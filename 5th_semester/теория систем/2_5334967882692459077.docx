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6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 xml:space="preserve">——</w:t>
            </w: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Предмет, методы и история общей теории систем</w:t>
                </w:r>
              </w:sdtContent>
            </w:sdt>
            <w:r/>
            <w:bookmarkEnd w:id="0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Л. М. Коренюгина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Е.А.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9-17T08:03:18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929"/>
        <w:pBdr/>
        <w:spacing/>
        <w:ind/>
        <w:rPr/>
      </w:pPr>
      <w:r>
        <w:t xml:space="preserve">ВВЕДЕНИЕ</w:t>
      </w:r>
      <w:r/>
    </w:p>
    <w:p>
      <w:pPr>
        <w:pStyle w:val="930"/>
        <w:pBdr/>
        <w:spacing/>
        <w:ind/>
        <w:rPr/>
      </w:pPr>
      <w:r>
        <w:t xml:space="preserve">Цель работы</w:t>
      </w:r>
      <w:r/>
    </w:p>
    <w:p>
      <w:pPr>
        <w:pStyle w:val="970"/>
        <w:pBdr/>
        <w:spacing/>
        <w:ind/>
        <w:rPr/>
      </w:pPr>
      <w:r>
        <w:t xml:space="preserve">Сформировать представление о теории систем как о междисциплинарной науке, изучить ее базовые понятия, методы и историю развития.</w:t>
      </w:r>
      <w:r/>
    </w:p>
    <w:p>
      <w:pPr>
        <w:pBdr/>
        <w:spacing/>
        <w:ind/>
        <w:rPr/>
      </w:pPr>
      <w:r/>
      <w:r/>
    </w:p>
    <w:p>
      <w:pPr>
        <w:pStyle w:val="930"/>
        <w:pBdr/>
        <w:spacing/>
        <w:ind/>
        <w:rPr/>
      </w:pPr>
      <w:r>
        <w:t xml:space="preserve">Задачи</w:t>
      </w:r>
      <w:r/>
    </w:p>
    <w:p>
      <w:pPr>
        <w:pStyle w:val="970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975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975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975"/>
        <w:pBdr/>
        <w:spacing/>
        <w:ind/>
        <w:rPr>
          <w:lang w:val="en-US"/>
        </w:rPr>
      </w:pPr>
      <w:r>
        <w:t xml:space="preserve">предоставить отчёт</w:t>
      </w:r>
      <w:r>
        <w:t xml:space="preserve"> преподавателю.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30"/>
        <w:pBdr/>
        <w:spacing/>
        <w:ind/>
        <w:rPr/>
      </w:pPr>
      <w:r>
        <w:t xml:space="preserve">Задание</w:t>
      </w:r>
      <w:r>
        <w:t xml:space="preserve"> 1. </w:t>
      </w:r>
      <w:r>
        <w:t xml:space="preserve">Анализ объекта как системы</w:t>
      </w:r>
      <w:r/>
    </w:p>
    <w:p>
      <w:pPr>
        <w:pStyle w:val="970"/>
        <w:pBdr/>
        <w:spacing/>
        <w:ind/>
        <w:rPr/>
      </w:pPr>
      <w:r>
        <w:t xml:space="preserve">Цель</w:t>
      </w:r>
      <w:r>
        <w:t xml:space="preserve"> задания. </w:t>
      </w:r>
      <w:r>
        <w:t xml:space="preserve">Научиться выделять элементы, структуру и среду у конкретного объекта.</w:t>
      </w:r>
      <w:r/>
    </w:p>
    <w:p>
      <w:pPr>
        <w:pStyle w:val="970"/>
        <w:pBdr/>
        <w:spacing/>
        <w:ind/>
        <w:rPr/>
      </w:pPr>
      <w:r>
        <w:t xml:space="preserve">Дан объект –</w:t>
      </w:r>
      <w:r>
        <w:t xml:space="preserve"> </w:t>
      </w:r>
      <w:r>
        <w:t xml:space="preserve"> городской л</w:t>
      </w:r>
      <w:r>
        <w:t xml:space="preserve">егковой а</w:t>
      </w:r>
      <w:r>
        <w:t xml:space="preserve">втомобиль</w:t>
      </w:r>
      <w:r>
        <w:t xml:space="preserve">. П</w:t>
      </w:r>
      <w:r>
        <w:t xml:space="preserve">роанализируйте его по предложенной схеме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1</w:t>
        </w:r>
      </w:fldSimple>
      <w:r>
        <w:rPr>
          <w:lang w:val="en-US"/>
        </w:rPr>
        <w:t xml:space="preserve"> – </w:t>
      </w:r>
      <w:r>
        <w:t xml:space="preserve">Схема анализа объекта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5043"/>
        <w:gridCol w:w="4605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30"/>
        <w:pBdr/>
        <w:spacing/>
        <w:ind/>
        <w:rPr/>
      </w:pPr>
      <w:r>
        <w:t xml:space="preserve">Задание 2. </w:t>
      </w:r>
      <w:r>
        <w:t xml:space="preserve">Сравнительный анализ</w:t>
      </w:r>
      <w:r/>
    </w:p>
    <w:p>
      <w:pPr>
        <w:pStyle w:val="970"/>
        <w:pBdr/>
        <w:spacing/>
        <w:ind/>
        <w:rPr/>
      </w:pPr>
      <w:r>
        <w:t xml:space="preserve">Цель</w:t>
      </w:r>
      <w:r>
        <w:t xml:space="preserve"> задания.</w:t>
      </w:r>
      <w:r>
        <w:t xml:space="preserve"> Понять разницу между системным и несистемным (элементарным) подходом.</w:t>
      </w:r>
      <w:r/>
    </w:p>
    <w:p>
      <w:pPr>
        <w:pStyle w:val="970"/>
        <w:pBdr/>
        <w:spacing/>
        <w:ind/>
        <w:rPr/>
      </w:pPr>
      <w:r>
        <w:t xml:space="preserve">Представьте, что вы решаете проблему: "Низкая успеваемость ученика по математике". Опишите, как подошли бы к решению этой проблемы </w:t>
      </w:r>
      <w:r>
        <w:t xml:space="preserve">приверженец элементарного подхода и приверженец системного подхода.</w:t>
      </w:r>
      <w:r>
        <w:t xml:space="preserve"> Вариант представить в виде таблицы 2.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2</w:t>
        </w:r>
      </w:fldSimple>
      <w:r>
        <w:t xml:space="preserve"> – </w:t>
      </w:r>
      <w:r>
        <w:t xml:space="preserve">Пример оформления ответа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357"/>
        <w:gridCol w:w="6291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"Ученик плохо учит правила. Решение: заставить его больше зубрить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"Проанализировать систему: учитель (метод подачи), ученик (мотивация, здоровье), предмет (сложность темы), домашняя обстановка (возможность заниматься).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 Решение: комплекс мер</w:t>
            </w: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30"/>
        <w:pBdr/>
        <w:spacing/>
        <w:ind/>
        <w:rPr>
          <w:lang w:val="en-US"/>
        </w:rPr>
      </w:pPr>
      <w:r>
        <w:rPr>
          <w:lang w:val="en-US"/>
        </w:rPr>
        <w:t xml:space="preserve">Задание</w:t>
      </w:r>
      <w:r>
        <w:rPr>
          <w:lang w:val="en-US"/>
        </w:rPr>
        <w:t xml:space="preserve"> 3.</w:t>
      </w:r>
      <w:r>
        <w:rPr>
          <w:lang w:val="en-US"/>
        </w:rPr>
        <w:t xml:space="preserve"> </w:t>
      </w:r>
      <w:r>
        <w:rPr>
          <w:lang w:val="en-US"/>
        </w:rPr>
        <w:t xml:space="preserve">Историческое</w:t>
      </w:r>
      <w:r>
        <w:rPr>
          <w:lang w:val="en-US"/>
        </w:rPr>
        <w:t xml:space="preserve"> </w:t>
      </w:r>
      <w:r>
        <w:rPr>
          <w:lang w:val="en-US"/>
        </w:rPr>
        <w:t xml:space="preserve">исследование</w:t>
      </w:r>
      <w:r>
        <w:rPr>
          <w:lang w:val="en-US"/>
        </w:rPr>
      </w:r>
      <w:r>
        <w:rPr>
          <w:lang w:val="en-US"/>
        </w:rPr>
      </w:r>
    </w:p>
    <w:p>
      <w:pPr>
        <w:pStyle w:val="970"/>
        <w:pBdr/>
        <w:spacing/>
        <w:ind/>
        <w:rPr/>
      </w:pPr>
      <w:r>
        <w:t xml:space="preserve">Цель </w:t>
      </w:r>
      <w:r>
        <w:t xml:space="preserve">задания.</w:t>
      </w:r>
      <w:r>
        <w:t xml:space="preserve"> Закрепить знания о вкладе ключевых ученых в развитие теории систем.</w:t>
      </w:r>
      <w:r/>
    </w:p>
    <w:p>
      <w:pPr>
        <w:pStyle w:val="970"/>
        <w:pBdr/>
        <w:spacing/>
        <w:ind/>
        <w:rPr/>
      </w:pPr>
      <w:r>
        <w:t xml:space="preserve">Заполните таблицу, кратко сформулировав основную идею каждого из направлений</w:t>
      </w:r>
      <w:r>
        <w:t xml:space="preserve"> (см. таблиц</w:t>
      </w:r>
      <w:r>
        <w:t xml:space="preserve">у</w:t>
      </w:r>
      <w:r>
        <w:t xml:space="preserve"> 3).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3</w:t>
        </w:r>
      </w:fldSimple>
      <w:r>
        <w:t xml:space="preserve"> – Таблица для </w:t>
      </w:r>
      <w:r>
        <w:t xml:space="preserve">оформления ответа к заданию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1827"/>
        <w:gridCol w:w="4877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30"/>
        <w:pBdr/>
        <w:spacing/>
        <w:ind/>
        <w:rPr/>
      </w:pPr>
      <w:r>
        <w:t xml:space="preserve">Задание 4. Творческое задание "Моя система"</w:t>
      </w:r>
      <w:r/>
    </w:p>
    <w:p>
      <w:pPr>
        <w:pStyle w:val="970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Цель задания</w:t>
      </w:r>
      <w:r>
        <w:rPr>
          <w:b/>
          <w:bCs/>
          <w:shd w:val="clear" w:color="auto" w:fill="ffffff"/>
        </w:rPr>
        <w:t xml:space="preserve">.</w:t>
      </w:r>
      <w:r>
        <w:rPr>
          <w:shd w:val="clear" w:color="auto" w:fill="ffffff"/>
        </w:rPr>
        <w:t xml:space="preserve"> Применить понятие системы к повседневной жизни.</w:t>
      </w:r>
      <w:r>
        <w:rPr>
          <w:shd w:val="clear" w:color="auto" w:fill="ffffff"/>
        </w:rPr>
      </w:r>
      <w:r>
        <w:rPr>
          <w:shd w:val="clear" w:color="auto" w:fill="ffffff"/>
        </w:rPr>
      </w:r>
    </w:p>
    <w:p>
      <w:pPr>
        <w:pStyle w:val="970"/>
        <w:pBdr/>
        <w:spacing/>
        <w:ind/>
        <w:rPr/>
      </w:pPr>
      <w:r>
        <w:t xml:space="preserve">Описать аспект жизни «Моё утро» как систему.</w:t>
      </w:r>
      <w:r>
        <w:t xml:space="preserve"> Выделить:</w:t>
      </w:r>
      <w:r/>
    </w:p>
    <w:p>
      <w:pPr>
        <w:pStyle w:val="975"/>
        <w:numPr>
          <w:ilvl w:val="0"/>
          <w:numId w:val="20"/>
        </w:numPr>
        <w:pBdr/>
        <w:spacing/>
        <w:ind/>
        <w:rPr/>
      </w:pPr>
      <w:r>
        <w:t xml:space="preserve">Цель системы (например, "цель системы</w:t>
      </w:r>
      <w:r>
        <w:t xml:space="preserve"> «</w:t>
      </w:r>
      <w:r>
        <w:t xml:space="preserve">Мое утро</w:t>
      </w:r>
      <w:r>
        <w:t xml:space="preserve">»</w:t>
      </w:r>
      <w:r>
        <w:t xml:space="preserve"> </w:t>
      </w:r>
      <w:r>
        <w:t xml:space="preserve">–</w:t>
      </w:r>
      <w:r>
        <w:t xml:space="preserve"> вовремя и без стресса добраться до школы")</w:t>
      </w:r>
      <w:r>
        <w:t xml:space="preserve">;</w:t>
      </w:r>
      <w:r/>
    </w:p>
    <w:p>
      <w:pPr>
        <w:pStyle w:val="975"/>
        <w:pBdr/>
        <w:spacing/>
        <w:ind/>
        <w:rPr/>
      </w:pPr>
      <w:r>
        <w:t xml:space="preserve">Элементы (будильник, зубная щетка, чайник, одежда)</w:t>
      </w:r>
      <w:r>
        <w:t xml:space="preserve">;</w:t>
      </w:r>
      <w:r/>
    </w:p>
    <w:p>
      <w:pPr>
        <w:pStyle w:val="975"/>
        <w:pBdr/>
        <w:spacing/>
        <w:ind/>
        <w:rPr/>
      </w:pPr>
      <w:r>
        <w:t xml:space="preserve">Процессы (связи) (последовательность действий: проснуться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умыться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позавтракать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одеться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выйти из дома)</w:t>
      </w:r>
      <w:r>
        <w:t xml:space="preserve">;</w:t>
      </w:r>
      <w:r/>
    </w:p>
    <w:p>
      <w:pPr>
        <w:pStyle w:val="975"/>
        <w:pBdr/>
        <w:spacing/>
        <w:ind/>
        <w:rPr/>
      </w:pPr>
      <w:r>
        <w:t xml:space="preserve">Внешние возмущения (что может нарушить работу системы?</w:t>
      </w:r>
      <w:r>
        <w:t xml:space="preserve"> </w:t>
      </w:r>
      <w:r>
        <w:t xml:space="preserve">Например, севший телефон, который выполнял роль будильника).</w:t>
      </w:r>
      <w:r/>
    </w:p>
    <w:p>
      <w:pPr>
        <w:pStyle w:val="975"/>
        <w:pBdr/>
        <w:spacing/>
        <w:ind/>
        <w:rPr/>
      </w:pPr>
      <w:r>
        <w:br w:type="page" w:clear="all"/>
      </w:r>
      <w:r/>
    </w:p>
    <w:p>
      <w:pPr>
        <w:pStyle w:val="929"/>
        <w:pBdr/>
        <w:spacing/>
        <w:ind/>
        <w:rPr/>
      </w:pPr>
      <w:r>
        <w:t xml:space="preserve">ХОД РАБОТЫ</w:t>
      </w:r>
      <w:r/>
    </w:p>
    <w:p>
      <w:pPr>
        <w:pStyle w:val="930"/>
        <w:pBdr/>
        <w:spacing/>
        <w:ind/>
        <w:rPr/>
      </w:pPr>
      <w:r>
        <w:t xml:space="preserve">Задание 1</w:t>
      </w:r>
      <w:r/>
    </w:p>
    <w:p>
      <w:pPr>
        <w:pBdr/>
        <w:spacing/>
        <w:ind w:firstLine="709"/>
        <w:rPr>
          <w:bCs/>
        </w:rPr>
      </w:pPr>
      <w:r>
        <w:rPr>
          <w:bCs/>
        </w:rPr>
        <w:t xml:space="preserve">Мною был выбран объект Ноутбук. В таблице </w:t>
      </w:r>
      <w:r>
        <w:rPr>
          <w:bCs/>
        </w:rPr>
        <w:t xml:space="preserve">4</w:t>
      </w:r>
      <w:r>
        <w:rPr>
          <w:bCs/>
        </w:rPr>
        <w:t xml:space="preserve"> приведен анализ данного объекта как системы.</w:t>
      </w:r>
      <w:r>
        <w:rPr>
          <w:bCs/>
        </w:rPr>
      </w:r>
      <w:r>
        <w:rPr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4</w:t>
        </w:r>
      </w:fldSimple>
      <w:r>
        <w:t xml:space="preserve"> – </w:t>
      </w:r>
      <w:r>
        <w:t xml:space="preserve">Ответ на задание 1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6"/>
        <w:gridCol w:w="6702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Процессор, экран, оперативная память, постоянная память, камера, батарея, клавиатура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Процессор связан с экраном, оперативной памятью, постоянно памятью, к</w:t>
            </w:r>
            <w:r>
              <w:rPr>
                <w:bCs/>
                <w:sz w:val="24"/>
                <w:szCs w:val="24"/>
              </w:rPr>
              <w:t xml:space="preserve">амерой, батареей. Экран связан с батареей, процессором. Оперативная память связана с батареей, процессором. Постоянная память связана с процессором, оперативной памятью, батареей. Камера связана с батареей, процессором. Батарея связана со всеми элементами.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Взаимодействует с зарядным устройством, интернетом, другими устройствами.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Питание, информация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Информация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bCs/>
                <w:sz w:val="24"/>
                <w:szCs w:val="24"/>
              </w:rPr>
              <w:t xml:space="preserve">Позволяет взаимодействовать с интернетом, приложениями, другими устройствами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30"/>
        <w:pBdr/>
        <w:spacing/>
        <w:ind/>
        <w:rPr/>
      </w:pPr>
      <w:r>
        <w:t xml:space="preserve">Задание 2</w:t>
      </w:r>
      <w:r/>
    </w:p>
    <w:p>
      <w:pPr>
        <w:pStyle w:val="970"/>
        <w:pBdr/>
        <w:spacing/>
        <w:ind/>
        <w:rPr/>
      </w:pPr>
      <w:r>
        <w:t xml:space="preserve">Ответ на задание 2 представлен в таблице 5.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5</w:t>
        </w:r>
      </w:fldSimple>
      <w:r>
        <w:t xml:space="preserve"> – </w:t>
      </w:r>
      <w:r>
        <w:t xml:space="preserve">Ответ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065"/>
        <w:gridCol w:w="6583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lang w:eastAsia="ru-RU"/>
              </w:rPr>
            </w:pPr>
            <w:r>
              <w:rPr>
                <w:bCs/>
                <w:sz w:val="24"/>
              </w:rPr>
              <w:t xml:space="preserve">Ученик плохо учится</w:t>
            </w:r>
            <w:r>
              <w:rPr>
                <w:bCs/>
                <w:sz w:val="24"/>
                <w:lang w:val="ru-RU"/>
              </w:rPr>
              <w:t xml:space="preserve">. Решение сменит ученика или заставить учиться. </w:t>
            </w:r>
            <w:r>
              <w:rPr>
                <w:rFonts w:eastAsia="Times New Roman"/>
                <w:lang w:eastAsia="ru-RU"/>
              </w:rPr>
            </w:r>
            <w:r>
              <w:rPr>
                <w:rFonts w:eastAsia="Times New Roman"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bCs/>
                <w:sz w:val="24"/>
              </w:rPr>
              <w:t xml:space="preserve">Проанализировать систему: учитель (подход к обучению и знания), ученик (желание учится и получать знания), условия учебы (удобство учебного процесса). Решение: комплекс мер</w:t>
            </w:r>
            <w:r>
              <w:rPr>
                <w:bCs/>
                <w:sz w:val="24"/>
              </w:rPr>
              <w:t xml:space="preserve">: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повысить квалификацию учителя и качество знаний, поменять домашнюю обстановку.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30"/>
        <w:pBdr/>
        <w:spacing/>
        <w:ind/>
        <w:rPr/>
      </w:pPr>
      <w:r>
        <w:t xml:space="preserve">Задание 3</w:t>
      </w:r>
      <w:r/>
    </w:p>
    <w:p>
      <w:pPr>
        <w:pStyle w:val="970"/>
        <w:pBdr/>
        <w:spacing/>
        <w:ind/>
        <w:rPr/>
      </w:pPr>
      <w:r>
        <w:t xml:space="preserve">Ответ на задание 3 представлен в таблице 6.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fldSimple w:instr="SEQ Таблица \* ARABIC ">
        <w:r>
          <w:t xml:space="preserve">6</w:t>
        </w:r>
      </w:fldSimple>
      <w:r>
        <w:t xml:space="preserve"> – </w:t>
      </w:r>
      <w:r>
        <w:t xml:space="preserve">Ответ на задание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3288"/>
        <w:gridCol w:w="3396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3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– это комплекс взаимодействующих друг с другом компонентов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Совокупность элементов, связанных друг с другом и </w:t>
            </w:r>
            <w:r>
              <w:rPr>
                <w:sz w:val="24"/>
                <w:szCs w:val="24"/>
              </w:rPr>
              <w:t xml:space="preserve">средой</w:t>
            </w:r>
            <w:r>
              <w:rPr>
                <w:sz w:val="24"/>
                <w:szCs w:val="24"/>
              </w:rPr>
              <w:t xml:space="preserve"> в определённ</w:t>
            </w:r>
            <w:r>
              <w:rPr>
                <w:sz w:val="24"/>
                <w:szCs w:val="24"/>
              </w:rPr>
              <w:t xml:space="preserve">ых</w:t>
            </w:r>
            <w:r>
              <w:rPr>
                <w:sz w:val="24"/>
                <w:szCs w:val="24"/>
              </w:rPr>
              <w:t xml:space="preserve"> отношени</w:t>
            </w:r>
            <w:r>
              <w:rPr>
                <w:sz w:val="24"/>
                <w:szCs w:val="24"/>
              </w:rPr>
              <w:t xml:space="preserve">ях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396" w:type="dxa"/>
            <w:textDirection w:val="lrTb"/>
            <w:noWrap w:val="false"/>
          </w:tcPr>
          <w:p>
            <w:pPr>
              <w:pStyle w:val="981"/>
              <w:pBdr/>
              <w:spacing/>
              <w:ind/>
              <w:jc w:val="both"/>
              <w:rPr/>
            </w:pPr>
            <w:r>
              <w:t xml:space="preserve">Используется в экологии для моделирования экосистем</w:t>
            </w:r>
            <w:r>
              <w:t xml:space="preserve">.</w:t>
            </w:r>
            <w:r/>
          </w:p>
          <w:p>
            <w:pPr>
              <w:pStyle w:val="981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 w:right="57"/>
              <w:rPr>
                <w:sz w:val="24"/>
              </w:rPr>
            </w:pPr>
            <w:r>
              <w:rPr>
                <w:sz w:val="24"/>
              </w:rPr>
              <w:t xml:space="preserve">Живые организмы, общества и машины управляются и обмениваются информацией по схожим законам.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981"/>
              <w:pBdr/>
              <w:spacing/>
              <w:ind w:left="57"/>
              <w:jc w:val="both"/>
              <w:rPr/>
            </w:pPr>
            <w:r>
              <w:t xml:space="preserve">Используется в робототехнике для создания </w:t>
            </w:r>
            <w:r>
              <w:t xml:space="preserve">механизмов работы роботов и других устройств.</w:t>
            </w:r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</w:t>
            </w:r>
            <w:r>
              <w:rPr>
                <w:sz w:val="24"/>
                <w:szCs w:val="24"/>
              </w:rPr>
              <w:t xml:space="preserve">естабильные системы, даже находясь в хаосе, могут самоорганизовываться и переходить к новым, более сложным структурам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981"/>
              <w:pBdr/>
              <w:spacing/>
              <w:ind/>
              <w:jc w:val="both"/>
              <w:rPr/>
            </w:pPr>
            <w:r>
              <w:t xml:space="preserve">Используется в химии для моделирования реакций.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930"/>
        <w:pBdr/>
        <w:spacing/>
        <w:ind/>
        <w:rPr/>
      </w:pPr>
      <w:r>
        <w:t xml:space="preserve">Задание 4</w:t>
      </w:r>
      <w:r/>
    </w:p>
    <w:p>
      <w:pPr>
        <w:pStyle w:val="970"/>
        <w:pBdr/>
        <w:spacing/>
        <w:ind/>
        <w:rPr/>
      </w:pPr>
      <w:r>
        <w:t xml:space="preserve">Цель системы «Моё утро» –</w:t>
      </w:r>
      <w:r>
        <w:t xml:space="preserve"> </w:t>
      </w:r>
      <w:r>
        <w:t xml:space="preserve">подготовить меня к эффективному и продуктивному началу дня: физически </w:t>
      </w:r>
      <w:r>
        <w:t xml:space="preserve">и ментально</w:t>
      </w:r>
      <w:r>
        <w:t xml:space="preserve">, чтобы вовремя выйти из дома.</w:t>
      </w:r>
      <w:r/>
    </w:p>
    <w:p>
      <w:pPr>
        <w:pStyle w:val="970"/>
        <w:pBdr/>
        <w:spacing/>
        <w:ind/>
        <w:rPr/>
      </w:pPr>
      <w:r>
        <w:t xml:space="preserve">Элементами системы </w:t>
      </w:r>
      <w:r>
        <w:t xml:space="preserve">являются</w:t>
      </w:r>
      <w:r>
        <w:t xml:space="preserve">: кровать, </w:t>
      </w:r>
      <w:r>
        <w:rPr>
          <w:lang w:val="ru-RU"/>
        </w:rPr>
        <w:t xml:space="preserve">телефон, плита, душ, зубная щётка и паста, кастрюля, еда, одежка, квартира, .</w:t>
      </w:r>
      <w:r/>
    </w:p>
    <w:p>
      <w:pPr>
        <w:pStyle w:val="970"/>
        <w:pBdr/>
        <w:spacing/>
        <w:ind/>
        <w:rPr/>
      </w:pPr>
      <w:r>
        <w:t xml:space="preserve">В системе протекают следующие процессы</w:t>
      </w:r>
      <w:r>
        <w:t xml:space="preserve">, образуя единую последовательность</w:t>
      </w:r>
      <w:r>
        <w:t xml:space="preserve">.</w:t>
      </w:r>
      <w:r/>
    </w:p>
    <w:p>
      <w:pPr>
        <w:pStyle w:val="970"/>
        <w:pBdr/>
        <w:spacing/>
        <w:ind/>
        <w:rPr/>
      </w:pPr>
      <w:r>
        <w:t xml:space="preserve">Первый процесс в последовательности, процесс подъёма с кровати, начинается </w:t>
      </w:r>
      <w:r>
        <w:t xml:space="preserve">с</w:t>
      </w:r>
      <w:r>
        <w:t xml:space="preserve"> звонка будильника на телефоне.</w:t>
      </w:r>
      <w:r>
        <w:t xml:space="preserve"> Я встаю с кровати и иду в ванную</w:t>
      </w:r>
      <w:r>
        <w:t xml:space="preserve">.</w:t>
      </w:r>
      <w:r/>
    </w:p>
    <w:p>
      <w:pPr>
        <w:pStyle w:val="970"/>
        <w:pBdr/>
        <w:spacing/>
        <w:ind/>
        <w:rPr/>
      </w:pPr>
      <w:r>
        <w:t xml:space="preserve">Следующий процесс</w:t>
      </w:r>
      <w:r>
        <w:t xml:space="preserve">, начинается с включения крана с водой.</w:t>
      </w:r>
      <w:r>
        <w:t xml:space="preserve"> Я </w:t>
      </w:r>
      <w:r>
        <w:t xml:space="preserve">умываюсь</w:t>
      </w:r>
      <w:r>
        <w:t xml:space="preserve">, чищу зубы. Наконец, убираю остатки воды с помощью полотенца.</w:t>
      </w:r>
      <w:r/>
    </w:p>
    <w:p>
      <w:pPr>
        <w:pStyle w:val="970"/>
        <w:pBdr/>
        <w:spacing/>
        <w:ind/>
        <w:rPr/>
      </w:pPr>
      <w:r>
        <w:t xml:space="preserve">Затем начинается процесс приготовления и приёма пищи. Я включаю чайник, достаю еду из холодильника, разогреваю и ем ее.</w:t>
      </w:r>
      <w:r/>
    </w:p>
    <w:p>
      <w:pPr>
        <w:pStyle w:val="970"/>
        <w:pBdr/>
        <w:spacing/>
        <w:ind/>
        <w:rPr/>
      </w:pPr>
      <w:r>
        <w:t xml:space="preserve">Наконец начинается процесс подготовки к выходу из дома</w:t>
      </w:r>
      <w:r>
        <w:t xml:space="preserve">.</w:t>
      </w:r>
      <w:r>
        <w:t xml:space="preserve"> В его </w:t>
      </w:r>
      <w:r>
        <w:t xml:space="preserve">рамках мне необходимо одеться и выйти.</w:t>
      </w:r>
      <w:r/>
    </w:p>
    <w:p>
      <w:pPr>
        <w:pStyle w:val="970"/>
        <w:pBdr/>
        <w:spacing/>
        <w:ind/>
        <w:rPr/>
      </w:pPr>
      <w:r>
        <w:t xml:space="preserve">Были выделены следующие внешние возмущения для данной системы: </w:t>
      </w:r>
      <w:r>
        <w:t xml:space="preserve">севший телефон, отсутствие водоснабжения</w:t>
      </w:r>
      <w:r>
        <w:t xml:space="preserve">, отсутствие электричества.</w:t>
      </w:r>
      <w:bookmarkStart w:id="1" w:name="_GoBack"/>
      <w:r/>
      <w:bookmarkEnd w:id="1"/>
      <w:r/>
      <w:r/>
    </w:p>
    <w:p>
      <w:pPr>
        <w:pStyle w:val="929"/>
        <w:pBdr/>
        <w:spacing/>
        <w:ind/>
        <w:rPr/>
      </w:pPr>
      <w:r>
        <w:t xml:space="preserve">ЗАКЛЮЧЕНИЕ</w:t>
      </w:r>
      <w:r/>
    </w:p>
    <w:p>
      <w:pPr>
        <w:pStyle w:val="970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1819769459"/>
          <w:placeholder>
            <w:docPart w:val="2440B164569B401A9D0CFA1C9D210A9C"/>
          </w:placeholder>
          <w:tag w:val="Тема практической"/>
          <w:rPr/>
        </w:sdtPr>
        <w:sdtContent>
          <w:r>
            <w:t xml:space="preserve">Предмет, методы и история общей теории систем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>
        <w:t xml:space="preserve"> Задания были выполнены и помогли лучше усвоить пройденный материал.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967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73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D2B55FA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12AF7A52"/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">
    <w:nsid w:val="138E53FD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4">
    <w:nsid w:val="1518610D"/>
    <w:styleLink w:val="974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74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nsid w:val="18DD1035"/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6">
    <w:nsid w:val="1945301A"/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20BD311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56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nsid w:val="20F34061"/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nsid w:val="33797731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nsid w:val="52C04454"/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11">
    <w:nsid w:val="66C60C50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nsid w:val="6CD20747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nsid w:val="6E9523C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75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nsid w:val="73166E66"/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5">
    <w:nsid w:val="73C646CC"/>
    <w:numStyleLink w:val="974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6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929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930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931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7">
    <w:nsid w:val="79685F1C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2"/>
  </w:num>
  <w:num w:numId="6">
    <w:abstractNumId w:val="14"/>
  </w:num>
  <w:num w:numId="7">
    <w:abstractNumId w:val="0"/>
  </w:num>
  <w:num w:numId="8">
    <w:abstractNumId w:val="17"/>
  </w:num>
  <w:num w:numId="9">
    <w:abstractNumId w:val="4"/>
  </w:num>
  <w:num w:numId="10">
    <w:abstractNumId w:val="15"/>
  </w:num>
  <w:num w:numId="11">
    <w:abstractNumId w:val="6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16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6">
    <w:name w:val="Table Grid Light"/>
    <w:basedOn w:val="93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1"/>
    <w:basedOn w:val="93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2"/>
    <w:basedOn w:val="93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1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2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3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4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5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6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1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2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3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4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5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6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1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2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3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4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5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6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1">
    <w:name w:val="Heading 1 Char"/>
    <w:basedOn w:val="938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2">
    <w:name w:val="Heading 2 Char"/>
    <w:basedOn w:val="938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3">
    <w:name w:val="Heading 3 Char"/>
    <w:basedOn w:val="938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4">
    <w:name w:val="Heading 4 Char"/>
    <w:basedOn w:val="938"/>
    <w:link w:val="9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5">
    <w:name w:val="Heading 5 Char"/>
    <w:basedOn w:val="938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6">
    <w:name w:val="Heading 6 Char"/>
    <w:basedOn w:val="938"/>
    <w:link w:val="9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7">
    <w:name w:val="Heading 7 Char"/>
    <w:basedOn w:val="938"/>
    <w:link w:val="9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8">
    <w:name w:val="Heading 8 Char"/>
    <w:basedOn w:val="938"/>
    <w:link w:val="9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9">
    <w:name w:val="Heading 9 Char"/>
    <w:basedOn w:val="938"/>
    <w:link w:val="9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0">
    <w:name w:val="Title Char"/>
    <w:basedOn w:val="938"/>
    <w:link w:val="9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01">
    <w:name w:val="Subtitle Char"/>
    <w:basedOn w:val="938"/>
    <w:link w:val="9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2">
    <w:name w:val="Quote Char"/>
    <w:basedOn w:val="938"/>
    <w:link w:val="9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Intense Quote Char"/>
    <w:basedOn w:val="938"/>
    <w:link w:val="9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4">
    <w:name w:val="Subtle Emphasis"/>
    <w:basedOn w:val="9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5">
    <w:name w:val="Emphasis"/>
    <w:basedOn w:val="938"/>
    <w:uiPriority w:val="20"/>
    <w:qFormat/>
    <w:pPr>
      <w:pBdr/>
      <w:spacing/>
      <w:ind/>
    </w:pPr>
    <w:rPr>
      <w:i/>
      <w:iCs/>
    </w:rPr>
  </w:style>
  <w:style w:type="character" w:styleId="906">
    <w:name w:val="Subtle Reference"/>
    <w:basedOn w:val="9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7">
    <w:name w:val="Book Title"/>
    <w:basedOn w:val="93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8">
    <w:name w:val="Header Char"/>
    <w:basedOn w:val="938"/>
    <w:link w:val="965"/>
    <w:uiPriority w:val="99"/>
    <w:pPr>
      <w:pBdr/>
      <w:spacing/>
      <w:ind/>
    </w:pPr>
  </w:style>
  <w:style w:type="character" w:styleId="909">
    <w:name w:val="Footer Char"/>
    <w:basedOn w:val="938"/>
    <w:link w:val="967"/>
    <w:uiPriority w:val="99"/>
    <w:pPr>
      <w:pBdr/>
      <w:spacing/>
      <w:ind/>
    </w:pPr>
  </w:style>
  <w:style w:type="paragraph" w:styleId="910">
    <w:name w:val="footnote text"/>
    <w:basedOn w:val="928"/>
    <w:link w:val="9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1">
    <w:name w:val="Footnote Text Char"/>
    <w:basedOn w:val="938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912">
    <w:name w:val="footnote reference"/>
    <w:basedOn w:val="938"/>
    <w:uiPriority w:val="99"/>
    <w:semiHidden/>
    <w:unhideWhenUsed/>
    <w:pPr>
      <w:pBdr/>
      <w:spacing/>
      <w:ind/>
    </w:pPr>
    <w:rPr>
      <w:vertAlign w:val="superscript"/>
    </w:rPr>
  </w:style>
  <w:style w:type="paragraph" w:styleId="913">
    <w:name w:val="endnote text"/>
    <w:basedOn w:val="928"/>
    <w:link w:val="9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4">
    <w:name w:val="Endnote Text Char"/>
    <w:basedOn w:val="938"/>
    <w:link w:val="913"/>
    <w:uiPriority w:val="99"/>
    <w:semiHidden/>
    <w:pPr>
      <w:pBdr/>
      <w:spacing/>
      <w:ind/>
    </w:pPr>
    <w:rPr>
      <w:sz w:val="20"/>
      <w:szCs w:val="20"/>
    </w:rPr>
  </w:style>
  <w:style w:type="character" w:styleId="915">
    <w:name w:val="endnote reference"/>
    <w:basedOn w:val="938"/>
    <w:uiPriority w:val="99"/>
    <w:semiHidden/>
    <w:unhideWhenUsed/>
    <w:pPr>
      <w:pBdr/>
      <w:spacing/>
      <w:ind/>
    </w:pPr>
    <w:rPr>
      <w:vertAlign w:val="superscript"/>
    </w:rPr>
  </w:style>
  <w:style w:type="character" w:styleId="916">
    <w:name w:val="FollowedHyperlink"/>
    <w:basedOn w:val="9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7">
    <w:name w:val="toc 1"/>
    <w:basedOn w:val="928"/>
    <w:next w:val="928"/>
    <w:uiPriority w:val="39"/>
    <w:unhideWhenUsed/>
    <w:pPr>
      <w:pBdr/>
      <w:spacing w:after="100"/>
      <w:ind/>
    </w:pPr>
  </w:style>
  <w:style w:type="paragraph" w:styleId="918">
    <w:name w:val="toc 2"/>
    <w:basedOn w:val="928"/>
    <w:next w:val="928"/>
    <w:uiPriority w:val="39"/>
    <w:unhideWhenUsed/>
    <w:pPr>
      <w:pBdr/>
      <w:spacing w:after="100"/>
      <w:ind w:left="220"/>
    </w:pPr>
  </w:style>
  <w:style w:type="paragraph" w:styleId="919">
    <w:name w:val="toc 3"/>
    <w:basedOn w:val="928"/>
    <w:next w:val="928"/>
    <w:uiPriority w:val="39"/>
    <w:unhideWhenUsed/>
    <w:pPr>
      <w:pBdr/>
      <w:spacing w:after="100"/>
      <w:ind w:left="440"/>
    </w:pPr>
  </w:style>
  <w:style w:type="paragraph" w:styleId="920">
    <w:name w:val="toc 4"/>
    <w:basedOn w:val="928"/>
    <w:next w:val="928"/>
    <w:uiPriority w:val="39"/>
    <w:unhideWhenUsed/>
    <w:pPr>
      <w:pBdr/>
      <w:spacing w:after="100"/>
      <w:ind w:left="660"/>
    </w:pPr>
  </w:style>
  <w:style w:type="paragraph" w:styleId="921">
    <w:name w:val="toc 5"/>
    <w:basedOn w:val="928"/>
    <w:next w:val="928"/>
    <w:uiPriority w:val="39"/>
    <w:unhideWhenUsed/>
    <w:pPr>
      <w:pBdr/>
      <w:spacing w:after="100"/>
      <w:ind w:left="880"/>
    </w:pPr>
  </w:style>
  <w:style w:type="paragraph" w:styleId="922">
    <w:name w:val="toc 6"/>
    <w:basedOn w:val="928"/>
    <w:next w:val="928"/>
    <w:uiPriority w:val="39"/>
    <w:unhideWhenUsed/>
    <w:pPr>
      <w:pBdr/>
      <w:spacing w:after="100"/>
      <w:ind w:left="1100"/>
    </w:pPr>
  </w:style>
  <w:style w:type="paragraph" w:styleId="923">
    <w:name w:val="toc 7"/>
    <w:basedOn w:val="928"/>
    <w:next w:val="928"/>
    <w:uiPriority w:val="39"/>
    <w:unhideWhenUsed/>
    <w:pPr>
      <w:pBdr/>
      <w:spacing w:after="100"/>
      <w:ind w:left="1320"/>
    </w:pPr>
  </w:style>
  <w:style w:type="paragraph" w:styleId="924">
    <w:name w:val="toc 8"/>
    <w:basedOn w:val="928"/>
    <w:next w:val="928"/>
    <w:uiPriority w:val="39"/>
    <w:unhideWhenUsed/>
    <w:pPr>
      <w:pBdr/>
      <w:spacing w:after="100"/>
      <w:ind w:left="1540"/>
    </w:pPr>
  </w:style>
  <w:style w:type="paragraph" w:styleId="925">
    <w:name w:val="toc 9"/>
    <w:basedOn w:val="928"/>
    <w:next w:val="928"/>
    <w:uiPriority w:val="39"/>
    <w:unhideWhenUsed/>
    <w:pPr>
      <w:pBdr/>
      <w:spacing w:after="100"/>
      <w:ind w:left="1760"/>
    </w:pPr>
  </w:style>
  <w:style w:type="paragraph" w:styleId="926">
    <w:name w:val="TOC Heading"/>
    <w:uiPriority w:val="39"/>
    <w:unhideWhenUsed/>
    <w:pPr>
      <w:pBdr/>
      <w:spacing/>
      <w:ind/>
    </w:pPr>
  </w:style>
  <w:style w:type="paragraph" w:styleId="927">
    <w:name w:val="table of figures"/>
    <w:basedOn w:val="928"/>
    <w:next w:val="928"/>
    <w:uiPriority w:val="99"/>
    <w:unhideWhenUsed/>
    <w:pPr>
      <w:pBdr/>
      <w:spacing w:after="0" w:afterAutospacing="0"/>
      <w:ind/>
    </w:pPr>
  </w:style>
  <w:style w:type="paragraph" w:styleId="928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929">
    <w:name w:val="Heading 1"/>
    <w:basedOn w:val="928"/>
    <w:next w:val="928"/>
    <w:link w:val="941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930">
    <w:name w:val="Heading 2"/>
    <w:basedOn w:val="928"/>
    <w:next w:val="928"/>
    <w:link w:val="942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931">
    <w:name w:val="Heading 3"/>
    <w:basedOn w:val="928"/>
    <w:next w:val="928"/>
    <w:link w:val="943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932">
    <w:name w:val="Heading 4"/>
    <w:basedOn w:val="928"/>
    <w:next w:val="928"/>
    <w:link w:val="94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33">
    <w:name w:val="Heading 5"/>
    <w:basedOn w:val="928"/>
    <w:next w:val="928"/>
    <w:link w:val="94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34">
    <w:name w:val="Heading 6"/>
    <w:basedOn w:val="928"/>
    <w:next w:val="928"/>
    <w:link w:val="946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35">
    <w:name w:val="Heading 7"/>
    <w:basedOn w:val="928"/>
    <w:next w:val="928"/>
    <w:link w:val="947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36">
    <w:name w:val="Heading 8"/>
    <w:basedOn w:val="928"/>
    <w:next w:val="928"/>
    <w:link w:val="948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37">
    <w:name w:val="Heading 9"/>
    <w:basedOn w:val="928"/>
    <w:next w:val="928"/>
    <w:link w:val="949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38" w:default="1">
    <w:name w:val="Default Paragraph Font"/>
    <w:uiPriority w:val="1"/>
    <w:semiHidden/>
    <w:unhideWhenUsed/>
    <w:pPr>
      <w:pBdr/>
      <w:spacing/>
      <w:ind/>
    </w:pPr>
  </w:style>
  <w:style w:type="table" w:styleId="93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0" w:default="1">
    <w:name w:val="No List"/>
    <w:uiPriority w:val="99"/>
    <w:semiHidden/>
    <w:unhideWhenUsed/>
    <w:pPr>
      <w:pBdr/>
      <w:spacing/>
      <w:ind/>
    </w:pPr>
  </w:style>
  <w:style w:type="character" w:styleId="941" w:customStyle="1">
    <w:name w:val="Заголовок 1 Знак"/>
    <w:basedOn w:val="938"/>
    <w:link w:val="929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942" w:customStyle="1">
    <w:name w:val="Заголовок 2 Знак"/>
    <w:basedOn w:val="938"/>
    <w:link w:val="930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943" w:customStyle="1">
    <w:name w:val="Заголовок 3 Знак"/>
    <w:basedOn w:val="938"/>
    <w:link w:val="931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944" w:customStyle="1">
    <w:name w:val="Заголовок 4 Знак"/>
    <w:basedOn w:val="938"/>
    <w:link w:val="932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45" w:customStyle="1">
    <w:name w:val="Заголовок 5 Знак"/>
    <w:basedOn w:val="938"/>
    <w:link w:val="93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46" w:customStyle="1">
    <w:name w:val="Заголовок 6 Знак"/>
    <w:basedOn w:val="938"/>
    <w:link w:val="93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47" w:customStyle="1">
    <w:name w:val="Заголовок 7 Знак"/>
    <w:basedOn w:val="938"/>
    <w:link w:val="93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48" w:customStyle="1">
    <w:name w:val="Заголовок 8 Знак"/>
    <w:basedOn w:val="938"/>
    <w:link w:val="93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9" w:customStyle="1">
    <w:name w:val="Заголовок 9 Знак"/>
    <w:basedOn w:val="938"/>
    <w:link w:val="93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50">
    <w:name w:val="Title"/>
    <w:basedOn w:val="928"/>
    <w:next w:val="928"/>
    <w:link w:val="951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51" w:customStyle="1">
    <w:name w:val="Название Знак"/>
    <w:basedOn w:val="938"/>
    <w:link w:val="950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952">
    <w:name w:val="Subtitle"/>
    <w:basedOn w:val="928"/>
    <w:next w:val="928"/>
    <w:link w:val="953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953" w:customStyle="1">
    <w:name w:val="Подзаголовок Знак"/>
    <w:basedOn w:val="938"/>
    <w:link w:val="95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954">
    <w:name w:val="Quote"/>
    <w:basedOn w:val="928"/>
    <w:next w:val="928"/>
    <w:link w:val="955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955" w:customStyle="1">
    <w:name w:val="Цитата 2 Знак"/>
    <w:basedOn w:val="938"/>
    <w:link w:val="9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6">
    <w:name w:val="List Paragraph"/>
    <w:basedOn w:val="928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957">
    <w:name w:val="Intense Emphasis"/>
    <w:basedOn w:val="938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958">
    <w:name w:val="Intense Quote"/>
    <w:basedOn w:val="928"/>
    <w:next w:val="928"/>
    <w:link w:val="959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9" w:customStyle="1">
    <w:name w:val="Выделенная цитата Знак"/>
    <w:basedOn w:val="938"/>
    <w:link w:val="9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0">
    <w:name w:val="Intense Reference"/>
    <w:basedOn w:val="938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1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962">
    <w:name w:val="Caption"/>
    <w:basedOn w:val="928"/>
    <w:next w:val="928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963">
    <w:name w:val="Table Grid"/>
    <w:basedOn w:val="939"/>
    <w:uiPriority w:val="39"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4">
    <w:name w:val="line number"/>
    <w:basedOn w:val="938"/>
    <w:uiPriority w:val="99"/>
    <w:semiHidden/>
    <w:unhideWhenUsed/>
    <w:pPr>
      <w:pBdr/>
      <w:spacing/>
      <w:ind/>
    </w:pPr>
  </w:style>
  <w:style w:type="paragraph" w:styleId="965">
    <w:name w:val="Header"/>
    <w:basedOn w:val="928"/>
    <w:link w:val="96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6" w:customStyle="1">
    <w:name w:val="Верхний колонтитул Знак"/>
    <w:basedOn w:val="938"/>
    <w:link w:val="965"/>
    <w:uiPriority w:val="99"/>
    <w:pPr>
      <w:pBdr/>
      <w:spacing/>
      <w:ind/>
    </w:pPr>
    <w:rPr>
      <w:rFonts w:ascii="Times New Roman" w:hAnsi="Times New Roman"/>
    </w:rPr>
  </w:style>
  <w:style w:type="paragraph" w:styleId="967">
    <w:name w:val="Footer"/>
    <w:basedOn w:val="928"/>
    <w:link w:val="96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8" w:customStyle="1">
    <w:name w:val="Нижний колонтитул Знак"/>
    <w:basedOn w:val="938"/>
    <w:link w:val="967"/>
    <w:uiPriority w:val="99"/>
    <w:pPr>
      <w:pBdr/>
      <w:spacing/>
      <w:ind/>
    </w:pPr>
    <w:rPr>
      <w:rFonts w:ascii="Times New Roman" w:hAnsi="Times New Roman"/>
    </w:rPr>
  </w:style>
  <w:style w:type="character" w:styleId="969">
    <w:name w:val="Placeholder Text"/>
    <w:basedOn w:val="938"/>
    <w:uiPriority w:val="99"/>
    <w:semiHidden/>
    <w:pPr>
      <w:pBdr/>
      <w:spacing/>
      <w:ind/>
    </w:pPr>
    <w:rPr>
      <w:color w:val="666666"/>
    </w:rPr>
  </w:style>
  <w:style w:type="paragraph" w:styleId="970" w:customStyle="1">
    <w:name w:val="Абзац"/>
    <w:basedOn w:val="928"/>
    <w:link w:val="971"/>
    <w:qFormat/>
    <w:pPr>
      <w:pBdr/>
      <w:spacing/>
      <w:ind w:firstLine="709"/>
      <w:contextualSpacing w:val="true"/>
    </w:pPr>
  </w:style>
  <w:style w:type="character" w:styleId="971" w:customStyle="1">
    <w:name w:val="Абзац Знак"/>
    <w:basedOn w:val="938"/>
    <w:link w:val="970"/>
    <w:pPr>
      <w:pBdr/>
      <w:spacing/>
      <w:ind/>
    </w:pPr>
    <w:rPr>
      <w:rFonts w:ascii="Times New Roman" w:hAnsi="Times New Roman"/>
    </w:rPr>
  </w:style>
  <w:style w:type="paragraph" w:styleId="972">
    <w:name w:val="List"/>
    <w:basedOn w:val="928"/>
    <w:uiPriority w:val="99"/>
    <w:unhideWhenUsed/>
    <w:pPr>
      <w:pBdr/>
      <w:spacing/>
      <w:ind w:hanging="283" w:left="283"/>
      <w:contextualSpacing w:val="true"/>
    </w:pPr>
  </w:style>
  <w:style w:type="paragraph" w:styleId="973">
    <w:name w:val="List Number"/>
    <w:basedOn w:val="928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974" w:customStyle="1">
    <w:name w:val="Список элементов"/>
    <w:basedOn w:val="940"/>
    <w:uiPriority w:val="99"/>
    <w:pPr>
      <w:numPr>
        <w:numId w:val="9"/>
      </w:numPr>
      <w:pBdr/>
      <w:spacing/>
      <w:ind/>
    </w:pPr>
  </w:style>
  <w:style w:type="paragraph" w:styleId="975" w:customStyle="1">
    <w:name w:val="Списочек"/>
    <w:basedOn w:val="928"/>
    <w:link w:val="976"/>
    <w:qFormat/>
    <w:pPr>
      <w:numPr>
        <w:numId w:val="12"/>
      </w:numPr>
      <w:pBdr/>
      <w:spacing/>
      <w:ind/>
    </w:pPr>
  </w:style>
  <w:style w:type="character" w:styleId="976" w:customStyle="1">
    <w:name w:val="Списочек Знак"/>
    <w:basedOn w:val="938"/>
    <w:link w:val="975"/>
    <w:pPr>
      <w:pBdr/>
      <w:spacing/>
      <w:ind/>
    </w:pPr>
    <w:rPr>
      <w:rFonts w:ascii="Times New Roman" w:hAnsi="Times New Roman"/>
    </w:rPr>
  </w:style>
  <w:style w:type="paragraph" w:styleId="977" w:customStyle="1">
    <w:name w:val="Изображение"/>
    <w:basedOn w:val="928"/>
    <w:link w:val="978"/>
    <w:qFormat/>
    <w:pPr>
      <w:pBdr/>
      <w:spacing w:before="400"/>
      <w:ind/>
      <w:contextualSpacing w:val="true"/>
      <w:jc w:val="center"/>
    </w:pPr>
  </w:style>
  <w:style w:type="character" w:styleId="978" w:customStyle="1">
    <w:name w:val="Изображение Знак"/>
    <w:basedOn w:val="938"/>
    <w:link w:val="977"/>
    <w:pPr>
      <w:pBdr/>
      <w:spacing/>
      <w:ind/>
    </w:pPr>
    <w:rPr>
      <w:rFonts w:ascii="Times New Roman" w:hAnsi="Times New Roman"/>
    </w:rPr>
  </w:style>
  <w:style w:type="character" w:styleId="979">
    <w:name w:val="Hyperlink"/>
    <w:basedOn w:val="938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80" w:customStyle="1">
    <w:name w:val="Unresolved Mention"/>
    <w:basedOn w:val="93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81">
    <w:name w:val="Normal (Web)"/>
    <w:basedOn w:val="928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paragraph" w:styleId="982">
    <w:name w:val="Balloon Text"/>
    <w:basedOn w:val="928"/>
    <w:link w:val="983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983" w:customStyle="1">
    <w:name w:val="Текст выноски Знак"/>
    <w:basedOn w:val="938"/>
    <w:link w:val="982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84" w:customStyle="1">
    <w:name w:val="ds-markdown-paragraph"/>
    <w:basedOn w:val="928"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character" w:styleId="985">
    <w:name w:val="Strong"/>
    <w:basedOn w:val="938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679"/>
            <w:pBdr/>
            <w:spacing/>
            <w:ind/>
            <w:rPr/>
          </w:pPr>
          <w:r>
            <w:rPr>
              <w:rStyle w:val="1678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680"/>
            <w:pBdr/>
            <w:spacing/>
            <w:ind/>
            <w:rPr/>
          </w:pPr>
          <w:r>
            <w:rPr>
              <w:rStyle w:val="1678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683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2440B164569B401A9D0CFA1C9D210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1D981-7A38-4A87-92B3-12408FA171FA}"/>
      </w:docPartPr>
      <w:docPartBody>
        <w:p>
          <w:pPr>
            <w:pStyle w:val="1684"/>
            <w:pBdr/>
            <w:spacing/>
            <w:ind/>
            <w:rPr/>
          </w:pPr>
          <w:r>
            <w:rPr>
              <w:rStyle w:val="1678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89">
    <w:name w:val="Table Grid"/>
    <w:basedOn w:val="1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Table Grid Light"/>
    <w:basedOn w:val="1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Plain Table 1"/>
    <w:basedOn w:val="1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Plain Table 2"/>
    <w:basedOn w:val="1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Plain Table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Plain Table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Plain Table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1 Light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1 Light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1 Light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1 Light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1 Light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1 Light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1 Light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2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2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2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2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2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2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3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3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3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3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3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3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4"/>
    <w:basedOn w:val="1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4 - Accent 1"/>
    <w:basedOn w:val="1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4 - Accent 2"/>
    <w:basedOn w:val="1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4 - Accent 3"/>
    <w:basedOn w:val="1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4 - Accent 4"/>
    <w:basedOn w:val="1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4 - Accent 5"/>
    <w:basedOn w:val="1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4 - Accent 6"/>
    <w:basedOn w:val="1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5 Dark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5 Dark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5 Dark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5 Dark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5 Dark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5 Dark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5 Dark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6 Colorful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6 Colorful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6 Colorful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6 Colorful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6 Colorful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Grid Table 6 Colorful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Grid Table 6 Colorful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Grid Table 7 Colorful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Grid Table 7 Colorful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Grid Table 7 Colorful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Grid Table 7 Colorful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Grid Table 7 Colorful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Grid Table 7 Colorful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Grid Table 7 Colorful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1 Light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1 Light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1 Light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1 Light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1 Light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1 Light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1 Light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2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2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2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2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2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2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3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3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3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3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3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3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4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4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4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4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4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4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5 Dark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5 Dark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5 Dark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5 Dark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5 Dark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5 Dark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5 Dark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6 Colorful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6 Colorful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6 Colorful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6 Colorful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6 Colorful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st Table 6 Colorful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st Table 6 Colorful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st Table 7 Colorful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st Table 7 Colorful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st Table 7 Colorful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st Table 7 Colorful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st Table 7 Colorful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List Table 7 Colorful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List Table 7 Colorful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Lined - Accent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Lined - Accent 1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Lined - Accent 2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Lined - Accent 3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Lined - Accent 4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Lined - Accent 5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Lined - Accent 6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Bordered &amp; Lined - Accent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Bordered &amp; Lined - Accent 1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Bordered &amp; Lined - Accent 2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Bordered &amp; Lined - Accent 3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Bordered &amp; Lined - Accent 4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Bordered &amp; Lined - Accent 5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Bordered &amp; Lined - Accent 6"/>
    <w:basedOn w:val="1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Bordered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Bordered - Accent 1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Bordered - Accent 2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Bordered - Accent 3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Bordered - Accent 4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Bordered - Accent 5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Bordered - Accent 6"/>
    <w:basedOn w:val="1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15">
    <w:name w:val="Heading 1"/>
    <w:basedOn w:val="1674"/>
    <w:next w:val="1674"/>
    <w:link w:val="162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16">
    <w:name w:val="Heading 2"/>
    <w:basedOn w:val="1674"/>
    <w:next w:val="1674"/>
    <w:link w:val="162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17">
    <w:name w:val="Heading 3"/>
    <w:basedOn w:val="1674"/>
    <w:next w:val="1674"/>
    <w:link w:val="162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18">
    <w:name w:val="Heading 4"/>
    <w:basedOn w:val="1674"/>
    <w:next w:val="1674"/>
    <w:link w:val="162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19">
    <w:name w:val="Heading 5"/>
    <w:basedOn w:val="1674"/>
    <w:next w:val="1674"/>
    <w:link w:val="162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20">
    <w:name w:val="Heading 6"/>
    <w:basedOn w:val="1674"/>
    <w:next w:val="1674"/>
    <w:link w:val="162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21">
    <w:name w:val="Heading 7"/>
    <w:basedOn w:val="1674"/>
    <w:next w:val="1674"/>
    <w:link w:val="163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22">
    <w:name w:val="Heading 8"/>
    <w:basedOn w:val="1674"/>
    <w:next w:val="1674"/>
    <w:link w:val="163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23">
    <w:name w:val="Heading 9"/>
    <w:basedOn w:val="1674"/>
    <w:next w:val="1674"/>
    <w:link w:val="163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24">
    <w:name w:val="Heading 1 Char"/>
    <w:basedOn w:val="1675"/>
    <w:link w:val="16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25">
    <w:name w:val="Heading 2 Char"/>
    <w:basedOn w:val="1675"/>
    <w:link w:val="16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26">
    <w:name w:val="Heading 3 Char"/>
    <w:basedOn w:val="1675"/>
    <w:link w:val="16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27">
    <w:name w:val="Heading 4 Char"/>
    <w:basedOn w:val="1675"/>
    <w:link w:val="161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28">
    <w:name w:val="Heading 5 Char"/>
    <w:basedOn w:val="1675"/>
    <w:link w:val="16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29">
    <w:name w:val="Heading 6 Char"/>
    <w:basedOn w:val="1675"/>
    <w:link w:val="162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30">
    <w:name w:val="Heading 7 Char"/>
    <w:basedOn w:val="1675"/>
    <w:link w:val="162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31">
    <w:name w:val="Heading 8 Char"/>
    <w:basedOn w:val="1675"/>
    <w:link w:val="162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32">
    <w:name w:val="Heading 9 Char"/>
    <w:basedOn w:val="1675"/>
    <w:link w:val="162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33">
    <w:name w:val="Title"/>
    <w:basedOn w:val="1674"/>
    <w:next w:val="1674"/>
    <w:link w:val="163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34">
    <w:name w:val="Title Char"/>
    <w:basedOn w:val="1675"/>
    <w:link w:val="163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35">
    <w:name w:val="Subtitle"/>
    <w:basedOn w:val="1674"/>
    <w:next w:val="1674"/>
    <w:link w:val="163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6">
    <w:name w:val="Subtitle Char"/>
    <w:basedOn w:val="1675"/>
    <w:link w:val="163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7">
    <w:name w:val="Quote"/>
    <w:basedOn w:val="1674"/>
    <w:next w:val="1674"/>
    <w:link w:val="163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8">
    <w:name w:val="Quote Char"/>
    <w:basedOn w:val="1675"/>
    <w:link w:val="163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39">
    <w:name w:val="List Paragraph"/>
    <w:basedOn w:val="1674"/>
    <w:uiPriority w:val="34"/>
    <w:qFormat/>
    <w:pPr>
      <w:pBdr/>
      <w:spacing/>
      <w:ind w:left="720"/>
      <w:contextualSpacing w:val="true"/>
    </w:pPr>
  </w:style>
  <w:style w:type="character" w:styleId="1640">
    <w:name w:val="Intense Emphasis"/>
    <w:basedOn w:val="16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41">
    <w:name w:val="Intense Quote"/>
    <w:basedOn w:val="1674"/>
    <w:next w:val="1674"/>
    <w:link w:val="16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42">
    <w:name w:val="Intense Quote Char"/>
    <w:basedOn w:val="1675"/>
    <w:link w:val="16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43">
    <w:name w:val="Intense Reference"/>
    <w:basedOn w:val="16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44">
    <w:name w:val="No Spacing"/>
    <w:basedOn w:val="1674"/>
    <w:uiPriority w:val="1"/>
    <w:qFormat/>
    <w:pPr>
      <w:pBdr/>
      <w:spacing w:after="0" w:line="240" w:lineRule="auto"/>
      <w:ind/>
    </w:pPr>
  </w:style>
  <w:style w:type="character" w:styleId="1645">
    <w:name w:val="Subtle Emphasis"/>
    <w:basedOn w:val="1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46">
    <w:name w:val="Emphasis"/>
    <w:basedOn w:val="1675"/>
    <w:uiPriority w:val="20"/>
    <w:qFormat/>
    <w:pPr>
      <w:pBdr/>
      <w:spacing/>
      <w:ind/>
    </w:pPr>
    <w:rPr>
      <w:i/>
      <w:iCs/>
    </w:rPr>
  </w:style>
  <w:style w:type="character" w:styleId="1647">
    <w:name w:val="Strong"/>
    <w:basedOn w:val="1675"/>
    <w:uiPriority w:val="22"/>
    <w:qFormat/>
    <w:pPr>
      <w:pBdr/>
      <w:spacing/>
      <w:ind/>
    </w:pPr>
    <w:rPr>
      <w:b/>
      <w:bCs/>
    </w:rPr>
  </w:style>
  <w:style w:type="character" w:styleId="1648">
    <w:name w:val="Subtle Reference"/>
    <w:basedOn w:val="1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49">
    <w:name w:val="Book Title"/>
    <w:basedOn w:val="16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50">
    <w:name w:val="Header"/>
    <w:basedOn w:val="1674"/>
    <w:link w:val="165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51">
    <w:name w:val="Header Char"/>
    <w:basedOn w:val="1675"/>
    <w:link w:val="1650"/>
    <w:uiPriority w:val="99"/>
    <w:pPr>
      <w:pBdr/>
      <w:spacing/>
      <w:ind/>
    </w:pPr>
  </w:style>
  <w:style w:type="paragraph" w:styleId="1652">
    <w:name w:val="Footer"/>
    <w:basedOn w:val="1674"/>
    <w:link w:val="165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53">
    <w:name w:val="Footer Char"/>
    <w:basedOn w:val="1675"/>
    <w:link w:val="1652"/>
    <w:uiPriority w:val="99"/>
    <w:pPr>
      <w:pBdr/>
      <w:spacing/>
      <w:ind/>
    </w:pPr>
  </w:style>
  <w:style w:type="paragraph" w:styleId="1654">
    <w:name w:val="Caption"/>
    <w:basedOn w:val="1674"/>
    <w:next w:val="16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55">
    <w:name w:val="footnote text"/>
    <w:basedOn w:val="1674"/>
    <w:link w:val="16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6">
    <w:name w:val="Footnote Text Char"/>
    <w:basedOn w:val="1675"/>
    <w:link w:val="1655"/>
    <w:uiPriority w:val="99"/>
    <w:semiHidden/>
    <w:pPr>
      <w:pBdr/>
      <w:spacing/>
      <w:ind/>
    </w:pPr>
    <w:rPr>
      <w:sz w:val="20"/>
      <w:szCs w:val="20"/>
    </w:rPr>
  </w:style>
  <w:style w:type="character" w:styleId="1657">
    <w:name w:val="footnote reference"/>
    <w:basedOn w:val="1675"/>
    <w:uiPriority w:val="99"/>
    <w:semiHidden/>
    <w:unhideWhenUsed/>
    <w:pPr>
      <w:pBdr/>
      <w:spacing/>
      <w:ind/>
    </w:pPr>
    <w:rPr>
      <w:vertAlign w:val="superscript"/>
    </w:rPr>
  </w:style>
  <w:style w:type="paragraph" w:styleId="1658">
    <w:name w:val="endnote text"/>
    <w:basedOn w:val="1674"/>
    <w:link w:val="16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9">
    <w:name w:val="Endnote Text Char"/>
    <w:basedOn w:val="1675"/>
    <w:link w:val="1658"/>
    <w:uiPriority w:val="99"/>
    <w:semiHidden/>
    <w:pPr>
      <w:pBdr/>
      <w:spacing/>
      <w:ind/>
    </w:pPr>
    <w:rPr>
      <w:sz w:val="20"/>
      <w:szCs w:val="20"/>
    </w:rPr>
  </w:style>
  <w:style w:type="character" w:styleId="1660">
    <w:name w:val="endnote reference"/>
    <w:basedOn w:val="1675"/>
    <w:uiPriority w:val="99"/>
    <w:semiHidden/>
    <w:unhideWhenUsed/>
    <w:pPr>
      <w:pBdr/>
      <w:spacing/>
      <w:ind/>
    </w:pPr>
    <w:rPr>
      <w:vertAlign w:val="superscript"/>
    </w:rPr>
  </w:style>
  <w:style w:type="character" w:styleId="1661">
    <w:name w:val="Hyperlink"/>
    <w:basedOn w:val="1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62">
    <w:name w:val="FollowedHyperlink"/>
    <w:basedOn w:val="1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63">
    <w:name w:val="toc 1"/>
    <w:basedOn w:val="1674"/>
    <w:next w:val="1674"/>
    <w:uiPriority w:val="39"/>
    <w:unhideWhenUsed/>
    <w:pPr>
      <w:pBdr/>
      <w:spacing w:after="100"/>
      <w:ind/>
    </w:pPr>
  </w:style>
  <w:style w:type="paragraph" w:styleId="1664">
    <w:name w:val="toc 2"/>
    <w:basedOn w:val="1674"/>
    <w:next w:val="1674"/>
    <w:uiPriority w:val="39"/>
    <w:unhideWhenUsed/>
    <w:pPr>
      <w:pBdr/>
      <w:spacing w:after="100"/>
      <w:ind w:left="220"/>
    </w:pPr>
  </w:style>
  <w:style w:type="paragraph" w:styleId="1665">
    <w:name w:val="toc 3"/>
    <w:basedOn w:val="1674"/>
    <w:next w:val="1674"/>
    <w:uiPriority w:val="39"/>
    <w:unhideWhenUsed/>
    <w:pPr>
      <w:pBdr/>
      <w:spacing w:after="100"/>
      <w:ind w:left="440"/>
    </w:pPr>
  </w:style>
  <w:style w:type="paragraph" w:styleId="1666">
    <w:name w:val="toc 4"/>
    <w:basedOn w:val="1674"/>
    <w:next w:val="1674"/>
    <w:uiPriority w:val="39"/>
    <w:unhideWhenUsed/>
    <w:pPr>
      <w:pBdr/>
      <w:spacing w:after="100"/>
      <w:ind w:left="660"/>
    </w:pPr>
  </w:style>
  <w:style w:type="paragraph" w:styleId="1667">
    <w:name w:val="toc 5"/>
    <w:basedOn w:val="1674"/>
    <w:next w:val="1674"/>
    <w:uiPriority w:val="39"/>
    <w:unhideWhenUsed/>
    <w:pPr>
      <w:pBdr/>
      <w:spacing w:after="100"/>
      <w:ind w:left="880"/>
    </w:pPr>
  </w:style>
  <w:style w:type="paragraph" w:styleId="1668">
    <w:name w:val="toc 6"/>
    <w:basedOn w:val="1674"/>
    <w:next w:val="1674"/>
    <w:uiPriority w:val="39"/>
    <w:unhideWhenUsed/>
    <w:pPr>
      <w:pBdr/>
      <w:spacing w:after="100"/>
      <w:ind w:left="1100"/>
    </w:pPr>
  </w:style>
  <w:style w:type="paragraph" w:styleId="1669">
    <w:name w:val="toc 7"/>
    <w:basedOn w:val="1674"/>
    <w:next w:val="1674"/>
    <w:uiPriority w:val="39"/>
    <w:unhideWhenUsed/>
    <w:pPr>
      <w:pBdr/>
      <w:spacing w:after="100"/>
      <w:ind w:left="1320"/>
    </w:pPr>
  </w:style>
  <w:style w:type="paragraph" w:styleId="1670">
    <w:name w:val="toc 8"/>
    <w:basedOn w:val="1674"/>
    <w:next w:val="1674"/>
    <w:uiPriority w:val="39"/>
    <w:unhideWhenUsed/>
    <w:pPr>
      <w:pBdr/>
      <w:spacing w:after="100"/>
      <w:ind w:left="1540"/>
    </w:pPr>
  </w:style>
  <w:style w:type="paragraph" w:styleId="1671">
    <w:name w:val="toc 9"/>
    <w:basedOn w:val="1674"/>
    <w:next w:val="1674"/>
    <w:uiPriority w:val="39"/>
    <w:unhideWhenUsed/>
    <w:pPr>
      <w:pBdr/>
      <w:spacing w:after="100"/>
      <w:ind w:left="1760"/>
    </w:pPr>
  </w:style>
  <w:style w:type="paragraph" w:styleId="1672">
    <w:name w:val="TOC Heading"/>
    <w:uiPriority w:val="39"/>
    <w:unhideWhenUsed/>
    <w:pPr>
      <w:pBdr/>
      <w:spacing/>
      <w:ind/>
    </w:pPr>
  </w:style>
  <w:style w:type="paragraph" w:styleId="1673">
    <w:name w:val="table of figures"/>
    <w:basedOn w:val="1674"/>
    <w:next w:val="1674"/>
    <w:uiPriority w:val="99"/>
    <w:unhideWhenUsed/>
    <w:pPr>
      <w:pBdr/>
      <w:spacing w:after="0" w:afterAutospacing="0"/>
      <w:ind/>
    </w:pPr>
  </w:style>
  <w:style w:type="paragraph" w:styleId="1674" w:default="1">
    <w:name w:val="Normal"/>
    <w:qFormat/>
    <w:pPr>
      <w:pBdr/>
      <w:spacing/>
      <w:ind/>
    </w:pPr>
  </w:style>
  <w:style w:type="character" w:styleId="1675" w:default="1">
    <w:name w:val="Default Paragraph Font"/>
    <w:uiPriority w:val="1"/>
    <w:semiHidden/>
    <w:unhideWhenUsed/>
    <w:pPr>
      <w:pBdr/>
      <w:spacing/>
      <w:ind/>
    </w:pPr>
  </w:style>
  <w:style w:type="table" w:styleId="16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77" w:default="1">
    <w:name w:val="No List"/>
    <w:uiPriority w:val="99"/>
    <w:semiHidden/>
    <w:unhideWhenUsed/>
    <w:pPr>
      <w:pBdr/>
      <w:spacing/>
      <w:ind/>
    </w:pPr>
  </w:style>
  <w:style w:type="character" w:styleId="1678">
    <w:name w:val="Placeholder Text"/>
    <w:basedOn w:val="1675"/>
    <w:uiPriority w:val="99"/>
    <w:semiHidden/>
    <w:pPr>
      <w:pBdr/>
      <w:spacing/>
      <w:ind/>
    </w:pPr>
    <w:rPr>
      <w:color w:val="666666"/>
    </w:rPr>
  </w:style>
  <w:style w:type="paragraph" w:styleId="1679" w:customStyle="1">
    <w:name w:val="D84159BBAEDF420C9A1F65AD544F52D4"/>
    <w:pPr>
      <w:pBdr/>
      <w:spacing/>
      <w:ind/>
    </w:pPr>
  </w:style>
  <w:style w:type="paragraph" w:styleId="1680" w:customStyle="1">
    <w:name w:val="F52C6BC6B61541B38A956148C55B8709"/>
    <w:pPr>
      <w:pBdr/>
      <w:spacing/>
      <w:ind/>
    </w:pPr>
  </w:style>
  <w:style w:type="paragraph" w:styleId="1681" w:customStyle="1">
    <w:name w:val="F308A82D03344465BE823ADE8DA9ECFE"/>
    <w:pPr>
      <w:pBdr/>
      <w:spacing/>
      <w:ind/>
    </w:pPr>
  </w:style>
  <w:style w:type="paragraph" w:styleId="1682" w:customStyle="1">
    <w:name w:val="7729D85F1F2D433FA83F632E0EB8E51F"/>
    <w:pPr>
      <w:pBdr/>
      <w:spacing/>
      <w:ind/>
    </w:pPr>
  </w:style>
  <w:style w:type="paragraph" w:styleId="1683" w:customStyle="1">
    <w:name w:val="0B804F642F7642E5977BCD5DCE8C93B2"/>
    <w:pPr>
      <w:pBdr/>
      <w:spacing/>
      <w:ind/>
    </w:pPr>
  </w:style>
  <w:style w:type="paragraph" w:styleId="1684" w:customStyle="1">
    <w:name w:val="2440B164569B401A9D0CFA1C9D210A9C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EFDF-DB2E-4A7B-A6CD-018F93EE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Лысаковский</dc:creator>
  <cp:revision>4</cp:revision>
  <dcterms:created xsi:type="dcterms:W3CDTF">2025-09-09T12:51:00Z</dcterms:created>
  <dcterms:modified xsi:type="dcterms:W3CDTF">2025-09-22T05:40:28Z</dcterms:modified>
</cp:coreProperties>
</file>