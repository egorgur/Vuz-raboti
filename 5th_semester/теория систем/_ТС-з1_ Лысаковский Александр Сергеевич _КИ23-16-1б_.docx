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 w:rsidR="00203346" w14:paraId="3A2DD9A9" w14:textId="77777777" w:rsidTr="00343771">
        <w:tc>
          <w:tcPr>
            <w:tcW w:w="9638" w:type="dxa"/>
            <w:gridSpan w:val="6"/>
          </w:tcPr>
          <w:p w14:paraId="0D66C204" w14:textId="77777777" w:rsidR="00203346" w:rsidRPr="00107562" w:rsidRDefault="00203346" w:rsidP="00107562">
            <w:pPr>
              <w:jc w:val="center"/>
              <w:rPr>
                <w:sz w:val="24"/>
                <w:szCs w:val="24"/>
              </w:rPr>
            </w:pPr>
            <w:r w:rsidRPr="00D77F9B">
              <w:t>Министерство науки и высшего образования РФ</w:t>
            </w:r>
          </w:p>
        </w:tc>
      </w:tr>
      <w:tr w:rsidR="00203346" w14:paraId="11F8DC69" w14:textId="77777777" w:rsidTr="00343771">
        <w:tc>
          <w:tcPr>
            <w:tcW w:w="9638" w:type="dxa"/>
            <w:gridSpan w:val="6"/>
          </w:tcPr>
          <w:p w14:paraId="0C0409CE" w14:textId="77777777" w:rsidR="00203346" w:rsidRDefault="00203346" w:rsidP="00203346">
            <w:pPr>
              <w:jc w:val="center"/>
            </w:pPr>
            <w:r w:rsidRPr="00203346">
              <w:t>Федеральное государственное автономное</w:t>
            </w:r>
          </w:p>
        </w:tc>
      </w:tr>
      <w:tr w:rsidR="00203346" w14:paraId="288FCB41" w14:textId="77777777" w:rsidTr="00343771">
        <w:tc>
          <w:tcPr>
            <w:tcW w:w="9638" w:type="dxa"/>
            <w:gridSpan w:val="6"/>
          </w:tcPr>
          <w:p w14:paraId="132C60F1" w14:textId="77777777" w:rsidR="00203346" w:rsidRDefault="00203346" w:rsidP="00203346">
            <w:pPr>
              <w:jc w:val="center"/>
            </w:pPr>
            <w:r w:rsidRPr="00203346">
              <w:t>образовательное учреждение высшего образования</w:t>
            </w:r>
          </w:p>
        </w:tc>
      </w:tr>
      <w:tr w:rsidR="00203346" w14:paraId="3FD67C1A" w14:textId="77777777" w:rsidTr="00343771">
        <w:tc>
          <w:tcPr>
            <w:tcW w:w="9638" w:type="dxa"/>
            <w:gridSpan w:val="6"/>
          </w:tcPr>
          <w:p w14:paraId="2F753DF4" w14:textId="77777777" w:rsidR="00203346" w:rsidRPr="00807EEA" w:rsidRDefault="00203346" w:rsidP="00203346">
            <w:pPr>
              <w:jc w:val="center"/>
              <w:rPr>
                <w:b/>
                <w:bCs/>
              </w:rPr>
            </w:pPr>
            <w:r w:rsidRPr="00807EEA">
              <w:rPr>
                <w:b/>
                <w:bCs/>
              </w:rPr>
              <w:t>«СИБИРСКИЙ ФЕДЕРАЛЬНЫЙ УНИВЕРСИТЕТ»</w:t>
            </w:r>
          </w:p>
        </w:tc>
      </w:tr>
      <w:tr w:rsidR="00203346" w14:paraId="6A24198F" w14:textId="77777777" w:rsidTr="00343771">
        <w:tc>
          <w:tcPr>
            <w:tcW w:w="9638" w:type="dxa"/>
            <w:gridSpan w:val="6"/>
          </w:tcPr>
          <w:p w14:paraId="2263CFB5" w14:textId="77777777" w:rsidR="00203346" w:rsidRDefault="00203346" w:rsidP="00E009C9"/>
        </w:tc>
      </w:tr>
      <w:tr w:rsidR="002247D9" w14:paraId="34B2B7FD" w14:textId="77777777" w:rsidTr="00343771">
        <w:sdt>
          <w:sdtPr>
            <w:alias w:val="Институт"/>
            <w:tag w:val="Институт"/>
            <w:id w:val="-55092808"/>
            <w:placeholder>
              <w:docPart w:val="D84159BBAEDF420C9A1F65AD544F52D4"/>
            </w:placeholder>
            <w:text/>
          </w:sdtPr>
          <w:sdtContent>
            <w:tc>
              <w:tcPr>
                <w:tcW w:w="9638" w:type="dxa"/>
                <w:gridSpan w:val="6"/>
                <w:tcBorders>
                  <w:bottom w:val="single" w:sz="4" w:space="0" w:color="auto"/>
                </w:tcBorders>
              </w:tcPr>
              <w:p w14:paraId="05F575BE" w14:textId="77777777" w:rsidR="002247D9" w:rsidRDefault="00807EEA" w:rsidP="00480C27">
                <w:pPr>
                  <w:jc w:val="center"/>
                </w:pPr>
                <w:r w:rsidRPr="00807EEA">
                  <w:t>Институт космических и информационных технологий</w:t>
                </w:r>
              </w:p>
            </w:tc>
          </w:sdtContent>
        </w:sdt>
      </w:tr>
      <w:tr w:rsidR="00203346" w14:paraId="61382F11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47494711" w14:textId="77777777" w:rsidR="00203346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институт</w:t>
            </w:r>
          </w:p>
        </w:tc>
      </w:tr>
      <w:tr w:rsidR="001F4DAC" w14:paraId="19F83BDC" w14:textId="77777777" w:rsidTr="00343771">
        <w:tc>
          <w:tcPr>
            <w:tcW w:w="9638" w:type="dxa"/>
            <w:gridSpan w:val="6"/>
            <w:tcBorders>
              <w:bottom w:val="single" w:sz="4" w:space="0" w:color="auto"/>
            </w:tcBorders>
          </w:tcPr>
          <w:sdt>
            <w:sdtPr>
              <w:alias w:val="Кафедра"/>
              <w:tag w:val="Кафедра"/>
              <w:id w:val="-120006703"/>
              <w:placeholder>
                <w:docPart w:val="D84159BBAEDF420C9A1F65AD544F52D4"/>
              </w:placeholder>
              <w:text/>
            </w:sdtPr>
            <w:sdtContent>
              <w:p w14:paraId="43727B7D" w14:textId="77777777" w:rsidR="001F4DAC" w:rsidRDefault="00807EEA" w:rsidP="00480C27">
                <w:pPr>
                  <w:jc w:val="center"/>
                </w:pPr>
                <w:r w:rsidRPr="00807EEA">
                  <w:t>Программная инженерия</w:t>
                </w:r>
              </w:p>
            </w:sdtContent>
          </w:sdt>
        </w:tc>
      </w:tr>
      <w:tr w:rsidR="001F4DAC" w14:paraId="71170F5E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631D2B68" w14:textId="77777777" w:rsidR="001F4DAC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кафедра</w:t>
            </w:r>
          </w:p>
        </w:tc>
      </w:tr>
      <w:tr w:rsidR="00107562" w14:paraId="791B8D9E" w14:textId="77777777" w:rsidTr="00343771">
        <w:tc>
          <w:tcPr>
            <w:tcW w:w="9638" w:type="dxa"/>
            <w:gridSpan w:val="6"/>
          </w:tcPr>
          <w:p w14:paraId="1CB57A25" w14:textId="77777777" w:rsidR="00107562" w:rsidRPr="00C303B2" w:rsidRDefault="00107562" w:rsidP="009548A5"/>
        </w:tc>
      </w:tr>
      <w:tr w:rsidR="00107562" w:rsidRPr="00107562" w14:paraId="08B1A15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14DEBC" w14:textId="77777777" w:rsidR="00107562" w:rsidRPr="00470539" w:rsidRDefault="00107562" w:rsidP="009548A5"/>
        </w:tc>
      </w:tr>
      <w:tr w:rsidR="00C303B2" w:rsidRPr="00107562" w14:paraId="6AEBFB19" w14:textId="77777777" w:rsidTr="00466F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879F03" w14:textId="77777777" w:rsidR="00C303B2" w:rsidRPr="00C303B2" w:rsidRDefault="00C303B2" w:rsidP="009548A5"/>
        </w:tc>
      </w:tr>
      <w:tr w:rsidR="00DF7C89" w:rsidRPr="00107562" w14:paraId="590AC723" w14:textId="77777777" w:rsidTr="00B677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0CD315" w14:textId="77777777" w:rsidR="00DF7C89" w:rsidRPr="00C303B2" w:rsidRDefault="00DF7C89" w:rsidP="009548A5"/>
        </w:tc>
      </w:tr>
      <w:tr w:rsidR="00107562" w:rsidRPr="00107562" w14:paraId="778F114A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8662F5" w14:textId="77777777" w:rsidR="00107562" w:rsidRPr="00C303B2" w:rsidRDefault="00107562" w:rsidP="009548A5"/>
        </w:tc>
      </w:tr>
      <w:tr w:rsidR="00C303B2" w:rsidRPr="00107562" w14:paraId="333B9BD4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973E3E" w14:textId="77777777" w:rsidR="00C303B2" w:rsidRPr="00C303B2" w:rsidRDefault="00C303B2" w:rsidP="009548A5"/>
        </w:tc>
      </w:tr>
      <w:tr w:rsidR="00C303B2" w:rsidRPr="00107562" w14:paraId="777ABA1A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D5DC8D" w14:textId="77777777" w:rsidR="00C303B2" w:rsidRPr="00C303B2" w:rsidRDefault="00C303B2" w:rsidP="009548A5"/>
        </w:tc>
      </w:tr>
      <w:tr w:rsidR="00C303B2" w:rsidRPr="00107562" w14:paraId="21D29A31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427015" w14:textId="77777777" w:rsidR="00C303B2" w:rsidRPr="00C303B2" w:rsidRDefault="00C303B2" w:rsidP="009548A5"/>
        </w:tc>
      </w:tr>
      <w:tr w:rsidR="00C303B2" w:rsidRPr="00107562" w14:paraId="5C367125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7204FF" w14:textId="77777777" w:rsidR="00C303B2" w:rsidRPr="007B4C94" w:rsidRDefault="00C303B2" w:rsidP="007B4C94"/>
        </w:tc>
      </w:tr>
      <w:tr w:rsidR="00BA7359" w:rsidRPr="00107562" w14:paraId="127FEAE0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9F6F5C" w14:textId="77777777" w:rsidR="00BA7359" w:rsidRPr="004D13C8" w:rsidRDefault="00BA7359" w:rsidP="004D13C8"/>
        </w:tc>
      </w:tr>
      <w:tr w:rsidR="00470539" w:rsidRPr="00107562" w14:paraId="664A7F19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624DAB" w14:textId="77777777" w:rsidR="00470539" w:rsidRPr="00470539" w:rsidRDefault="00470539" w:rsidP="00470539">
            <w:pPr>
              <w:jc w:val="center"/>
              <w:rPr>
                <w:b/>
                <w:bCs/>
              </w:rPr>
            </w:pPr>
            <w:r w:rsidRPr="00470539">
              <w:rPr>
                <w:b/>
                <w:bCs/>
              </w:rPr>
              <w:t>ОТЧЕТ О ПРАКТИЧЕСКОЙ РАБОТЕ</w:t>
            </w:r>
          </w:p>
        </w:tc>
      </w:tr>
      <w:bookmarkStart w:id="0" w:name="TitleThemeName"/>
      <w:tr w:rsidR="00470539" w:rsidRPr="00107562" w14:paraId="7941704E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AC416" w14:textId="483CA08B" w:rsidR="00470539" w:rsidRPr="004B197A" w:rsidRDefault="00000000" w:rsidP="0047053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kern w:val="0"/>
                </w:rPr>
                <w:alias w:val="Тема практической"/>
                <w:tag w:val="Тема практической"/>
                <w:id w:val="1819542302"/>
                <w:placeholder>
                  <w:docPart w:val="F52C6BC6B61541B38A956148C55B8709"/>
                </w:placeholder>
                <w:text/>
              </w:sdtPr>
              <w:sdtContent>
                <w:r w:rsidR="002F61EF" w:rsidRPr="002F61EF">
                  <w:rPr>
                    <w:kern w:val="0"/>
                  </w:rPr>
                  <w:t>Основные понятия ТС. Таблицы истинности и логические схемы</w:t>
                </w:r>
              </w:sdtContent>
            </w:sdt>
            <w:bookmarkEnd w:id="0"/>
          </w:p>
        </w:tc>
      </w:tr>
      <w:tr w:rsidR="00470539" w:rsidRPr="00107562" w14:paraId="32E56D76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7E6B40" w14:textId="77777777" w:rsidR="00470539" w:rsidRPr="00107562" w:rsidRDefault="00470539" w:rsidP="00470539">
            <w:pPr>
              <w:jc w:val="center"/>
            </w:pPr>
            <w:r>
              <w:rPr>
                <w:sz w:val="20"/>
                <w:szCs w:val="20"/>
              </w:rPr>
              <w:t>тема</w:t>
            </w:r>
          </w:p>
        </w:tc>
      </w:tr>
      <w:tr w:rsidR="00470539" w:rsidRPr="00107562" w14:paraId="27FC8F13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A52155" w14:textId="77777777" w:rsidR="00470539" w:rsidRPr="00107562" w:rsidRDefault="00470539" w:rsidP="00470539"/>
        </w:tc>
      </w:tr>
      <w:tr w:rsidR="00470539" w:rsidRPr="00107562" w14:paraId="4D6DBB1F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099389" w14:textId="77777777" w:rsidR="00470539" w:rsidRPr="00107562" w:rsidRDefault="00470539" w:rsidP="00470539"/>
        </w:tc>
      </w:tr>
      <w:tr w:rsidR="00470539" w:rsidRPr="00107562" w14:paraId="5D03C70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B071A0" w14:textId="77777777" w:rsidR="00470539" w:rsidRPr="00107562" w:rsidRDefault="00470539" w:rsidP="00470539"/>
        </w:tc>
      </w:tr>
      <w:tr w:rsidR="00470539" w:rsidRPr="00107562" w14:paraId="5B146BA3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F7A225" w14:textId="77777777" w:rsidR="00470539" w:rsidRPr="00107562" w:rsidRDefault="00470539" w:rsidP="00470539"/>
        </w:tc>
      </w:tr>
      <w:tr w:rsidR="00470539" w:rsidRPr="00107562" w14:paraId="6D02238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723258" w14:textId="77777777" w:rsidR="00470539" w:rsidRPr="00107562" w:rsidRDefault="00470539" w:rsidP="00470539"/>
        </w:tc>
      </w:tr>
      <w:tr w:rsidR="00470539" w:rsidRPr="00107562" w14:paraId="45904B3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1A99F0" w14:textId="77777777" w:rsidR="00470539" w:rsidRPr="00107562" w:rsidRDefault="00470539" w:rsidP="00470539"/>
        </w:tc>
      </w:tr>
      <w:tr w:rsidR="00470539" w:rsidRPr="00107562" w14:paraId="1B48BE8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A1DA83" w14:textId="77777777" w:rsidR="00470539" w:rsidRPr="00107562" w:rsidRDefault="00470539" w:rsidP="00470539"/>
        </w:tc>
      </w:tr>
      <w:tr w:rsidR="00470539" w:rsidRPr="00107562" w14:paraId="2BB73D50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18925" w14:textId="77777777" w:rsidR="00470539" w:rsidRPr="00107562" w:rsidRDefault="00470539" w:rsidP="00470539"/>
        </w:tc>
      </w:tr>
      <w:tr w:rsidR="00470539" w:rsidRPr="00107562" w14:paraId="4070F7A2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B7FCFB" w14:textId="77777777" w:rsidR="00470539" w:rsidRPr="00107562" w:rsidRDefault="00470539" w:rsidP="00470539"/>
        </w:tc>
      </w:tr>
      <w:tr w:rsidR="00470539" w:rsidRPr="00107562" w14:paraId="43767B3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D8E282" w14:textId="77777777" w:rsidR="00470539" w:rsidRPr="00107562" w:rsidRDefault="00470539" w:rsidP="00470539"/>
        </w:tc>
      </w:tr>
      <w:tr w:rsidR="00470539" w:rsidRPr="00107562" w14:paraId="390F5082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615BE6" w14:textId="77777777" w:rsidR="00470539" w:rsidRPr="00107562" w:rsidRDefault="00470539" w:rsidP="00470539"/>
        </w:tc>
      </w:tr>
      <w:tr w:rsidR="00470539" w:rsidRPr="00107562" w14:paraId="0F1D1C5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906FC8" w14:textId="77777777" w:rsidR="00470539" w:rsidRPr="00107562" w:rsidRDefault="00470539" w:rsidP="00470539"/>
        </w:tc>
      </w:tr>
      <w:tr w:rsidR="00470539" w:rsidRPr="00107562" w14:paraId="1F9849E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D59A96" w14:textId="77777777" w:rsidR="00470539" w:rsidRPr="00107562" w:rsidRDefault="00470539" w:rsidP="00470539"/>
        </w:tc>
      </w:tr>
      <w:tr w:rsidR="00470539" w:rsidRPr="00107562" w14:paraId="5FF2413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58F66B" w14:textId="77777777" w:rsidR="00470539" w:rsidRPr="00107562" w:rsidRDefault="00470539" w:rsidP="00470539"/>
        </w:tc>
      </w:tr>
      <w:tr w:rsidR="00470539" w:rsidRPr="00107562" w14:paraId="5E869F01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BD76E2" w14:textId="77777777" w:rsidR="00470539" w:rsidRPr="00107562" w:rsidRDefault="00470539" w:rsidP="00470539"/>
        </w:tc>
      </w:tr>
      <w:tr w:rsidR="00470539" w:rsidRPr="00107562" w14:paraId="1D4A40DF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8EE092" w14:textId="77777777" w:rsidR="00470539" w:rsidRPr="00107562" w:rsidRDefault="00470539" w:rsidP="00470539"/>
        </w:tc>
      </w:tr>
      <w:tr w:rsidR="00470539" w:rsidRPr="00107562" w14:paraId="53B08C57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759FE" w14:textId="77777777" w:rsidR="00470539" w:rsidRPr="00107562" w:rsidRDefault="00470539" w:rsidP="00470539">
            <w:r>
              <w:t>Преподаватель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3343AD7" w14:textId="77777777" w:rsidR="00470539" w:rsidRPr="00A623E8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right w:val="nil"/>
            </w:tcBorders>
          </w:tcPr>
          <w:p w14:paraId="65C23494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667EFE0" w14:textId="77777777" w:rsidR="00470539" w:rsidRPr="00A623E8" w:rsidRDefault="00470539" w:rsidP="00470539">
            <w:pPr>
              <w:jc w:val="center"/>
            </w:pPr>
          </w:p>
        </w:tc>
        <w:sdt>
          <w:sdtPr>
            <w:rPr>
              <w:color w:val="auto"/>
              <w:kern w:val="0"/>
              <w14:ligatures w14:val="none"/>
            </w:rPr>
            <w:alias w:val="Преподаватель. Фамилия, инициалы"/>
            <w:tag w:val="Преподаватель. Фамилия, инициалы"/>
            <w:id w:val="2052420955"/>
            <w:placeholder>
              <w:docPart w:val="F308A82D03344465BE823ADE8DA9ECFE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right w:val="nil"/>
                </w:tcBorders>
              </w:tcPr>
              <w:p w14:paraId="3C6A439C" w14:textId="7BBC3DDB" w:rsidR="00470539" w:rsidRPr="00107562" w:rsidRDefault="00DB5FF5" w:rsidP="00DE076A">
                <w:pPr>
                  <w:jc w:val="left"/>
                </w:pPr>
                <w:r>
                  <w:rPr>
                    <w:color w:val="auto"/>
                    <w:kern w:val="0"/>
                    <w14:ligatures w14:val="none"/>
                  </w:rPr>
                  <w:t>Л. М. Коренюгина</w:t>
                </w:r>
              </w:p>
            </w:tc>
          </w:sdtContent>
        </w:sdt>
      </w:tr>
      <w:tr w:rsidR="00470539" w:rsidRPr="00107562" w14:paraId="1EC2E375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4C930" w14:textId="77777777" w:rsidR="00470539" w:rsidRPr="00107562" w:rsidRDefault="00470539" w:rsidP="00470539"/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DA6F946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left w:val="nil"/>
              <w:bottom w:val="nil"/>
              <w:right w:val="nil"/>
            </w:tcBorders>
          </w:tcPr>
          <w:p w14:paraId="19B5CD2C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E8CC32F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left w:val="nil"/>
              <w:bottom w:val="nil"/>
              <w:right w:val="nil"/>
            </w:tcBorders>
          </w:tcPr>
          <w:p w14:paraId="2928D6BD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D50E1">
              <w:rPr>
                <w:sz w:val="20"/>
                <w:szCs w:val="20"/>
              </w:rPr>
              <w:t>нициалы, фамилия</w:t>
            </w:r>
          </w:p>
        </w:tc>
      </w:tr>
      <w:tr w:rsidR="00470539" w:rsidRPr="00107562" w14:paraId="36896B23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59CCE54" w14:textId="77777777" w:rsidR="00470539" w:rsidRPr="00107562" w:rsidRDefault="00470539" w:rsidP="00470539">
            <w:r>
              <w:t>Студент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449A6" w14:textId="24D8D486" w:rsidR="00470539" w:rsidRPr="00107562" w:rsidRDefault="00DE076A" w:rsidP="001A4D4A">
            <w:pPr>
              <w:jc w:val="center"/>
            </w:pPr>
            <w:r>
              <w:t>КИ23-1</w:t>
            </w:r>
            <w:r w:rsidR="00523A0B">
              <w:t>6</w:t>
            </w:r>
            <w:r>
              <w:t>/1б, </w:t>
            </w:r>
            <w:r w:rsidRPr="00DE076A">
              <w:t>032320521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8AA5D0A" w14:textId="77777777" w:rsidR="00470539" w:rsidRPr="00107562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02C83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9787C4D" w14:textId="77777777" w:rsidR="00470539" w:rsidRPr="00107562" w:rsidRDefault="00470539" w:rsidP="00470539">
            <w:pPr>
              <w:jc w:val="center"/>
            </w:pPr>
          </w:p>
        </w:tc>
        <w:sdt>
          <w:sdtPr>
            <w:alias w:val="Студент. Фамилия, инициалы"/>
            <w:tag w:val="Студент. Фамилия, инициалы"/>
            <w:id w:val="1657257502"/>
            <w:placeholder>
              <w:docPart w:val="7729D85F1F2D433FA83F632E0EB8E51F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E45603A" w14:textId="2F2E70DB" w:rsidR="00470539" w:rsidRPr="00107562" w:rsidRDefault="00FD0F87" w:rsidP="00DE076A">
                <w:pPr>
                  <w:jc w:val="left"/>
                </w:pPr>
                <w:r>
                  <w:t>А.</w:t>
                </w:r>
                <w:r w:rsidR="00611BFB">
                  <w:t> </w:t>
                </w:r>
                <w:r>
                  <w:t>С.</w:t>
                </w:r>
                <w:r w:rsidR="00611BFB">
                  <w:t> </w:t>
                </w:r>
                <w:r w:rsidR="00470539">
                  <w:t>Лысаковский</w:t>
                </w:r>
              </w:p>
            </w:tc>
          </w:sdtContent>
        </w:sdt>
      </w:tr>
      <w:tr w:rsidR="00470539" w:rsidRPr="00107562" w14:paraId="61E2E049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0DFDDED" w14:textId="77777777" w:rsidR="00470539" w:rsidRPr="00107562" w:rsidRDefault="00470539" w:rsidP="00470539"/>
        </w:tc>
        <w:tc>
          <w:tcPr>
            <w:tcW w:w="3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1C07D" w14:textId="77777777" w:rsidR="00470539" w:rsidRPr="00373FCE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6524AC2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ADC07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71A7D36E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70976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FD615D">
              <w:rPr>
                <w:sz w:val="20"/>
                <w:szCs w:val="20"/>
              </w:rPr>
              <w:t>инициалы, фамилия</w:t>
            </w:r>
          </w:p>
        </w:tc>
      </w:tr>
      <w:tr w:rsidR="00470539" w:rsidRPr="00107562" w14:paraId="7A0845D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C34A5A" w14:textId="77777777" w:rsidR="00470539" w:rsidRPr="00107562" w:rsidRDefault="00470539" w:rsidP="00470539"/>
        </w:tc>
      </w:tr>
      <w:tr w:rsidR="00470539" w:rsidRPr="00107562" w14:paraId="4032B5F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6D5A6C" w14:textId="77777777" w:rsidR="00470539" w:rsidRPr="00107562" w:rsidRDefault="00470539" w:rsidP="00470539"/>
        </w:tc>
      </w:tr>
      <w:tr w:rsidR="00470539" w:rsidRPr="00107562" w14:paraId="593F553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7C225E" w14:textId="77777777" w:rsidR="00470539" w:rsidRPr="00107562" w:rsidRDefault="00470539" w:rsidP="00470539">
            <w:pPr>
              <w:jc w:val="center"/>
            </w:pPr>
            <w:r>
              <w:t xml:space="preserve">Красноярск </w:t>
            </w:r>
            <w:sdt>
              <w:sdtPr>
                <w:alias w:val="Титульник. Дата"/>
                <w:tag w:val="Титульник. Дата"/>
                <w:id w:val="338363742"/>
                <w:placeholder>
                  <w:docPart w:val="0B804F642F7642E5977BCD5DCE8C93B2"/>
                </w:placeholder>
                <w15:color w:val="000000"/>
                <w:date>
                  <w:dateFormat w:val="yyyy"/>
                  <w:lid w:val="ru-RU"/>
                  <w:storeMappedDataAs w:val="dateTime"/>
                  <w:calendar w:val="gregorian"/>
                </w:date>
              </w:sdtPr>
              <w:sdtContent>
                <w:r w:rsidR="006F4476">
                  <w:t>2025</w:t>
                </w:r>
              </w:sdtContent>
            </w:sdt>
          </w:p>
        </w:tc>
      </w:tr>
    </w:tbl>
    <w:p w14:paraId="6DB56D41" w14:textId="77777777" w:rsidR="008F24DB" w:rsidRPr="008F24DB" w:rsidRDefault="00F47208" w:rsidP="00B738F0">
      <w:pPr>
        <w:pStyle w:val="1"/>
      </w:pPr>
      <w:r w:rsidRPr="008F24DB">
        <w:lastRenderedPageBreak/>
        <w:t>ВВЕДЕНИЕ</w:t>
      </w:r>
    </w:p>
    <w:p w14:paraId="642D58FD" w14:textId="77777777" w:rsidR="005F1304" w:rsidRPr="008F24DB" w:rsidRDefault="00432F37" w:rsidP="008F24DB">
      <w:pPr>
        <w:pStyle w:val="2"/>
      </w:pPr>
      <w:r w:rsidRPr="008F24DB">
        <w:t>Цель работы</w:t>
      </w:r>
    </w:p>
    <w:p w14:paraId="633A0FD1" w14:textId="6C087078" w:rsidR="000B0C12" w:rsidRPr="00B7540A" w:rsidRDefault="00FA1FEA" w:rsidP="000B5010">
      <w:pPr>
        <w:pStyle w:val="af8"/>
        <w:rPr>
          <w:lang w:val="ru-RU"/>
        </w:rPr>
      </w:pPr>
      <w:r w:rsidRPr="00B7540A">
        <w:rPr>
          <w:lang w:val="ru-RU"/>
        </w:rPr>
        <w:t>Закрепить понимание роли структуры в системах, научиться анализировать и проектировать структуры для решения практических задач в разработке программного обеспечения</w:t>
      </w:r>
      <w:r w:rsidR="00A33C2C" w:rsidRPr="00B7540A">
        <w:rPr>
          <w:lang w:val="ru-RU"/>
        </w:rPr>
        <w:t>.</w:t>
      </w:r>
    </w:p>
    <w:p w14:paraId="4F6F02CD" w14:textId="77777777" w:rsidR="00432F37" w:rsidRDefault="00432F37" w:rsidP="008F24DB">
      <w:pPr>
        <w:pStyle w:val="2"/>
      </w:pPr>
      <w:r>
        <w:t>Задачи</w:t>
      </w:r>
    </w:p>
    <w:p w14:paraId="70CB4B8F" w14:textId="77777777" w:rsidR="00E91235" w:rsidRPr="00B7540A" w:rsidRDefault="00E91235" w:rsidP="000B5010">
      <w:pPr>
        <w:pStyle w:val="af8"/>
        <w:rPr>
          <w:lang w:val="ru-RU"/>
        </w:rPr>
      </w:pPr>
      <w:r w:rsidRPr="00B7540A">
        <w:rPr>
          <w:lang w:val="ru-RU"/>
        </w:rPr>
        <w:t>В рамках данной практической работы необходимо выполнить следующие задачи:</w:t>
      </w:r>
    </w:p>
    <w:p w14:paraId="421EAC07" w14:textId="77777777" w:rsidR="00E91235" w:rsidRDefault="00E91235" w:rsidP="006C7C07">
      <w:pPr>
        <w:pStyle w:val="a2"/>
      </w:pPr>
      <w:r>
        <w:t>изучить теоретический материал по предложенной теме;</w:t>
      </w:r>
    </w:p>
    <w:p w14:paraId="2DBA64C8" w14:textId="78160979" w:rsidR="00E91235" w:rsidRDefault="00E91235" w:rsidP="006C7C07">
      <w:pPr>
        <w:pStyle w:val="a2"/>
      </w:pPr>
      <w:r>
        <w:t>выполнить задани</w:t>
      </w:r>
      <w:r w:rsidR="003B264A">
        <w:t>я</w:t>
      </w:r>
      <w:r>
        <w:t>;</w:t>
      </w:r>
    </w:p>
    <w:p w14:paraId="0D1E71C8" w14:textId="2C80EC37" w:rsidR="000B0C12" w:rsidRPr="000B5010" w:rsidRDefault="00E91235" w:rsidP="009010DC">
      <w:pPr>
        <w:pStyle w:val="a2"/>
        <w:rPr>
          <w:lang w:val="en-US"/>
        </w:rPr>
      </w:pPr>
      <w:r>
        <w:t>предоставить отчёт преподавателю.</w:t>
      </w:r>
    </w:p>
    <w:p w14:paraId="7B3A3C06" w14:textId="3800EF60" w:rsidR="00807E97" w:rsidRDefault="00255425" w:rsidP="001A257F">
      <w:pPr>
        <w:pStyle w:val="2"/>
      </w:pPr>
      <w:r>
        <w:t>Задание</w:t>
      </w:r>
      <w:r w:rsidR="002170F7">
        <w:t xml:space="preserve"> 1.</w:t>
      </w:r>
      <w:r w:rsidR="00C81AA4" w:rsidRPr="00C81AA4">
        <w:t xml:space="preserve"> Анализ известных систем</w:t>
      </w:r>
    </w:p>
    <w:p w14:paraId="4992909E" w14:textId="67D84942" w:rsidR="001A257F" w:rsidRPr="00B7540A" w:rsidRDefault="00743F3B" w:rsidP="000B5010">
      <w:pPr>
        <w:pStyle w:val="af8"/>
        <w:rPr>
          <w:lang w:val="ru-RU"/>
        </w:rPr>
      </w:pPr>
      <w:r w:rsidRPr="00B7540A">
        <w:rPr>
          <w:lang w:val="ru-RU"/>
        </w:rPr>
        <w:t>Выберите любую систему из списка ниже и определите:</w:t>
      </w:r>
    </w:p>
    <w:p w14:paraId="1464CF2F" w14:textId="33122802" w:rsidR="000B4D87" w:rsidRPr="00947FCD" w:rsidRDefault="000B4D87" w:rsidP="0022201B">
      <w:pPr>
        <w:pStyle w:val="a2"/>
        <w:numPr>
          <w:ilvl w:val="0"/>
          <w:numId w:val="44"/>
        </w:numPr>
        <w:ind w:left="0" w:firstLine="709"/>
      </w:pPr>
      <w:r>
        <w:t>Не менее 5-7 ее основных элементов</w:t>
      </w:r>
      <w:r w:rsidR="00947FCD" w:rsidRPr="00947FCD">
        <w:t>;</w:t>
      </w:r>
    </w:p>
    <w:p w14:paraId="7A6D0B52" w14:textId="38C47FF7" w:rsidR="000B4D87" w:rsidRPr="00947FCD" w:rsidRDefault="000B4D87" w:rsidP="0022201B">
      <w:pPr>
        <w:pStyle w:val="a2"/>
        <w:ind w:left="0" w:firstLine="709"/>
      </w:pPr>
      <w:r>
        <w:t>Не менее 3-4 видов связей между этими элементами (укажите, какого они типа: материальные, информационные, энергетические)</w:t>
      </w:r>
      <w:r w:rsidR="00947FCD" w:rsidRPr="00947FCD">
        <w:t>;</w:t>
      </w:r>
    </w:p>
    <w:p w14:paraId="44585368" w14:textId="45BA2E00" w:rsidR="000B4D87" w:rsidRPr="00947FCD" w:rsidRDefault="000B4D87" w:rsidP="0022201B">
      <w:pPr>
        <w:pStyle w:val="a2"/>
        <w:ind w:left="0" w:firstLine="709"/>
      </w:pPr>
      <w:r>
        <w:t>Цель создания и функционирования системы</w:t>
      </w:r>
      <w:r w:rsidR="00947FCD" w:rsidRPr="00947FCD">
        <w:t>;</w:t>
      </w:r>
    </w:p>
    <w:p w14:paraId="4BA87241" w14:textId="0B84981F" w:rsidR="001A257F" w:rsidRDefault="000B4D87" w:rsidP="0022201B">
      <w:pPr>
        <w:pStyle w:val="a2"/>
        <w:ind w:left="0" w:firstLine="709"/>
      </w:pPr>
      <w:r>
        <w:t>Основные компоненты внешней среды, с которыми система взаимодействует.</w:t>
      </w:r>
    </w:p>
    <w:p w14:paraId="1F22A590" w14:textId="07BF2D64" w:rsidR="001A257F" w:rsidRDefault="007E044F" w:rsidP="000B5010">
      <w:pPr>
        <w:pStyle w:val="af8"/>
      </w:pPr>
      <w:proofErr w:type="spellStart"/>
      <w:r w:rsidRPr="007E044F">
        <w:t>Возможные</w:t>
      </w:r>
      <w:proofErr w:type="spellEnd"/>
      <w:r w:rsidRPr="007E044F">
        <w:t xml:space="preserve"> </w:t>
      </w:r>
      <w:proofErr w:type="spellStart"/>
      <w:r w:rsidRPr="007E044F">
        <w:t>системы</w:t>
      </w:r>
      <w:proofErr w:type="spellEnd"/>
      <w:r w:rsidRPr="007E044F">
        <w:t>:</w:t>
      </w:r>
    </w:p>
    <w:p w14:paraId="45291DF8" w14:textId="7543301C" w:rsidR="009D0626" w:rsidRPr="003F761E" w:rsidRDefault="009D0626" w:rsidP="007805AD">
      <w:pPr>
        <w:pStyle w:val="a2"/>
        <w:numPr>
          <w:ilvl w:val="0"/>
          <w:numId w:val="46"/>
        </w:numPr>
        <w:rPr>
          <w:rFonts w:ascii="Poppins" w:eastAsia="Times New Roman" w:hAnsi="Poppins" w:cs="Poppins"/>
          <w:lang w:eastAsia="ru-RU"/>
        </w:rPr>
      </w:pPr>
      <w:r w:rsidRPr="003F761E">
        <w:rPr>
          <w:rFonts w:eastAsia="Times New Roman"/>
          <w:lang w:eastAsia="ru-RU"/>
        </w:rPr>
        <w:t>Кофейный</w:t>
      </w:r>
      <w:r w:rsidRPr="003F761E">
        <w:rPr>
          <w:rFonts w:ascii="Poppins" w:eastAsia="Times New Roman" w:hAnsi="Poppins" w:cs="Poppins"/>
          <w:lang w:eastAsia="ru-RU"/>
        </w:rPr>
        <w:t xml:space="preserve"> </w:t>
      </w:r>
      <w:r w:rsidRPr="003F761E">
        <w:rPr>
          <w:rFonts w:eastAsia="Times New Roman"/>
          <w:lang w:eastAsia="ru-RU"/>
        </w:rPr>
        <w:t>автомат</w:t>
      </w:r>
      <w:r w:rsidR="003F761E" w:rsidRPr="003F761E">
        <w:rPr>
          <w:rFonts w:eastAsia="Times New Roman"/>
          <w:lang w:val="en-US" w:eastAsia="ru-RU"/>
        </w:rPr>
        <w:t>;</w:t>
      </w:r>
    </w:p>
    <w:p w14:paraId="556F8776" w14:textId="07878698" w:rsidR="009D0626" w:rsidRPr="009D0626" w:rsidRDefault="009D0626" w:rsidP="007805AD">
      <w:pPr>
        <w:pStyle w:val="a2"/>
        <w:rPr>
          <w:rFonts w:eastAsia="Times New Roman"/>
          <w:lang w:eastAsia="ru-RU"/>
        </w:rPr>
      </w:pPr>
      <w:r w:rsidRPr="009D0626">
        <w:rPr>
          <w:rFonts w:eastAsia="Times New Roman"/>
          <w:lang w:eastAsia="ru-RU"/>
        </w:rPr>
        <w:t>Книжный магази</w:t>
      </w:r>
      <w:r w:rsidRPr="009D0626">
        <w:rPr>
          <w:rFonts w:ascii="Calibri" w:eastAsia="Times New Roman" w:hAnsi="Calibri" w:cs="Calibri"/>
          <w:lang w:eastAsia="ru-RU"/>
        </w:rPr>
        <w:t>н</w:t>
      </w:r>
      <w:r w:rsidR="003F761E">
        <w:rPr>
          <w:rFonts w:ascii="Calibri" w:eastAsia="Times New Roman" w:hAnsi="Calibri" w:cs="Calibri"/>
          <w:lang w:val="en-US" w:eastAsia="ru-RU"/>
        </w:rPr>
        <w:t>;</w:t>
      </w:r>
    </w:p>
    <w:p w14:paraId="32ACA7F0" w14:textId="5F5CD5EB" w:rsidR="009D0626" w:rsidRPr="009D0626" w:rsidRDefault="009D0626" w:rsidP="007805AD">
      <w:pPr>
        <w:pStyle w:val="a2"/>
        <w:rPr>
          <w:rFonts w:eastAsia="Times New Roman"/>
          <w:lang w:eastAsia="ru-RU"/>
        </w:rPr>
      </w:pPr>
      <w:r w:rsidRPr="009D0626">
        <w:rPr>
          <w:rFonts w:eastAsia="Times New Roman"/>
          <w:lang w:eastAsia="ru-RU"/>
        </w:rPr>
        <w:t>Железнодорожный вокза</w:t>
      </w:r>
      <w:r w:rsidRPr="009D0626">
        <w:rPr>
          <w:rFonts w:ascii="Calibri" w:eastAsia="Times New Roman" w:hAnsi="Calibri" w:cs="Calibri"/>
          <w:lang w:eastAsia="ru-RU"/>
        </w:rPr>
        <w:t>л</w:t>
      </w:r>
      <w:r w:rsidR="003F761E">
        <w:rPr>
          <w:rFonts w:ascii="Calibri" w:eastAsia="Times New Roman" w:hAnsi="Calibri" w:cs="Calibri"/>
          <w:lang w:val="en-US" w:eastAsia="ru-RU"/>
        </w:rPr>
        <w:t>;</w:t>
      </w:r>
    </w:p>
    <w:p w14:paraId="24B37582" w14:textId="4C2916CF" w:rsidR="009D0626" w:rsidRPr="009D0626" w:rsidRDefault="009D0626" w:rsidP="007805AD">
      <w:pPr>
        <w:pStyle w:val="a2"/>
        <w:rPr>
          <w:rFonts w:eastAsia="Times New Roman"/>
          <w:lang w:eastAsia="ru-RU"/>
        </w:rPr>
      </w:pPr>
      <w:r w:rsidRPr="009D0626">
        <w:rPr>
          <w:rFonts w:eastAsia="Times New Roman"/>
          <w:lang w:eastAsia="ru-RU"/>
        </w:rPr>
        <w:t>Фотоаппара</w:t>
      </w:r>
      <w:r w:rsidRPr="009D0626">
        <w:rPr>
          <w:rFonts w:ascii="Calibri" w:eastAsia="Times New Roman" w:hAnsi="Calibri" w:cs="Calibri"/>
          <w:lang w:eastAsia="ru-RU"/>
        </w:rPr>
        <w:t>т</w:t>
      </w:r>
      <w:r w:rsidR="003F761E">
        <w:rPr>
          <w:rFonts w:ascii="Calibri" w:eastAsia="Times New Roman" w:hAnsi="Calibri" w:cs="Calibri"/>
          <w:lang w:val="en-US" w:eastAsia="ru-RU"/>
        </w:rPr>
        <w:t>;</w:t>
      </w:r>
    </w:p>
    <w:p w14:paraId="67F605FE" w14:textId="676808C1" w:rsidR="0001023E" w:rsidRDefault="009D0626" w:rsidP="007805AD">
      <w:pPr>
        <w:pStyle w:val="a2"/>
      </w:pPr>
      <w:r w:rsidRPr="000C6077">
        <w:rPr>
          <w:rFonts w:eastAsia="Times New Roman"/>
          <w:lang w:eastAsia="ru-RU"/>
        </w:rPr>
        <w:t>Любая своя систем</w:t>
      </w:r>
      <w:r w:rsidRPr="000C6077">
        <w:rPr>
          <w:rFonts w:ascii="Calibri" w:eastAsia="Times New Roman" w:hAnsi="Calibri" w:cs="Calibri"/>
          <w:lang w:eastAsia="ru-RU"/>
        </w:rPr>
        <w:t>а</w:t>
      </w:r>
      <w:r w:rsidR="003F761E" w:rsidRPr="000C6077">
        <w:rPr>
          <w:rFonts w:ascii="Calibri" w:eastAsia="Times New Roman" w:hAnsi="Calibri" w:cs="Calibri"/>
          <w:lang w:val="en-US" w:eastAsia="ru-RU"/>
        </w:rPr>
        <w:t>.</w:t>
      </w:r>
    </w:p>
    <w:p w14:paraId="3268740C" w14:textId="1D24C662" w:rsidR="009069F7" w:rsidRDefault="009069F7" w:rsidP="007805AD">
      <w:pPr>
        <w:pStyle w:val="af8"/>
      </w:pPr>
      <w:r>
        <w:t>П</w:t>
      </w:r>
      <w:r w:rsidR="001C14DB">
        <w:rPr>
          <w:lang w:val="ru-RU"/>
        </w:rPr>
        <w:t>ример</w:t>
      </w:r>
      <w:r w:rsidR="00BA107E">
        <w:rPr>
          <w:lang w:val="ru-RU"/>
        </w:rPr>
        <w:t>.</w:t>
      </w:r>
      <w:r>
        <w:t xml:space="preserve"> </w:t>
      </w:r>
      <w:proofErr w:type="spellStart"/>
      <w:r>
        <w:t>Система</w:t>
      </w:r>
      <w:proofErr w:type="spellEnd"/>
      <w:r>
        <w:t xml:space="preserve">: </w:t>
      </w:r>
      <w:proofErr w:type="spellStart"/>
      <w:r>
        <w:t>Университет</w:t>
      </w:r>
      <w:proofErr w:type="spellEnd"/>
      <w:r w:rsidR="00CC5F73">
        <w:rPr>
          <w:lang w:val="ru-RU"/>
        </w:rPr>
        <w:t>.</w:t>
      </w:r>
    </w:p>
    <w:p w14:paraId="5AC2EBE9" w14:textId="45C33D3B" w:rsidR="009069F7" w:rsidRPr="00B42A6D" w:rsidRDefault="009069F7" w:rsidP="000B5010">
      <w:pPr>
        <w:pStyle w:val="af8"/>
        <w:rPr>
          <w:lang w:val="ru-RU"/>
        </w:rPr>
      </w:pPr>
      <w:r w:rsidRPr="00B42A6D">
        <w:rPr>
          <w:lang w:val="ru-RU"/>
        </w:rPr>
        <w:t>Элементы: Факультеты, кафедры, деканат, ректорат, студенты, преподаватели, библиотека, учебные аудитории.</w:t>
      </w:r>
    </w:p>
    <w:p w14:paraId="169EA9BC" w14:textId="6E10E0F0" w:rsidR="009069F7" w:rsidRPr="00B7540A" w:rsidRDefault="009069F7" w:rsidP="000B5010">
      <w:pPr>
        <w:pStyle w:val="af8"/>
        <w:rPr>
          <w:lang w:val="ru-RU"/>
        </w:rPr>
      </w:pPr>
      <w:r w:rsidRPr="00B7540A">
        <w:rPr>
          <w:lang w:val="ru-RU"/>
        </w:rPr>
        <w:t>Связи между элементами: Административные приказы (информационные), учебные планы (информационные), потоки студентов между аудиториями (материальные), финансирование (материальные).</w:t>
      </w:r>
    </w:p>
    <w:p w14:paraId="0555D58A" w14:textId="18925598" w:rsidR="009069F7" w:rsidRPr="00B7540A" w:rsidRDefault="009069F7" w:rsidP="000B5010">
      <w:pPr>
        <w:pStyle w:val="af8"/>
        <w:rPr>
          <w:lang w:val="ru-RU"/>
        </w:rPr>
      </w:pPr>
      <w:r w:rsidRPr="00B7540A">
        <w:rPr>
          <w:lang w:val="ru-RU"/>
        </w:rPr>
        <w:t>Цель создания системы: Подготовка квалифицированных специалистов, генерация и передача знаний (образование и наука).</w:t>
      </w:r>
    </w:p>
    <w:p w14:paraId="3CF18D60" w14:textId="6E522DF0" w:rsidR="009069F7" w:rsidRPr="00B7540A" w:rsidRDefault="009069F7" w:rsidP="000B5010">
      <w:pPr>
        <w:pStyle w:val="af8"/>
        <w:rPr>
          <w:lang w:val="ru-RU"/>
        </w:rPr>
      </w:pPr>
      <w:r w:rsidRPr="00B7540A">
        <w:rPr>
          <w:lang w:val="ru-RU"/>
        </w:rPr>
        <w:t>Внешняя среда: Министерство науки и высшего образования, абитуриенты и их родители, рынок труда (работодатели), другие вузы-конкуренты, законодательство.</w:t>
      </w:r>
    </w:p>
    <w:p w14:paraId="66E69C3C" w14:textId="1E92CF9F" w:rsidR="00632E97" w:rsidRDefault="00371773" w:rsidP="00371773">
      <w:pPr>
        <w:pStyle w:val="2"/>
      </w:pPr>
      <w:r>
        <w:lastRenderedPageBreak/>
        <w:t xml:space="preserve">Задание 2. </w:t>
      </w:r>
      <w:r w:rsidR="008A6135">
        <w:t>«</w:t>
      </w:r>
      <w:r w:rsidR="00FF683B" w:rsidRPr="00FF683B">
        <w:t>Разбор полетов</w:t>
      </w:r>
      <w:r w:rsidR="008A6135">
        <w:t>»</w:t>
      </w:r>
    </w:p>
    <w:p w14:paraId="651798B8" w14:textId="03A493C8" w:rsidR="00B42A6D" w:rsidRDefault="00A62936" w:rsidP="008E72EF">
      <w:pPr>
        <w:pStyle w:val="af8"/>
        <w:rPr>
          <w:lang w:val="ru-RU"/>
        </w:rPr>
      </w:pPr>
      <w:r w:rsidRPr="00A62936">
        <w:rPr>
          <w:lang w:val="ru-RU"/>
        </w:rPr>
        <w:t>Проанализируйте описанную ситуацию и дайте ответы на вопросы:</w:t>
      </w:r>
    </w:p>
    <w:p w14:paraId="104D836C" w14:textId="25D1B0DE" w:rsidR="00E44A2E" w:rsidRDefault="007047AD" w:rsidP="008E72EF">
      <w:pPr>
        <w:pStyle w:val="af8"/>
        <w:rPr>
          <w:lang w:val="ru-RU"/>
        </w:rPr>
      </w:pPr>
      <w:r w:rsidRPr="007047AD">
        <w:rPr>
          <w:lang w:val="ru-RU"/>
        </w:rPr>
        <w:t>Студент Максим решил подготовиться к экзамену по теории систем. Он составил план: прочитать конспект, учебник и решить задачи. Вечером он сел за стол, включил ноутбук, открыл материалы и начал работу. Рядом лежал смартфон, который постоянно отвлекал уведомлениями из мессенджеров. Через час работы Максим почувствовал голод и пошел на кухню сделать себе бутерброд. Вернувшись, он обнаружил, что забыл часть материала и ему пришлось начинать сначала.</w:t>
      </w:r>
    </w:p>
    <w:p w14:paraId="1E5F5782" w14:textId="39B9A6A2" w:rsidR="001D2A49" w:rsidRDefault="001D2A49" w:rsidP="00EF34CE">
      <w:pPr>
        <w:pStyle w:val="a2"/>
        <w:numPr>
          <w:ilvl w:val="0"/>
          <w:numId w:val="47"/>
        </w:numPr>
        <w:ind w:left="0" w:firstLine="709"/>
      </w:pPr>
      <w:r>
        <w:t>Можно ли назвать процесс подготовки Максима к экзамену системой? Аргументируйте свой ответ, опираясь на признаки системы</w:t>
      </w:r>
      <w:r w:rsidR="00335DF3">
        <w:rPr>
          <w:lang w:val="en-US"/>
        </w:rPr>
        <w:t>;</w:t>
      </w:r>
    </w:p>
    <w:p w14:paraId="4AACE7E6" w14:textId="368FEFA8" w:rsidR="001D2A49" w:rsidRDefault="001D2A49" w:rsidP="00EF34CE">
      <w:pPr>
        <w:pStyle w:val="a2"/>
        <w:ind w:left="0" w:firstLine="709"/>
      </w:pPr>
      <w:r>
        <w:t>Если да, то выделите ее элементы и связи между ними</w:t>
      </w:r>
      <w:r w:rsidR="00335DF3" w:rsidRPr="00335DF3">
        <w:t>;</w:t>
      </w:r>
    </w:p>
    <w:p w14:paraId="66493BF1" w14:textId="77777777" w:rsidR="001D2A49" w:rsidRDefault="001D2A49" w:rsidP="00EF34CE">
      <w:pPr>
        <w:pStyle w:val="a2"/>
        <w:ind w:left="0" w:firstLine="709"/>
      </w:pPr>
      <w:r>
        <w:t>Что выступило в роли внешней среды, негативно повлиявшей на работу системы?</w:t>
      </w:r>
    </w:p>
    <w:p w14:paraId="230BF0B2" w14:textId="14EB7587" w:rsidR="00CF3D96" w:rsidRDefault="001D2A49" w:rsidP="00EF34CE">
      <w:pPr>
        <w:pStyle w:val="a2"/>
        <w:ind w:left="0" w:firstLine="709"/>
      </w:pPr>
      <w:r>
        <w:t>Какова была цель данной системы? Была ли она достигнута? Почему?</w:t>
      </w:r>
    </w:p>
    <w:p w14:paraId="123A083E" w14:textId="348115B2" w:rsidR="00D57585" w:rsidRDefault="00BC3C4A" w:rsidP="000742AE">
      <w:pPr>
        <w:pStyle w:val="2"/>
      </w:pPr>
      <w:r>
        <w:t xml:space="preserve">Задание 3. </w:t>
      </w:r>
      <w:r w:rsidR="00B65422" w:rsidRPr="00B65422">
        <w:t>Творческое: "Спроектируй свою систему"</w:t>
      </w:r>
    </w:p>
    <w:p w14:paraId="063DA4C2" w14:textId="744C43F1" w:rsidR="00B27634" w:rsidRDefault="00B07D8A" w:rsidP="00935DBF">
      <w:pPr>
        <w:pStyle w:val="af8"/>
        <w:rPr>
          <w:lang w:val="ru-RU"/>
        </w:rPr>
      </w:pPr>
      <w:r w:rsidRPr="00B7540A">
        <w:rPr>
          <w:lang w:val="ru-RU"/>
        </w:rPr>
        <w:t>Придумайте и опишите новую систему, которую, по вашему мнению, не хватает в вашем городе/университете/общежитии. Это может быть сервис, клуб, организация или даже техническое устройство.</w:t>
      </w:r>
    </w:p>
    <w:p w14:paraId="11BEE174" w14:textId="78EA574C" w:rsidR="00B61151" w:rsidRDefault="00E91CB9" w:rsidP="00935DBF">
      <w:pPr>
        <w:pStyle w:val="af8"/>
        <w:rPr>
          <w:lang w:val="ru-RU"/>
        </w:rPr>
      </w:pPr>
      <w:r w:rsidRPr="00E91CB9">
        <w:rPr>
          <w:lang w:val="ru-RU"/>
        </w:rPr>
        <w:t>В описании обязательно укажите:</w:t>
      </w:r>
    </w:p>
    <w:p w14:paraId="1E956282" w14:textId="6C7B7FE8" w:rsidR="00BD3D29" w:rsidRDefault="00BD3D29" w:rsidP="0038088D">
      <w:pPr>
        <w:pStyle w:val="a2"/>
        <w:numPr>
          <w:ilvl w:val="0"/>
          <w:numId w:val="48"/>
        </w:numPr>
        <w:ind w:left="0" w:firstLine="709"/>
      </w:pPr>
      <w:r>
        <w:t>Название системы и ее основное назначение (главная цель)</w:t>
      </w:r>
      <w:r w:rsidR="00916B87" w:rsidRPr="00916B87">
        <w:t>;</w:t>
      </w:r>
    </w:p>
    <w:p w14:paraId="63F0D06B" w14:textId="2B985B9B" w:rsidR="00BD3D29" w:rsidRDefault="00BD3D29" w:rsidP="0038088D">
      <w:pPr>
        <w:pStyle w:val="a2"/>
        <w:ind w:left="0" w:firstLine="709"/>
      </w:pPr>
      <w:r>
        <w:t>Ключевые элементы (не менее 5), из которых она будет состоять (люди, устройства, отделы, ресурсы и т.д.)</w:t>
      </w:r>
      <w:r w:rsidR="00916B87" w:rsidRPr="00916B87">
        <w:t>;</w:t>
      </w:r>
    </w:p>
    <w:p w14:paraId="287885BE" w14:textId="70830D2E" w:rsidR="00BD3D29" w:rsidRDefault="00BD3D29" w:rsidP="0038088D">
      <w:pPr>
        <w:pStyle w:val="a2"/>
        <w:ind w:left="0" w:firstLine="709"/>
      </w:pPr>
      <w:r>
        <w:t>Типы связей между элементами (как они будут взаимодействовать друг с другом)</w:t>
      </w:r>
      <w:r w:rsidR="00916B87" w:rsidRPr="00916B87">
        <w:t>;</w:t>
      </w:r>
    </w:p>
    <w:p w14:paraId="7F961B90" w14:textId="57CA1D93" w:rsidR="00C21847" w:rsidRPr="00FB3D09" w:rsidRDefault="00BD3D29" w:rsidP="0038088D">
      <w:pPr>
        <w:pStyle w:val="a2"/>
        <w:ind w:left="0" w:firstLine="709"/>
      </w:pPr>
      <w:r>
        <w:t>Внешняя среда: кто или что будет оказывать на систему влияние и с кем/чем ей придется взаимодействовать.</w:t>
      </w:r>
    </w:p>
    <w:p w14:paraId="6110121D" w14:textId="7C31552D" w:rsidR="00FB3D09" w:rsidRPr="00B7540A" w:rsidRDefault="00EE12EA" w:rsidP="00F36701">
      <w:pPr>
        <w:pStyle w:val="af8"/>
        <w:rPr>
          <w:lang w:val="ru-RU"/>
        </w:rPr>
      </w:pPr>
      <w:r w:rsidRPr="00EE12EA">
        <w:rPr>
          <w:lang w:val="ru-RU"/>
        </w:rPr>
        <w:t>Пример идеи: Система "Эко-Такси" — сервис по перевозке пассажиров на электромобилях с функцией сбора вторсырья.</w:t>
      </w:r>
    </w:p>
    <w:p w14:paraId="543E2A22" w14:textId="27DFFE8C" w:rsidR="00D72250" w:rsidRDefault="00D72250" w:rsidP="00D72250">
      <w:pPr>
        <w:pStyle w:val="2"/>
      </w:pPr>
      <w:r>
        <w:t xml:space="preserve">Задание 4. </w:t>
      </w:r>
      <w:r w:rsidRPr="00D72250">
        <w:t>Контрольное тестирование (Верно/Неверно)</w:t>
      </w:r>
    </w:p>
    <w:p w14:paraId="07B0DAC5" w14:textId="146ED255" w:rsidR="00B05DEE" w:rsidRDefault="00B05DEE" w:rsidP="00467570">
      <w:pPr>
        <w:pStyle w:val="af8"/>
      </w:pPr>
      <w:proofErr w:type="spellStart"/>
      <w:r>
        <w:t>Оцените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утверждения</w:t>
      </w:r>
      <w:proofErr w:type="spellEnd"/>
      <w:r>
        <w:t>:</w:t>
      </w:r>
    </w:p>
    <w:p w14:paraId="26C575C2" w14:textId="101F604E" w:rsidR="00B05DEE" w:rsidRDefault="00B05DEE" w:rsidP="009600D3">
      <w:pPr>
        <w:pStyle w:val="a2"/>
        <w:numPr>
          <w:ilvl w:val="0"/>
          <w:numId w:val="49"/>
        </w:numPr>
      </w:pPr>
      <w:r>
        <w:t>Элемент системы всегда является материальным объектом</w:t>
      </w:r>
      <w:r w:rsidR="004C1CFB" w:rsidRPr="004C1CFB">
        <w:t>;</w:t>
      </w:r>
    </w:p>
    <w:p w14:paraId="0043642E" w14:textId="333AD1B9" w:rsidR="00B05DEE" w:rsidRDefault="00B05DEE" w:rsidP="00B15FF7">
      <w:pPr>
        <w:pStyle w:val="a2"/>
      </w:pPr>
      <w:r>
        <w:t>Цель системы всегда четко сформулирована ее создателями</w:t>
      </w:r>
      <w:r w:rsidR="004C1CFB" w:rsidRPr="004C1CFB">
        <w:t>;</w:t>
      </w:r>
    </w:p>
    <w:p w14:paraId="3466DDE0" w14:textId="7BE7DCD3" w:rsidR="00B05DEE" w:rsidRDefault="00B05DEE" w:rsidP="00B15FF7">
      <w:pPr>
        <w:pStyle w:val="a2"/>
      </w:pPr>
      <w:r>
        <w:t>Внешняя среда всегда оказывает на систему только негативное влияние</w:t>
      </w:r>
      <w:r w:rsidR="004C1CFB" w:rsidRPr="004C1CFB">
        <w:t>;</w:t>
      </w:r>
    </w:p>
    <w:p w14:paraId="695AB7CF" w14:textId="05C839A8" w:rsidR="00B05DEE" w:rsidRDefault="00B05DEE" w:rsidP="00B15FF7">
      <w:pPr>
        <w:pStyle w:val="a2"/>
      </w:pPr>
      <w:r>
        <w:t>Связи — это то, что объединяет элементы в целостную систему</w:t>
      </w:r>
      <w:r w:rsidR="004C1CFB" w:rsidRPr="004C1CFB">
        <w:t>;</w:t>
      </w:r>
    </w:p>
    <w:p w14:paraId="292EE625" w14:textId="2883BA79" w:rsidR="00D72250" w:rsidRPr="00D72250" w:rsidRDefault="00B05DEE" w:rsidP="00B15FF7">
      <w:pPr>
        <w:pStyle w:val="a2"/>
      </w:pPr>
      <w:r>
        <w:t>Если убрать один элемент, система всегда перестанет функционировать</w:t>
      </w:r>
      <w:r w:rsidR="004C1CFB" w:rsidRPr="004C1CFB">
        <w:t>.</w:t>
      </w:r>
    </w:p>
    <w:p w14:paraId="58B70DF1" w14:textId="3CBEE481" w:rsidR="00C4428A" w:rsidRDefault="00261134" w:rsidP="008A7FDF">
      <w:pPr>
        <w:pStyle w:val="2"/>
      </w:pPr>
      <w:r>
        <w:t xml:space="preserve">Задание </w:t>
      </w:r>
      <w:r w:rsidR="00C96648">
        <w:t>5</w:t>
      </w:r>
      <w:r>
        <w:t xml:space="preserve">. </w:t>
      </w:r>
      <w:r w:rsidR="00535AF5" w:rsidRPr="00535AF5">
        <w:t>Сравнительный анализ</w:t>
      </w:r>
    </w:p>
    <w:p w14:paraId="37C1C86A" w14:textId="77777777" w:rsidR="003938CA" w:rsidRPr="003938CA" w:rsidRDefault="003938CA" w:rsidP="003938CA">
      <w:pPr>
        <w:pStyle w:val="af8"/>
        <w:rPr>
          <w:lang w:val="ru-RU"/>
        </w:rPr>
      </w:pPr>
      <w:r w:rsidRPr="003938CA">
        <w:rPr>
          <w:lang w:val="ru-RU"/>
        </w:rPr>
        <w:t>Сравните две системы: "Такси" и "Каршеринг".</w:t>
      </w:r>
    </w:p>
    <w:p w14:paraId="053B3C9B" w14:textId="04C945A4" w:rsidR="00E5084F" w:rsidRPr="002A1CE4" w:rsidRDefault="003938CA" w:rsidP="002A1CE4">
      <w:pPr>
        <w:pStyle w:val="af8"/>
        <w:rPr>
          <w:lang w:val="ru-RU"/>
        </w:rPr>
      </w:pPr>
      <w:r w:rsidRPr="009B0EA1">
        <w:rPr>
          <w:lang w:val="ru-RU"/>
        </w:rPr>
        <w:lastRenderedPageBreak/>
        <w:t>Составьте таблицу</w:t>
      </w:r>
      <w:r w:rsidR="009330EC">
        <w:rPr>
          <w:lang w:val="ru-RU"/>
        </w:rPr>
        <w:t xml:space="preserve">. </w:t>
      </w:r>
      <w:r w:rsidR="009B0EA1">
        <w:rPr>
          <w:lang w:val="ru-RU"/>
        </w:rPr>
        <w:t>Шаблон таблицы показан в таблице 1</w:t>
      </w:r>
      <w:r w:rsidR="00802B6C">
        <w:rPr>
          <w:lang w:val="ru-RU"/>
        </w:rPr>
        <w:t>.</w:t>
      </w:r>
    </w:p>
    <w:p w14:paraId="75CBBBE4" w14:textId="2D12603C" w:rsidR="00B8712A" w:rsidRDefault="00B8712A" w:rsidP="00B8712A">
      <w:pPr>
        <w:pStyle w:val="aff2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00D43">
        <w:rPr>
          <w:noProof/>
        </w:rPr>
        <w:t>1</w:t>
      </w:r>
      <w:r>
        <w:fldChar w:fldCharType="end"/>
      </w:r>
      <w:r w:rsidR="00533CC2">
        <w:t xml:space="preserve"> – </w:t>
      </w:r>
      <w:r w:rsidR="003C390A">
        <w:t>Шаблон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7"/>
        <w:gridCol w:w="1931"/>
        <w:gridCol w:w="2630"/>
      </w:tblGrid>
      <w:tr w:rsidR="0078559F" w:rsidRPr="0078559F" w14:paraId="4090E4E4" w14:textId="77777777" w:rsidTr="00A14685">
        <w:trPr>
          <w:tblHeader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14:paraId="2855A0B0" w14:textId="77777777" w:rsidR="0078559F" w:rsidRPr="0078559F" w:rsidRDefault="0078559F" w:rsidP="0078559F">
            <w:pPr>
              <w:rPr>
                <w:b/>
                <w:bCs/>
              </w:rPr>
            </w:pPr>
            <w:bookmarkStart w:id="1" w:name="_Hlk209174818"/>
            <w:r w:rsidRPr="0078559F">
              <w:rPr>
                <w:b/>
                <w:bCs/>
              </w:rPr>
              <w:t>Критерий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14:paraId="780246BE" w14:textId="77777777" w:rsidR="0078559F" w:rsidRPr="0078559F" w:rsidRDefault="0078559F" w:rsidP="0078559F">
            <w:pPr>
              <w:rPr>
                <w:b/>
                <w:bCs/>
              </w:rPr>
            </w:pPr>
            <w:r w:rsidRPr="0078559F">
              <w:rPr>
                <w:b/>
                <w:bCs/>
              </w:rPr>
              <w:t>Система "Такси"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14:paraId="0A60D9D1" w14:textId="77777777" w:rsidR="0078559F" w:rsidRPr="0078559F" w:rsidRDefault="0078559F" w:rsidP="0078559F">
            <w:pPr>
              <w:rPr>
                <w:b/>
                <w:bCs/>
              </w:rPr>
            </w:pPr>
            <w:r w:rsidRPr="0078559F">
              <w:rPr>
                <w:b/>
                <w:bCs/>
              </w:rPr>
              <w:t>Система "Каршеринг"</w:t>
            </w:r>
          </w:p>
        </w:tc>
      </w:tr>
      <w:bookmarkEnd w:id="1"/>
      <w:tr w:rsidR="0078559F" w:rsidRPr="0078559F" w14:paraId="66CBD572" w14:textId="77777777" w:rsidTr="00A14685">
        <w:tc>
          <w:tcPr>
            <w:tcW w:w="0" w:type="auto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14:paraId="11A9E0FD" w14:textId="77777777" w:rsidR="0078559F" w:rsidRPr="0078559F" w:rsidRDefault="0078559F" w:rsidP="0078559F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Основные элементы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14:paraId="3D28FB70" w14:textId="77777777" w:rsidR="0078559F" w:rsidRPr="0078559F" w:rsidRDefault="0078559F" w:rsidP="0078559F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14:paraId="6842D3FF" w14:textId="77777777" w:rsidR="0078559F" w:rsidRPr="0078559F" w:rsidRDefault="0078559F" w:rsidP="0078559F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...</w:t>
            </w:r>
          </w:p>
        </w:tc>
      </w:tr>
      <w:tr w:rsidR="0078559F" w:rsidRPr="0078559F" w14:paraId="7B07B2E5" w14:textId="77777777" w:rsidTr="00DA4B20">
        <w:tc>
          <w:tcPr>
            <w:tcW w:w="0" w:type="auto"/>
            <w:shd w:val="clear" w:color="auto" w:fill="FFFFFF"/>
            <w:vAlign w:val="center"/>
            <w:hideMark/>
          </w:tcPr>
          <w:p w14:paraId="34C86143" w14:textId="77777777" w:rsidR="0078559F" w:rsidRPr="0078559F" w:rsidRDefault="0078559F" w:rsidP="0078559F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Главная цель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4821EF" w14:textId="77777777" w:rsidR="0078559F" w:rsidRPr="0078559F" w:rsidRDefault="0078559F" w:rsidP="0078559F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A7218" w14:textId="77777777" w:rsidR="0078559F" w:rsidRPr="0078559F" w:rsidRDefault="0078559F" w:rsidP="0078559F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...</w:t>
            </w:r>
          </w:p>
        </w:tc>
      </w:tr>
      <w:tr w:rsidR="0078559F" w:rsidRPr="0078559F" w14:paraId="7418DAEE" w14:textId="77777777" w:rsidTr="00DA4B20">
        <w:tc>
          <w:tcPr>
            <w:tcW w:w="0" w:type="auto"/>
            <w:shd w:val="clear" w:color="auto" w:fill="FFFFFF"/>
            <w:vAlign w:val="center"/>
            <w:hideMark/>
          </w:tcPr>
          <w:p w14:paraId="7166F386" w14:textId="77777777" w:rsidR="0078559F" w:rsidRPr="0078559F" w:rsidRDefault="0078559F" w:rsidP="0078559F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Характер связей между клиентом и сервисом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995118" w14:textId="77777777" w:rsidR="0078559F" w:rsidRPr="0078559F" w:rsidRDefault="0078559F" w:rsidP="0078559F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C8D179" w14:textId="77777777" w:rsidR="0078559F" w:rsidRPr="0078559F" w:rsidRDefault="0078559F" w:rsidP="0078559F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...</w:t>
            </w:r>
          </w:p>
        </w:tc>
      </w:tr>
      <w:tr w:rsidR="00242D21" w:rsidRPr="0078559F" w14:paraId="0FFD14EA" w14:textId="77777777" w:rsidTr="00242D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845C80" w14:textId="77777777" w:rsidR="00242D21" w:rsidRPr="0078559F" w:rsidRDefault="00242D21" w:rsidP="006B60A2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Влияние внешней среды (например, погода, пробки, законы)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DD8F2A" w14:textId="77777777" w:rsidR="00242D21" w:rsidRPr="0078559F" w:rsidRDefault="00242D21" w:rsidP="006B60A2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CA110F" w14:textId="77777777" w:rsidR="00242D21" w:rsidRPr="0078559F" w:rsidRDefault="00242D21" w:rsidP="006B60A2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...</w:t>
            </w:r>
          </w:p>
        </w:tc>
      </w:tr>
    </w:tbl>
    <w:p w14:paraId="0C770833" w14:textId="77777777" w:rsidR="00A44B15" w:rsidRDefault="00A44B15" w:rsidP="00E5084F"/>
    <w:p w14:paraId="6F64EED1" w14:textId="0BC28E56" w:rsidR="007037E4" w:rsidRDefault="00D97C2B" w:rsidP="007037E4">
      <w:pPr>
        <w:pStyle w:val="af8"/>
        <w:rPr>
          <w:lang w:val="ru-RU"/>
        </w:rPr>
      </w:pPr>
      <w:r w:rsidRPr="00D97C2B">
        <w:rPr>
          <w:lang w:val="ru-RU"/>
        </w:rPr>
        <w:t>Сделайте вывод: что общего у этих систем и чем они принципиально отличаются с точки зрения теории систем?</w:t>
      </w:r>
    </w:p>
    <w:p w14:paraId="639F30F1" w14:textId="68F1B775" w:rsidR="002E3F77" w:rsidRDefault="0015605D" w:rsidP="005B65E2">
      <w:pPr>
        <w:pStyle w:val="2"/>
      </w:pPr>
      <w:r>
        <w:t xml:space="preserve">Задание </w:t>
      </w:r>
      <w:r w:rsidR="00B435FF">
        <w:t>6</w:t>
      </w:r>
      <w:r w:rsidR="00E157C5">
        <w:t xml:space="preserve">. </w:t>
      </w:r>
      <w:r w:rsidR="00E157C5" w:rsidRPr="00E157C5">
        <w:t>Составить схему для логической функции</w:t>
      </w:r>
    </w:p>
    <w:p w14:paraId="3E2E5C7E" w14:textId="6577C97C" w:rsidR="00476C1D" w:rsidRDefault="00326578" w:rsidP="007771F8">
      <w:pPr>
        <w:pStyle w:val="af8"/>
        <w:rPr>
          <w:lang w:val="ru-RU"/>
        </w:rPr>
      </w:pPr>
      <w:r>
        <w:rPr>
          <w:lang w:val="ru-RU"/>
        </w:rPr>
        <w:t>Составить схему для логической функции:</w:t>
      </w:r>
    </w:p>
    <w:p w14:paraId="019897D4" w14:textId="77777777" w:rsidR="008E3B7C" w:rsidRDefault="008E3B7C" w:rsidP="008E3B7C"/>
    <w:p w14:paraId="19E8BB32" w14:textId="7878F51E" w:rsidR="008E3B7C" w:rsidRPr="008D147C" w:rsidRDefault="009D2BE5" w:rsidP="008E3B7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(A∨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)</m:t>
              </m:r>
            </m:e>
          </m:bar>
        </m:oMath>
      </m:oMathPara>
    </w:p>
    <w:p w14:paraId="6BA841AF" w14:textId="77777777" w:rsidR="008D147C" w:rsidRPr="00D02FD3" w:rsidRDefault="008D147C" w:rsidP="008E3B7C">
      <w:pPr>
        <w:rPr>
          <w:lang w:val="en-US"/>
        </w:rPr>
      </w:pPr>
    </w:p>
    <w:p w14:paraId="2A7B28B5" w14:textId="7DA2FE68" w:rsidR="003E5C02" w:rsidRDefault="003E5C02" w:rsidP="009B712C">
      <w:pPr>
        <w:pStyle w:val="2"/>
      </w:pPr>
      <w:r>
        <w:br w:type="page"/>
      </w:r>
    </w:p>
    <w:p w14:paraId="51D564BF" w14:textId="77777777" w:rsidR="007100B9" w:rsidRPr="006F4476" w:rsidRDefault="00756D3B" w:rsidP="00B738F0">
      <w:pPr>
        <w:pStyle w:val="1"/>
      </w:pPr>
      <w:r>
        <w:lastRenderedPageBreak/>
        <w:t>ХОД РАБОТЫ</w:t>
      </w:r>
    </w:p>
    <w:p w14:paraId="0286C7AF" w14:textId="07A9301D" w:rsidR="00786952" w:rsidRDefault="008E1299" w:rsidP="008F24DB">
      <w:pPr>
        <w:pStyle w:val="2"/>
      </w:pPr>
      <w:r>
        <w:t>Задание 1</w:t>
      </w:r>
    </w:p>
    <w:p w14:paraId="285061E6" w14:textId="1478F055" w:rsidR="00A779B3" w:rsidRDefault="00147ABB" w:rsidP="007C28FE">
      <w:pPr>
        <w:pStyle w:val="af8"/>
        <w:rPr>
          <w:lang w:val="ru-RU"/>
        </w:rPr>
      </w:pPr>
      <w:r>
        <w:rPr>
          <w:lang w:val="ru-RU"/>
        </w:rPr>
        <w:t>Для анализа была выбрана система «Фотоаппарат».</w:t>
      </w:r>
    </w:p>
    <w:p w14:paraId="52A29A54" w14:textId="131856D3" w:rsidR="00AB6D3B" w:rsidRDefault="00507AD9" w:rsidP="007C28FE">
      <w:pPr>
        <w:pStyle w:val="af8"/>
        <w:rPr>
          <w:lang w:val="ru-RU"/>
        </w:rPr>
      </w:pPr>
      <w:r w:rsidRPr="00B42A6D">
        <w:rPr>
          <w:lang w:val="ru-RU"/>
        </w:rPr>
        <w:t>Элементы</w:t>
      </w:r>
      <w:r>
        <w:rPr>
          <w:lang w:val="ru-RU"/>
        </w:rPr>
        <w:t>:</w:t>
      </w:r>
      <w:r w:rsidR="003262E9">
        <w:rPr>
          <w:lang w:val="ru-RU"/>
        </w:rPr>
        <w:t xml:space="preserve"> </w:t>
      </w:r>
      <w:r w:rsidR="002B1533">
        <w:rPr>
          <w:lang w:val="ru-RU"/>
        </w:rPr>
        <w:t xml:space="preserve">корпус, </w:t>
      </w:r>
      <w:r w:rsidR="003262E9">
        <w:rPr>
          <w:lang w:val="ru-RU"/>
        </w:rPr>
        <w:t>панель управления, компьютер, вспышка, объектив,</w:t>
      </w:r>
      <w:r w:rsidR="00DE60FE">
        <w:rPr>
          <w:lang w:val="ru-RU"/>
        </w:rPr>
        <w:t xml:space="preserve"> </w:t>
      </w:r>
      <w:r w:rsidR="00F05265">
        <w:rPr>
          <w:lang w:val="ru-RU"/>
        </w:rPr>
        <w:t>с</w:t>
      </w:r>
      <w:r w:rsidR="00F05265" w:rsidRPr="00F05265">
        <w:rPr>
          <w:lang w:val="ru-RU"/>
        </w:rPr>
        <w:t>енсор изображения</w:t>
      </w:r>
      <w:r w:rsidR="003262E9">
        <w:rPr>
          <w:lang w:val="ru-RU"/>
        </w:rPr>
        <w:t xml:space="preserve"> хранилище данных.</w:t>
      </w:r>
    </w:p>
    <w:p w14:paraId="40069E3F" w14:textId="7CA5BCF9" w:rsidR="00C72FD2" w:rsidRPr="00B7540A" w:rsidRDefault="00F63116" w:rsidP="00CC67D4">
      <w:pPr>
        <w:pStyle w:val="af8"/>
        <w:rPr>
          <w:lang w:val="ru-RU"/>
        </w:rPr>
      </w:pPr>
      <w:r w:rsidRPr="00F25EE8">
        <w:rPr>
          <w:lang w:val="ru-RU"/>
        </w:rPr>
        <w:t>Связи между элементами</w:t>
      </w:r>
      <w:r w:rsidR="00206B11">
        <w:rPr>
          <w:lang w:val="ru-RU"/>
        </w:rPr>
        <w:t>.</w:t>
      </w:r>
      <w:r w:rsidR="00055823">
        <w:rPr>
          <w:lang w:val="ru-RU"/>
        </w:rPr>
        <w:t xml:space="preserve"> Демонстрируются в таблице 2</w:t>
      </w:r>
      <w:r w:rsidR="005178F8">
        <w:rPr>
          <w:lang w:val="ru-RU"/>
        </w:rPr>
        <w:t>.</w:t>
      </w:r>
    </w:p>
    <w:p w14:paraId="6D30D1A9" w14:textId="4CBDAF68" w:rsidR="00FC0AB3" w:rsidRPr="00FC0AB3" w:rsidRDefault="00FC0AB3" w:rsidP="00FC0AB3">
      <w:pPr>
        <w:pStyle w:val="aff2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00D43">
        <w:rPr>
          <w:noProof/>
        </w:rPr>
        <w:t>2</w:t>
      </w:r>
      <w:r>
        <w:fldChar w:fldCharType="end"/>
      </w:r>
      <w:r w:rsidR="00C51092">
        <w:t xml:space="preserve"> – </w:t>
      </w:r>
      <w:r w:rsidR="00B7174C">
        <w:t>Связи в системе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71EE1" w14:paraId="326AEC83" w14:textId="77777777" w:rsidTr="006224C9">
        <w:tc>
          <w:tcPr>
            <w:tcW w:w="3209" w:type="dxa"/>
            <w:tcBorders>
              <w:bottom w:val="double" w:sz="4" w:space="0" w:color="auto"/>
            </w:tcBorders>
            <w:vAlign w:val="center"/>
          </w:tcPr>
          <w:p w14:paraId="2DB53FB6" w14:textId="39EBF31E" w:rsidR="00C71EE1" w:rsidRPr="006224C9" w:rsidRDefault="00C975A8" w:rsidP="00FC65FE">
            <w:pPr>
              <w:jc w:val="center"/>
              <w:rPr>
                <w:b/>
                <w:bCs/>
              </w:rPr>
            </w:pPr>
            <w:r w:rsidRPr="006224C9">
              <w:rPr>
                <w:b/>
                <w:bCs/>
              </w:rPr>
              <w:t>Связь</w:t>
            </w:r>
          </w:p>
        </w:tc>
        <w:tc>
          <w:tcPr>
            <w:tcW w:w="3209" w:type="dxa"/>
            <w:tcBorders>
              <w:bottom w:val="double" w:sz="4" w:space="0" w:color="auto"/>
            </w:tcBorders>
            <w:vAlign w:val="center"/>
          </w:tcPr>
          <w:p w14:paraId="1D59F253" w14:textId="589503E8" w:rsidR="00C71EE1" w:rsidRPr="006224C9" w:rsidRDefault="009218BF" w:rsidP="00FC65FE">
            <w:pPr>
              <w:jc w:val="center"/>
              <w:rPr>
                <w:b/>
                <w:bCs/>
              </w:rPr>
            </w:pPr>
            <w:r w:rsidRPr="006224C9">
              <w:rPr>
                <w:b/>
                <w:bCs/>
              </w:rPr>
              <w:t>Вид</w:t>
            </w:r>
          </w:p>
        </w:tc>
        <w:tc>
          <w:tcPr>
            <w:tcW w:w="3210" w:type="dxa"/>
            <w:tcBorders>
              <w:bottom w:val="double" w:sz="4" w:space="0" w:color="auto"/>
            </w:tcBorders>
            <w:vAlign w:val="center"/>
          </w:tcPr>
          <w:p w14:paraId="1EB21F63" w14:textId="5FB0B96B" w:rsidR="00C71EE1" w:rsidRPr="006224C9" w:rsidRDefault="000755F2" w:rsidP="00FC65FE">
            <w:pPr>
              <w:jc w:val="center"/>
              <w:rPr>
                <w:b/>
                <w:bCs/>
              </w:rPr>
            </w:pPr>
            <w:r w:rsidRPr="006224C9">
              <w:rPr>
                <w:b/>
                <w:bCs/>
              </w:rPr>
              <w:t>Описание</w:t>
            </w:r>
          </w:p>
        </w:tc>
      </w:tr>
      <w:tr w:rsidR="009638D3" w14:paraId="354EBFE2" w14:textId="77777777" w:rsidTr="00D10ABB">
        <w:tc>
          <w:tcPr>
            <w:tcW w:w="32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B00255F" w14:textId="2648E413" w:rsidR="009638D3" w:rsidRPr="0039104D" w:rsidRDefault="009638D3" w:rsidP="00963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Корпус </w:t>
            </w:r>
            <w:r>
              <w:rPr>
                <w:rFonts w:ascii="Cambria Math" w:hAnsi="Cambria Math"/>
                <w:sz w:val="24"/>
                <w:szCs w:val="24"/>
              </w:rPr>
              <w:t xml:space="preserve">→ </w:t>
            </w:r>
            <w:r w:rsidRPr="00A32352">
              <w:rPr>
                <w:rFonts w:asciiTheme="minorHAnsi" w:hAnsiTheme="minorHAnsi" w:cstheme="minorHAnsi"/>
                <w:sz w:val="24"/>
                <w:szCs w:val="24"/>
              </w:rPr>
              <w:t>Все остальные элементы</w:t>
            </w:r>
          </w:p>
        </w:tc>
        <w:tc>
          <w:tcPr>
            <w:tcW w:w="32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FA687CC" w14:textId="556261CD" w:rsidR="009638D3" w:rsidRPr="0039104D" w:rsidRDefault="009638D3" w:rsidP="00963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Энергетическая</w:t>
            </w:r>
          </w:p>
        </w:tc>
        <w:tc>
          <w:tcPr>
            <w:tcW w:w="32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B49898" w14:textId="3A4ED874" w:rsidR="009638D3" w:rsidRPr="0039104D" w:rsidRDefault="009638D3" w:rsidP="00963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Электрическая энергия из батареи (в корпусе) к остальным элементам.</w:t>
            </w:r>
          </w:p>
        </w:tc>
      </w:tr>
      <w:tr w:rsidR="009638D3" w14:paraId="55160B72" w14:textId="77777777" w:rsidTr="004D01C4"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4B414" w14:textId="23E9A89F" w:rsidR="009638D3" w:rsidRDefault="009638D3" w:rsidP="00963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Панель управления </w:t>
            </w:r>
            <w:r>
              <w:rPr>
                <w:rFonts w:ascii="Cambria Math" w:hAnsi="Cambria Math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Компьютер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BD444C" w14:textId="55F69D2C" w:rsidR="009638D3" w:rsidRDefault="009638D3" w:rsidP="00963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Информационная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1FA23" w14:textId="70F890C6" w:rsidR="009638D3" w:rsidRDefault="009638D3" w:rsidP="00963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231148">
              <w:rPr>
                <w:sz w:val="24"/>
                <w:szCs w:val="24"/>
              </w:rPr>
              <w:t>оманды на фокусировку или съемку</w:t>
            </w:r>
            <w:r>
              <w:rPr>
                <w:sz w:val="24"/>
                <w:szCs w:val="24"/>
              </w:rPr>
              <w:t xml:space="preserve"> и др.</w:t>
            </w:r>
          </w:p>
        </w:tc>
      </w:tr>
      <w:tr w:rsidR="00C076B9" w14:paraId="008FEDD6" w14:textId="77777777" w:rsidTr="004D01C4"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07508A" w14:textId="7D48017B" w:rsidR="00C076B9" w:rsidRPr="00573928" w:rsidRDefault="00C076B9" w:rsidP="009638D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 </w:t>
            </w:r>
            <w:r w:rsidR="005F4337">
              <w:rPr>
                <w:rFonts w:ascii="Cambria Math" w:hAnsi="Cambria Math"/>
                <w:sz w:val="24"/>
                <w:szCs w:val="24"/>
              </w:rPr>
              <w:t>→</w:t>
            </w:r>
            <w:r w:rsidR="004516C9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D6218F">
              <w:rPr>
                <w:rFonts w:asciiTheme="minorHAnsi" w:hAnsiTheme="minorHAnsi" w:cstheme="minorHAnsi"/>
                <w:sz w:val="24"/>
                <w:szCs w:val="24"/>
              </w:rPr>
              <w:t>Панель управления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A999ED" w14:textId="233889F1" w:rsidR="00C076B9" w:rsidRDefault="00605F99" w:rsidP="00963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Информационная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B9D612" w14:textId="5A3563E5" w:rsidR="00FA066C" w:rsidRDefault="006B7B70" w:rsidP="00963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Информация </w:t>
            </w:r>
            <w:r w:rsidR="00D44EDC">
              <w:rPr>
                <w:sz w:val="24"/>
                <w:szCs w:val="24"/>
              </w:rPr>
              <w:t xml:space="preserve">о состоянии </w:t>
            </w:r>
            <w:r w:rsidR="003A670D">
              <w:rPr>
                <w:sz w:val="24"/>
                <w:szCs w:val="24"/>
              </w:rPr>
              <w:t>других элементов.</w:t>
            </w:r>
          </w:p>
          <w:p w14:paraId="4782D0C5" w14:textId="04D10502" w:rsidR="00C076B9" w:rsidRDefault="006B6EF0" w:rsidP="00963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Предварительное отображение </w:t>
            </w:r>
            <w:r w:rsidR="00D91DAB">
              <w:rPr>
                <w:sz w:val="24"/>
                <w:szCs w:val="24"/>
              </w:rPr>
              <w:t xml:space="preserve">получаемого </w:t>
            </w:r>
            <w:r w:rsidR="0027114F">
              <w:rPr>
                <w:sz w:val="24"/>
                <w:szCs w:val="24"/>
              </w:rPr>
              <w:t>изображени</w:t>
            </w:r>
            <w:r w:rsidR="002B059B">
              <w:rPr>
                <w:sz w:val="24"/>
                <w:szCs w:val="24"/>
              </w:rPr>
              <w:t>я</w:t>
            </w:r>
            <w:r w:rsidR="0069121E">
              <w:rPr>
                <w:sz w:val="24"/>
                <w:szCs w:val="24"/>
              </w:rPr>
              <w:t xml:space="preserve"> на экране панели управления.</w:t>
            </w:r>
          </w:p>
        </w:tc>
      </w:tr>
      <w:tr w:rsidR="009638D3" w14:paraId="28C01B23" w14:textId="77777777" w:rsidTr="008E197E"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ABE72" w14:textId="77088475" w:rsidR="009638D3" w:rsidRPr="00A243B9" w:rsidRDefault="009638D3" w:rsidP="009638D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 </w:t>
            </w:r>
            <w:r>
              <w:rPr>
                <w:rFonts w:ascii="Cambria Math" w:hAnsi="Cambria Math"/>
                <w:sz w:val="24"/>
                <w:szCs w:val="24"/>
              </w:rPr>
              <w:t xml:space="preserve">→ </w:t>
            </w:r>
            <w:r w:rsidRPr="006D24BD">
              <w:rPr>
                <w:rFonts w:asciiTheme="minorHAnsi" w:hAnsiTheme="minorHAnsi" w:cstheme="minorHAnsi"/>
                <w:sz w:val="24"/>
                <w:szCs w:val="24"/>
              </w:rPr>
              <w:t>Хранилище данных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8E298" w14:textId="1A25B7DE" w:rsidR="009638D3" w:rsidRPr="0039104D" w:rsidRDefault="009638D3" w:rsidP="00963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Информационная / Энергетическая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9D07D" w14:textId="562FA833" w:rsidR="009638D3" w:rsidRPr="0039104D" w:rsidRDefault="009638D3" w:rsidP="00963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файлов</w:t>
            </w:r>
            <w:r w:rsidR="0083709F">
              <w:rPr>
                <w:sz w:val="24"/>
                <w:szCs w:val="24"/>
              </w:rPr>
              <w:t>.</w:t>
            </w:r>
          </w:p>
        </w:tc>
      </w:tr>
      <w:tr w:rsidR="008E197E" w14:paraId="5C75C4F2" w14:textId="77777777" w:rsidTr="00D549C7"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6CAF9" w14:textId="78075509" w:rsidR="008E197E" w:rsidRDefault="008E197E" w:rsidP="00963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 </w:t>
            </w:r>
            <w:r>
              <w:rPr>
                <w:rFonts w:ascii="Cambria Math" w:hAnsi="Cambria Math"/>
                <w:sz w:val="24"/>
                <w:szCs w:val="24"/>
              </w:rPr>
              <w:t xml:space="preserve">→ </w:t>
            </w:r>
            <w:r w:rsidR="00820ECF">
              <w:rPr>
                <w:rFonts w:asciiTheme="minorHAnsi" w:hAnsiTheme="minorHAnsi" w:cstheme="minorHAnsi"/>
                <w:sz w:val="24"/>
                <w:szCs w:val="24"/>
              </w:rPr>
              <w:t>Вспышка</w:t>
            </w:r>
            <w:r w:rsidR="0094396B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CE06C4">
              <w:rPr>
                <w:rFonts w:asciiTheme="minorHAnsi" w:hAnsiTheme="minorHAnsi" w:cstheme="minorHAnsi"/>
                <w:sz w:val="24"/>
                <w:szCs w:val="24"/>
              </w:rPr>
              <w:t xml:space="preserve"> Сенсор,</w:t>
            </w:r>
            <w:r w:rsidR="0094396B">
              <w:rPr>
                <w:rFonts w:asciiTheme="minorHAnsi" w:hAnsiTheme="minorHAnsi" w:cstheme="minorHAnsi"/>
                <w:sz w:val="24"/>
                <w:szCs w:val="24"/>
              </w:rPr>
              <w:t xml:space="preserve"> Объектив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45810F" w14:textId="0B4211B6" w:rsidR="008E197E" w:rsidRDefault="00A65F65" w:rsidP="00963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Информационная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4E4AE" w14:textId="423FA6E1" w:rsidR="008E197E" w:rsidRDefault="004E17C8" w:rsidP="00963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Команды</w:t>
            </w:r>
            <w:r w:rsidR="00A27F55">
              <w:rPr>
                <w:sz w:val="24"/>
                <w:szCs w:val="24"/>
              </w:rPr>
              <w:t>.</w:t>
            </w:r>
          </w:p>
        </w:tc>
      </w:tr>
      <w:tr w:rsidR="00D549C7" w14:paraId="1CB3AFE0" w14:textId="77777777" w:rsidTr="00D10ABB"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47DC954D" w14:textId="31379522" w:rsidR="00D549C7" w:rsidRPr="009410A7" w:rsidRDefault="00E66CB4" w:rsidP="009638D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D0EF8">
              <w:rPr>
                <w:rFonts w:asciiTheme="minorHAnsi" w:hAnsiTheme="minorHAnsi" w:cstheme="minorHAnsi"/>
                <w:sz w:val="24"/>
                <w:szCs w:val="24"/>
              </w:rPr>
              <w:t>Объектив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9410A7">
              <w:rPr>
                <w:rFonts w:ascii="Cambria Math" w:hAnsi="Cambria Math"/>
                <w:sz w:val="24"/>
                <w:szCs w:val="24"/>
              </w:rPr>
              <w:t xml:space="preserve">→ </w:t>
            </w:r>
            <w:r w:rsidRPr="009D0EF8">
              <w:rPr>
                <w:rFonts w:asciiTheme="minorHAnsi" w:hAnsiTheme="minorHAnsi" w:cstheme="minorHAnsi"/>
                <w:sz w:val="24"/>
                <w:szCs w:val="24"/>
              </w:rPr>
              <w:t>Сенсор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74588BED" w14:textId="6A9BADCA" w:rsidR="00D549C7" w:rsidRDefault="00B30C9B" w:rsidP="00963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Материальная</w:t>
            </w:r>
          </w:p>
        </w:tc>
        <w:tc>
          <w:tcPr>
            <w:tcW w:w="3210" w:type="dxa"/>
            <w:tcBorders>
              <w:top w:val="single" w:sz="4" w:space="0" w:color="auto"/>
            </w:tcBorders>
            <w:vAlign w:val="center"/>
          </w:tcPr>
          <w:p w14:paraId="03FD04F4" w14:textId="4762822F" w:rsidR="00D549C7" w:rsidRDefault="001E330D" w:rsidP="00963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света</w:t>
            </w:r>
            <w:r w:rsidR="003953E6">
              <w:rPr>
                <w:sz w:val="24"/>
                <w:szCs w:val="24"/>
              </w:rPr>
              <w:t xml:space="preserve">, проходящий из объектива, </w:t>
            </w:r>
            <w:r w:rsidR="008E7170">
              <w:rPr>
                <w:sz w:val="24"/>
                <w:szCs w:val="24"/>
              </w:rPr>
              <w:t>доходит до сенсора и формирует изображение</w:t>
            </w:r>
            <w:r w:rsidR="00264171">
              <w:rPr>
                <w:sz w:val="24"/>
                <w:szCs w:val="24"/>
              </w:rPr>
              <w:t>.</w:t>
            </w:r>
          </w:p>
        </w:tc>
      </w:tr>
    </w:tbl>
    <w:p w14:paraId="4EF85E09" w14:textId="77777777" w:rsidR="00C72FD2" w:rsidRDefault="00C72FD2" w:rsidP="00C72FD2"/>
    <w:p w14:paraId="3B490DFB" w14:textId="24E37BBE" w:rsidR="00140F8B" w:rsidRDefault="00867FB1" w:rsidP="007C28FE">
      <w:pPr>
        <w:pStyle w:val="af8"/>
        <w:rPr>
          <w:lang w:val="ru-RU"/>
        </w:rPr>
      </w:pPr>
      <w:r w:rsidRPr="00AC17B8">
        <w:rPr>
          <w:lang w:val="ru-RU"/>
        </w:rPr>
        <w:t>Цель создания системы:</w:t>
      </w:r>
      <w:r w:rsidR="00AC17B8">
        <w:rPr>
          <w:lang w:val="ru-RU"/>
        </w:rPr>
        <w:t xml:space="preserve"> </w:t>
      </w:r>
      <w:r w:rsidR="00871397">
        <w:rPr>
          <w:lang w:val="ru-RU"/>
        </w:rPr>
        <w:t>з</w:t>
      </w:r>
      <w:r w:rsidR="00063DA1" w:rsidRPr="00063DA1">
        <w:rPr>
          <w:lang w:val="ru-RU"/>
        </w:rPr>
        <w:t>апечатление визуальных моментов во времени через захват, обработку и хранение изображений для последующего просмотра, анализа или творческого использования</w:t>
      </w:r>
      <w:r w:rsidR="00A14A53">
        <w:rPr>
          <w:lang w:val="ru-RU"/>
        </w:rPr>
        <w:t>.</w:t>
      </w:r>
    </w:p>
    <w:p w14:paraId="38E10738" w14:textId="207F7B6D" w:rsidR="00AE269E" w:rsidRDefault="002F384D" w:rsidP="007C28FE">
      <w:pPr>
        <w:pStyle w:val="af8"/>
        <w:rPr>
          <w:lang w:val="ru-RU"/>
        </w:rPr>
      </w:pPr>
      <w:r w:rsidRPr="00A10DB7">
        <w:rPr>
          <w:lang w:val="ru-RU"/>
        </w:rPr>
        <w:t>Внешняя среда:</w:t>
      </w:r>
      <w:r w:rsidR="00282246">
        <w:rPr>
          <w:lang w:val="ru-RU"/>
        </w:rPr>
        <w:t xml:space="preserve"> фотограф,</w:t>
      </w:r>
      <w:r w:rsidR="00B8427B">
        <w:rPr>
          <w:lang w:val="ru-RU"/>
        </w:rPr>
        <w:t xml:space="preserve"> объект съёмки</w:t>
      </w:r>
      <w:r w:rsidR="00DB26A9">
        <w:rPr>
          <w:lang w:val="ru-RU"/>
        </w:rPr>
        <w:t>.</w:t>
      </w:r>
    </w:p>
    <w:p w14:paraId="52AE0865" w14:textId="6E27D87A" w:rsidR="0013638E" w:rsidRDefault="003F7606" w:rsidP="00626B44">
      <w:pPr>
        <w:pStyle w:val="2"/>
      </w:pPr>
      <w:r>
        <w:t>Задание 2</w:t>
      </w:r>
    </w:p>
    <w:p w14:paraId="24CBA1E6" w14:textId="68F3C840" w:rsidR="005760E2" w:rsidRDefault="00D85D8A" w:rsidP="007A1581">
      <w:pPr>
        <w:pStyle w:val="af8"/>
        <w:rPr>
          <w:lang w:val="ru-RU"/>
        </w:rPr>
      </w:pPr>
      <w:r w:rsidRPr="00D85D8A">
        <w:rPr>
          <w:lang w:val="ru-RU"/>
        </w:rPr>
        <w:t>Можно ли назвать процесс подготовки Максима к экзамену системой?</w:t>
      </w:r>
    </w:p>
    <w:p w14:paraId="11D6BFB6" w14:textId="5661EF53" w:rsidR="00DE5F3F" w:rsidRDefault="00017D2B" w:rsidP="007A1581">
      <w:pPr>
        <w:pStyle w:val="af8"/>
        <w:rPr>
          <w:lang w:val="ru-RU"/>
        </w:rPr>
      </w:pPr>
      <w:r>
        <w:rPr>
          <w:lang w:val="ru-RU"/>
        </w:rPr>
        <w:t>Да. Можно.</w:t>
      </w:r>
    </w:p>
    <w:p w14:paraId="4A0C16CD" w14:textId="4CC738B1" w:rsidR="00017D2B" w:rsidRDefault="00566EE9" w:rsidP="007A1581">
      <w:pPr>
        <w:pStyle w:val="af8"/>
        <w:rPr>
          <w:lang w:val="ru-RU"/>
        </w:rPr>
      </w:pPr>
      <w:r>
        <w:rPr>
          <w:lang w:val="ru-RU"/>
        </w:rPr>
        <w:t xml:space="preserve">Процесс подготовки к экзамену представляет собой </w:t>
      </w:r>
      <w:r w:rsidR="006E317F">
        <w:rPr>
          <w:lang w:val="ru-RU"/>
        </w:rPr>
        <w:t xml:space="preserve">упорядоченную последовательность действий, </w:t>
      </w:r>
      <w:r w:rsidR="006D6B55">
        <w:rPr>
          <w:lang w:val="ru-RU"/>
        </w:rPr>
        <w:t xml:space="preserve">направленных </w:t>
      </w:r>
      <w:r w:rsidR="0050510B">
        <w:rPr>
          <w:lang w:val="ru-RU"/>
        </w:rPr>
        <w:t xml:space="preserve">на </w:t>
      </w:r>
      <w:r w:rsidR="00A2572F">
        <w:rPr>
          <w:lang w:val="ru-RU"/>
        </w:rPr>
        <w:t xml:space="preserve">достижение цели </w:t>
      </w:r>
      <w:r w:rsidR="00BC6370">
        <w:rPr>
          <w:lang w:val="ru-RU"/>
        </w:rPr>
        <w:t>–</w:t>
      </w:r>
      <w:r w:rsidR="009162DC">
        <w:rPr>
          <w:lang w:val="ru-RU"/>
        </w:rPr>
        <w:t xml:space="preserve"> </w:t>
      </w:r>
      <w:r w:rsidR="00BC6370">
        <w:rPr>
          <w:lang w:val="ru-RU"/>
        </w:rPr>
        <w:t>подготовка к экзамену.</w:t>
      </w:r>
      <w:r w:rsidR="009A25C4">
        <w:rPr>
          <w:lang w:val="ru-RU"/>
        </w:rPr>
        <w:t xml:space="preserve"> </w:t>
      </w:r>
      <w:r w:rsidR="00C01233">
        <w:rPr>
          <w:lang w:val="ru-RU"/>
        </w:rPr>
        <w:t xml:space="preserve">Упорядоченность действий </w:t>
      </w:r>
      <w:r w:rsidR="00916186">
        <w:rPr>
          <w:lang w:val="ru-RU"/>
        </w:rPr>
        <w:t>достигается за счёт наличия плана.</w:t>
      </w:r>
    </w:p>
    <w:p w14:paraId="3847DC8F" w14:textId="4EE70D7C" w:rsidR="00DD1173" w:rsidRDefault="00AC6190" w:rsidP="007A1581">
      <w:pPr>
        <w:pStyle w:val="af8"/>
        <w:rPr>
          <w:lang w:val="ru-RU"/>
        </w:rPr>
      </w:pPr>
      <w:r>
        <w:rPr>
          <w:lang w:val="ru-RU"/>
        </w:rPr>
        <w:t xml:space="preserve">Элементами данной системы </w:t>
      </w:r>
      <w:r w:rsidR="00F95E6E">
        <w:rPr>
          <w:lang w:val="ru-RU"/>
        </w:rPr>
        <w:t>являются</w:t>
      </w:r>
      <w:r w:rsidR="00400D73">
        <w:rPr>
          <w:lang w:val="ru-RU"/>
        </w:rPr>
        <w:t>:</w:t>
      </w:r>
      <w:r w:rsidR="00F95E6E">
        <w:rPr>
          <w:lang w:val="ru-RU"/>
        </w:rPr>
        <w:t xml:space="preserve"> </w:t>
      </w:r>
      <w:r w:rsidR="0025603D">
        <w:rPr>
          <w:lang w:val="ru-RU"/>
        </w:rPr>
        <w:t>студент,</w:t>
      </w:r>
      <w:r w:rsidR="0087238A">
        <w:rPr>
          <w:lang w:val="ru-RU"/>
        </w:rPr>
        <w:t xml:space="preserve"> </w:t>
      </w:r>
      <w:r w:rsidR="007436DE">
        <w:rPr>
          <w:lang w:val="ru-RU"/>
        </w:rPr>
        <w:t>учебный материал,</w:t>
      </w:r>
      <w:r w:rsidR="0025603D">
        <w:rPr>
          <w:lang w:val="ru-RU"/>
        </w:rPr>
        <w:t xml:space="preserve"> </w:t>
      </w:r>
      <w:r w:rsidR="007965BF">
        <w:rPr>
          <w:lang w:val="ru-RU"/>
        </w:rPr>
        <w:t>ноутбук</w:t>
      </w:r>
      <w:r w:rsidR="00D400FB">
        <w:rPr>
          <w:lang w:val="ru-RU"/>
        </w:rPr>
        <w:t>.</w:t>
      </w:r>
      <w:r w:rsidR="00690906">
        <w:rPr>
          <w:lang w:val="ru-RU"/>
        </w:rPr>
        <w:t xml:space="preserve"> </w:t>
      </w:r>
      <w:r w:rsidR="009329DE" w:rsidRPr="009329DE">
        <w:rPr>
          <w:lang w:val="ru-RU"/>
        </w:rPr>
        <w:t>Элементы связаны потоками информации (чтение материалов) и действий (работа за</w:t>
      </w:r>
      <w:r w:rsidR="00374103">
        <w:rPr>
          <w:lang w:val="ru-RU"/>
        </w:rPr>
        <w:t xml:space="preserve"> </w:t>
      </w:r>
      <w:r w:rsidR="0012291A">
        <w:rPr>
          <w:lang w:val="ru-RU"/>
        </w:rPr>
        <w:t>столом</w:t>
      </w:r>
      <w:r w:rsidR="009329DE" w:rsidRPr="009329DE">
        <w:rPr>
          <w:lang w:val="ru-RU"/>
        </w:rPr>
        <w:t>)</w:t>
      </w:r>
      <w:r w:rsidR="00147E98">
        <w:rPr>
          <w:lang w:val="ru-RU"/>
        </w:rPr>
        <w:t>.</w:t>
      </w:r>
    </w:p>
    <w:p w14:paraId="7DC7F7A6" w14:textId="567008DE" w:rsidR="008E085D" w:rsidRDefault="00015977" w:rsidP="007A1581">
      <w:pPr>
        <w:pStyle w:val="af8"/>
        <w:rPr>
          <w:lang w:val="ru-RU"/>
        </w:rPr>
      </w:pPr>
      <w:r>
        <w:rPr>
          <w:lang w:val="ru-RU"/>
        </w:rPr>
        <w:lastRenderedPageBreak/>
        <w:t xml:space="preserve">У данного процесса подготовки, как системы, есть чётка цель </w:t>
      </w:r>
      <w:r w:rsidR="00B708CE">
        <w:rPr>
          <w:lang w:val="ru-RU"/>
        </w:rPr>
        <w:t>–</w:t>
      </w:r>
      <w:r>
        <w:rPr>
          <w:lang w:val="ru-RU"/>
        </w:rPr>
        <w:t xml:space="preserve"> </w:t>
      </w:r>
      <w:r w:rsidR="00B43172" w:rsidRPr="00B43172">
        <w:rPr>
          <w:lang w:val="ru-RU"/>
        </w:rPr>
        <w:t>приобретение знаний для сдачи экзамена</w:t>
      </w:r>
      <w:r w:rsidR="006B4092">
        <w:rPr>
          <w:lang w:val="ru-RU"/>
        </w:rPr>
        <w:t>.</w:t>
      </w:r>
    </w:p>
    <w:p w14:paraId="112AFBFD" w14:textId="45C6CB01" w:rsidR="002A690F" w:rsidRDefault="002A690F" w:rsidP="007A1581">
      <w:pPr>
        <w:pStyle w:val="af8"/>
        <w:rPr>
          <w:lang w:val="ru-RU"/>
        </w:rPr>
      </w:pPr>
      <w:r>
        <w:rPr>
          <w:lang w:val="ru-RU"/>
        </w:rPr>
        <w:t xml:space="preserve">Система подвержена влиянию внешней среды: </w:t>
      </w:r>
      <w:r w:rsidR="00187DC0">
        <w:rPr>
          <w:lang w:val="ru-RU"/>
        </w:rPr>
        <w:t xml:space="preserve">голод, </w:t>
      </w:r>
      <w:r w:rsidR="0089138E">
        <w:rPr>
          <w:lang w:val="ru-RU"/>
        </w:rPr>
        <w:t>уведомления в телефоне.</w:t>
      </w:r>
    </w:p>
    <w:p w14:paraId="55A4AEDE" w14:textId="32EC96BE" w:rsidR="00DD071D" w:rsidRDefault="006B25B0" w:rsidP="007A1581">
      <w:pPr>
        <w:pStyle w:val="af8"/>
        <w:rPr>
          <w:lang w:val="ru-RU"/>
        </w:rPr>
      </w:pPr>
      <w:r>
        <w:rPr>
          <w:lang w:val="ru-RU"/>
        </w:rPr>
        <w:t xml:space="preserve">Система обладает эмерджентным свойством: </w:t>
      </w:r>
      <w:r w:rsidR="00BC5DC9">
        <w:rPr>
          <w:lang w:val="ru-RU"/>
        </w:rPr>
        <w:t>подготовленность к экзамену.</w:t>
      </w:r>
    </w:p>
    <w:p w14:paraId="4B93EBB0" w14:textId="1FF9FC87" w:rsidR="00A00950" w:rsidRDefault="00910960" w:rsidP="00A00950">
      <w:pPr>
        <w:pStyle w:val="2"/>
      </w:pPr>
      <w:r>
        <w:t>Задание 3</w:t>
      </w:r>
    </w:p>
    <w:p w14:paraId="20E226EA" w14:textId="521233F9" w:rsidR="00322957" w:rsidRDefault="003F56EF" w:rsidP="008E61E3">
      <w:pPr>
        <w:pStyle w:val="af8"/>
        <w:rPr>
          <w:lang w:val="ru-RU"/>
        </w:rPr>
      </w:pPr>
      <w:r>
        <w:rPr>
          <w:lang w:val="ru-RU"/>
        </w:rPr>
        <w:t>Название системы</w:t>
      </w:r>
      <w:r w:rsidR="000C63F2">
        <w:rPr>
          <w:lang w:val="ru-RU"/>
        </w:rPr>
        <w:t xml:space="preserve">: </w:t>
      </w:r>
      <w:r w:rsidR="00B7540A">
        <w:rPr>
          <w:lang w:val="ru-RU"/>
        </w:rPr>
        <w:t>«</w:t>
      </w:r>
      <w:proofErr w:type="spellStart"/>
      <w:r w:rsidR="00B7540A">
        <w:rPr>
          <w:lang w:val="ru-RU"/>
        </w:rPr>
        <w:t>ЯУтилизирую</w:t>
      </w:r>
      <w:proofErr w:type="spellEnd"/>
      <w:r w:rsidR="00B7540A">
        <w:rPr>
          <w:lang w:val="ru-RU"/>
        </w:rPr>
        <w:t>»</w:t>
      </w:r>
      <w:r w:rsidR="006F6D63">
        <w:rPr>
          <w:lang w:val="ru-RU"/>
        </w:rPr>
        <w:t xml:space="preserve"> – система</w:t>
      </w:r>
      <w:r w:rsidR="00674231">
        <w:rPr>
          <w:lang w:val="ru-RU"/>
        </w:rPr>
        <w:t xml:space="preserve"> </w:t>
      </w:r>
      <w:r w:rsidR="005E06EA">
        <w:rPr>
          <w:lang w:val="ru-RU"/>
        </w:rPr>
        <w:t>повышения</w:t>
      </w:r>
      <w:r w:rsidR="00BB5D2A">
        <w:rPr>
          <w:lang w:val="ru-RU"/>
        </w:rPr>
        <w:t xml:space="preserve"> количеств</w:t>
      </w:r>
      <w:r w:rsidR="00AF70B5">
        <w:rPr>
          <w:lang w:val="ru-RU"/>
        </w:rPr>
        <w:t xml:space="preserve"> </w:t>
      </w:r>
      <w:r w:rsidR="009F4E72">
        <w:rPr>
          <w:lang w:val="ru-RU"/>
        </w:rPr>
        <w:t>правильной сортировки мусора.</w:t>
      </w:r>
    </w:p>
    <w:p w14:paraId="5143B077" w14:textId="06A925DD" w:rsidR="0053790F" w:rsidRDefault="0053790F" w:rsidP="008E61E3">
      <w:pPr>
        <w:pStyle w:val="af8"/>
        <w:rPr>
          <w:lang w:val="ru-RU"/>
        </w:rPr>
      </w:pPr>
      <w:r>
        <w:rPr>
          <w:lang w:val="ru-RU"/>
        </w:rPr>
        <w:t xml:space="preserve">Ключевые элементы системы: </w:t>
      </w:r>
      <w:r w:rsidR="00F31DCE">
        <w:rPr>
          <w:lang w:val="ru-RU"/>
        </w:rPr>
        <w:t>система приёма мусора,</w:t>
      </w:r>
      <w:r w:rsidR="00E033C0">
        <w:rPr>
          <w:lang w:val="ru-RU"/>
        </w:rPr>
        <w:t xml:space="preserve"> система сбора и анализа данных,</w:t>
      </w:r>
      <w:r w:rsidR="00F31DCE">
        <w:rPr>
          <w:lang w:val="ru-RU"/>
        </w:rPr>
        <w:t xml:space="preserve"> </w:t>
      </w:r>
      <w:r w:rsidR="00045646">
        <w:rPr>
          <w:lang w:val="ru-RU"/>
        </w:rPr>
        <w:t xml:space="preserve">система </w:t>
      </w:r>
      <w:r w:rsidR="000C26AE">
        <w:rPr>
          <w:lang w:val="ru-RU"/>
        </w:rPr>
        <w:t xml:space="preserve">оценки </w:t>
      </w:r>
      <w:r w:rsidR="00BD79C6">
        <w:rPr>
          <w:lang w:val="ru-RU"/>
        </w:rPr>
        <w:t>правильности сортировки мусора</w:t>
      </w:r>
      <w:r w:rsidR="00F31241">
        <w:rPr>
          <w:lang w:val="ru-RU"/>
        </w:rPr>
        <w:t xml:space="preserve">, </w:t>
      </w:r>
      <w:r w:rsidR="00A12DAF">
        <w:rPr>
          <w:lang w:val="ru-RU"/>
        </w:rPr>
        <w:t>бонусная система,</w:t>
      </w:r>
      <w:r w:rsidR="0098154B">
        <w:rPr>
          <w:lang w:val="ru-RU"/>
        </w:rPr>
        <w:t xml:space="preserve"> </w:t>
      </w:r>
      <w:r w:rsidR="00731D07">
        <w:rPr>
          <w:lang w:val="ru-RU"/>
        </w:rPr>
        <w:t>система обмена бонусов</w:t>
      </w:r>
      <w:r w:rsidR="00FD76B7">
        <w:rPr>
          <w:lang w:val="ru-RU"/>
        </w:rPr>
        <w:t xml:space="preserve">, </w:t>
      </w:r>
      <w:r w:rsidR="00D33B5E">
        <w:rPr>
          <w:lang w:val="ru-RU"/>
        </w:rPr>
        <w:t xml:space="preserve">административная панель, </w:t>
      </w:r>
      <w:r w:rsidR="00FD76B7">
        <w:rPr>
          <w:lang w:val="ru-RU"/>
        </w:rPr>
        <w:t xml:space="preserve">личный кабинет </w:t>
      </w:r>
      <w:r w:rsidR="0019443C">
        <w:rPr>
          <w:lang w:val="ru-RU"/>
        </w:rPr>
        <w:t>пользователя</w:t>
      </w:r>
      <w:r w:rsidR="001D6F10">
        <w:rPr>
          <w:lang w:val="ru-RU"/>
        </w:rPr>
        <w:t xml:space="preserve">, </w:t>
      </w:r>
      <w:r w:rsidR="00F17B6D">
        <w:rPr>
          <w:lang w:val="ru-RU"/>
        </w:rPr>
        <w:t>система уведомлений</w:t>
      </w:r>
      <w:r w:rsidR="00A83547">
        <w:rPr>
          <w:lang w:val="ru-RU"/>
        </w:rPr>
        <w:t>.</w:t>
      </w:r>
    </w:p>
    <w:p w14:paraId="5D1B4F21" w14:textId="650D6092" w:rsidR="009C4974" w:rsidRDefault="00865A53" w:rsidP="008E61E3">
      <w:pPr>
        <w:pStyle w:val="af8"/>
        <w:rPr>
          <w:lang w:val="ru-RU"/>
        </w:rPr>
      </w:pPr>
      <w:r>
        <w:rPr>
          <w:lang w:val="ru-RU"/>
        </w:rPr>
        <w:t xml:space="preserve">Связи </w:t>
      </w:r>
      <w:r w:rsidR="001419F2">
        <w:rPr>
          <w:lang w:val="ru-RU"/>
        </w:rPr>
        <w:t>в системе представлены на рисунке 1.</w:t>
      </w:r>
    </w:p>
    <w:p w14:paraId="480DBDDC" w14:textId="77777777" w:rsidR="00D64F4E" w:rsidRDefault="00D64F4E" w:rsidP="00D64F4E">
      <w:pPr>
        <w:pStyle w:val="afc"/>
        <w:keepNext/>
      </w:pPr>
      <w:r>
        <w:drawing>
          <wp:inline distT="0" distB="0" distL="0" distR="0" wp14:anchorId="21E1824D" wp14:editId="29628256">
            <wp:extent cx="5817235" cy="5155565"/>
            <wp:effectExtent l="19050" t="19050" r="1206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515556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14F3A" w14:textId="56546BBE" w:rsidR="00AF5A1A" w:rsidRDefault="00D64F4E" w:rsidP="00D64F4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 w:rsidR="005A260C">
        <w:t>Связи в системе</w:t>
      </w:r>
    </w:p>
    <w:p w14:paraId="1AD7F04F" w14:textId="77777777" w:rsidR="003C20B4" w:rsidRDefault="008000ED" w:rsidP="008754E6">
      <w:pPr>
        <w:pStyle w:val="af8"/>
        <w:rPr>
          <w:lang w:val="ru-RU"/>
        </w:rPr>
      </w:pPr>
      <w:r>
        <w:rPr>
          <w:lang w:val="ru-RU"/>
        </w:rPr>
        <w:lastRenderedPageBreak/>
        <w:t>Внешняя сред</w:t>
      </w:r>
      <w:r w:rsidR="00DD4B22">
        <w:rPr>
          <w:lang w:val="ru-RU"/>
        </w:rPr>
        <w:t>а</w:t>
      </w:r>
      <w:r>
        <w:rPr>
          <w:lang w:val="ru-RU"/>
        </w:rPr>
        <w:t xml:space="preserve"> системы: </w:t>
      </w:r>
      <w:r w:rsidR="00590E58">
        <w:rPr>
          <w:lang w:val="ru-RU"/>
        </w:rPr>
        <w:t xml:space="preserve">пользователи, партнёры, </w:t>
      </w:r>
      <w:r w:rsidR="002277C2">
        <w:rPr>
          <w:lang w:val="ru-RU"/>
        </w:rPr>
        <w:t xml:space="preserve">городская администрация, </w:t>
      </w:r>
      <w:r w:rsidR="00B5751A">
        <w:rPr>
          <w:lang w:val="ru-RU"/>
        </w:rPr>
        <w:t>перерабатывающие предприятия</w:t>
      </w:r>
      <w:r w:rsidR="00BC48A9">
        <w:rPr>
          <w:lang w:val="ru-RU"/>
        </w:rPr>
        <w:t>.</w:t>
      </w:r>
    </w:p>
    <w:p w14:paraId="326DCE94" w14:textId="7DF8F547" w:rsidR="008754E6" w:rsidRDefault="00C94CA3" w:rsidP="008754E6">
      <w:pPr>
        <w:pStyle w:val="af8"/>
        <w:rPr>
          <w:lang w:val="ru-RU"/>
        </w:rPr>
      </w:pPr>
      <w:r>
        <w:rPr>
          <w:lang w:val="ru-RU"/>
        </w:rPr>
        <w:t xml:space="preserve">Эмерджентное свойство: </w:t>
      </w:r>
      <w:r w:rsidR="00CA13FD">
        <w:rPr>
          <w:lang w:val="ru-RU"/>
        </w:rPr>
        <w:t>формирование экологического сознания и новой социальной нормы.</w:t>
      </w:r>
    </w:p>
    <w:p w14:paraId="32BA567E" w14:textId="30400C9D" w:rsidR="00762FDA" w:rsidRDefault="00DC15D9" w:rsidP="00DC15D9">
      <w:pPr>
        <w:pStyle w:val="2"/>
      </w:pPr>
      <w:r>
        <w:t>Задание 4</w:t>
      </w:r>
    </w:p>
    <w:p w14:paraId="5D4CBF69" w14:textId="77777777" w:rsidR="00B279B6" w:rsidRDefault="00B279B6" w:rsidP="00B279B6">
      <w:pPr>
        <w:pStyle w:val="a2"/>
        <w:numPr>
          <w:ilvl w:val="0"/>
          <w:numId w:val="50"/>
        </w:numPr>
      </w:pPr>
      <w:r>
        <w:t>Элемент системы всегда является материальным объектом</w:t>
      </w:r>
      <w:r w:rsidRPr="004C1CFB">
        <w:t>;</w:t>
      </w:r>
    </w:p>
    <w:p w14:paraId="22502CFC" w14:textId="24FAF8FE" w:rsidR="00CE67FC" w:rsidRPr="00EE64E0" w:rsidRDefault="00EE64E0" w:rsidP="00CE67FC">
      <w:pPr>
        <w:pStyle w:val="af8"/>
        <w:rPr>
          <w:lang w:val="ru-RU"/>
        </w:rPr>
      </w:pPr>
      <w:r>
        <w:rPr>
          <w:lang w:val="ru-RU"/>
        </w:rPr>
        <w:t>Не</w:t>
      </w:r>
      <w:r w:rsidR="00267B77">
        <w:rPr>
          <w:lang w:val="ru-RU"/>
        </w:rPr>
        <w:t xml:space="preserve"> верно</w:t>
      </w:r>
      <w:r>
        <w:rPr>
          <w:lang w:val="ru-RU"/>
        </w:rPr>
        <w:t xml:space="preserve">. Процесс, информация, правила, законы – </w:t>
      </w:r>
      <w:r w:rsidR="004F6E20">
        <w:rPr>
          <w:lang w:val="ru-RU"/>
        </w:rPr>
        <w:t>элементы системы, относящиеся к нематериальной фракции.</w:t>
      </w:r>
      <w:r w:rsidR="006700E9">
        <w:rPr>
          <w:lang w:val="ru-RU"/>
        </w:rPr>
        <w:t xml:space="preserve"> Факт их существования противоречит утверждению выше.</w:t>
      </w:r>
    </w:p>
    <w:p w14:paraId="6457FC34" w14:textId="77777777" w:rsidR="00B279B6" w:rsidRDefault="00B279B6" w:rsidP="00B279B6">
      <w:pPr>
        <w:pStyle w:val="a2"/>
      </w:pPr>
      <w:r>
        <w:t>Цель системы всегда четко сформулирована ее создателями</w:t>
      </w:r>
      <w:r w:rsidRPr="004C1CFB">
        <w:t>;</w:t>
      </w:r>
    </w:p>
    <w:p w14:paraId="66857C2B" w14:textId="22AF0974" w:rsidR="00CE67FC" w:rsidRPr="00AA3479" w:rsidRDefault="004D77D2" w:rsidP="00CE67FC">
      <w:pPr>
        <w:pStyle w:val="af8"/>
        <w:rPr>
          <w:lang w:val="ru-RU"/>
        </w:rPr>
      </w:pPr>
      <w:r>
        <w:rPr>
          <w:lang w:val="ru-RU"/>
        </w:rPr>
        <w:t>Не</w:t>
      </w:r>
      <w:r w:rsidR="00A57865">
        <w:rPr>
          <w:lang w:val="ru-RU"/>
        </w:rPr>
        <w:t xml:space="preserve"> верно</w:t>
      </w:r>
      <w:r>
        <w:rPr>
          <w:lang w:val="ru-RU"/>
        </w:rPr>
        <w:t xml:space="preserve">. </w:t>
      </w:r>
      <w:r w:rsidR="001F3770">
        <w:rPr>
          <w:lang w:val="ru-RU"/>
        </w:rPr>
        <w:t xml:space="preserve">Верно только для простых систем. </w:t>
      </w:r>
      <w:r w:rsidR="004A6557">
        <w:rPr>
          <w:lang w:val="ru-RU"/>
        </w:rPr>
        <w:t>Не верно для сложных систем</w:t>
      </w:r>
      <w:r w:rsidR="002A3C39">
        <w:rPr>
          <w:lang w:val="ru-RU"/>
        </w:rPr>
        <w:t xml:space="preserve">. В таких </w:t>
      </w:r>
      <w:r w:rsidR="00192A33">
        <w:rPr>
          <w:lang w:val="ru-RU"/>
        </w:rPr>
        <w:t>может наблюдаться «системный сдвиг», по</w:t>
      </w:r>
      <w:r w:rsidR="00B0463E">
        <w:rPr>
          <w:lang w:val="ru-RU"/>
        </w:rPr>
        <w:t>-</w:t>
      </w:r>
      <w:r w:rsidR="00192A33">
        <w:rPr>
          <w:lang w:val="ru-RU"/>
        </w:rPr>
        <w:t>другому называемый «подменой цели».</w:t>
      </w:r>
      <w:r w:rsidR="003E7F64">
        <w:rPr>
          <w:lang w:val="ru-RU"/>
        </w:rPr>
        <w:t xml:space="preserve"> </w:t>
      </w:r>
      <w:r w:rsidR="00B06737">
        <w:rPr>
          <w:lang w:val="ru-RU"/>
        </w:rPr>
        <w:t xml:space="preserve">Пример с тюрьмой. </w:t>
      </w:r>
      <w:r w:rsidR="00C16AD6">
        <w:rPr>
          <w:lang w:val="ru-RU"/>
        </w:rPr>
        <w:t xml:space="preserve">Формальная цель – исправление преступников. </w:t>
      </w:r>
      <w:r w:rsidR="00DF24D6">
        <w:rPr>
          <w:lang w:val="ru-RU"/>
        </w:rPr>
        <w:t>Цель, которая может возникнуть при системном с</w:t>
      </w:r>
      <w:r w:rsidR="001C64F0">
        <w:rPr>
          <w:lang w:val="ru-RU"/>
        </w:rPr>
        <w:t>дв</w:t>
      </w:r>
      <w:r w:rsidR="00DF24D6">
        <w:rPr>
          <w:lang w:val="ru-RU"/>
        </w:rPr>
        <w:t>иге</w:t>
      </w:r>
      <w:r w:rsidR="008C68A4">
        <w:rPr>
          <w:lang w:val="ru-RU"/>
        </w:rPr>
        <w:t xml:space="preserve"> – </w:t>
      </w:r>
      <w:r w:rsidR="001C64F0">
        <w:rPr>
          <w:lang w:val="ru-RU"/>
        </w:rPr>
        <w:t>обеспечение занятости</w:t>
      </w:r>
      <w:r w:rsidR="003010FC">
        <w:rPr>
          <w:lang w:val="ru-RU"/>
        </w:rPr>
        <w:t xml:space="preserve"> в определённых регионах</w:t>
      </w:r>
      <w:r w:rsidR="00B73F55">
        <w:rPr>
          <w:lang w:val="ru-RU"/>
        </w:rPr>
        <w:t xml:space="preserve">, </w:t>
      </w:r>
      <w:r w:rsidR="00963065">
        <w:rPr>
          <w:lang w:val="ru-RU"/>
        </w:rPr>
        <w:t>воспроизводство преступности.</w:t>
      </w:r>
      <w:r w:rsidR="00AC73AE">
        <w:rPr>
          <w:lang w:val="ru-RU"/>
        </w:rPr>
        <w:t xml:space="preserve"> Другой пример – экологические системы. У них нету единого создателя, значит и цел</w:t>
      </w:r>
      <w:r w:rsidR="009A1E4B">
        <w:rPr>
          <w:lang w:val="ru-RU"/>
        </w:rPr>
        <w:t>ь нельзя сформировать.</w:t>
      </w:r>
    </w:p>
    <w:p w14:paraId="1E7347A9" w14:textId="77777777" w:rsidR="00B279B6" w:rsidRDefault="00B279B6" w:rsidP="00B279B6">
      <w:pPr>
        <w:pStyle w:val="a2"/>
      </w:pPr>
      <w:r>
        <w:t>Внешняя среда всегда оказывает на систему только негативное влияние</w:t>
      </w:r>
      <w:r w:rsidRPr="004C1CFB">
        <w:t>;</w:t>
      </w:r>
    </w:p>
    <w:p w14:paraId="7A7CCAD5" w14:textId="4758E320" w:rsidR="00CE67FC" w:rsidRPr="00E03138" w:rsidRDefault="00E03138" w:rsidP="00CE67FC">
      <w:pPr>
        <w:pStyle w:val="af8"/>
        <w:rPr>
          <w:lang w:val="ru-RU"/>
        </w:rPr>
      </w:pPr>
      <w:r>
        <w:rPr>
          <w:lang w:val="ru-RU"/>
        </w:rPr>
        <w:t>Не</w:t>
      </w:r>
      <w:r w:rsidR="004A5522">
        <w:rPr>
          <w:lang w:val="ru-RU"/>
        </w:rPr>
        <w:t xml:space="preserve"> верно</w:t>
      </w:r>
      <w:r>
        <w:rPr>
          <w:lang w:val="ru-RU"/>
        </w:rPr>
        <w:t xml:space="preserve">. </w:t>
      </w:r>
      <w:r w:rsidR="000C73ED">
        <w:rPr>
          <w:lang w:val="ru-RU"/>
        </w:rPr>
        <w:t xml:space="preserve">Влияние </w:t>
      </w:r>
      <w:r w:rsidR="009B661F">
        <w:rPr>
          <w:lang w:val="ru-RU"/>
        </w:rPr>
        <w:t>может идти как негативное, так и позитивное.</w:t>
      </w:r>
    </w:p>
    <w:p w14:paraId="4790E008" w14:textId="77777777" w:rsidR="00B279B6" w:rsidRDefault="00B279B6" w:rsidP="00B279B6">
      <w:pPr>
        <w:pStyle w:val="a2"/>
      </w:pPr>
      <w:r>
        <w:t>Связи — это то, что объединяет элементы в целостную систему</w:t>
      </w:r>
      <w:r w:rsidRPr="004C1CFB">
        <w:t>;</w:t>
      </w:r>
    </w:p>
    <w:p w14:paraId="62C51865" w14:textId="3BA3C513" w:rsidR="00CE67FC" w:rsidRPr="009B661F" w:rsidRDefault="004B1E60" w:rsidP="00CE67FC">
      <w:pPr>
        <w:pStyle w:val="af8"/>
        <w:rPr>
          <w:lang w:val="ru-RU"/>
        </w:rPr>
      </w:pPr>
      <w:r>
        <w:rPr>
          <w:lang w:val="ru-RU"/>
        </w:rPr>
        <w:t xml:space="preserve">Верно. </w:t>
      </w:r>
      <w:r w:rsidR="00B754E8">
        <w:rPr>
          <w:lang w:val="ru-RU"/>
        </w:rPr>
        <w:t>Связи определяют отношения между элементами в системе.</w:t>
      </w:r>
    </w:p>
    <w:p w14:paraId="1BEF713E" w14:textId="77777777" w:rsidR="00B279B6" w:rsidRDefault="00B279B6" w:rsidP="00B279B6">
      <w:pPr>
        <w:pStyle w:val="a2"/>
      </w:pPr>
      <w:r>
        <w:t>Если убрать один элемент, система всегда перестанет функционировать</w:t>
      </w:r>
      <w:r w:rsidRPr="004C1CFB">
        <w:t>.</w:t>
      </w:r>
    </w:p>
    <w:p w14:paraId="770F0DC3" w14:textId="477B512C" w:rsidR="007907F6" w:rsidRPr="00914762" w:rsidRDefault="00914762" w:rsidP="007907F6">
      <w:pPr>
        <w:pStyle w:val="af8"/>
        <w:rPr>
          <w:lang w:val="ru-RU"/>
        </w:rPr>
      </w:pPr>
      <w:r>
        <w:rPr>
          <w:lang w:val="ru-RU"/>
        </w:rPr>
        <w:t xml:space="preserve">Не верно. </w:t>
      </w:r>
      <w:r w:rsidR="00EE08B6">
        <w:rPr>
          <w:lang w:val="ru-RU"/>
        </w:rPr>
        <w:t xml:space="preserve">Существует критерий целостности, по которому можно оценить каждый элемент на </w:t>
      </w:r>
      <w:r w:rsidR="00317976">
        <w:rPr>
          <w:lang w:val="ru-RU"/>
        </w:rPr>
        <w:t>критическую важность</w:t>
      </w:r>
      <w:r w:rsidR="005B1652">
        <w:rPr>
          <w:lang w:val="ru-RU"/>
        </w:rPr>
        <w:t xml:space="preserve"> функционирования</w:t>
      </w:r>
      <w:r w:rsidR="00EE2CD6">
        <w:rPr>
          <w:lang w:val="ru-RU"/>
        </w:rPr>
        <w:t xml:space="preserve"> в системе.</w:t>
      </w:r>
      <w:r w:rsidR="00820552">
        <w:rPr>
          <w:lang w:val="ru-RU"/>
        </w:rPr>
        <w:t xml:space="preserve"> </w:t>
      </w:r>
      <w:r w:rsidR="00623755">
        <w:rPr>
          <w:lang w:val="ru-RU"/>
        </w:rPr>
        <w:t>Всё зависит от элемента.</w:t>
      </w:r>
    </w:p>
    <w:p w14:paraId="7D23CB09" w14:textId="7BF6E60E" w:rsidR="00DC15D9" w:rsidRDefault="00B41E73" w:rsidP="00B41E73">
      <w:pPr>
        <w:pStyle w:val="2"/>
      </w:pPr>
      <w:r>
        <w:t>Задание 5</w:t>
      </w:r>
    </w:p>
    <w:p w14:paraId="2E4AACBD" w14:textId="2B7276BD" w:rsidR="00500D43" w:rsidRPr="00500D43" w:rsidRDefault="00500D43" w:rsidP="00500D43">
      <w:pPr>
        <w:pStyle w:val="af8"/>
        <w:rPr>
          <w:lang w:val="ru-RU"/>
        </w:rPr>
      </w:pPr>
      <w:r>
        <w:rPr>
          <w:lang w:val="ru-RU"/>
        </w:rPr>
        <w:t>Ответ на задание представлен в таб</w:t>
      </w:r>
      <w:r w:rsidR="009F1361">
        <w:rPr>
          <w:lang w:val="ru-RU"/>
        </w:rPr>
        <w:t>л</w:t>
      </w:r>
      <w:r>
        <w:rPr>
          <w:lang w:val="ru-RU"/>
        </w:rPr>
        <w:t xml:space="preserve">ице </w:t>
      </w:r>
      <w:r w:rsidR="003C3A99">
        <w:rPr>
          <w:lang w:val="ru-RU"/>
        </w:rPr>
        <w:t>3</w:t>
      </w:r>
      <w:r>
        <w:rPr>
          <w:lang w:val="ru-RU"/>
        </w:rPr>
        <w:t>.</w:t>
      </w:r>
    </w:p>
    <w:p w14:paraId="67FA7303" w14:textId="113E2CBD" w:rsidR="00500D43" w:rsidRDefault="00500D43" w:rsidP="00500D43">
      <w:pPr>
        <w:pStyle w:val="aff2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</w:t>
      </w:r>
      <w:r w:rsidR="008D4C93">
        <w:t>Сравнение систем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6"/>
        <w:gridCol w:w="2943"/>
        <w:gridCol w:w="3539"/>
      </w:tblGrid>
      <w:tr w:rsidR="00743B16" w:rsidRPr="0078559F" w14:paraId="2A0CF717" w14:textId="77777777" w:rsidTr="009A19F2">
        <w:trPr>
          <w:tblHeader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14:paraId="420FBE96" w14:textId="77777777" w:rsidR="00500D43" w:rsidRPr="0078559F" w:rsidRDefault="00500D43" w:rsidP="009A19F2">
            <w:pPr>
              <w:rPr>
                <w:b/>
                <w:bCs/>
              </w:rPr>
            </w:pPr>
            <w:r w:rsidRPr="0078559F">
              <w:rPr>
                <w:b/>
                <w:bCs/>
              </w:rPr>
              <w:t>Критерий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14:paraId="710F64F8" w14:textId="77777777" w:rsidR="00500D43" w:rsidRPr="0078559F" w:rsidRDefault="00500D43" w:rsidP="009A19F2">
            <w:pPr>
              <w:rPr>
                <w:b/>
                <w:bCs/>
              </w:rPr>
            </w:pPr>
            <w:r w:rsidRPr="0078559F">
              <w:rPr>
                <w:b/>
                <w:bCs/>
              </w:rPr>
              <w:t>Система "Такси"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14:paraId="76A16E2F" w14:textId="77777777" w:rsidR="00500D43" w:rsidRPr="0078559F" w:rsidRDefault="00500D43" w:rsidP="009A19F2">
            <w:pPr>
              <w:rPr>
                <w:b/>
                <w:bCs/>
              </w:rPr>
            </w:pPr>
            <w:r w:rsidRPr="0078559F">
              <w:rPr>
                <w:b/>
                <w:bCs/>
              </w:rPr>
              <w:t>Система "Каршеринг"</w:t>
            </w:r>
          </w:p>
        </w:tc>
      </w:tr>
      <w:tr w:rsidR="00743B16" w:rsidRPr="0078559F" w14:paraId="22AFD0AF" w14:textId="77777777" w:rsidTr="00B43E3A">
        <w:tc>
          <w:tcPr>
            <w:tcW w:w="0" w:type="auto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14:paraId="4E6FE421" w14:textId="77777777" w:rsidR="00500D43" w:rsidRPr="0078559F" w:rsidRDefault="00500D43" w:rsidP="009A19F2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Основные элементы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FFF"/>
            <w:hideMark/>
          </w:tcPr>
          <w:p w14:paraId="358F975D" w14:textId="1A8ECE2E" w:rsidR="00500D43" w:rsidRPr="0078559F" w:rsidRDefault="008238DD" w:rsidP="00B43E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Автопарк,</w:t>
            </w:r>
            <w:r w:rsidR="0083016A">
              <w:rPr>
                <w:sz w:val="24"/>
                <w:szCs w:val="24"/>
              </w:rPr>
              <w:t xml:space="preserve"> </w:t>
            </w:r>
            <w:r w:rsidR="00DD2D73">
              <w:rPr>
                <w:sz w:val="24"/>
                <w:szCs w:val="24"/>
              </w:rPr>
              <w:t>водители, сервис</w:t>
            </w:r>
            <w:r w:rsidR="00BA2570">
              <w:rPr>
                <w:sz w:val="24"/>
                <w:szCs w:val="24"/>
              </w:rPr>
              <w:t>, к</w:t>
            </w:r>
            <w:r w:rsidR="00552269">
              <w:rPr>
                <w:sz w:val="24"/>
                <w:szCs w:val="24"/>
              </w:rPr>
              <w:t>лиенты</w:t>
            </w:r>
            <w:r w:rsidR="00621A53">
              <w:rPr>
                <w:sz w:val="24"/>
                <w:szCs w:val="24"/>
              </w:rPr>
              <w:t xml:space="preserve">, 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FFF"/>
            <w:hideMark/>
          </w:tcPr>
          <w:p w14:paraId="60AE884D" w14:textId="78ED055D" w:rsidR="00500D43" w:rsidRPr="0078559F" w:rsidRDefault="0082180A" w:rsidP="00B43E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Автопарк</w:t>
            </w:r>
            <w:r w:rsidR="00B751B8">
              <w:rPr>
                <w:sz w:val="24"/>
                <w:szCs w:val="24"/>
              </w:rPr>
              <w:t>,</w:t>
            </w:r>
            <w:r w:rsidR="00092D3B">
              <w:rPr>
                <w:sz w:val="24"/>
                <w:szCs w:val="24"/>
              </w:rPr>
              <w:t xml:space="preserve"> </w:t>
            </w:r>
            <w:r w:rsidR="00424C8B">
              <w:rPr>
                <w:sz w:val="24"/>
                <w:szCs w:val="24"/>
              </w:rPr>
              <w:t>с</w:t>
            </w:r>
            <w:r w:rsidR="00092D3B">
              <w:rPr>
                <w:sz w:val="24"/>
                <w:szCs w:val="24"/>
              </w:rPr>
              <w:t>ервис,</w:t>
            </w:r>
            <w:r w:rsidR="005D474B">
              <w:rPr>
                <w:sz w:val="24"/>
                <w:szCs w:val="24"/>
              </w:rPr>
              <w:t xml:space="preserve"> </w:t>
            </w:r>
            <w:r w:rsidR="003D1D46">
              <w:rPr>
                <w:sz w:val="24"/>
                <w:szCs w:val="24"/>
              </w:rPr>
              <w:t>к</w:t>
            </w:r>
            <w:r w:rsidR="005D474B">
              <w:rPr>
                <w:sz w:val="24"/>
                <w:szCs w:val="24"/>
              </w:rPr>
              <w:t>лиенты</w:t>
            </w:r>
          </w:p>
        </w:tc>
      </w:tr>
      <w:tr w:rsidR="00743B16" w:rsidRPr="0078559F" w14:paraId="3DB11292" w14:textId="77777777" w:rsidTr="00B43E3A">
        <w:tc>
          <w:tcPr>
            <w:tcW w:w="0" w:type="auto"/>
            <w:shd w:val="clear" w:color="auto" w:fill="FFFFFF"/>
            <w:vAlign w:val="center"/>
            <w:hideMark/>
          </w:tcPr>
          <w:p w14:paraId="4DE593D4" w14:textId="77777777" w:rsidR="00500D43" w:rsidRPr="0078559F" w:rsidRDefault="00500D43" w:rsidP="009A19F2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Главная цель</w:t>
            </w:r>
          </w:p>
        </w:tc>
        <w:tc>
          <w:tcPr>
            <w:tcW w:w="0" w:type="auto"/>
            <w:shd w:val="clear" w:color="auto" w:fill="FFFFFF"/>
            <w:hideMark/>
          </w:tcPr>
          <w:p w14:paraId="7B650613" w14:textId="3776338E" w:rsidR="00500D43" w:rsidRPr="0078559F" w:rsidRDefault="00D87711" w:rsidP="00B43E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Оказать </w:t>
            </w:r>
            <w:r w:rsidR="00E65F4F">
              <w:rPr>
                <w:sz w:val="24"/>
                <w:szCs w:val="24"/>
              </w:rPr>
              <w:t>клиенту</w:t>
            </w:r>
            <w:r>
              <w:rPr>
                <w:sz w:val="24"/>
                <w:szCs w:val="24"/>
              </w:rPr>
              <w:t xml:space="preserve"> услуги по перевозке.</w:t>
            </w:r>
          </w:p>
        </w:tc>
        <w:tc>
          <w:tcPr>
            <w:tcW w:w="0" w:type="auto"/>
            <w:shd w:val="clear" w:color="auto" w:fill="FFFFFF"/>
            <w:hideMark/>
          </w:tcPr>
          <w:p w14:paraId="6DA713D7" w14:textId="4EFFD360" w:rsidR="00500D43" w:rsidRPr="0078559F" w:rsidRDefault="00E65F4F" w:rsidP="00B43E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Оказать </w:t>
            </w:r>
            <w:r w:rsidR="00FA255A">
              <w:rPr>
                <w:sz w:val="24"/>
                <w:szCs w:val="24"/>
              </w:rPr>
              <w:t xml:space="preserve">клиенту услугу </w:t>
            </w:r>
            <w:r w:rsidR="00E12B92">
              <w:rPr>
                <w:sz w:val="24"/>
                <w:szCs w:val="24"/>
              </w:rPr>
              <w:t>по аренде авто</w:t>
            </w:r>
            <w:r w:rsidR="00FA255A">
              <w:rPr>
                <w:sz w:val="24"/>
                <w:szCs w:val="24"/>
              </w:rPr>
              <w:t>.</w:t>
            </w:r>
          </w:p>
        </w:tc>
      </w:tr>
      <w:tr w:rsidR="00743B16" w:rsidRPr="0078559F" w14:paraId="5764F2AB" w14:textId="77777777" w:rsidTr="00B43E3A">
        <w:tc>
          <w:tcPr>
            <w:tcW w:w="0" w:type="auto"/>
            <w:shd w:val="clear" w:color="auto" w:fill="FFFFFF"/>
            <w:vAlign w:val="center"/>
            <w:hideMark/>
          </w:tcPr>
          <w:p w14:paraId="4D22416E" w14:textId="77777777" w:rsidR="00500D43" w:rsidRPr="0078559F" w:rsidRDefault="00500D43" w:rsidP="009A19F2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Характер связей между клиентом и сервисом</w:t>
            </w:r>
          </w:p>
        </w:tc>
        <w:tc>
          <w:tcPr>
            <w:tcW w:w="0" w:type="auto"/>
            <w:shd w:val="clear" w:color="auto" w:fill="FFFFFF"/>
            <w:hideMark/>
          </w:tcPr>
          <w:p w14:paraId="3635035C" w14:textId="328CAA02" w:rsidR="00500D43" w:rsidRPr="00E12B92" w:rsidRDefault="00E21868" w:rsidP="00B43E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Кратковременная, сервисная</w:t>
            </w:r>
          </w:p>
        </w:tc>
        <w:tc>
          <w:tcPr>
            <w:tcW w:w="0" w:type="auto"/>
            <w:shd w:val="clear" w:color="auto" w:fill="FFFFFF"/>
            <w:hideMark/>
          </w:tcPr>
          <w:p w14:paraId="2ACEB791" w14:textId="41E4C68A" w:rsidR="00500D43" w:rsidRPr="0078559F" w:rsidRDefault="00E21868" w:rsidP="00B43E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Постоянная, арендная</w:t>
            </w:r>
          </w:p>
        </w:tc>
      </w:tr>
      <w:tr w:rsidR="00743B16" w:rsidRPr="0078559F" w14:paraId="3DB03067" w14:textId="77777777" w:rsidTr="00B43E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BE5E6A" w14:textId="77777777" w:rsidR="00500D43" w:rsidRPr="0078559F" w:rsidRDefault="00500D43" w:rsidP="009A19F2">
            <w:pPr>
              <w:rPr>
                <w:sz w:val="24"/>
                <w:szCs w:val="24"/>
              </w:rPr>
            </w:pPr>
            <w:r w:rsidRPr="0078559F">
              <w:rPr>
                <w:sz w:val="24"/>
                <w:szCs w:val="24"/>
              </w:rPr>
              <w:t>Влияние внешней среды (например, погода, пробки, законы)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38EF9C" w14:textId="023ED3A9" w:rsidR="00500D43" w:rsidRPr="0078559F" w:rsidRDefault="001C1BEB" w:rsidP="00B43E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Погода и пробки сильно влияют </w:t>
            </w:r>
            <w:r w:rsidR="00392C0C">
              <w:rPr>
                <w:sz w:val="24"/>
                <w:szCs w:val="24"/>
              </w:rPr>
              <w:t>на стоимость заказа.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4D0B1E" w14:textId="26A4383D" w:rsidR="00500D43" w:rsidRPr="0078559F" w:rsidRDefault="005A0D7E" w:rsidP="00B43E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Дорога и парковки </w:t>
            </w:r>
            <w:r w:rsidR="001B05ED">
              <w:rPr>
                <w:sz w:val="24"/>
                <w:szCs w:val="24"/>
              </w:rPr>
              <w:t xml:space="preserve">сильно влияют на </w:t>
            </w:r>
            <w:r w:rsidR="00743B16">
              <w:rPr>
                <w:sz w:val="24"/>
                <w:szCs w:val="24"/>
              </w:rPr>
              <w:t>доступность аренды и её стоимость.</w:t>
            </w:r>
          </w:p>
        </w:tc>
      </w:tr>
    </w:tbl>
    <w:p w14:paraId="60DD868D" w14:textId="77777777" w:rsidR="008F5057" w:rsidRDefault="008F5057" w:rsidP="00DC15D9"/>
    <w:p w14:paraId="483C081B" w14:textId="45C36199" w:rsidR="00500D43" w:rsidRDefault="00176D16" w:rsidP="00CF33FC">
      <w:pPr>
        <w:pStyle w:val="af8"/>
        <w:rPr>
          <w:lang w:val="ru-RU"/>
        </w:rPr>
      </w:pPr>
      <w:r>
        <w:rPr>
          <w:lang w:val="ru-RU"/>
        </w:rPr>
        <w:t>Системы похожи в следующем.</w:t>
      </w:r>
    </w:p>
    <w:p w14:paraId="2D5F35BD" w14:textId="03C5C356" w:rsidR="00176D16" w:rsidRDefault="00594CF1" w:rsidP="00CF33FC">
      <w:pPr>
        <w:pStyle w:val="af8"/>
        <w:rPr>
          <w:lang w:val="ru-RU"/>
        </w:rPr>
      </w:pPr>
      <w:r>
        <w:rPr>
          <w:lang w:val="ru-RU"/>
        </w:rPr>
        <w:lastRenderedPageBreak/>
        <w:t>Обе системы являются подсистемами более крупной системы – городской мобильностью.</w:t>
      </w:r>
      <w:r w:rsidR="007F43B6">
        <w:rPr>
          <w:lang w:val="ru-RU"/>
        </w:rPr>
        <w:t xml:space="preserve"> Их конечная цель – перевозка пассажира из пункта А в пункт Б</w:t>
      </w:r>
      <w:r w:rsidR="00F317FC">
        <w:rPr>
          <w:lang w:val="ru-RU"/>
        </w:rPr>
        <w:t xml:space="preserve"> оптимально по времени.</w:t>
      </w:r>
    </w:p>
    <w:p w14:paraId="37447874" w14:textId="3385F49F" w:rsidR="0074397E" w:rsidRDefault="0074397E" w:rsidP="00CF33FC">
      <w:pPr>
        <w:pStyle w:val="af8"/>
        <w:rPr>
          <w:lang w:val="ru-RU"/>
        </w:rPr>
      </w:pPr>
      <w:r>
        <w:rPr>
          <w:lang w:val="ru-RU"/>
        </w:rPr>
        <w:t>Обе системы сильно зависят</w:t>
      </w:r>
      <w:r w:rsidR="00BE67E3">
        <w:rPr>
          <w:lang w:val="ru-RU"/>
        </w:rPr>
        <w:t xml:space="preserve"> от одних и тех же внешних факторов</w:t>
      </w:r>
      <w:r w:rsidR="000F1A71">
        <w:rPr>
          <w:lang w:val="ru-RU"/>
        </w:rPr>
        <w:t>: состояние дорог, погодные условия, действия городских властей (</w:t>
      </w:r>
      <w:r w:rsidR="008F002F">
        <w:rPr>
          <w:lang w:val="ru-RU"/>
        </w:rPr>
        <w:t>парковки</w:t>
      </w:r>
      <w:r w:rsidR="000F1A71">
        <w:rPr>
          <w:lang w:val="ru-RU"/>
        </w:rPr>
        <w:t>)</w:t>
      </w:r>
      <w:r w:rsidR="00852AC8">
        <w:rPr>
          <w:lang w:val="ru-RU"/>
        </w:rPr>
        <w:t xml:space="preserve">, </w:t>
      </w:r>
      <w:r w:rsidR="003E3C34">
        <w:rPr>
          <w:lang w:val="ru-RU"/>
        </w:rPr>
        <w:t>экономическая ситуация.</w:t>
      </w:r>
    </w:p>
    <w:p w14:paraId="44D95E94" w14:textId="163193C9" w:rsidR="009E128A" w:rsidRDefault="00365109" w:rsidP="00CF33FC">
      <w:pPr>
        <w:pStyle w:val="af8"/>
        <w:rPr>
          <w:lang w:val="ru-RU"/>
        </w:rPr>
      </w:pPr>
      <w:r>
        <w:rPr>
          <w:lang w:val="ru-RU"/>
        </w:rPr>
        <w:t xml:space="preserve">Современные примеры данных систем </w:t>
      </w:r>
      <w:r w:rsidR="00CD4AAA">
        <w:rPr>
          <w:lang w:val="ru-RU"/>
        </w:rPr>
        <w:t xml:space="preserve">используют схожие наборы технологий. </w:t>
      </w:r>
      <w:r w:rsidR="0057190F">
        <w:rPr>
          <w:lang w:val="ru-RU"/>
        </w:rPr>
        <w:t>Обе представляют из себя системы с обратной связью</w:t>
      </w:r>
      <w:r w:rsidR="00B07F32">
        <w:rPr>
          <w:lang w:val="ru-RU"/>
        </w:rPr>
        <w:t xml:space="preserve"> (оценки поездок, рейтинг</w:t>
      </w:r>
      <w:r w:rsidR="00C91A86">
        <w:rPr>
          <w:lang w:val="ru-RU"/>
        </w:rPr>
        <w:t>и</w:t>
      </w:r>
      <w:r w:rsidR="00B07F32">
        <w:rPr>
          <w:lang w:val="ru-RU"/>
        </w:rPr>
        <w:t xml:space="preserve"> водителей</w:t>
      </w:r>
      <w:r w:rsidR="00C91A86">
        <w:rPr>
          <w:lang w:val="ru-RU"/>
        </w:rPr>
        <w:t xml:space="preserve"> и пользователей</w:t>
      </w:r>
      <w:r w:rsidR="00B07F32">
        <w:rPr>
          <w:lang w:val="ru-RU"/>
        </w:rPr>
        <w:t>)</w:t>
      </w:r>
      <w:r w:rsidR="00AC379C">
        <w:rPr>
          <w:lang w:val="ru-RU"/>
        </w:rPr>
        <w:t>.</w:t>
      </w:r>
    </w:p>
    <w:p w14:paraId="29CB805E" w14:textId="34AB8CB4" w:rsidR="00B44E7C" w:rsidRDefault="006725B0" w:rsidP="00CF33FC">
      <w:pPr>
        <w:pStyle w:val="af8"/>
        <w:rPr>
          <w:lang w:val="ru-RU"/>
        </w:rPr>
      </w:pPr>
      <w:r>
        <w:rPr>
          <w:lang w:val="ru-RU"/>
        </w:rPr>
        <w:t xml:space="preserve">Главное отличие заключается в </w:t>
      </w:r>
      <w:r w:rsidR="00CD01AC">
        <w:rPr>
          <w:lang w:val="ru-RU"/>
        </w:rPr>
        <w:t>архитектуре</w:t>
      </w:r>
      <w:r w:rsidR="009D5235">
        <w:rPr>
          <w:lang w:val="ru-RU"/>
        </w:rPr>
        <w:t xml:space="preserve"> и в том, какой компонент является центральным и неделимым</w:t>
      </w:r>
      <w:r w:rsidR="00CD01AC">
        <w:rPr>
          <w:lang w:val="ru-RU"/>
        </w:rPr>
        <w:t>.</w:t>
      </w:r>
      <w:r w:rsidR="00333510">
        <w:rPr>
          <w:lang w:val="ru-RU"/>
        </w:rPr>
        <w:t xml:space="preserve"> </w:t>
      </w:r>
      <w:r w:rsidR="0027346F">
        <w:rPr>
          <w:lang w:val="ru-RU"/>
        </w:rPr>
        <w:t>В системе «Такси»</w:t>
      </w:r>
      <w:r w:rsidR="0005466C">
        <w:rPr>
          <w:lang w:val="ru-RU"/>
        </w:rPr>
        <w:t xml:space="preserve"> </w:t>
      </w:r>
      <w:r w:rsidR="00A71D97">
        <w:rPr>
          <w:lang w:val="ru-RU"/>
        </w:rPr>
        <w:t>связка «Водитель-Автомобиль»</w:t>
      </w:r>
      <w:r w:rsidR="00C35AFD">
        <w:rPr>
          <w:lang w:val="ru-RU"/>
        </w:rPr>
        <w:t xml:space="preserve"> являются неразрывными. </w:t>
      </w:r>
      <w:r w:rsidR="001D74AA">
        <w:rPr>
          <w:lang w:val="ru-RU"/>
        </w:rPr>
        <w:t xml:space="preserve">Если убрать водителя, то не будет и услуги перевозки. </w:t>
      </w:r>
      <w:r w:rsidR="00BC434F">
        <w:rPr>
          <w:lang w:val="ru-RU"/>
        </w:rPr>
        <w:t>В этой системе клиент</w:t>
      </w:r>
      <w:r w:rsidR="0018775D">
        <w:rPr>
          <w:lang w:val="ru-RU"/>
        </w:rPr>
        <w:t xml:space="preserve"> – внешний элемент. </w:t>
      </w:r>
      <w:r w:rsidR="007C031B">
        <w:rPr>
          <w:lang w:val="ru-RU"/>
        </w:rPr>
        <w:t>Потребитель готового результата.</w:t>
      </w:r>
      <w:r w:rsidR="005578AC">
        <w:rPr>
          <w:lang w:val="ru-RU"/>
        </w:rPr>
        <w:t xml:space="preserve"> </w:t>
      </w:r>
      <w:r w:rsidR="00740536">
        <w:rPr>
          <w:lang w:val="ru-RU"/>
        </w:rPr>
        <w:t>Касаемо структуры св</w:t>
      </w:r>
      <w:r w:rsidR="0084014A">
        <w:rPr>
          <w:lang w:val="ru-RU"/>
        </w:rPr>
        <w:t>язей</w:t>
      </w:r>
      <w:r w:rsidR="00D2594A">
        <w:rPr>
          <w:lang w:val="ru-RU"/>
        </w:rPr>
        <w:t xml:space="preserve">. </w:t>
      </w:r>
      <w:r w:rsidR="008D538C">
        <w:rPr>
          <w:lang w:val="ru-RU"/>
        </w:rPr>
        <w:t xml:space="preserve">Это централизованная или </w:t>
      </w:r>
      <w:r w:rsidR="00B61796">
        <w:rPr>
          <w:lang w:val="ru-RU"/>
        </w:rPr>
        <w:t>децентра</w:t>
      </w:r>
      <w:r w:rsidR="00126A20">
        <w:rPr>
          <w:lang w:val="ru-RU"/>
        </w:rPr>
        <w:t>лизованная сеть с диспетчеризацией.</w:t>
      </w:r>
      <w:r w:rsidR="0001535E">
        <w:rPr>
          <w:lang w:val="ru-RU"/>
        </w:rPr>
        <w:t xml:space="preserve"> </w:t>
      </w:r>
      <w:r w:rsidR="004937D2">
        <w:rPr>
          <w:lang w:val="ru-RU"/>
        </w:rPr>
        <w:t>Связи контролируются через диспетчерский центр</w:t>
      </w:r>
      <w:r w:rsidR="00B01782">
        <w:rPr>
          <w:lang w:val="ru-RU"/>
        </w:rPr>
        <w:t xml:space="preserve"> или агрегатора.</w:t>
      </w:r>
      <w:r w:rsidR="00111A07">
        <w:rPr>
          <w:lang w:val="ru-RU"/>
        </w:rPr>
        <w:t xml:space="preserve"> Управление</w:t>
      </w:r>
      <w:r w:rsidR="00252741">
        <w:rPr>
          <w:lang w:val="ru-RU"/>
        </w:rPr>
        <w:t xml:space="preserve"> в системе направлено на водителя.</w:t>
      </w:r>
      <w:r w:rsidR="00B82911">
        <w:rPr>
          <w:lang w:val="ru-RU"/>
        </w:rPr>
        <w:t xml:space="preserve"> Обратная связь </w:t>
      </w:r>
      <w:r w:rsidR="00071B32">
        <w:rPr>
          <w:lang w:val="ru-RU"/>
        </w:rPr>
        <w:t>осуществляется через</w:t>
      </w:r>
      <w:r w:rsidR="0059190E">
        <w:rPr>
          <w:lang w:val="ru-RU"/>
        </w:rPr>
        <w:t xml:space="preserve"> оценки</w:t>
      </w:r>
      <w:r w:rsidR="00707423">
        <w:rPr>
          <w:lang w:val="ru-RU"/>
        </w:rPr>
        <w:t xml:space="preserve"> качества поездки,</w:t>
      </w:r>
      <w:r w:rsidR="0059190E">
        <w:rPr>
          <w:lang w:val="ru-RU"/>
        </w:rPr>
        <w:t xml:space="preserve"> </w:t>
      </w:r>
      <w:r w:rsidR="00F92F74">
        <w:rPr>
          <w:lang w:val="ru-RU"/>
        </w:rPr>
        <w:t>водителя и клиентов.</w:t>
      </w:r>
    </w:p>
    <w:p w14:paraId="4EA93734" w14:textId="77777777" w:rsidR="00004A49" w:rsidRPr="009C1807" w:rsidRDefault="00004A49" w:rsidP="00CF33FC">
      <w:pPr>
        <w:pStyle w:val="af8"/>
        <w:rPr>
          <w:lang w:val="ru-RU"/>
        </w:rPr>
      </w:pPr>
    </w:p>
    <w:p w14:paraId="15F193BD" w14:textId="77777777" w:rsidR="00726EE1" w:rsidRPr="00DC15D9" w:rsidRDefault="00726EE1" w:rsidP="00DC15D9"/>
    <w:p w14:paraId="2263D259" w14:textId="6A8972D3" w:rsidR="00556B08" w:rsidRDefault="00556B08">
      <w:r>
        <w:br w:type="page"/>
      </w:r>
    </w:p>
    <w:p w14:paraId="1907CAF2" w14:textId="77777777" w:rsidR="00B738F0" w:rsidRDefault="00B738F0" w:rsidP="00B738F0">
      <w:pPr>
        <w:pStyle w:val="1"/>
      </w:pPr>
      <w:r w:rsidRPr="00B738F0">
        <w:lastRenderedPageBreak/>
        <w:t>ЗАКЛЮЧЕНИЕ</w:t>
      </w:r>
    </w:p>
    <w:p w14:paraId="5B015F3C" w14:textId="5C434708" w:rsidR="00B738F0" w:rsidRPr="006A18AF" w:rsidRDefault="00B738F0" w:rsidP="000B5010">
      <w:pPr>
        <w:pStyle w:val="af8"/>
      </w:pPr>
      <w:r w:rsidRPr="00B7540A">
        <w:rPr>
          <w:lang w:val="ru-RU"/>
        </w:rPr>
        <w:t>По результатам работы был изучен теоретический материал по теме «</w:t>
      </w:r>
      <w:r w:rsidR="00BE7449">
        <w:fldChar w:fldCharType="begin"/>
      </w:r>
      <w:r w:rsidR="00BE7449" w:rsidRPr="00B7540A">
        <w:rPr>
          <w:lang w:val="ru-RU"/>
        </w:rPr>
        <w:instrText xml:space="preserve"> </w:instrText>
      </w:r>
      <w:r w:rsidR="00BE7449">
        <w:instrText>REF</w:instrText>
      </w:r>
      <w:r w:rsidR="00BE7449" w:rsidRPr="00B7540A">
        <w:rPr>
          <w:lang w:val="ru-RU"/>
        </w:rPr>
        <w:instrText xml:space="preserve"> </w:instrText>
      </w:r>
      <w:r w:rsidR="00BE7449">
        <w:instrText>TitleThemeName</w:instrText>
      </w:r>
      <w:r w:rsidR="00BE7449" w:rsidRPr="00B7540A">
        <w:rPr>
          <w:lang w:val="ru-RU"/>
        </w:rPr>
        <w:instrText xml:space="preserve"> \</w:instrText>
      </w:r>
      <w:r w:rsidR="00BE7449">
        <w:instrText>h</w:instrText>
      </w:r>
      <w:r w:rsidR="00BE7449" w:rsidRPr="00B7540A">
        <w:rPr>
          <w:lang w:val="ru-RU"/>
        </w:rPr>
        <w:instrText xml:space="preserve"> </w:instrText>
      </w:r>
      <w:r w:rsidR="00BE7449">
        <w:fldChar w:fldCharType="separate"/>
      </w:r>
      <w:sdt>
        <w:sdtPr>
          <w:rPr>
            <w:kern w:val="0"/>
            <w:lang w:val="ru-RU"/>
          </w:rPr>
          <w:alias w:val="Тема практической"/>
          <w:tag w:val="Тема практической"/>
          <w:id w:val="-1115205305"/>
          <w:placeholder>
            <w:docPart w:val="D11CF2237F584ED3BB8F47A733619E02"/>
          </w:placeholder>
          <w:text/>
        </w:sdtPr>
        <w:sdtContent>
          <w:r w:rsidR="00485F5C" w:rsidRPr="00B7540A">
            <w:rPr>
              <w:kern w:val="0"/>
              <w:lang w:val="ru-RU"/>
            </w:rPr>
            <w:t>Основные понятия ТС. Таблицы истинности и логические схемы</w:t>
          </w:r>
        </w:sdtContent>
      </w:sdt>
      <w:r w:rsidR="00BE7449">
        <w:fldChar w:fldCharType="end"/>
      </w:r>
      <w:r w:rsidRPr="00B7540A">
        <w:rPr>
          <w:lang w:val="ru-RU"/>
        </w:rPr>
        <w:t>». Все поставленные цели и задачи были выполнены.</w:t>
      </w:r>
      <w:r w:rsidR="00AF190F" w:rsidRPr="00B7540A">
        <w:rPr>
          <w:lang w:val="ru-RU"/>
        </w:rPr>
        <w:t xml:space="preserve"> </w:t>
      </w:r>
      <w:proofErr w:type="spellStart"/>
      <w:r w:rsidR="00AF190F" w:rsidRPr="006A18AF">
        <w:t>Задания</w:t>
      </w:r>
      <w:proofErr w:type="spellEnd"/>
      <w:r w:rsidR="00AF190F" w:rsidRPr="006A18AF">
        <w:t xml:space="preserve"> </w:t>
      </w:r>
      <w:proofErr w:type="spellStart"/>
      <w:r w:rsidR="00AF190F" w:rsidRPr="006A18AF">
        <w:t>были</w:t>
      </w:r>
      <w:proofErr w:type="spellEnd"/>
      <w:r w:rsidR="00AF190F" w:rsidRPr="006A18AF">
        <w:t xml:space="preserve"> </w:t>
      </w:r>
      <w:proofErr w:type="spellStart"/>
      <w:r w:rsidR="00AF190F" w:rsidRPr="006A18AF">
        <w:t>выполнены</w:t>
      </w:r>
      <w:proofErr w:type="spellEnd"/>
      <w:r w:rsidR="00AF190F" w:rsidRPr="006A18AF">
        <w:t xml:space="preserve"> и </w:t>
      </w:r>
      <w:proofErr w:type="spellStart"/>
      <w:r w:rsidR="00AF190F" w:rsidRPr="006A18AF">
        <w:t>помогли</w:t>
      </w:r>
      <w:proofErr w:type="spellEnd"/>
      <w:r w:rsidR="00AF190F" w:rsidRPr="006A18AF">
        <w:t xml:space="preserve"> </w:t>
      </w:r>
      <w:proofErr w:type="spellStart"/>
      <w:r w:rsidR="00AF190F" w:rsidRPr="006A18AF">
        <w:t>лучше</w:t>
      </w:r>
      <w:proofErr w:type="spellEnd"/>
      <w:r w:rsidR="00AF190F" w:rsidRPr="006A18AF">
        <w:t xml:space="preserve"> </w:t>
      </w:r>
      <w:proofErr w:type="spellStart"/>
      <w:r w:rsidR="00AF190F" w:rsidRPr="006A18AF">
        <w:t>усвоить</w:t>
      </w:r>
      <w:proofErr w:type="spellEnd"/>
      <w:r w:rsidR="00AF190F" w:rsidRPr="006A18AF">
        <w:t xml:space="preserve"> </w:t>
      </w:r>
      <w:proofErr w:type="spellStart"/>
      <w:r w:rsidR="00AF190F" w:rsidRPr="006A18AF">
        <w:t>пройденный</w:t>
      </w:r>
      <w:proofErr w:type="spellEnd"/>
      <w:r w:rsidR="00AF190F" w:rsidRPr="006A18AF">
        <w:t xml:space="preserve"> </w:t>
      </w:r>
      <w:proofErr w:type="spellStart"/>
      <w:r w:rsidR="00AF190F" w:rsidRPr="006A18AF">
        <w:t>материал</w:t>
      </w:r>
      <w:proofErr w:type="spellEnd"/>
      <w:r w:rsidR="00AF190F" w:rsidRPr="006A18AF">
        <w:t>.</w:t>
      </w:r>
    </w:p>
    <w:sectPr w:rsidR="00B738F0" w:rsidRPr="006A18AF" w:rsidSect="00552A03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26DB7" w14:textId="77777777" w:rsidR="00217DC5" w:rsidRDefault="00217DC5" w:rsidP="00552A03">
      <w:r>
        <w:separator/>
      </w:r>
    </w:p>
  </w:endnote>
  <w:endnote w:type="continuationSeparator" w:id="0">
    <w:p w14:paraId="1C5EFD5B" w14:textId="77777777" w:rsidR="00217DC5" w:rsidRDefault="00217DC5" w:rsidP="0055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229505"/>
      <w:docPartObj>
        <w:docPartGallery w:val="Page Numbers (Bottom of Page)"/>
        <w:docPartUnique/>
      </w:docPartObj>
    </w:sdtPr>
    <w:sdtContent>
      <w:p w14:paraId="4461832C" w14:textId="77777777" w:rsidR="00552A03" w:rsidRDefault="00552A0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20620" w14:textId="77777777" w:rsidR="00552A03" w:rsidRDefault="00552A0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8F32" w14:textId="77777777" w:rsidR="00217DC5" w:rsidRDefault="00217DC5" w:rsidP="00552A03">
      <w:r>
        <w:separator/>
      </w:r>
    </w:p>
  </w:footnote>
  <w:footnote w:type="continuationSeparator" w:id="0">
    <w:p w14:paraId="309F9672" w14:textId="77777777" w:rsidR="00217DC5" w:rsidRDefault="00217DC5" w:rsidP="0055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D0EF7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973DD9"/>
    <w:multiLevelType w:val="multilevel"/>
    <w:tmpl w:val="DACA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F7A52"/>
    <w:multiLevelType w:val="hybridMultilevel"/>
    <w:tmpl w:val="9ABA5720"/>
    <w:lvl w:ilvl="0" w:tplc="F24E63AE">
      <w:start w:val="1"/>
      <w:numFmt w:val="decimal"/>
      <w:suff w:val="space"/>
      <w:lvlText w:val="%1"/>
      <w:lvlJc w:val="left"/>
      <w:pPr>
        <w:ind w:left="1068" w:hanging="360"/>
      </w:pPr>
      <w:rPr>
        <w:rFonts w:asciiTheme="minorHAnsi" w:hAnsiTheme="minorHAnsi" w:hint="default"/>
        <w:b/>
        <w:bCs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8E53FD"/>
    <w:multiLevelType w:val="multilevel"/>
    <w:tmpl w:val="A3964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4" w15:restartNumberingAfterBreak="0">
    <w:nsid w:val="1518610D"/>
    <w:multiLevelType w:val="multilevel"/>
    <w:tmpl w:val="48B8390A"/>
    <w:styleLink w:val="a0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DD1035"/>
    <w:multiLevelType w:val="multilevel"/>
    <w:tmpl w:val="297CE3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945301A"/>
    <w:multiLevelType w:val="multilevel"/>
    <w:tmpl w:val="D33AE1DE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BD311A"/>
    <w:multiLevelType w:val="hybridMultilevel"/>
    <w:tmpl w:val="48B8390A"/>
    <w:lvl w:ilvl="0" w:tplc="831658C8">
      <w:start w:val="1"/>
      <w:numFmt w:val="decimal"/>
      <w:pStyle w:val="a1"/>
      <w:suff w:val="space"/>
      <w:lvlText w:val="%1"/>
      <w:lvlJc w:val="left"/>
      <w:pPr>
        <w:ind w:left="936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F34061"/>
    <w:multiLevelType w:val="hybridMultilevel"/>
    <w:tmpl w:val="FD8A50E2"/>
    <w:lvl w:ilvl="0" w:tplc="9E3836F2">
      <w:start w:val="1"/>
      <w:numFmt w:val="decimal"/>
      <w:suff w:val="space"/>
      <w:lvlText w:val="%1"/>
      <w:lvlJc w:val="left"/>
      <w:pPr>
        <w:ind w:left="1429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2948C8"/>
    <w:multiLevelType w:val="multilevel"/>
    <w:tmpl w:val="B31E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B5AD3"/>
    <w:multiLevelType w:val="multilevel"/>
    <w:tmpl w:val="4C48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464C0B"/>
    <w:multiLevelType w:val="hybridMultilevel"/>
    <w:tmpl w:val="0E96E148"/>
    <w:lvl w:ilvl="0" w:tplc="23025A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positio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C04454"/>
    <w:multiLevelType w:val="multilevel"/>
    <w:tmpl w:val="7FAEB65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6" w:hanging="1077"/>
      </w:pPr>
      <w:rPr>
        <w:rFonts w:hint="default"/>
      </w:rPr>
    </w:lvl>
    <w:lvl w:ilvl="2">
      <w:start w:val="1"/>
      <w:numFmt w:val="decimal"/>
      <w:lvlText w:val="%3.%2.1"/>
      <w:lvlJc w:val="right"/>
      <w:pPr>
        <w:ind w:left="2863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40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7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7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48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25" w:hanging="709"/>
      </w:pPr>
      <w:rPr>
        <w:rFonts w:hint="default"/>
      </w:rPr>
    </w:lvl>
  </w:abstractNum>
  <w:abstractNum w:abstractNumId="13" w15:restartNumberingAfterBreak="0">
    <w:nsid w:val="5F411DA9"/>
    <w:multiLevelType w:val="hybridMultilevel"/>
    <w:tmpl w:val="479C7D54"/>
    <w:lvl w:ilvl="0" w:tplc="D982E1F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20747"/>
    <w:multiLevelType w:val="hybridMultilevel"/>
    <w:tmpl w:val="71D21ECA"/>
    <w:lvl w:ilvl="0" w:tplc="9864D6EC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523CA"/>
    <w:multiLevelType w:val="multilevel"/>
    <w:tmpl w:val="68C2518A"/>
    <w:lvl w:ilvl="0">
      <w:start w:val="1"/>
      <w:numFmt w:val="decimal"/>
      <w:pStyle w:val="a2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2AC72C8"/>
    <w:multiLevelType w:val="multilevel"/>
    <w:tmpl w:val="71C6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66E66"/>
    <w:multiLevelType w:val="hybridMultilevel"/>
    <w:tmpl w:val="1D3621C4"/>
    <w:lvl w:ilvl="0" w:tplc="9864D6EC">
      <w:start w:val="1"/>
      <w:numFmt w:val="decimal"/>
      <w:lvlText w:val="%1"/>
      <w:lvlJc w:val="left"/>
      <w:pPr>
        <w:ind w:left="1428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3C646CC"/>
    <w:multiLevelType w:val="multilevel"/>
    <w:tmpl w:val="48B8390A"/>
    <w:numStyleLink w:val="a0"/>
  </w:abstractNum>
  <w:abstractNum w:abstractNumId="19" w15:restartNumberingAfterBreak="0">
    <w:nsid w:val="79370758"/>
    <w:multiLevelType w:val="multilevel"/>
    <w:tmpl w:val="ABF20C0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79685F1C"/>
    <w:multiLevelType w:val="hybridMultilevel"/>
    <w:tmpl w:val="19089B3E"/>
    <w:lvl w:ilvl="0" w:tplc="9E3836F2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150780">
    <w:abstractNumId w:val="12"/>
  </w:num>
  <w:num w:numId="2" w16cid:durableId="123432637">
    <w:abstractNumId w:val="5"/>
  </w:num>
  <w:num w:numId="3" w16cid:durableId="1693459548">
    <w:abstractNumId w:val="7"/>
  </w:num>
  <w:num w:numId="4" w16cid:durableId="1765226476">
    <w:abstractNumId w:val="8"/>
  </w:num>
  <w:num w:numId="5" w16cid:durableId="1273396711">
    <w:abstractNumId w:val="14"/>
  </w:num>
  <w:num w:numId="6" w16cid:durableId="596790296">
    <w:abstractNumId w:val="17"/>
  </w:num>
  <w:num w:numId="7" w16cid:durableId="1648824150">
    <w:abstractNumId w:val="0"/>
  </w:num>
  <w:num w:numId="8" w16cid:durableId="295180872">
    <w:abstractNumId w:val="20"/>
  </w:num>
  <w:num w:numId="9" w16cid:durableId="656306490">
    <w:abstractNumId w:val="4"/>
  </w:num>
  <w:num w:numId="10" w16cid:durableId="1764061334">
    <w:abstractNumId w:val="18"/>
  </w:num>
  <w:num w:numId="11" w16cid:durableId="801851286">
    <w:abstractNumId w:val="6"/>
  </w:num>
  <w:num w:numId="12" w16cid:durableId="366565868">
    <w:abstractNumId w:val="15"/>
  </w:num>
  <w:num w:numId="13" w16cid:durableId="12722795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5730409">
    <w:abstractNumId w:val="2"/>
  </w:num>
  <w:num w:numId="15" w16cid:durableId="1994792360">
    <w:abstractNumId w:val="3"/>
  </w:num>
  <w:num w:numId="16" w16cid:durableId="305858085">
    <w:abstractNumId w:val="19"/>
  </w:num>
  <w:num w:numId="17" w16cid:durableId="4268478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67293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235139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581969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651520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12803911">
    <w:abstractNumId w:val="1"/>
  </w:num>
  <w:num w:numId="23" w16cid:durableId="978262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399259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665415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587757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180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226355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538473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94734737">
    <w:abstractNumId w:val="16"/>
  </w:num>
  <w:num w:numId="31" w16cid:durableId="2922514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255311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75278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676882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11546041">
    <w:abstractNumId w:val="9"/>
  </w:num>
  <w:num w:numId="36" w16cid:durableId="4286982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95023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31323218">
    <w:abstractNumId w:val="13"/>
  </w:num>
  <w:num w:numId="39" w16cid:durableId="2166674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97298615">
    <w:abstractNumId w:val="11"/>
  </w:num>
  <w:num w:numId="41" w16cid:durableId="3424432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64012033">
    <w:abstractNumId w:val="15"/>
    <w:lvlOverride w:ilvl="0">
      <w:startOverride w:val="1"/>
    </w:lvlOverride>
  </w:num>
  <w:num w:numId="43" w16cid:durableId="12606037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033380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47692177">
    <w:abstractNumId w:val="10"/>
  </w:num>
  <w:num w:numId="46" w16cid:durableId="6027615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8789339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56028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8313307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973487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47"/>
    <w:rsid w:val="0000085A"/>
    <w:rsid w:val="0000090B"/>
    <w:rsid w:val="00000EBB"/>
    <w:rsid w:val="000021F2"/>
    <w:rsid w:val="0000239A"/>
    <w:rsid w:val="00003E2E"/>
    <w:rsid w:val="00003E89"/>
    <w:rsid w:val="00004A49"/>
    <w:rsid w:val="000055EA"/>
    <w:rsid w:val="00005B6E"/>
    <w:rsid w:val="00005F95"/>
    <w:rsid w:val="000071B0"/>
    <w:rsid w:val="000074A4"/>
    <w:rsid w:val="000079CF"/>
    <w:rsid w:val="0001023E"/>
    <w:rsid w:val="0001086E"/>
    <w:rsid w:val="00010FC7"/>
    <w:rsid w:val="00011348"/>
    <w:rsid w:val="0001185E"/>
    <w:rsid w:val="00011D9F"/>
    <w:rsid w:val="00011E82"/>
    <w:rsid w:val="000136F5"/>
    <w:rsid w:val="00014450"/>
    <w:rsid w:val="0001535E"/>
    <w:rsid w:val="000154B6"/>
    <w:rsid w:val="00015977"/>
    <w:rsid w:val="00015D9E"/>
    <w:rsid w:val="00015FFC"/>
    <w:rsid w:val="0001689D"/>
    <w:rsid w:val="00017D2B"/>
    <w:rsid w:val="0002015A"/>
    <w:rsid w:val="00020DB4"/>
    <w:rsid w:val="000216D3"/>
    <w:rsid w:val="00022D55"/>
    <w:rsid w:val="0002393E"/>
    <w:rsid w:val="0002468D"/>
    <w:rsid w:val="00025138"/>
    <w:rsid w:val="00026513"/>
    <w:rsid w:val="00026CBD"/>
    <w:rsid w:val="00027D4D"/>
    <w:rsid w:val="00030303"/>
    <w:rsid w:val="00030450"/>
    <w:rsid w:val="0003045A"/>
    <w:rsid w:val="00030C26"/>
    <w:rsid w:val="00031281"/>
    <w:rsid w:val="000317C3"/>
    <w:rsid w:val="00031B80"/>
    <w:rsid w:val="00031F67"/>
    <w:rsid w:val="0003214C"/>
    <w:rsid w:val="0003242C"/>
    <w:rsid w:val="00032845"/>
    <w:rsid w:val="00032EC7"/>
    <w:rsid w:val="000343EE"/>
    <w:rsid w:val="00034AAE"/>
    <w:rsid w:val="00034C4B"/>
    <w:rsid w:val="00034F3D"/>
    <w:rsid w:val="00035725"/>
    <w:rsid w:val="00035794"/>
    <w:rsid w:val="00037C1E"/>
    <w:rsid w:val="000400C3"/>
    <w:rsid w:val="0004045A"/>
    <w:rsid w:val="00041888"/>
    <w:rsid w:val="00041BD4"/>
    <w:rsid w:val="0004285D"/>
    <w:rsid w:val="00042F00"/>
    <w:rsid w:val="0004342E"/>
    <w:rsid w:val="00043585"/>
    <w:rsid w:val="0004392C"/>
    <w:rsid w:val="00043AED"/>
    <w:rsid w:val="00044426"/>
    <w:rsid w:val="00045544"/>
    <w:rsid w:val="00045646"/>
    <w:rsid w:val="000460EC"/>
    <w:rsid w:val="00046183"/>
    <w:rsid w:val="000461CA"/>
    <w:rsid w:val="00047622"/>
    <w:rsid w:val="00047D12"/>
    <w:rsid w:val="0005099C"/>
    <w:rsid w:val="000518E9"/>
    <w:rsid w:val="00052B1B"/>
    <w:rsid w:val="00053232"/>
    <w:rsid w:val="00053646"/>
    <w:rsid w:val="0005466C"/>
    <w:rsid w:val="00054D3E"/>
    <w:rsid w:val="00054E9A"/>
    <w:rsid w:val="00055823"/>
    <w:rsid w:val="0005632A"/>
    <w:rsid w:val="0005762A"/>
    <w:rsid w:val="000605D7"/>
    <w:rsid w:val="00060A9B"/>
    <w:rsid w:val="00060DA4"/>
    <w:rsid w:val="0006122D"/>
    <w:rsid w:val="00062105"/>
    <w:rsid w:val="000624C2"/>
    <w:rsid w:val="00062F21"/>
    <w:rsid w:val="00063DA1"/>
    <w:rsid w:val="00064F98"/>
    <w:rsid w:val="000658FE"/>
    <w:rsid w:val="00067982"/>
    <w:rsid w:val="00070123"/>
    <w:rsid w:val="0007013F"/>
    <w:rsid w:val="00070F60"/>
    <w:rsid w:val="00071B32"/>
    <w:rsid w:val="00071B64"/>
    <w:rsid w:val="000721AA"/>
    <w:rsid w:val="00072308"/>
    <w:rsid w:val="0007241A"/>
    <w:rsid w:val="00072502"/>
    <w:rsid w:val="000728A7"/>
    <w:rsid w:val="00072E49"/>
    <w:rsid w:val="00073436"/>
    <w:rsid w:val="000741AB"/>
    <w:rsid w:val="000742AE"/>
    <w:rsid w:val="000742EF"/>
    <w:rsid w:val="000754EE"/>
    <w:rsid w:val="000755F2"/>
    <w:rsid w:val="00076B0F"/>
    <w:rsid w:val="00077476"/>
    <w:rsid w:val="0008028E"/>
    <w:rsid w:val="0008060D"/>
    <w:rsid w:val="00080A6D"/>
    <w:rsid w:val="00080B51"/>
    <w:rsid w:val="00082463"/>
    <w:rsid w:val="00082C68"/>
    <w:rsid w:val="00084497"/>
    <w:rsid w:val="0008542E"/>
    <w:rsid w:val="00086506"/>
    <w:rsid w:val="000871C8"/>
    <w:rsid w:val="00087F16"/>
    <w:rsid w:val="0009033F"/>
    <w:rsid w:val="00090DEB"/>
    <w:rsid w:val="00090EC2"/>
    <w:rsid w:val="00091BB6"/>
    <w:rsid w:val="00092398"/>
    <w:rsid w:val="00092C70"/>
    <w:rsid w:val="00092D3B"/>
    <w:rsid w:val="00093242"/>
    <w:rsid w:val="00093677"/>
    <w:rsid w:val="00093E07"/>
    <w:rsid w:val="00093F7C"/>
    <w:rsid w:val="000949F2"/>
    <w:rsid w:val="00095D27"/>
    <w:rsid w:val="00096E82"/>
    <w:rsid w:val="00097111"/>
    <w:rsid w:val="0009757A"/>
    <w:rsid w:val="00097798"/>
    <w:rsid w:val="000A20EF"/>
    <w:rsid w:val="000A2BB7"/>
    <w:rsid w:val="000A37C4"/>
    <w:rsid w:val="000A3C9C"/>
    <w:rsid w:val="000A43F8"/>
    <w:rsid w:val="000A4BDF"/>
    <w:rsid w:val="000A52A7"/>
    <w:rsid w:val="000A5FB9"/>
    <w:rsid w:val="000A65CF"/>
    <w:rsid w:val="000B031C"/>
    <w:rsid w:val="000B0C12"/>
    <w:rsid w:val="000B0F16"/>
    <w:rsid w:val="000B265D"/>
    <w:rsid w:val="000B2BFD"/>
    <w:rsid w:val="000B3244"/>
    <w:rsid w:val="000B3ECB"/>
    <w:rsid w:val="000B4015"/>
    <w:rsid w:val="000B4D87"/>
    <w:rsid w:val="000B5010"/>
    <w:rsid w:val="000B632C"/>
    <w:rsid w:val="000B65C9"/>
    <w:rsid w:val="000B673F"/>
    <w:rsid w:val="000B79FA"/>
    <w:rsid w:val="000B7B88"/>
    <w:rsid w:val="000B7C46"/>
    <w:rsid w:val="000C18AF"/>
    <w:rsid w:val="000C1E07"/>
    <w:rsid w:val="000C26AE"/>
    <w:rsid w:val="000C27C9"/>
    <w:rsid w:val="000C288A"/>
    <w:rsid w:val="000C2AC2"/>
    <w:rsid w:val="000C2CEC"/>
    <w:rsid w:val="000C31CF"/>
    <w:rsid w:val="000C3298"/>
    <w:rsid w:val="000C3701"/>
    <w:rsid w:val="000C6077"/>
    <w:rsid w:val="000C63F2"/>
    <w:rsid w:val="000C73ED"/>
    <w:rsid w:val="000C7CE0"/>
    <w:rsid w:val="000D149B"/>
    <w:rsid w:val="000D15B4"/>
    <w:rsid w:val="000D16A3"/>
    <w:rsid w:val="000D18C0"/>
    <w:rsid w:val="000D1EE4"/>
    <w:rsid w:val="000D20BC"/>
    <w:rsid w:val="000D3733"/>
    <w:rsid w:val="000D3D9F"/>
    <w:rsid w:val="000D40AB"/>
    <w:rsid w:val="000D43A8"/>
    <w:rsid w:val="000D5BAE"/>
    <w:rsid w:val="000D6FC7"/>
    <w:rsid w:val="000D753C"/>
    <w:rsid w:val="000E183D"/>
    <w:rsid w:val="000E1DE9"/>
    <w:rsid w:val="000E2226"/>
    <w:rsid w:val="000E23F9"/>
    <w:rsid w:val="000E241A"/>
    <w:rsid w:val="000E285B"/>
    <w:rsid w:val="000E3ABD"/>
    <w:rsid w:val="000E3B8C"/>
    <w:rsid w:val="000E49D7"/>
    <w:rsid w:val="000E5F03"/>
    <w:rsid w:val="000E643B"/>
    <w:rsid w:val="000E6461"/>
    <w:rsid w:val="000E6C20"/>
    <w:rsid w:val="000E7594"/>
    <w:rsid w:val="000E7A25"/>
    <w:rsid w:val="000F1851"/>
    <w:rsid w:val="000F18A6"/>
    <w:rsid w:val="000F1A71"/>
    <w:rsid w:val="000F21C4"/>
    <w:rsid w:val="000F289C"/>
    <w:rsid w:val="000F3957"/>
    <w:rsid w:val="000F45A2"/>
    <w:rsid w:val="000F5827"/>
    <w:rsid w:val="000F6104"/>
    <w:rsid w:val="000F6603"/>
    <w:rsid w:val="000F67C6"/>
    <w:rsid w:val="000F6D70"/>
    <w:rsid w:val="0010061A"/>
    <w:rsid w:val="0010069D"/>
    <w:rsid w:val="00102FB7"/>
    <w:rsid w:val="001031F8"/>
    <w:rsid w:val="00104690"/>
    <w:rsid w:val="00105859"/>
    <w:rsid w:val="001061C9"/>
    <w:rsid w:val="00106801"/>
    <w:rsid w:val="00106881"/>
    <w:rsid w:val="00106BF8"/>
    <w:rsid w:val="0010700B"/>
    <w:rsid w:val="00107065"/>
    <w:rsid w:val="001072F4"/>
    <w:rsid w:val="00107562"/>
    <w:rsid w:val="0010764E"/>
    <w:rsid w:val="00107B14"/>
    <w:rsid w:val="00107D5B"/>
    <w:rsid w:val="001106D8"/>
    <w:rsid w:val="00111A07"/>
    <w:rsid w:val="0011516E"/>
    <w:rsid w:val="00115895"/>
    <w:rsid w:val="00115BB8"/>
    <w:rsid w:val="00116290"/>
    <w:rsid w:val="001175CE"/>
    <w:rsid w:val="001205A0"/>
    <w:rsid w:val="00120AE1"/>
    <w:rsid w:val="001212D8"/>
    <w:rsid w:val="0012291A"/>
    <w:rsid w:val="001235C6"/>
    <w:rsid w:val="00124905"/>
    <w:rsid w:val="00126A20"/>
    <w:rsid w:val="00126C0B"/>
    <w:rsid w:val="001277F7"/>
    <w:rsid w:val="00127B5F"/>
    <w:rsid w:val="00127E78"/>
    <w:rsid w:val="00130BD1"/>
    <w:rsid w:val="00131371"/>
    <w:rsid w:val="001325EF"/>
    <w:rsid w:val="0013397C"/>
    <w:rsid w:val="00133E3B"/>
    <w:rsid w:val="001347E0"/>
    <w:rsid w:val="001349CF"/>
    <w:rsid w:val="00134A3A"/>
    <w:rsid w:val="00134DC3"/>
    <w:rsid w:val="00135FAF"/>
    <w:rsid w:val="0013638E"/>
    <w:rsid w:val="00136D4E"/>
    <w:rsid w:val="001377AF"/>
    <w:rsid w:val="0014000D"/>
    <w:rsid w:val="00140737"/>
    <w:rsid w:val="001409BF"/>
    <w:rsid w:val="00140F8B"/>
    <w:rsid w:val="0014133E"/>
    <w:rsid w:val="00141852"/>
    <w:rsid w:val="001419F2"/>
    <w:rsid w:val="00142AC4"/>
    <w:rsid w:val="00142C33"/>
    <w:rsid w:val="001441D2"/>
    <w:rsid w:val="001446AA"/>
    <w:rsid w:val="00145E19"/>
    <w:rsid w:val="0014644B"/>
    <w:rsid w:val="001466E7"/>
    <w:rsid w:val="00147ABB"/>
    <w:rsid w:val="00147E98"/>
    <w:rsid w:val="00147EE5"/>
    <w:rsid w:val="00150169"/>
    <w:rsid w:val="00151EDC"/>
    <w:rsid w:val="001544E8"/>
    <w:rsid w:val="0015605D"/>
    <w:rsid w:val="00156759"/>
    <w:rsid w:val="001578BD"/>
    <w:rsid w:val="00157B5E"/>
    <w:rsid w:val="00157FDC"/>
    <w:rsid w:val="0016065E"/>
    <w:rsid w:val="00160B0F"/>
    <w:rsid w:val="00161335"/>
    <w:rsid w:val="00162FFF"/>
    <w:rsid w:val="0016362F"/>
    <w:rsid w:val="001644CD"/>
    <w:rsid w:val="00165711"/>
    <w:rsid w:val="00165CD7"/>
    <w:rsid w:val="001668C7"/>
    <w:rsid w:val="00166B57"/>
    <w:rsid w:val="00167130"/>
    <w:rsid w:val="00167E7D"/>
    <w:rsid w:val="001709B5"/>
    <w:rsid w:val="001709D1"/>
    <w:rsid w:val="00170DC0"/>
    <w:rsid w:val="0017104B"/>
    <w:rsid w:val="00171531"/>
    <w:rsid w:val="00171AF1"/>
    <w:rsid w:val="00171B93"/>
    <w:rsid w:val="00171F06"/>
    <w:rsid w:val="00172FBB"/>
    <w:rsid w:val="00174221"/>
    <w:rsid w:val="001742D6"/>
    <w:rsid w:val="00174582"/>
    <w:rsid w:val="00174840"/>
    <w:rsid w:val="001753F4"/>
    <w:rsid w:val="001758A1"/>
    <w:rsid w:val="00175997"/>
    <w:rsid w:val="00176D16"/>
    <w:rsid w:val="00177110"/>
    <w:rsid w:val="00180D48"/>
    <w:rsid w:val="0018182C"/>
    <w:rsid w:val="00181A41"/>
    <w:rsid w:val="00182A62"/>
    <w:rsid w:val="00182F37"/>
    <w:rsid w:val="00183C04"/>
    <w:rsid w:val="00184162"/>
    <w:rsid w:val="0018420B"/>
    <w:rsid w:val="001844D1"/>
    <w:rsid w:val="00184640"/>
    <w:rsid w:val="00185852"/>
    <w:rsid w:val="00187214"/>
    <w:rsid w:val="0018775D"/>
    <w:rsid w:val="00187DC0"/>
    <w:rsid w:val="00187F2C"/>
    <w:rsid w:val="00187F6F"/>
    <w:rsid w:val="00192729"/>
    <w:rsid w:val="00192A33"/>
    <w:rsid w:val="00193A0B"/>
    <w:rsid w:val="0019443C"/>
    <w:rsid w:val="001955A3"/>
    <w:rsid w:val="001959D4"/>
    <w:rsid w:val="001974BA"/>
    <w:rsid w:val="001978E3"/>
    <w:rsid w:val="00197BC4"/>
    <w:rsid w:val="00197F03"/>
    <w:rsid w:val="001A0581"/>
    <w:rsid w:val="001A0586"/>
    <w:rsid w:val="001A0CB9"/>
    <w:rsid w:val="001A1BA5"/>
    <w:rsid w:val="001A257F"/>
    <w:rsid w:val="001A3672"/>
    <w:rsid w:val="001A42A4"/>
    <w:rsid w:val="001A4A0B"/>
    <w:rsid w:val="001A4D4A"/>
    <w:rsid w:val="001A5544"/>
    <w:rsid w:val="001A55B8"/>
    <w:rsid w:val="001A6B10"/>
    <w:rsid w:val="001A7FB7"/>
    <w:rsid w:val="001B0296"/>
    <w:rsid w:val="001B05ED"/>
    <w:rsid w:val="001B25C1"/>
    <w:rsid w:val="001B2F66"/>
    <w:rsid w:val="001B329E"/>
    <w:rsid w:val="001B4602"/>
    <w:rsid w:val="001B5255"/>
    <w:rsid w:val="001B5555"/>
    <w:rsid w:val="001B64D3"/>
    <w:rsid w:val="001B702E"/>
    <w:rsid w:val="001B70CE"/>
    <w:rsid w:val="001B765F"/>
    <w:rsid w:val="001C0104"/>
    <w:rsid w:val="001C01F4"/>
    <w:rsid w:val="001C14DB"/>
    <w:rsid w:val="001C1531"/>
    <w:rsid w:val="001C1944"/>
    <w:rsid w:val="001C1BEB"/>
    <w:rsid w:val="001C2C5D"/>
    <w:rsid w:val="001C3FA1"/>
    <w:rsid w:val="001C40A4"/>
    <w:rsid w:val="001C45D2"/>
    <w:rsid w:val="001C48F7"/>
    <w:rsid w:val="001C4E38"/>
    <w:rsid w:val="001C5622"/>
    <w:rsid w:val="001C64F0"/>
    <w:rsid w:val="001C6E08"/>
    <w:rsid w:val="001C71D0"/>
    <w:rsid w:val="001C7D81"/>
    <w:rsid w:val="001D02A4"/>
    <w:rsid w:val="001D0881"/>
    <w:rsid w:val="001D0B6A"/>
    <w:rsid w:val="001D1AA9"/>
    <w:rsid w:val="001D2A49"/>
    <w:rsid w:val="001D2C69"/>
    <w:rsid w:val="001D3938"/>
    <w:rsid w:val="001D41DD"/>
    <w:rsid w:val="001D43F0"/>
    <w:rsid w:val="001D6824"/>
    <w:rsid w:val="001D6F10"/>
    <w:rsid w:val="001D74AA"/>
    <w:rsid w:val="001D7B5D"/>
    <w:rsid w:val="001D7C30"/>
    <w:rsid w:val="001D7C6F"/>
    <w:rsid w:val="001E16A8"/>
    <w:rsid w:val="001E2265"/>
    <w:rsid w:val="001E27F3"/>
    <w:rsid w:val="001E330D"/>
    <w:rsid w:val="001E346F"/>
    <w:rsid w:val="001E35DA"/>
    <w:rsid w:val="001E419C"/>
    <w:rsid w:val="001E49A1"/>
    <w:rsid w:val="001E605D"/>
    <w:rsid w:val="001E60ED"/>
    <w:rsid w:val="001E6593"/>
    <w:rsid w:val="001E6C0C"/>
    <w:rsid w:val="001E6ECA"/>
    <w:rsid w:val="001E6FC9"/>
    <w:rsid w:val="001E74A1"/>
    <w:rsid w:val="001F049B"/>
    <w:rsid w:val="001F0BAD"/>
    <w:rsid w:val="001F1109"/>
    <w:rsid w:val="001F1B45"/>
    <w:rsid w:val="001F27BB"/>
    <w:rsid w:val="001F2E02"/>
    <w:rsid w:val="001F305E"/>
    <w:rsid w:val="001F31C4"/>
    <w:rsid w:val="001F3770"/>
    <w:rsid w:val="001F3EA9"/>
    <w:rsid w:val="001F41BC"/>
    <w:rsid w:val="001F4DAC"/>
    <w:rsid w:val="001F795C"/>
    <w:rsid w:val="001F7B7F"/>
    <w:rsid w:val="00201934"/>
    <w:rsid w:val="00203346"/>
    <w:rsid w:val="00203B00"/>
    <w:rsid w:val="0020528B"/>
    <w:rsid w:val="002057AC"/>
    <w:rsid w:val="00205C97"/>
    <w:rsid w:val="00206B11"/>
    <w:rsid w:val="00207E2B"/>
    <w:rsid w:val="00207F6C"/>
    <w:rsid w:val="00207F7C"/>
    <w:rsid w:val="00210D1B"/>
    <w:rsid w:val="00210E40"/>
    <w:rsid w:val="002120C5"/>
    <w:rsid w:val="00213A41"/>
    <w:rsid w:val="00214AD9"/>
    <w:rsid w:val="00216561"/>
    <w:rsid w:val="002170F7"/>
    <w:rsid w:val="00217DC5"/>
    <w:rsid w:val="002203B2"/>
    <w:rsid w:val="00220B77"/>
    <w:rsid w:val="00220F11"/>
    <w:rsid w:val="0022201B"/>
    <w:rsid w:val="002221D9"/>
    <w:rsid w:val="00222BF7"/>
    <w:rsid w:val="00222C92"/>
    <w:rsid w:val="002236CF"/>
    <w:rsid w:val="00223837"/>
    <w:rsid w:val="00223958"/>
    <w:rsid w:val="00224092"/>
    <w:rsid w:val="002240D7"/>
    <w:rsid w:val="0022431F"/>
    <w:rsid w:val="002244DF"/>
    <w:rsid w:val="002247D9"/>
    <w:rsid w:val="00224E74"/>
    <w:rsid w:val="00225164"/>
    <w:rsid w:val="00227020"/>
    <w:rsid w:val="00227468"/>
    <w:rsid w:val="002277C2"/>
    <w:rsid w:val="00227EDD"/>
    <w:rsid w:val="00230870"/>
    <w:rsid w:val="0023100C"/>
    <w:rsid w:val="00231148"/>
    <w:rsid w:val="00231B49"/>
    <w:rsid w:val="00232664"/>
    <w:rsid w:val="00232A9F"/>
    <w:rsid w:val="00232E64"/>
    <w:rsid w:val="00234237"/>
    <w:rsid w:val="00234EDB"/>
    <w:rsid w:val="00235105"/>
    <w:rsid w:val="00235DB0"/>
    <w:rsid w:val="00235E0A"/>
    <w:rsid w:val="00236E99"/>
    <w:rsid w:val="002370F9"/>
    <w:rsid w:val="002376CD"/>
    <w:rsid w:val="0023771B"/>
    <w:rsid w:val="00240B2A"/>
    <w:rsid w:val="00240D3A"/>
    <w:rsid w:val="00242B6C"/>
    <w:rsid w:val="00242D21"/>
    <w:rsid w:val="00243E82"/>
    <w:rsid w:val="0024407B"/>
    <w:rsid w:val="00244889"/>
    <w:rsid w:val="00244C4D"/>
    <w:rsid w:val="00244E33"/>
    <w:rsid w:val="002451FA"/>
    <w:rsid w:val="00245CAE"/>
    <w:rsid w:val="00246BC1"/>
    <w:rsid w:val="00246D6C"/>
    <w:rsid w:val="00246EAF"/>
    <w:rsid w:val="0025040F"/>
    <w:rsid w:val="002517A0"/>
    <w:rsid w:val="00252741"/>
    <w:rsid w:val="00252934"/>
    <w:rsid w:val="00254E8F"/>
    <w:rsid w:val="00255190"/>
    <w:rsid w:val="0025531D"/>
    <w:rsid w:val="00255425"/>
    <w:rsid w:val="0025603B"/>
    <w:rsid w:val="0025603D"/>
    <w:rsid w:val="002564CB"/>
    <w:rsid w:val="00257F4A"/>
    <w:rsid w:val="002606B3"/>
    <w:rsid w:val="00261052"/>
    <w:rsid w:val="00261134"/>
    <w:rsid w:val="002612F6"/>
    <w:rsid w:val="00261648"/>
    <w:rsid w:val="002626DA"/>
    <w:rsid w:val="00263220"/>
    <w:rsid w:val="00263792"/>
    <w:rsid w:val="00263E45"/>
    <w:rsid w:val="00264171"/>
    <w:rsid w:val="00264670"/>
    <w:rsid w:val="00264ABF"/>
    <w:rsid w:val="002666CE"/>
    <w:rsid w:val="00266C08"/>
    <w:rsid w:val="002673EC"/>
    <w:rsid w:val="00267B77"/>
    <w:rsid w:val="00267F29"/>
    <w:rsid w:val="0027023E"/>
    <w:rsid w:val="00270E1B"/>
    <w:rsid w:val="0027114F"/>
    <w:rsid w:val="00271C44"/>
    <w:rsid w:val="00271E49"/>
    <w:rsid w:val="002725C8"/>
    <w:rsid w:val="0027308A"/>
    <w:rsid w:val="0027346F"/>
    <w:rsid w:val="002737DD"/>
    <w:rsid w:val="00273F57"/>
    <w:rsid w:val="00273FBD"/>
    <w:rsid w:val="00274C35"/>
    <w:rsid w:val="00275C6C"/>
    <w:rsid w:val="00275CD9"/>
    <w:rsid w:val="00276640"/>
    <w:rsid w:val="0027667C"/>
    <w:rsid w:val="00276BBA"/>
    <w:rsid w:val="00277092"/>
    <w:rsid w:val="002774D3"/>
    <w:rsid w:val="0027795C"/>
    <w:rsid w:val="00281446"/>
    <w:rsid w:val="00281A7F"/>
    <w:rsid w:val="00282058"/>
    <w:rsid w:val="00282246"/>
    <w:rsid w:val="00282545"/>
    <w:rsid w:val="00283689"/>
    <w:rsid w:val="00283DE3"/>
    <w:rsid w:val="0028664B"/>
    <w:rsid w:val="00287ED2"/>
    <w:rsid w:val="00290430"/>
    <w:rsid w:val="0029054E"/>
    <w:rsid w:val="002907E7"/>
    <w:rsid w:val="00290C68"/>
    <w:rsid w:val="002915C4"/>
    <w:rsid w:val="00292109"/>
    <w:rsid w:val="00292A64"/>
    <w:rsid w:val="002933C5"/>
    <w:rsid w:val="00293546"/>
    <w:rsid w:val="002937D8"/>
    <w:rsid w:val="00294EDC"/>
    <w:rsid w:val="002950F2"/>
    <w:rsid w:val="00296B36"/>
    <w:rsid w:val="002A100F"/>
    <w:rsid w:val="002A1CE4"/>
    <w:rsid w:val="002A3C39"/>
    <w:rsid w:val="002A44DB"/>
    <w:rsid w:val="002A690F"/>
    <w:rsid w:val="002A6FD0"/>
    <w:rsid w:val="002A7096"/>
    <w:rsid w:val="002A7394"/>
    <w:rsid w:val="002A7627"/>
    <w:rsid w:val="002A7A69"/>
    <w:rsid w:val="002B059B"/>
    <w:rsid w:val="002B0D6D"/>
    <w:rsid w:val="002B14E6"/>
    <w:rsid w:val="002B1533"/>
    <w:rsid w:val="002B220C"/>
    <w:rsid w:val="002B2430"/>
    <w:rsid w:val="002B2953"/>
    <w:rsid w:val="002B3356"/>
    <w:rsid w:val="002B38F1"/>
    <w:rsid w:val="002B4352"/>
    <w:rsid w:val="002B54DB"/>
    <w:rsid w:val="002B5B09"/>
    <w:rsid w:val="002B7727"/>
    <w:rsid w:val="002B7FBA"/>
    <w:rsid w:val="002C09D7"/>
    <w:rsid w:val="002C1D06"/>
    <w:rsid w:val="002C2499"/>
    <w:rsid w:val="002C2E8B"/>
    <w:rsid w:val="002C35CB"/>
    <w:rsid w:val="002C38CB"/>
    <w:rsid w:val="002C4538"/>
    <w:rsid w:val="002C54FD"/>
    <w:rsid w:val="002C5758"/>
    <w:rsid w:val="002C6045"/>
    <w:rsid w:val="002C62BE"/>
    <w:rsid w:val="002C6CC4"/>
    <w:rsid w:val="002C74A4"/>
    <w:rsid w:val="002C7516"/>
    <w:rsid w:val="002D03E5"/>
    <w:rsid w:val="002D0B2A"/>
    <w:rsid w:val="002D0D5D"/>
    <w:rsid w:val="002D1F71"/>
    <w:rsid w:val="002D2401"/>
    <w:rsid w:val="002D287D"/>
    <w:rsid w:val="002D31A2"/>
    <w:rsid w:val="002D3445"/>
    <w:rsid w:val="002D3B24"/>
    <w:rsid w:val="002D4EED"/>
    <w:rsid w:val="002D5FAD"/>
    <w:rsid w:val="002D612A"/>
    <w:rsid w:val="002D663E"/>
    <w:rsid w:val="002D697D"/>
    <w:rsid w:val="002E0056"/>
    <w:rsid w:val="002E0279"/>
    <w:rsid w:val="002E0F23"/>
    <w:rsid w:val="002E1A48"/>
    <w:rsid w:val="002E1D8C"/>
    <w:rsid w:val="002E30A7"/>
    <w:rsid w:val="002E3B74"/>
    <w:rsid w:val="002E3F77"/>
    <w:rsid w:val="002E41C8"/>
    <w:rsid w:val="002E4E44"/>
    <w:rsid w:val="002E5016"/>
    <w:rsid w:val="002E5571"/>
    <w:rsid w:val="002E5BE4"/>
    <w:rsid w:val="002E78BF"/>
    <w:rsid w:val="002E7F22"/>
    <w:rsid w:val="002F0651"/>
    <w:rsid w:val="002F086A"/>
    <w:rsid w:val="002F114D"/>
    <w:rsid w:val="002F20BC"/>
    <w:rsid w:val="002F3074"/>
    <w:rsid w:val="002F384D"/>
    <w:rsid w:val="002F45A0"/>
    <w:rsid w:val="002F46EF"/>
    <w:rsid w:val="002F4DC8"/>
    <w:rsid w:val="002F5704"/>
    <w:rsid w:val="002F5A20"/>
    <w:rsid w:val="002F5B37"/>
    <w:rsid w:val="002F61EF"/>
    <w:rsid w:val="002F6FA0"/>
    <w:rsid w:val="003010FC"/>
    <w:rsid w:val="003011F1"/>
    <w:rsid w:val="00302D75"/>
    <w:rsid w:val="00302F7D"/>
    <w:rsid w:val="003037EB"/>
    <w:rsid w:val="003039F9"/>
    <w:rsid w:val="0030463D"/>
    <w:rsid w:val="00304699"/>
    <w:rsid w:val="00304F0A"/>
    <w:rsid w:val="00306626"/>
    <w:rsid w:val="00307CA8"/>
    <w:rsid w:val="0031047C"/>
    <w:rsid w:val="00316540"/>
    <w:rsid w:val="003173CB"/>
    <w:rsid w:val="00317976"/>
    <w:rsid w:val="00317A42"/>
    <w:rsid w:val="0032016C"/>
    <w:rsid w:val="003203E7"/>
    <w:rsid w:val="003204A7"/>
    <w:rsid w:val="00321343"/>
    <w:rsid w:val="0032137B"/>
    <w:rsid w:val="0032149D"/>
    <w:rsid w:val="00321C70"/>
    <w:rsid w:val="003226BF"/>
    <w:rsid w:val="003227ED"/>
    <w:rsid w:val="00322957"/>
    <w:rsid w:val="0032340E"/>
    <w:rsid w:val="00323516"/>
    <w:rsid w:val="00323607"/>
    <w:rsid w:val="003238D2"/>
    <w:rsid w:val="00324154"/>
    <w:rsid w:val="003251B2"/>
    <w:rsid w:val="003252F4"/>
    <w:rsid w:val="00325AB4"/>
    <w:rsid w:val="003262E9"/>
    <w:rsid w:val="00326578"/>
    <w:rsid w:val="0032679B"/>
    <w:rsid w:val="00327AEB"/>
    <w:rsid w:val="00330744"/>
    <w:rsid w:val="00330EA8"/>
    <w:rsid w:val="003317DB"/>
    <w:rsid w:val="0033222B"/>
    <w:rsid w:val="003325C9"/>
    <w:rsid w:val="003330F3"/>
    <w:rsid w:val="00333510"/>
    <w:rsid w:val="0033407A"/>
    <w:rsid w:val="00334A83"/>
    <w:rsid w:val="00335772"/>
    <w:rsid w:val="003359F3"/>
    <w:rsid w:val="00335BEA"/>
    <w:rsid w:val="00335DF3"/>
    <w:rsid w:val="0033603B"/>
    <w:rsid w:val="0033654A"/>
    <w:rsid w:val="00337259"/>
    <w:rsid w:val="00337C70"/>
    <w:rsid w:val="00340B56"/>
    <w:rsid w:val="00340F39"/>
    <w:rsid w:val="0034139F"/>
    <w:rsid w:val="0034233F"/>
    <w:rsid w:val="0034344B"/>
    <w:rsid w:val="00343771"/>
    <w:rsid w:val="00344324"/>
    <w:rsid w:val="003455C1"/>
    <w:rsid w:val="00346249"/>
    <w:rsid w:val="00346BC3"/>
    <w:rsid w:val="00346F0F"/>
    <w:rsid w:val="00347FBA"/>
    <w:rsid w:val="003501FD"/>
    <w:rsid w:val="00350BF1"/>
    <w:rsid w:val="00350DCA"/>
    <w:rsid w:val="00350DE5"/>
    <w:rsid w:val="00350EB7"/>
    <w:rsid w:val="003516B5"/>
    <w:rsid w:val="00353209"/>
    <w:rsid w:val="0035351F"/>
    <w:rsid w:val="0035511D"/>
    <w:rsid w:val="00355146"/>
    <w:rsid w:val="0035533F"/>
    <w:rsid w:val="0035666C"/>
    <w:rsid w:val="00356CD0"/>
    <w:rsid w:val="00356CFF"/>
    <w:rsid w:val="003606E3"/>
    <w:rsid w:val="00360ECE"/>
    <w:rsid w:val="003615EE"/>
    <w:rsid w:val="00361BCD"/>
    <w:rsid w:val="00361D3C"/>
    <w:rsid w:val="003624AA"/>
    <w:rsid w:val="00362EE2"/>
    <w:rsid w:val="00363FDD"/>
    <w:rsid w:val="00365109"/>
    <w:rsid w:val="0036548A"/>
    <w:rsid w:val="003658A5"/>
    <w:rsid w:val="00365FCC"/>
    <w:rsid w:val="003663AC"/>
    <w:rsid w:val="00367812"/>
    <w:rsid w:val="00367B60"/>
    <w:rsid w:val="00367E44"/>
    <w:rsid w:val="0037093F"/>
    <w:rsid w:val="00370A4A"/>
    <w:rsid w:val="0037153D"/>
    <w:rsid w:val="00371773"/>
    <w:rsid w:val="00372526"/>
    <w:rsid w:val="0037279B"/>
    <w:rsid w:val="00372B18"/>
    <w:rsid w:val="0037366D"/>
    <w:rsid w:val="00373996"/>
    <w:rsid w:val="00373CF1"/>
    <w:rsid w:val="00373FCE"/>
    <w:rsid w:val="00374103"/>
    <w:rsid w:val="003744A3"/>
    <w:rsid w:val="003746AD"/>
    <w:rsid w:val="00375C28"/>
    <w:rsid w:val="0037635B"/>
    <w:rsid w:val="0037641F"/>
    <w:rsid w:val="00377317"/>
    <w:rsid w:val="0037767C"/>
    <w:rsid w:val="003776BF"/>
    <w:rsid w:val="003802DF"/>
    <w:rsid w:val="0038088D"/>
    <w:rsid w:val="003808B4"/>
    <w:rsid w:val="00382384"/>
    <w:rsid w:val="00382920"/>
    <w:rsid w:val="00383BD5"/>
    <w:rsid w:val="00383C8C"/>
    <w:rsid w:val="00383E56"/>
    <w:rsid w:val="00384283"/>
    <w:rsid w:val="003842DA"/>
    <w:rsid w:val="003852CD"/>
    <w:rsid w:val="00385CF2"/>
    <w:rsid w:val="00385D37"/>
    <w:rsid w:val="003863A7"/>
    <w:rsid w:val="00386DC4"/>
    <w:rsid w:val="003877D5"/>
    <w:rsid w:val="003878D1"/>
    <w:rsid w:val="00390379"/>
    <w:rsid w:val="0039104D"/>
    <w:rsid w:val="003923EC"/>
    <w:rsid w:val="00392C0C"/>
    <w:rsid w:val="003938CA"/>
    <w:rsid w:val="00393A9C"/>
    <w:rsid w:val="00393D03"/>
    <w:rsid w:val="003953E6"/>
    <w:rsid w:val="00395CA5"/>
    <w:rsid w:val="00396D6F"/>
    <w:rsid w:val="0039715F"/>
    <w:rsid w:val="003A170A"/>
    <w:rsid w:val="003A2598"/>
    <w:rsid w:val="003A42B9"/>
    <w:rsid w:val="003A4ECA"/>
    <w:rsid w:val="003A52E2"/>
    <w:rsid w:val="003A589B"/>
    <w:rsid w:val="003A609E"/>
    <w:rsid w:val="003A6472"/>
    <w:rsid w:val="003A670D"/>
    <w:rsid w:val="003A726A"/>
    <w:rsid w:val="003A79C4"/>
    <w:rsid w:val="003B0328"/>
    <w:rsid w:val="003B055E"/>
    <w:rsid w:val="003B1F82"/>
    <w:rsid w:val="003B25B7"/>
    <w:rsid w:val="003B264A"/>
    <w:rsid w:val="003B345A"/>
    <w:rsid w:val="003B389A"/>
    <w:rsid w:val="003B4B15"/>
    <w:rsid w:val="003B5822"/>
    <w:rsid w:val="003B6304"/>
    <w:rsid w:val="003B6F90"/>
    <w:rsid w:val="003B70C3"/>
    <w:rsid w:val="003B753B"/>
    <w:rsid w:val="003B7F81"/>
    <w:rsid w:val="003C14F8"/>
    <w:rsid w:val="003C196D"/>
    <w:rsid w:val="003C1E00"/>
    <w:rsid w:val="003C20B4"/>
    <w:rsid w:val="003C2E13"/>
    <w:rsid w:val="003C390A"/>
    <w:rsid w:val="003C3A99"/>
    <w:rsid w:val="003C46CF"/>
    <w:rsid w:val="003C5939"/>
    <w:rsid w:val="003C64AF"/>
    <w:rsid w:val="003C6D27"/>
    <w:rsid w:val="003D0714"/>
    <w:rsid w:val="003D0A27"/>
    <w:rsid w:val="003D1455"/>
    <w:rsid w:val="003D1D46"/>
    <w:rsid w:val="003D3CBE"/>
    <w:rsid w:val="003D4D85"/>
    <w:rsid w:val="003D52B2"/>
    <w:rsid w:val="003D54AD"/>
    <w:rsid w:val="003D5594"/>
    <w:rsid w:val="003D55DC"/>
    <w:rsid w:val="003D572B"/>
    <w:rsid w:val="003D5E83"/>
    <w:rsid w:val="003D63C3"/>
    <w:rsid w:val="003D6C49"/>
    <w:rsid w:val="003D6F71"/>
    <w:rsid w:val="003D7124"/>
    <w:rsid w:val="003E0DEA"/>
    <w:rsid w:val="003E12C5"/>
    <w:rsid w:val="003E186B"/>
    <w:rsid w:val="003E1C00"/>
    <w:rsid w:val="003E3C34"/>
    <w:rsid w:val="003E42C1"/>
    <w:rsid w:val="003E508F"/>
    <w:rsid w:val="003E5C02"/>
    <w:rsid w:val="003E5E96"/>
    <w:rsid w:val="003E72F9"/>
    <w:rsid w:val="003E790A"/>
    <w:rsid w:val="003E7F64"/>
    <w:rsid w:val="003F0E3D"/>
    <w:rsid w:val="003F1922"/>
    <w:rsid w:val="003F1973"/>
    <w:rsid w:val="003F42EE"/>
    <w:rsid w:val="003F4816"/>
    <w:rsid w:val="003F530F"/>
    <w:rsid w:val="003F56EF"/>
    <w:rsid w:val="003F64F2"/>
    <w:rsid w:val="003F69D9"/>
    <w:rsid w:val="003F7606"/>
    <w:rsid w:val="003F761E"/>
    <w:rsid w:val="00400B03"/>
    <w:rsid w:val="00400D73"/>
    <w:rsid w:val="0040128F"/>
    <w:rsid w:val="00401980"/>
    <w:rsid w:val="00402A63"/>
    <w:rsid w:val="00402AA8"/>
    <w:rsid w:val="00402B00"/>
    <w:rsid w:val="00404B55"/>
    <w:rsid w:val="00404E1E"/>
    <w:rsid w:val="00404E71"/>
    <w:rsid w:val="00405772"/>
    <w:rsid w:val="004059FA"/>
    <w:rsid w:val="004062F2"/>
    <w:rsid w:val="00406619"/>
    <w:rsid w:val="00407734"/>
    <w:rsid w:val="00410BEB"/>
    <w:rsid w:val="0041292F"/>
    <w:rsid w:val="00414084"/>
    <w:rsid w:val="0041448E"/>
    <w:rsid w:val="0041646F"/>
    <w:rsid w:val="0041769E"/>
    <w:rsid w:val="004178B3"/>
    <w:rsid w:val="004205DC"/>
    <w:rsid w:val="00420C3C"/>
    <w:rsid w:val="004231C1"/>
    <w:rsid w:val="0042366A"/>
    <w:rsid w:val="0042455C"/>
    <w:rsid w:val="00424668"/>
    <w:rsid w:val="00424C8B"/>
    <w:rsid w:val="004272F8"/>
    <w:rsid w:val="0043097F"/>
    <w:rsid w:val="004323F5"/>
    <w:rsid w:val="00432F37"/>
    <w:rsid w:val="00433448"/>
    <w:rsid w:val="00433D0C"/>
    <w:rsid w:val="00434852"/>
    <w:rsid w:val="00434BE2"/>
    <w:rsid w:val="00436BA2"/>
    <w:rsid w:val="004376C8"/>
    <w:rsid w:val="004408A8"/>
    <w:rsid w:val="004414E5"/>
    <w:rsid w:val="004415B9"/>
    <w:rsid w:val="004420C8"/>
    <w:rsid w:val="00443A79"/>
    <w:rsid w:val="00443C6D"/>
    <w:rsid w:val="0044428B"/>
    <w:rsid w:val="004459CC"/>
    <w:rsid w:val="00446212"/>
    <w:rsid w:val="004467F5"/>
    <w:rsid w:val="00446D1A"/>
    <w:rsid w:val="0044712B"/>
    <w:rsid w:val="00447AED"/>
    <w:rsid w:val="00450155"/>
    <w:rsid w:val="00450269"/>
    <w:rsid w:val="004502DE"/>
    <w:rsid w:val="00450CC7"/>
    <w:rsid w:val="004516C9"/>
    <w:rsid w:val="004524A3"/>
    <w:rsid w:val="00452F13"/>
    <w:rsid w:val="004530C5"/>
    <w:rsid w:val="00453A98"/>
    <w:rsid w:val="00453B1A"/>
    <w:rsid w:val="00455206"/>
    <w:rsid w:val="00456758"/>
    <w:rsid w:val="00457936"/>
    <w:rsid w:val="004601D8"/>
    <w:rsid w:val="00460242"/>
    <w:rsid w:val="004605E0"/>
    <w:rsid w:val="0046094B"/>
    <w:rsid w:val="00461DF1"/>
    <w:rsid w:val="004624A8"/>
    <w:rsid w:val="004631C7"/>
    <w:rsid w:val="00463552"/>
    <w:rsid w:val="004643F0"/>
    <w:rsid w:val="00465B77"/>
    <w:rsid w:val="00465F97"/>
    <w:rsid w:val="00467005"/>
    <w:rsid w:val="004671E0"/>
    <w:rsid w:val="00467570"/>
    <w:rsid w:val="0046763D"/>
    <w:rsid w:val="00467C69"/>
    <w:rsid w:val="00470430"/>
    <w:rsid w:val="00470539"/>
    <w:rsid w:val="0047164A"/>
    <w:rsid w:val="0047188D"/>
    <w:rsid w:val="00471B43"/>
    <w:rsid w:val="00472733"/>
    <w:rsid w:val="00472F7E"/>
    <w:rsid w:val="004737D6"/>
    <w:rsid w:val="00474777"/>
    <w:rsid w:val="00476C1D"/>
    <w:rsid w:val="0047708D"/>
    <w:rsid w:val="0047749E"/>
    <w:rsid w:val="004779DB"/>
    <w:rsid w:val="00480C27"/>
    <w:rsid w:val="00480DA1"/>
    <w:rsid w:val="00480E26"/>
    <w:rsid w:val="00481952"/>
    <w:rsid w:val="00481FC6"/>
    <w:rsid w:val="00482F60"/>
    <w:rsid w:val="00483B7F"/>
    <w:rsid w:val="00483EED"/>
    <w:rsid w:val="00483FC9"/>
    <w:rsid w:val="004856A4"/>
    <w:rsid w:val="00485F5C"/>
    <w:rsid w:val="00485FEE"/>
    <w:rsid w:val="00486040"/>
    <w:rsid w:val="004864F8"/>
    <w:rsid w:val="004866AC"/>
    <w:rsid w:val="00487B0F"/>
    <w:rsid w:val="00487EC5"/>
    <w:rsid w:val="0049131F"/>
    <w:rsid w:val="00491D5C"/>
    <w:rsid w:val="004928AC"/>
    <w:rsid w:val="004937D2"/>
    <w:rsid w:val="00493884"/>
    <w:rsid w:val="004941CD"/>
    <w:rsid w:val="00494262"/>
    <w:rsid w:val="00494298"/>
    <w:rsid w:val="00494625"/>
    <w:rsid w:val="00495126"/>
    <w:rsid w:val="004965B1"/>
    <w:rsid w:val="00496754"/>
    <w:rsid w:val="0049731C"/>
    <w:rsid w:val="004A09CF"/>
    <w:rsid w:val="004A26F8"/>
    <w:rsid w:val="004A4E3F"/>
    <w:rsid w:val="004A537F"/>
    <w:rsid w:val="004A5522"/>
    <w:rsid w:val="004A56FE"/>
    <w:rsid w:val="004A580F"/>
    <w:rsid w:val="004A6557"/>
    <w:rsid w:val="004A6804"/>
    <w:rsid w:val="004A70ED"/>
    <w:rsid w:val="004A7F65"/>
    <w:rsid w:val="004B0986"/>
    <w:rsid w:val="004B12BA"/>
    <w:rsid w:val="004B197A"/>
    <w:rsid w:val="004B1E60"/>
    <w:rsid w:val="004B3774"/>
    <w:rsid w:val="004B38C4"/>
    <w:rsid w:val="004B4FCE"/>
    <w:rsid w:val="004B675A"/>
    <w:rsid w:val="004C0C57"/>
    <w:rsid w:val="004C0F52"/>
    <w:rsid w:val="004C11AD"/>
    <w:rsid w:val="004C1CFB"/>
    <w:rsid w:val="004C1E34"/>
    <w:rsid w:val="004C2DE7"/>
    <w:rsid w:val="004C37A9"/>
    <w:rsid w:val="004C3977"/>
    <w:rsid w:val="004C7014"/>
    <w:rsid w:val="004C7261"/>
    <w:rsid w:val="004D01C4"/>
    <w:rsid w:val="004D0711"/>
    <w:rsid w:val="004D0DC5"/>
    <w:rsid w:val="004D1044"/>
    <w:rsid w:val="004D13C8"/>
    <w:rsid w:val="004D15CD"/>
    <w:rsid w:val="004D2066"/>
    <w:rsid w:val="004D21BE"/>
    <w:rsid w:val="004D23E2"/>
    <w:rsid w:val="004D2A28"/>
    <w:rsid w:val="004D482F"/>
    <w:rsid w:val="004D4C6F"/>
    <w:rsid w:val="004D5993"/>
    <w:rsid w:val="004D6082"/>
    <w:rsid w:val="004D7279"/>
    <w:rsid w:val="004D7784"/>
    <w:rsid w:val="004D77D2"/>
    <w:rsid w:val="004E0A8B"/>
    <w:rsid w:val="004E0C79"/>
    <w:rsid w:val="004E17C8"/>
    <w:rsid w:val="004E22B3"/>
    <w:rsid w:val="004E285F"/>
    <w:rsid w:val="004E3601"/>
    <w:rsid w:val="004E4A5D"/>
    <w:rsid w:val="004E5038"/>
    <w:rsid w:val="004E71D2"/>
    <w:rsid w:val="004F0135"/>
    <w:rsid w:val="004F12B7"/>
    <w:rsid w:val="004F1580"/>
    <w:rsid w:val="004F348C"/>
    <w:rsid w:val="004F3A95"/>
    <w:rsid w:val="004F4FDB"/>
    <w:rsid w:val="004F6715"/>
    <w:rsid w:val="004F6E20"/>
    <w:rsid w:val="004F7ABD"/>
    <w:rsid w:val="004F7BC6"/>
    <w:rsid w:val="00500270"/>
    <w:rsid w:val="005004F6"/>
    <w:rsid w:val="00500D43"/>
    <w:rsid w:val="00501B6A"/>
    <w:rsid w:val="00501EDF"/>
    <w:rsid w:val="00502446"/>
    <w:rsid w:val="0050252F"/>
    <w:rsid w:val="005026A0"/>
    <w:rsid w:val="00502C48"/>
    <w:rsid w:val="00502C6B"/>
    <w:rsid w:val="0050453F"/>
    <w:rsid w:val="005047D4"/>
    <w:rsid w:val="00504ACF"/>
    <w:rsid w:val="00504C28"/>
    <w:rsid w:val="0050510B"/>
    <w:rsid w:val="00505600"/>
    <w:rsid w:val="0050596F"/>
    <w:rsid w:val="00505D06"/>
    <w:rsid w:val="00506F8A"/>
    <w:rsid w:val="00507AD9"/>
    <w:rsid w:val="00510804"/>
    <w:rsid w:val="00511B9E"/>
    <w:rsid w:val="00511EFD"/>
    <w:rsid w:val="005132B4"/>
    <w:rsid w:val="00514B4B"/>
    <w:rsid w:val="00514FBF"/>
    <w:rsid w:val="005150A6"/>
    <w:rsid w:val="00515F46"/>
    <w:rsid w:val="005165C5"/>
    <w:rsid w:val="005167B2"/>
    <w:rsid w:val="005178F8"/>
    <w:rsid w:val="005206E2"/>
    <w:rsid w:val="00521168"/>
    <w:rsid w:val="005214A7"/>
    <w:rsid w:val="00521A07"/>
    <w:rsid w:val="005222D0"/>
    <w:rsid w:val="00523066"/>
    <w:rsid w:val="00523A0B"/>
    <w:rsid w:val="00523EC5"/>
    <w:rsid w:val="0052403E"/>
    <w:rsid w:val="00526E20"/>
    <w:rsid w:val="00531B29"/>
    <w:rsid w:val="005325E0"/>
    <w:rsid w:val="00532FEC"/>
    <w:rsid w:val="00533CC2"/>
    <w:rsid w:val="00534AFE"/>
    <w:rsid w:val="005353EC"/>
    <w:rsid w:val="005354E7"/>
    <w:rsid w:val="00535AF5"/>
    <w:rsid w:val="00535B7D"/>
    <w:rsid w:val="00536C4F"/>
    <w:rsid w:val="00537077"/>
    <w:rsid w:val="0053790F"/>
    <w:rsid w:val="00537FFE"/>
    <w:rsid w:val="00541BAC"/>
    <w:rsid w:val="00541F75"/>
    <w:rsid w:val="00542743"/>
    <w:rsid w:val="00542C42"/>
    <w:rsid w:val="00543F8A"/>
    <w:rsid w:val="0054408B"/>
    <w:rsid w:val="005453FC"/>
    <w:rsid w:val="00545592"/>
    <w:rsid w:val="00546BAE"/>
    <w:rsid w:val="005473B8"/>
    <w:rsid w:val="00547753"/>
    <w:rsid w:val="0055065C"/>
    <w:rsid w:val="00550753"/>
    <w:rsid w:val="00550961"/>
    <w:rsid w:val="00550DDB"/>
    <w:rsid w:val="00551245"/>
    <w:rsid w:val="005514A0"/>
    <w:rsid w:val="00551734"/>
    <w:rsid w:val="00551CE9"/>
    <w:rsid w:val="00552269"/>
    <w:rsid w:val="00552A03"/>
    <w:rsid w:val="005536DE"/>
    <w:rsid w:val="00553B10"/>
    <w:rsid w:val="005541E7"/>
    <w:rsid w:val="005548BE"/>
    <w:rsid w:val="005553F0"/>
    <w:rsid w:val="0055582E"/>
    <w:rsid w:val="00556568"/>
    <w:rsid w:val="00556735"/>
    <w:rsid w:val="00556B08"/>
    <w:rsid w:val="005578AC"/>
    <w:rsid w:val="005607D6"/>
    <w:rsid w:val="00561AD1"/>
    <w:rsid w:val="005620B9"/>
    <w:rsid w:val="0056287F"/>
    <w:rsid w:val="00562B68"/>
    <w:rsid w:val="0056308B"/>
    <w:rsid w:val="00563FAF"/>
    <w:rsid w:val="005649F9"/>
    <w:rsid w:val="00565500"/>
    <w:rsid w:val="00565845"/>
    <w:rsid w:val="00565A95"/>
    <w:rsid w:val="0056600C"/>
    <w:rsid w:val="00566082"/>
    <w:rsid w:val="005663D5"/>
    <w:rsid w:val="00566EE9"/>
    <w:rsid w:val="005675F3"/>
    <w:rsid w:val="00567A6B"/>
    <w:rsid w:val="00570073"/>
    <w:rsid w:val="00570105"/>
    <w:rsid w:val="00570A59"/>
    <w:rsid w:val="0057190F"/>
    <w:rsid w:val="00571FC9"/>
    <w:rsid w:val="005732A7"/>
    <w:rsid w:val="00573928"/>
    <w:rsid w:val="005741BF"/>
    <w:rsid w:val="00574B8E"/>
    <w:rsid w:val="00574E1A"/>
    <w:rsid w:val="005751C6"/>
    <w:rsid w:val="00575902"/>
    <w:rsid w:val="005760E2"/>
    <w:rsid w:val="005769C8"/>
    <w:rsid w:val="00576BF8"/>
    <w:rsid w:val="00581AB7"/>
    <w:rsid w:val="00581E41"/>
    <w:rsid w:val="005854B5"/>
    <w:rsid w:val="00586ACB"/>
    <w:rsid w:val="0058750B"/>
    <w:rsid w:val="005900F1"/>
    <w:rsid w:val="00590999"/>
    <w:rsid w:val="00590AE3"/>
    <w:rsid w:val="00590E58"/>
    <w:rsid w:val="00590EC6"/>
    <w:rsid w:val="0059190E"/>
    <w:rsid w:val="00592C73"/>
    <w:rsid w:val="00592F63"/>
    <w:rsid w:val="00594133"/>
    <w:rsid w:val="00594602"/>
    <w:rsid w:val="005947E0"/>
    <w:rsid w:val="005949B0"/>
    <w:rsid w:val="00594CF1"/>
    <w:rsid w:val="005952BD"/>
    <w:rsid w:val="00595B17"/>
    <w:rsid w:val="00595C95"/>
    <w:rsid w:val="00596186"/>
    <w:rsid w:val="00596F7D"/>
    <w:rsid w:val="005A04F4"/>
    <w:rsid w:val="005A0D7E"/>
    <w:rsid w:val="005A1A4F"/>
    <w:rsid w:val="005A1A81"/>
    <w:rsid w:val="005A260C"/>
    <w:rsid w:val="005A3D1C"/>
    <w:rsid w:val="005A4D22"/>
    <w:rsid w:val="005A6E35"/>
    <w:rsid w:val="005B0580"/>
    <w:rsid w:val="005B0EE5"/>
    <w:rsid w:val="005B1652"/>
    <w:rsid w:val="005B1C35"/>
    <w:rsid w:val="005B20FB"/>
    <w:rsid w:val="005B23D4"/>
    <w:rsid w:val="005B2B14"/>
    <w:rsid w:val="005B2B26"/>
    <w:rsid w:val="005B3507"/>
    <w:rsid w:val="005B357A"/>
    <w:rsid w:val="005B4179"/>
    <w:rsid w:val="005B4A93"/>
    <w:rsid w:val="005B5109"/>
    <w:rsid w:val="005B5799"/>
    <w:rsid w:val="005B5F1F"/>
    <w:rsid w:val="005B6045"/>
    <w:rsid w:val="005B65E2"/>
    <w:rsid w:val="005B68C6"/>
    <w:rsid w:val="005B7EAD"/>
    <w:rsid w:val="005B7F41"/>
    <w:rsid w:val="005C0125"/>
    <w:rsid w:val="005C129E"/>
    <w:rsid w:val="005C1CAF"/>
    <w:rsid w:val="005C3197"/>
    <w:rsid w:val="005C3E22"/>
    <w:rsid w:val="005C49E1"/>
    <w:rsid w:val="005C55B7"/>
    <w:rsid w:val="005C5BA1"/>
    <w:rsid w:val="005C5FB8"/>
    <w:rsid w:val="005C6940"/>
    <w:rsid w:val="005D1260"/>
    <w:rsid w:val="005D21FB"/>
    <w:rsid w:val="005D3014"/>
    <w:rsid w:val="005D40B0"/>
    <w:rsid w:val="005D474B"/>
    <w:rsid w:val="005D4C05"/>
    <w:rsid w:val="005D4F7C"/>
    <w:rsid w:val="005D5102"/>
    <w:rsid w:val="005D54CB"/>
    <w:rsid w:val="005D5F17"/>
    <w:rsid w:val="005D63A9"/>
    <w:rsid w:val="005D6655"/>
    <w:rsid w:val="005D704D"/>
    <w:rsid w:val="005E06EA"/>
    <w:rsid w:val="005E1695"/>
    <w:rsid w:val="005E1949"/>
    <w:rsid w:val="005E1C7A"/>
    <w:rsid w:val="005E2B4D"/>
    <w:rsid w:val="005E4B46"/>
    <w:rsid w:val="005E5C68"/>
    <w:rsid w:val="005E5EB3"/>
    <w:rsid w:val="005E5F0A"/>
    <w:rsid w:val="005E70AE"/>
    <w:rsid w:val="005F0478"/>
    <w:rsid w:val="005F09E7"/>
    <w:rsid w:val="005F0B60"/>
    <w:rsid w:val="005F0E3C"/>
    <w:rsid w:val="005F125B"/>
    <w:rsid w:val="005F1304"/>
    <w:rsid w:val="005F217B"/>
    <w:rsid w:val="005F4337"/>
    <w:rsid w:val="005F48D2"/>
    <w:rsid w:val="005F4D22"/>
    <w:rsid w:val="005F508B"/>
    <w:rsid w:val="005F5642"/>
    <w:rsid w:val="005F617C"/>
    <w:rsid w:val="005F69A1"/>
    <w:rsid w:val="005F7369"/>
    <w:rsid w:val="00600725"/>
    <w:rsid w:val="00600C2F"/>
    <w:rsid w:val="00600CEA"/>
    <w:rsid w:val="006014EE"/>
    <w:rsid w:val="006017A3"/>
    <w:rsid w:val="00601EAC"/>
    <w:rsid w:val="0060212E"/>
    <w:rsid w:val="00602310"/>
    <w:rsid w:val="00602382"/>
    <w:rsid w:val="00602B06"/>
    <w:rsid w:val="00602B96"/>
    <w:rsid w:val="00603684"/>
    <w:rsid w:val="00604AEE"/>
    <w:rsid w:val="00604D0F"/>
    <w:rsid w:val="006056FB"/>
    <w:rsid w:val="00605F99"/>
    <w:rsid w:val="006062E1"/>
    <w:rsid w:val="006108AB"/>
    <w:rsid w:val="00611168"/>
    <w:rsid w:val="006119EE"/>
    <w:rsid w:val="00611BFB"/>
    <w:rsid w:val="00612426"/>
    <w:rsid w:val="00612DCB"/>
    <w:rsid w:val="006146BE"/>
    <w:rsid w:val="006149C8"/>
    <w:rsid w:val="00615C93"/>
    <w:rsid w:val="00615CC3"/>
    <w:rsid w:val="00616200"/>
    <w:rsid w:val="0061624F"/>
    <w:rsid w:val="006170F6"/>
    <w:rsid w:val="006179AF"/>
    <w:rsid w:val="00617A0A"/>
    <w:rsid w:val="00617D5B"/>
    <w:rsid w:val="0062005F"/>
    <w:rsid w:val="00621384"/>
    <w:rsid w:val="00621536"/>
    <w:rsid w:val="00621A53"/>
    <w:rsid w:val="006224C9"/>
    <w:rsid w:val="00622A2D"/>
    <w:rsid w:val="00622B5E"/>
    <w:rsid w:val="00623755"/>
    <w:rsid w:val="00623A97"/>
    <w:rsid w:val="00623C50"/>
    <w:rsid w:val="00623FCC"/>
    <w:rsid w:val="0062406E"/>
    <w:rsid w:val="006247E4"/>
    <w:rsid w:val="006248DE"/>
    <w:rsid w:val="00624C65"/>
    <w:rsid w:val="00625106"/>
    <w:rsid w:val="006255E9"/>
    <w:rsid w:val="00626B44"/>
    <w:rsid w:val="006304BC"/>
    <w:rsid w:val="0063079E"/>
    <w:rsid w:val="00630C10"/>
    <w:rsid w:val="00631E30"/>
    <w:rsid w:val="00632163"/>
    <w:rsid w:val="00632E97"/>
    <w:rsid w:val="006331D5"/>
    <w:rsid w:val="006333E2"/>
    <w:rsid w:val="00634155"/>
    <w:rsid w:val="006342DA"/>
    <w:rsid w:val="006342ED"/>
    <w:rsid w:val="00634C84"/>
    <w:rsid w:val="00634F03"/>
    <w:rsid w:val="006351D9"/>
    <w:rsid w:val="00636A13"/>
    <w:rsid w:val="0063754A"/>
    <w:rsid w:val="00637F97"/>
    <w:rsid w:val="00640404"/>
    <w:rsid w:val="006404B3"/>
    <w:rsid w:val="00640557"/>
    <w:rsid w:val="00640624"/>
    <w:rsid w:val="00641EDE"/>
    <w:rsid w:val="00642A5B"/>
    <w:rsid w:val="00644185"/>
    <w:rsid w:val="00647383"/>
    <w:rsid w:val="00647452"/>
    <w:rsid w:val="00647951"/>
    <w:rsid w:val="006479F4"/>
    <w:rsid w:val="00651559"/>
    <w:rsid w:val="00652217"/>
    <w:rsid w:val="00652F53"/>
    <w:rsid w:val="00653B35"/>
    <w:rsid w:val="00654819"/>
    <w:rsid w:val="0065522D"/>
    <w:rsid w:val="006554D2"/>
    <w:rsid w:val="00656414"/>
    <w:rsid w:val="0065777A"/>
    <w:rsid w:val="00660368"/>
    <w:rsid w:val="006604A4"/>
    <w:rsid w:val="00660613"/>
    <w:rsid w:val="00660A56"/>
    <w:rsid w:val="00662027"/>
    <w:rsid w:val="006625C0"/>
    <w:rsid w:val="006626E1"/>
    <w:rsid w:val="006630D9"/>
    <w:rsid w:val="00665203"/>
    <w:rsid w:val="0066577C"/>
    <w:rsid w:val="00670016"/>
    <w:rsid w:val="006700E9"/>
    <w:rsid w:val="00670AE7"/>
    <w:rsid w:val="00670D4C"/>
    <w:rsid w:val="006725B0"/>
    <w:rsid w:val="00672873"/>
    <w:rsid w:val="00674002"/>
    <w:rsid w:val="00674231"/>
    <w:rsid w:val="00674478"/>
    <w:rsid w:val="00674E53"/>
    <w:rsid w:val="006775ED"/>
    <w:rsid w:val="0067769B"/>
    <w:rsid w:val="00677CFE"/>
    <w:rsid w:val="00680F4D"/>
    <w:rsid w:val="00681446"/>
    <w:rsid w:val="00681854"/>
    <w:rsid w:val="00681FFD"/>
    <w:rsid w:val="00683791"/>
    <w:rsid w:val="00683970"/>
    <w:rsid w:val="006852A7"/>
    <w:rsid w:val="00685403"/>
    <w:rsid w:val="00685993"/>
    <w:rsid w:val="006866BD"/>
    <w:rsid w:val="00690906"/>
    <w:rsid w:val="00690E98"/>
    <w:rsid w:val="0069121E"/>
    <w:rsid w:val="00692FFC"/>
    <w:rsid w:val="00693B91"/>
    <w:rsid w:val="00693D05"/>
    <w:rsid w:val="00693E16"/>
    <w:rsid w:val="006940C0"/>
    <w:rsid w:val="00695DF8"/>
    <w:rsid w:val="0069709C"/>
    <w:rsid w:val="00697121"/>
    <w:rsid w:val="006976E7"/>
    <w:rsid w:val="006A0E48"/>
    <w:rsid w:val="006A1588"/>
    <w:rsid w:val="006A15D6"/>
    <w:rsid w:val="006A18AF"/>
    <w:rsid w:val="006A258C"/>
    <w:rsid w:val="006A26AB"/>
    <w:rsid w:val="006A31F3"/>
    <w:rsid w:val="006A3426"/>
    <w:rsid w:val="006A3746"/>
    <w:rsid w:val="006A37C4"/>
    <w:rsid w:val="006A3957"/>
    <w:rsid w:val="006A3BCA"/>
    <w:rsid w:val="006A4DF8"/>
    <w:rsid w:val="006A5E52"/>
    <w:rsid w:val="006A6EE6"/>
    <w:rsid w:val="006A7760"/>
    <w:rsid w:val="006B0B98"/>
    <w:rsid w:val="006B121E"/>
    <w:rsid w:val="006B12DB"/>
    <w:rsid w:val="006B192D"/>
    <w:rsid w:val="006B25B0"/>
    <w:rsid w:val="006B2FFD"/>
    <w:rsid w:val="006B4092"/>
    <w:rsid w:val="006B465D"/>
    <w:rsid w:val="006B499D"/>
    <w:rsid w:val="006B5A5F"/>
    <w:rsid w:val="006B6196"/>
    <w:rsid w:val="006B61FD"/>
    <w:rsid w:val="006B6629"/>
    <w:rsid w:val="006B6CE1"/>
    <w:rsid w:val="006B6EF0"/>
    <w:rsid w:val="006B75C1"/>
    <w:rsid w:val="006B7B70"/>
    <w:rsid w:val="006C0C57"/>
    <w:rsid w:val="006C10CF"/>
    <w:rsid w:val="006C4863"/>
    <w:rsid w:val="006C4E11"/>
    <w:rsid w:val="006C518D"/>
    <w:rsid w:val="006C6471"/>
    <w:rsid w:val="006C657E"/>
    <w:rsid w:val="006C66D4"/>
    <w:rsid w:val="006C6C42"/>
    <w:rsid w:val="006C6EE7"/>
    <w:rsid w:val="006C746F"/>
    <w:rsid w:val="006C7495"/>
    <w:rsid w:val="006C7B72"/>
    <w:rsid w:val="006C7C07"/>
    <w:rsid w:val="006C7EA5"/>
    <w:rsid w:val="006D1F90"/>
    <w:rsid w:val="006D22B4"/>
    <w:rsid w:val="006D24BD"/>
    <w:rsid w:val="006D3916"/>
    <w:rsid w:val="006D3CF2"/>
    <w:rsid w:val="006D4275"/>
    <w:rsid w:val="006D44DC"/>
    <w:rsid w:val="006D5058"/>
    <w:rsid w:val="006D5198"/>
    <w:rsid w:val="006D5A12"/>
    <w:rsid w:val="006D5C4E"/>
    <w:rsid w:val="006D6AF4"/>
    <w:rsid w:val="006D6B55"/>
    <w:rsid w:val="006D6D2C"/>
    <w:rsid w:val="006D7604"/>
    <w:rsid w:val="006D7CD2"/>
    <w:rsid w:val="006D7E66"/>
    <w:rsid w:val="006E0079"/>
    <w:rsid w:val="006E0997"/>
    <w:rsid w:val="006E1D68"/>
    <w:rsid w:val="006E1FB3"/>
    <w:rsid w:val="006E2135"/>
    <w:rsid w:val="006E317F"/>
    <w:rsid w:val="006E4A04"/>
    <w:rsid w:val="006E555E"/>
    <w:rsid w:val="006E61CD"/>
    <w:rsid w:val="006E6470"/>
    <w:rsid w:val="006E69B7"/>
    <w:rsid w:val="006E6FDB"/>
    <w:rsid w:val="006E7B30"/>
    <w:rsid w:val="006E7C62"/>
    <w:rsid w:val="006E7D1C"/>
    <w:rsid w:val="006E7D85"/>
    <w:rsid w:val="006E7F0D"/>
    <w:rsid w:val="006F0E03"/>
    <w:rsid w:val="006F18F7"/>
    <w:rsid w:val="006F270A"/>
    <w:rsid w:val="006F4476"/>
    <w:rsid w:val="006F5216"/>
    <w:rsid w:val="006F56A0"/>
    <w:rsid w:val="006F5B7D"/>
    <w:rsid w:val="006F6D63"/>
    <w:rsid w:val="006F6E99"/>
    <w:rsid w:val="00700384"/>
    <w:rsid w:val="00700DF3"/>
    <w:rsid w:val="00700F54"/>
    <w:rsid w:val="00701235"/>
    <w:rsid w:val="0070126F"/>
    <w:rsid w:val="007021D4"/>
    <w:rsid w:val="007025E5"/>
    <w:rsid w:val="00702783"/>
    <w:rsid w:val="007032F8"/>
    <w:rsid w:val="007037E4"/>
    <w:rsid w:val="00703DA3"/>
    <w:rsid w:val="007047AD"/>
    <w:rsid w:val="007048BC"/>
    <w:rsid w:val="00704BD3"/>
    <w:rsid w:val="00705302"/>
    <w:rsid w:val="00706070"/>
    <w:rsid w:val="007061E7"/>
    <w:rsid w:val="00706A4E"/>
    <w:rsid w:val="007071DC"/>
    <w:rsid w:val="00707423"/>
    <w:rsid w:val="0070761D"/>
    <w:rsid w:val="00707722"/>
    <w:rsid w:val="0070779F"/>
    <w:rsid w:val="00707DC0"/>
    <w:rsid w:val="0071006E"/>
    <w:rsid w:val="007100B9"/>
    <w:rsid w:val="007110B3"/>
    <w:rsid w:val="007110F4"/>
    <w:rsid w:val="007117DF"/>
    <w:rsid w:val="00711B8F"/>
    <w:rsid w:val="00712075"/>
    <w:rsid w:val="00712C8E"/>
    <w:rsid w:val="00713E47"/>
    <w:rsid w:val="00714121"/>
    <w:rsid w:val="00715107"/>
    <w:rsid w:val="00715EAA"/>
    <w:rsid w:val="00717040"/>
    <w:rsid w:val="00717E61"/>
    <w:rsid w:val="00717F47"/>
    <w:rsid w:val="00720036"/>
    <w:rsid w:val="007200A2"/>
    <w:rsid w:val="00720CEC"/>
    <w:rsid w:val="00720E9D"/>
    <w:rsid w:val="007214FE"/>
    <w:rsid w:val="00721DD9"/>
    <w:rsid w:val="007226E1"/>
    <w:rsid w:val="00723399"/>
    <w:rsid w:val="00723A65"/>
    <w:rsid w:val="0072427F"/>
    <w:rsid w:val="00724872"/>
    <w:rsid w:val="00724F3D"/>
    <w:rsid w:val="00726EE1"/>
    <w:rsid w:val="00731C20"/>
    <w:rsid w:val="00731C29"/>
    <w:rsid w:val="00731D07"/>
    <w:rsid w:val="007323FD"/>
    <w:rsid w:val="007341ED"/>
    <w:rsid w:val="00734349"/>
    <w:rsid w:val="00735809"/>
    <w:rsid w:val="00735891"/>
    <w:rsid w:val="007358D9"/>
    <w:rsid w:val="00735CCA"/>
    <w:rsid w:val="007368FC"/>
    <w:rsid w:val="00737869"/>
    <w:rsid w:val="00740536"/>
    <w:rsid w:val="00740E10"/>
    <w:rsid w:val="0074114D"/>
    <w:rsid w:val="00741CA6"/>
    <w:rsid w:val="00742F22"/>
    <w:rsid w:val="007436DE"/>
    <w:rsid w:val="0074397E"/>
    <w:rsid w:val="00743B16"/>
    <w:rsid w:val="00743E70"/>
    <w:rsid w:val="00743F3B"/>
    <w:rsid w:val="00744040"/>
    <w:rsid w:val="00745175"/>
    <w:rsid w:val="0074587C"/>
    <w:rsid w:val="00746704"/>
    <w:rsid w:val="00746A35"/>
    <w:rsid w:val="00746B3A"/>
    <w:rsid w:val="007502F2"/>
    <w:rsid w:val="00751E20"/>
    <w:rsid w:val="00752A75"/>
    <w:rsid w:val="00754336"/>
    <w:rsid w:val="00754D68"/>
    <w:rsid w:val="00754D92"/>
    <w:rsid w:val="00755B67"/>
    <w:rsid w:val="00756D3B"/>
    <w:rsid w:val="007577CC"/>
    <w:rsid w:val="00757D27"/>
    <w:rsid w:val="007600E0"/>
    <w:rsid w:val="00760950"/>
    <w:rsid w:val="0076189F"/>
    <w:rsid w:val="0076196E"/>
    <w:rsid w:val="00761B85"/>
    <w:rsid w:val="00761FD6"/>
    <w:rsid w:val="007620DB"/>
    <w:rsid w:val="00762445"/>
    <w:rsid w:val="00762FDA"/>
    <w:rsid w:val="00763884"/>
    <w:rsid w:val="00764B59"/>
    <w:rsid w:val="00764FAB"/>
    <w:rsid w:val="007653B1"/>
    <w:rsid w:val="0076695C"/>
    <w:rsid w:val="00766A79"/>
    <w:rsid w:val="0076715C"/>
    <w:rsid w:val="00767608"/>
    <w:rsid w:val="0077055A"/>
    <w:rsid w:val="00771280"/>
    <w:rsid w:val="00771F4F"/>
    <w:rsid w:val="00775EB2"/>
    <w:rsid w:val="007770BC"/>
    <w:rsid w:val="007771F8"/>
    <w:rsid w:val="0078035B"/>
    <w:rsid w:val="007803A9"/>
    <w:rsid w:val="007805AD"/>
    <w:rsid w:val="00781B86"/>
    <w:rsid w:val="007820C6"/>
    <w:rsid w:val="00782FBB"/>
    <w:rsid w:val="007849CD"/>
    <w:rsid w:val="007853AB"/>
    <w:rsid w:val="0078559F"/>
    <w:rsid w:val="00786952"/>
    <w:rsid w:val="007873E8"/>
    <w:rsid w:val="00787972"/>
    <w:rsid w:val="00787D01"/>
    <w:rsid w:val="007907F6"/>
    <w:rsid w:val="00791CCE"/>
    <w:rsid w:val="00792435"/>
    <w:rsid w:val="00792A80"/>
    <w:rsid w:val="007934B9"/>
    <w:rsid w:val="00793D8D"/>
    <w:rsid w:val="00794FFA"/>
    <w:rsid w:val="007957BB"/>
    <w:rsid w:val="007965BF"/>
    <w:rsid w:val="007965C0"/>
    <w:rsid w:val="007A0DE4"/>
    <w:rsid w:val="007A13C7"/>
    <w:rsid w:val="007A1581"/>
    <w:rsid w:val="007A1E57"/>
    <w:rsid w:val="007A2270"/>
    <w:rsid w:val="007A2B74"/>
    <w:rsid w:val="007A2C0F"/>
    <w:rsid w:val="007A31A4"/>
    <w:rsid w:val="007A3901"/>
    <w:rsid w:val="007A3D93"/>
    <w:rsid w:val="007A45EF"/>
    <w:rsid w:val="007A5986"/>
    <w:rsid w:val="007A66F4"/>
    <w:rsid w:val="007A7A3D"/>
    <w:rsid w:val="007A7CD1"/>
    <w:rsid w:val="007B0806"/>
    <w:rsid w:val="007B08BC"/>
    <w:rsid w:val="007B150C"/>
    <w:rsid w:val="007B26F4"/>
    <w:rsid w:val="007B276D"/>
    <w:rsid w:val="007B2A56"/>
    <w:rsid w:val="007B4C94"/>
    <w:rsid w:val="007B79EB"/>
    <w:rsid w:val="007B7AD0"/>
    <w:rsid w:val="007C017A"/>
    <w:rsid w:val="007C01AE"/>
    <w:rsid w:val="007C031B"/>
    <w:rsid w:val="007C05CB"/>
    <w:rsid w:val="007C139A"/>
    <w:rsid w:val="007C1727"/>
    <w:rsid w:val="007C1DD7"/>
    <w:rsid w:val="007C28FE"/>
    <w:rsid w:val="007C2E90"/>
    <w:rsid w:val="007C2F59"/>
    <w:rsid w:val="007C30C7"/>
    <w:rsid w:val="007C3C36"/>
    <w:rsid w:val="007C3D39"/>
    <w:rsid w:val="007C5295"/>
    <w:rsid w:val="007C72B8"/>
    <w:rsid w:val="007C73DA"/>
    <w:rsid w:val="007C7E55"/>
    <w:rsid w:val="007D0D3D"/>
    <w:rsid w:val="007D11F6"/>
    <w:rsid w:val="007D16E4"/>
    <w:rsid w:val="007D1C93"/>
    <w:rsid w:val="007D1D05"/>
    <w:rsid w:val="007D1D24"/>
    <w:rsid w:val="007D22F1"/>
    <w:rsid w:val="007D2812"/>
    <w:rsid w:val="007D2A66"/>
    <w:rsid w:val="007D3392"/>
    <w:rsid w:val="007D34D1"/>
    <w:rsid w:val="007D36C6"/>
    <w:rsid w:val="007D3DDC"/>
    <w:rsid w:val="007D41F6"/>
    <w:rsid w:val="007D489E"/>
    <w:rsid w:val="007D4CA1"/>
    <w:rsid w:val="007D4DE9"/>
    <w:rsid w:val="007D533F"/>
    <w:rsid w:val="007D5BE6"/>
    <w:rsid w:val="007D6B24"/>
    <w:rsid w:val="007D6C77"/>
    <w:rsid w:val="007D774C"/>
    <w:rsid w:val="007E044F"/>
    <w:rsid w:val="007E09A5"/>
    <w:rsid w:val="007E1AEB"/>
    <w:rsid w:val="007E25E5"/>
    <w:rsid w:val="007E2E09"/>
    <w:rsid w:val="007E32A8"/>
    <w:rsid w:val="007E398D"/>
    <w:rsid w:val="007E3AC3"/>
    <w:rsid w:val="007E47F3"/>
    <w:rsid w:val="007E64BB"/>
    <w:rsid w:val="007E7132"/>
    <w:rsid w:val="007E7F32"/>
    <w:rsid w:val="007F00EA"/>
    <w:rsid w:val="007F015C"/>
    <w:rsid w:val="007F06A4"/>
    <w:rsid w:val="007F0A15"/>
    <w:rsid w:val="007F0DD8"/>
    <w:rsid w:val="007F109E"/>
    <w:rsid w:val="007F11E2"/>
    <w:rsid w:val="007F14E4"/>
    <w:rsid w:val="007F17F6"/>
    <w:rsid w:val="007F3E23"/>
    <w:rsid w:val="007F3E9B"/>
    <w:rsid w:val="007F43B6"/>
    <w:rsid w:val="007F56DF"/>
    <w:rsid w:val="007F6087"/>
    <w:rsid w:val="007F7304"/>
    <w:rsid w:val="007F7D93"/>
    <w:rsid w:val="008000ED"/>
    <w:rsid w:val="00800BA6"/>
    <w:rsid w:val="008019B5"/>
    <w:rsid w:val="00801CF6"/>
    <w:rsid w:val="00802A31"/>
    <w:rsid w:val="00802B6C"/>
    <w:rsid w:val="00802D75"/>
    <w:rsid w:val="00803153"/>
    <w:rsid w:val="00803F7A"/>
    <w:rsid w:val="00805E90"/>
    <w:rsid w:val="0080678D"/>
    <w:rsid w:val="008068EB"/>
    <w:rsid w:val="00807ACF"/>
    <w:rsid w:val="00807E97"/>
    <w:rsid w:val="00807ECB"/>
    <w:rsid w:val="00807EEA"/>
    <w:rsid w:val="00811EE1"/>
    <w:rsid w:val="00813033"/>
    <w:rsid w:val="008153A8"/>
    <w:rsid w:val="00815567"/>
    <w:rsid w:val="00815571"/>
    <w:rsid w:val="00815620"/>
    <w:rsid w:val="008159FA"/>
    <w:rsid w:val="008167F8"/>
    <w:rsid w:val="00817460"/>
    <w:rsid w:val="0081748B"/>
    <w:rsid w:val="00820552"/>
    <w:rsid w:val="00820614"/>
    <w:rsid w:val="00820CB9"/>
    <w:rsid w:val="00820ECF"/>
    <w:rsid w:val="00821313"/>
    <w:rsid w:val="008213D9"/>
    <w:rsid w:val="0082180A"/>
    <w:rsid w:val="008224CF"/>
    <w:rsid w:val="00822735"/>
    <w:rsid w:val="00822CB0"/>
    <w:rsid w:val="008238DD"/>
    <w:rsid w:val="00824257"/>
    <w:rsid w:val="008252D8"/>
    <w:rsid w:val="00825476"/>
    <w:rsid w:val="0082575A"/>
    <w:rsid w:val="00826AED"/>
    <w:rsid w:val="00827118"/>
    <w:rsid w:val="00827A59"/>
    <w:rsid w:val="00827F75"/>
    <w:rsid w:val="0083016A"/>
    <w:rsid w:val="008305FD"/>
    <w:rsid w:val="008306B1"/>
    <w:rsid w:val="00830F77"/>
    <w:rsid w:val="00831229"/>
    <w:rsid w:val="008319AE"/>
    <w:rsid w:val="00831D27"/>
    <w:rsid w:val="00832981"/>
    <w:rsid w:val="00833357"/>
    <w:rsid w:val="00833770"/>
    <w:rsid w:val="008338AC"/>
    <w:rsid w:val="0083396D"/>
    <w:rsid w:val="00835629"/>
    <w:rsid w:val="008364CC"/>
    <w:rsid w:val="0083709F"/>
    <w:rsid w:val="0083714E"/>
    <w:rsid w:val="00837158"/>
    <w:rsid w:val="008371F8"/>
    <w:rsid w:val="0084014A"/>
    <w:rsid w:val="0084022F"/>
    <w:rsid w:val="0084144F"/>
    <w:rsid w:val="008427BF"/>
    <w:rsid w:val="00843F09"/>
    <w:rsid w:val="0084426B"/>
    <w:rsid w:val="00844682"/>
    <w:rsid w:val="00844B58"/>
    <w:rsid w:val="00844EDF"/>
    <w:rsid w:val="00845383"/>
    <w:rsid w:val="00845C10"/>
    <w:rsid w:val="008460BD"/>
    <w:rsid w:val="008466AD"/>
    <w:rsid w:val="00846A96"/>
    <w:rsid w:val="00846F43"/>
    <w:rsid w:val="008515C4"/>
    <w:rsid w:val="008516E4"/>
    <w:rsid w:val="0085178F"/>
    <w:rsid w:val="0085237D"/>
    <w:rsid w:val="00852AC8"/>
    <w:rsid w:val="00853026"/>
    <w:rsid w:val="00854234"/>
    <w:rsid w:val="00854582"/>
    <w:rsid w:val="00854DAE"/>
    <w:rsid w:val="00856040"/>
    <w:rsid w:val="00856D6B"/>
    <w:rsid w:val="008572D7"/>
    <w:rsid w:val="00857361"/>
    <w:rsid w:val="00857924"/>
    <w:rsid w:val="00857A79"/>
    <w:rsid w:val="00857D7F"/>
    <w:rsid w:val="0086132B"/>
    <w:rsid w:val="0086252E"/>
    <w:rsid w:val="00862853"/>
    <w:rsid w:val="00862B36"/>
    <w:rsid w:val="00862C79"/>
    <w:rsid w:val="00863828"/>
    <w:rsid w:val="00865A53"/>
    <w:rsid w:val="00865F6B"/>
    <w:rsid w:val="008661C2"/>
    <w:rsid w:val="00866CB1"/>
    <w:rsid w:val="00867589"/>
    <w:rsid w:val="00867C8A"/>
    <w:rsid w:val="00867FB1"/>
    <w:rsid w:val="0087057D"/>
    <w:rsid w:val="008710E9"/>
    <w:rsid w:val="00871397"/>
    <w:rsid w:val="00871FA7"/>
    <w:rsid w:val="0087238A"/>
    <w:rsid w:val="0087346E"/>
    <w:rsid w:val="00874D7F"/>
    <w:rsid w:val="008754E6"/>
    <w:rsid w:val="00876C3D"/>
    <w:rsid w:val="00877386"/>
    <w:rsid w:val="00881573"/>
    <w:rsid w:val="008816BA"/>
    <w:rsid w:val="00883BEB"/>
    <w:rsid w:val="00883E82"/>
    <w:rsid w:val="0088404B"/>
    <w:rsid w:val="0088587F"/>
    <w:rsid w:val="00885F7C"/>
    <w:rsid w:val="00886A46"/>
    <w:rsid w:val="00887455"/>
    <w:rsid w:val="0089095B"/>
    <w:rsid w:val="0089138E"/>
    <w:rsid w:val="0089191C"/>
    <w:rsid w:val="008919FC"/>
    <w:rsid w:val="00891EAA"/>
    <w:rsid w:val="00892381"/>
    <w:rsid w:val="00892BA2"/>
    <w:rsid w:val="00892E92"/>
    <w:rsid w:val="008933AD"/>
    <w:rsid w:val="008936C2"/>
    <w:rsid w:val="00894ECA"/>
    <w:rsid w:val="0089527A"/>
    <w:rsid w:val="00896B6E"/>
    <w:rsid w:val="00897FC8"/>
    <w:rsid w:val="008A0448"/>
    <w:rsid w:val="008A19FF"/>
    <w:rsid w:val="008A1B92"/>
    <w:rsid w:val="008A22E0"/>
    <w:rsid w:val="008A3F2B"/>
    <w:rsid w:val="008A44C9"/>
    <w:rsid w:val="008A5035"/>
    <w:rsid w:val="008A567B"/>
    <w:rsid w:val="008A58A8"/>
    <w:rsid w:val="008A5DE2"/>
    <w:rsid w:val="008A6135"/>
    <w:rsid w:val="008A7C1E"/>
    <w:rsid w:val="008A7FDF"/>
    <w:rsid w:val="008B08F1"/>
    <w:rsid w:val="008B2E19"/>
    <w:rsid w:val="008B51A7"/>
    <w:rsid w:val="008B5359"/>
    <w:rsid w:val="008B722B"/>
    <w:rsid w:val="008C002E"/>
    <w:rsid w:val="008C06B9"/>
    <w:rsid w:val="008C16B2"/>
    <w:rsid w:val="008C1BDA"/>
    <w:rsid w:val="008C2534"/>
    <w:rsid w:val="008C31E2"/>
    <w:rsid w:val="008C31EB"/>
    <w:rsid w:val="008C4179"/>
    <w:rsid w:val="008C4691"/>
    <w:rsid w:val="008C59E9"/>
    <w:rsid w:val="008C5AE0"/>
    <w:rsid w:val="008C5D4C"/>
    <w:rsid w:val="008C5EF2"/>
    <w:rsid w:val="008C6636"/>
    <w:rsid w:val="008C68A4"/>
    <w:rsid w:val="008C6BE1"/>
    <w:rsid w:val="008C78C1"/>
    <w:rsid w:val="008D02A4"/>
    <w:rsid w:val="008D0398"/>
    <w:rsid w:val="008D0676"/>
    <w:rsid w:val="008D07C0"/>
    <w:rsid w:val="008D0B38"/>
    <w:rsid w:val="008D1237"/>
    <w:rsid w:val="008D126F"/>
    <w:rsid w:val="008D147C"/>
    <w:rsid w:val="008D1603"/>
    <w:rsid w:val="008D1A00"/>
    <w:rsid w:val="008D23EC"/>
    <w:rsid w:val="008D253E"/>
    <w:rsid w:val="008D44FD"/>
    <w:rsid w:val="008D4C93"/>
    <w:rsid w:val="008D50E1"/>
    <w:rsid w:val="008D538C"/>
    <w:rsid w:val="008D5743"/>
    <w:rsid w:val="008D5B39"/>
    <w:rsid w:val="008D6C95"/>
    <w:rsid w:val="008E0180"/>
    <w:rsid w:val="008E01C1"/>
    <w:rsid w:val="008E085D"/>
    <w:rsid w:val="008E1299"/>
    <w:rsid w:val="008E197E"/>
    <w:rsid w:val="008E2597"/>
    <w:rsid w:val="008E384B"/>
    <w:rsid w:val="008E3B7C"/>
    <w:rsid w:val="008E44BF"/>
    <w:rsid w:val="008E4AC0"/>
    <w:rsid w:val="008E512A"/>
    <w:rsid w:val="008E563E"/>
    <w:rsid w:val="008E5D8B"/>
    <w:rsid w:val="008E5F4B"/>
    <w:rsid w:val="008E61E3"/>
    <w:rsid w:val="008E68AD"/>
    <w:rsid w:val="008E70D7"/>
    <w:rsid w:val="008E7170"/>
    <w:rsid w:val="008E72EF"/>
    <w:rsid w:val="008E779F"/>
    <w:rsid w:val="008E7C25"/>
    <w:rsid w:val="008F002F"/>
    <w:rsid w:val="008F1DE1"/>
    <w:rsid w:val="008F22B5"/>
    <w:rsid w:val="008F24DB"/>
    <w:rsid w:val="008F28D0"/>
    <w:rsid w:val="008F30A5"/>
    <w:rsid w:val="008F350F"/>
    <w:rsid w:val="008F4C6F"/>
    <w:rsid w:val="008F5057"/>
    <w:rsid w:val="008F5193"/>
    <w:rsid w:val="008F5D24"/>
    <w:rsid w:val="008F5EF6"/>
    <w:rsid w:val="00900780"/>
    <w:rsid w:val="00902168"/>
    <w:rsid w:val="00902D8F"/>
    <w:rsid w:val="009033DB"/>
    <w:rsid w:val="00903CB0"/>
    <w:rsid w:val="00903FE0"/>
    <w:rsid w:val="0090428F"/>
    <w:rsid w:val="009061E9"/>
    <w:rsid w:val="00906292"/>
    <w:rsid w:val="009069F7"/>
    <w:rsid w:val="00907154"/>
    <w:rsid w:val="0090728C"/>
    <w:rsid w:val="00910178"/>
    <w:rsid w:val="00910960"/>
    <w:rsid w:val="0091128C"/>
    <w:rsid w:val="0091156B"/>
    <w:rsid w:val="009135B7"/>
    <w:rsid w:val="009144E2"/>
    <w:rsid w:val="00914762"/>
    <w:rsid w:val="0091520F"/>
    <w:rsid w:val="009153C4"/>
    <w:rsid w:val="009159C3"/>
    <w:rsid w:val="00916186"/>
    <w:rsid w:val="009162DC"/>
    <w:rsid w:val="00916A81"/>
    <w:rsid w:val="00916B87"/>
    <w:rsid w:val="00916E15"/>
    <w:rsid w:val="0091725C"/>
    <w:rsid w:val="0091735A"/>
    <w:rsid w:val="0091782E"/>
    <w:rsid w:val="00921398"/>
    <w:rsid w:val="009218BF"/>
    <w:rsid w:val="00923747"/>
    <w:rsid w:val="009245D3"/>
    <w:rsid w:val="0092511A"/>
    <w:rsid w:val="009260F6"/>
    <w:rsid w:val="009307CF"/>
    <w:rsid w:val="009329DE"/>
    <w:rsid w:val="009330EC"/>
    <w:rsid w:val="0093382F"/>
    <w:rsid w:val="00934A1A"/>
    <w:rsid w:val="00934C18"/>
    <w:rsid w:val="009351C0"/>
    <w:rsid w:val="0093558D"/>
    <w:rsid w:val="00935C17"/>
    <w:rsid w:val="00935DBF"/>
    <w:rsid w:val="00936D6A"/>
    <w:rsid w:val="00937281"/>
    <w:rsid w:val="00937295"/>
    <w:rsid w:val="00937356"/>
    <w:rsid w:val="00940058"/>
    <w:rsid w:val="00940A83"/>
    <w:rsid w:val="00940BC0"/>
    <w:rsid w:val="00940C99"/>
    <w:rsid w:val="009410A7"/>
    <w:rsid w:val="009414F4"/>
    <w:rsid w:val="009418D7"/>
    <w:rsid w:val="00941B28"/>
    <w:rsid w:val="0094206A"/>
    <w:rsid w:val="0094257E"/>
    <w:rsid w:val="00942E0E"/>
    <w:rsid w:val="0094396B"/>
    <w:rsid w:val="00943B98"/>
    <w:rsid w:val="00944443"/>
    <w:rsid w:val="00946639"/>
    <w:rsid w:val="00946B7A"/>
    <w:rsid w:val="00946E95"/>
    <w:rsid w:val="00947530"/>
    <w:rsid w:val="00947FCD"/>
    <w:rsid w:val="00950A0E"/>
    <w:rsid w:val="009511B9"/>
    <w:rsid w:val="00951C6B"/>
    <w:rsid w:val="0095314B"/>
    <w:rsid w:val="009548A5"/>
    <w:rsid w:val="0095502C"/>
    <w:rsid w:val="00955D31"/>
    <w:rsid w:val="009574F5"/>
    <w:rsid w:val="009576B0"/>
    <w:rsid w:val="009600D3"/>
    <w:rsid w:val="0096059A"/>
    <w:rsid w:val="0096166D"/>
    <w:rsid w:val="00962383"/>
    <w:rsid w:val="00962F49"/>
    <w:rsid w:val="00963065"/>
    <w:rsid w:val="009638D3"/>
    <w:rsid w:val="009639D6"/>
    <w:rsid w:val="00963AA7"/>
    <w:rsid w:val="00964DB9"/>
    <w:rsid w:val="00965BEA"/>
    <w:rsid w:val="0096628D"/>
    <w:rsid w:val="00967470"/>
    <w:rsid w:val="00971188"/>
    <w:rsid w:val="0097193F"/>
    <w:rsid w:val="00971D5A"/>
    <w:rsid w:val="009720B7"/>
    <w:rsid w:val="0097243F"/>
    <w:rsid w:val="009728DE"/>
    <w:rsid w:val="00972994"/>
    <w:rsid w:val="00972D99"/>
    <w:rsid w:val="009734DC"/>
    <w:rsid w:val="00974E00"/>
    <w:rsid w:val="009759BB"/>
    <w:rsid w:val="00975B61"/>
    <w:rsid w:val="00975FA2"/>
    <w:rsid w:val="0097674A"/>
    <w:rsid w:val="0097680F"/>
    <w:rsid w:val="00976957"/>
    <w:rsid w:val="00977332"/>
    <w:rsid w:val="00980301"/>
    <w:rsid w:val="00980A9E"/>
    <w:rsid w:val="00980CAD"/>
    <w:rsid w:val="0098154B"/>
    <w:rsid w:val="009847FF"/>
    <w:rsid w:val="00984A4A"/>
    <w:rsid w:val="00985602"/>
    <w:rsid w:val="00985A41"/>
    <w:rsid w:val="00985F31"/>
    <w:rsid w:val="00986C3A"/>
    <w:rsid w:val="009878F6"/>
    <w:rsid w:val="009904A7"/>
    <w:rsid w:val="00990D07"/>
    <w:rsid w:val="0099233D"/>
    <w:rsid w:val="00992F5E"/>
    <w:rsid w:val="00993A3B"/>
    <w:rsid w:val="00993D7E"/>
    <w:rsid w:val="00994AAE"/>
    <w:rsid w:val="00994B2C"/>
    <w:rsid w:val="00994C7C"/>
    <w:rsid w:val="00995218"/>
    <w:rsid w:val="0099573B"/>
    <w:rsid w:val="009968EE"/>
    <w:rsid w:val="00996D65"/>
    <w:rsid w:val="0099701F"/>
    <w:rsid w:val="00997CBF"/>
    <w:rsid w:val="00997D4D"/>
    <w:rsid w:val="009A0652"/>
    <w:rsid w:val="009A0B41"/>
    <w:rsid w:val="009A1539"/>
    <w:rsid w:val="009A1579"/>
    <w:rsid w:val="009A1A91"/>
    <w:rsid w:val="009A1E0E"/>
    <w:rsid w:val="009A1E4B"/>
    <w:rsid w:val="009A224F"/>
    <w:rsid w:val="009A25C4"/>
    <w:rsid w:val="009A437D"/>
    <w:rsid w:val="009A46B2"/>
    <w:rsid w:val="009A5E9C"/>
    <w:rsid w:val="009A6C82"/>
    <w:rsid w:val="009A79A8"/>
    <w:rsid w:val="009A7B6C"/>
    <w:rsid w:val="009A7DD2"/>
    <w:rsid w:val="009A7F67"/>
    <w:rsid w:val="009B0DE2"/>
    <w:rsid w:val="009B0EA1"/>
    <w:rsid w:val="009B0F89"/>
    <w:rsid w:val="009B12F2"/>
    <w:rsid w:val="009B1878"/>
    <w:rsid w:val="009B21CE"/>
    <w:rsid w:val="009B2A8C"/>
    <w:rsid w:val="009B32E7"/>
    <w:rsid w:val="009B4609"/>
    <w:rsid w:val="009B5801"/>
    <w:rsid w:val="009B58E7"/>
    <w:rsid w:val="009B5B1F"/>
    <w:rsid w:val="009B602E"/>
    <w:rsid w:val="009B661F"/>
    <w:rsid w:val="009B6C1F"/>
    <w:rsid w:val="009B712C"/>
    <w:rsid w:val="009B7D91"/>
    <w:rsid w:val="009B7EAA"/>
    <w:rsid w:val="009C05BB"/>
    <w:rsid w:val="009C0AC6"/>
    <w:rsid w:val="009C1807"/>
    <w:rsid w:val="009C2030"/>
    <w:rsid w:val="009C2681"/>
    <w:rsid w:val="009C2C2A"/>
    <w:rsid w:val="009C2DBD"/>
    <w:rsid w:val="009C2FFD"/>
    <w:rsid w:val="009C3043"/>
    <w:rsid w:val="009C41E6"/>
    <w:rsid w:val="009C4703"/>
    <w:rsid w:val="009C4974"/>
    <w:rsid w:val="009D03A2"/>
    <w:rsid w:val="009D0626"/>
    <w:rsid w:val="009D0BD9"/>
    <w:rsid w:val="009D0EF8"/>
    <w:rsid w:val="009D0F13"/>
    <w:rsid w:val="009D1928"/>
    <w:rsid w:val="009D203F"/>
    <w:rsid w:val="009D2BE5"/>
    <w:rsid w:val="009D3D9A"/>
    <w:rsid w:val="009D4589"/>
    <w:rsid w:val="009D5235"/>
    <w:rsid w:val="009D6EA0"/>
    <w:rsid w:val="009E0040"/>
    <w:rsid w:val="009E1018"/>
    <w:rsid w:val="009E128A"/>
    <w:rsid w:val="009E143E"/>
    <w:rsid w:val="009E24F2"/>
    <w:rsid w:val="009E2576"/>
    <w:rsid w:val="009E3B35"/>
    <w:rsid w:val="009E4B5C"/>
    <w:rsid w:val="009E4D6F"/>
    <w:rsid w:val="009E54DF"/>
    <w:rsid w:val="009E59BB"/>
    <w:rsid w:val="009E6821"/>
    <w:rsid w:val="009E7247"/>
    <w:rsid w:val="009E7379"/>
    <w:rsid w:val="009F0E38"/>
    <w:rsid w:val="009F1361"/>
    <w:rsid w:val="009F1370"/>
    <w:rsid w:val="009F265B"/>
    <w:rsid w:val="009F28A9"/>
    <w:rsid w:val="009F2EBA"/>
    <w:rsid w:val="009F30E5"/>
    <w:rsid w:val="009F32D5"/>
    <w:rsid w:val="009F4238"/>
    <w:rsid w:val="009F4E72"/>
    <w:rsid w:val="009F60B5"/>
    <w:rsid w:val="009F7006"/>
    <w:rsid w:val="009F7A36"/>
    <w:rsid w:val="00A00950"/>
    <w:rsid w:val="00A02B24"/>
    <w:rsid w:val="00A03065"/>
    <w:rsid w:val="00A03A28"/>
    <w:rsid w:val="00A0448A"/>
    <w:rsid w:val="00A04F4A"/>
    <w:rsid w:val="00A06163"/>
    <w:rsid w:val="00A1042C"/>
    <w:rsid w:val="00A1060C"/>
    <w:rsid w:val="00A10DB7"/>
    <w:rsid w:val="00A113BA"/>
    <w:rsid w:val="00A115AA"/>
    <w:rsid w:val="00A11C80"/>
    <w:rsid w:val="00A12DAF"/>
    <w:rsid w:val="00A13A79"/>
    <w:rsid w:val="00A14539"/>
    <w:rsid w:val="00A14685"/>
    <w:rsid w:val="00A14A53"/>
    <w:rsid w:val="00A15277"/>
    <w:rsid w:val="00A15397"/>
    <w:rsid w:val="00A154F1"/>
    <w:rsid w:val="00A157B9"/>
    <w:rsid w:val="00A17E13"/>
    <w:rsid w:val="00A21261"/>
    <w:rsid w:val="00A21291"/>
    <w:rsid w:val="00A216F8"/>
    <w:rsid w:val="00A2210E"/>
    <w:rsid w:val="00A227BB"/>
    <w:rsid w:val="00A22891"/>
    <w:rsid w:val="00A2291D"/>
    <w:rsid w:val="00A23993"/>
    <w:rsid w:val="00A243B9"/>
    <w:rsid w:val="00A2572F"/>
    <w:rsid w:val="00A268E0"/>
    <w:rsid w:val="00A27044"/>
    <w:rsid w:val="00A2779D"/>
    <w:rsid w:val="00A278F8"/>
    <w:rsid w:val="00A27F55"/>
    <w:rsid w:val="00A30298"/>
    <w:rsid w:val="00A3095B"/>
    <w:rsid w:val="00A30A53"/>
    <w:rsid w:val="00A3134A"/>
    <w:rsid w:val="00A318BE"/>
    <w:rsid w:val="00A31A46"/>
    <w:rsid w:val="00A31E48"/>
    <w:rsid w:val="00A31F86"/>
    <w:rsid w:val="00A32352"/>
    <w:rsid w:val="00A3261B"/>
    <w:rsid w:val="00A32F16"/>
    <w:rsid w:val="00A334FD"/>
    <w:rsid w:val="00A33C2C"/>
    <w:rsid w:val="00A33CFA"/>
    <w:rsid w:val="00A33D67"/>
    <w:rsid w:val="00A34274"/>
    <w:rsid w:val="00A34597"/>
    <w:rsid w:val="00A358AE"/>
    <w:rsid w:val="00A371DC"/>
    <w:rsid w:val="00A376D2"/>
    <w:rsid w:val="00A41B49"/>
    <w:rsid w:val="00A41D2F"/>
    <w:rsid w:val="00A423D0"/>
    <w:rsid w:val="00A42D1B"/>
    <w:rsid w:val="00A430AB"/>
    <w:rsid w:val="00A44384"/>
    <w:rsid w:val="00A44436"/>
    <w:rsid w:val="00A44B15"/>
    <w:rsid w:val="00A44C7B"/>
    <w:rsid w:val="00A46CC6"/>
    <w:rsid w:val="00A472CE"/>
    <w:rsid w:val="00A5037C"/>
    <w:rsid w:val="00A5105F"/>
    <w:rsid w:val="00A51DDE"/>
    <w:rsid w:val="00A52012"/>
    <w:rsid w:val="00A521F8"/>
    <w:rsid w:val="00A52677"/>
    <w:rsid w:val="00A52814"/>
    <w:rsid w:val="00A5296D"/>
    <w:rsid w:val="00A52C4C"/>
    <w:rsid w:val="00A535E9"/>
    <w:rsid w:val="00A5409C"/>
    <w:rsid w:val="00A54222"/>
    <w:rsid w:val="00A5454D"/>
    <w:rsid w:val="00A554CF"/>
    <w:rsid w:val="00A55853"/>
    <w:rsid w:val="00A566EA"/>
    <w:rsid w:val="00A5680F"/>
    <w:rsid w:val="00A569AC"/>
    <w:rsid w:val="00A57865"/>
    <w:rsid w:val="00A57DAB"/>
    <w:rsid w:val="00A60FC2"/>
    <w:rsid w:val="00A614AD"/>
    <w:rsid w:val="00A623E8"/>
    <w:rsid w:val="00A62936"/>
    <w:rsid w:val="00A62977"/>
    <w:rsid w:val="00A63664"/>
    <w:rsid w:val="00A64475"/>
    <w:rsid w:val="00A6463E"/>
    <w:rsid w:val="00A65588"/>
    <w:rsid w:val="00A65C7C"/>
    <w:rsid w:val="00A65F65"/>
    <w:rsid w:val="00A6631A"/>
    <w:rsid w:val="00A66335"/>
    <w:rsid w:val="00A667B0"/>
    <w:rsid w:val="00A66A82"/>
    <w:rsid w:val="00A66AF9"/>
    <w:rsid w:val="00A66CFE"/>
    <w:rsid w:val="00A67332"/>
    <w:rsid w:val="00A70374"/>
    <w:rsid w:val="00A71D97"/>
    <w:rsid w:val="00A7282B"/>
    <w:rsid w:val="00A72AFC"/>
    <w:rsid w:val="00A7432B"/>
    <w:rsid w:val="00A74427"/>
    <w:rsid w:val="00A75861"/>
    <w:rsid w:val="00A76834"/>
    <w:rsid w:val="00A779B3"/>
    <w:rsid w:val="00A8097F"/>
    <w:rsid w:val="00A80A94"/>
    <w:rsid w:val="00A82B7D"/>
    <w:rsid w:val="00A82C1E"/>
    <w:rsid w:val="00A82E7B"/>
    <w:rsid w:val="00A8333D"/>
    <w:rsid w:val="00A83547"/>
    <w:rsid w:val="00A839C2"/>
    <w:rsid w:val="00A843F7"/>
    <w:rsid w:val="00A8572A"/>
    <w:rsid w:val="00A86150"/>
    <w:rsid w:val="00A86600"/>
    <w:rsid w:val="00A86E2C"/>
    <w:rsid w:val="00A87317"/>
    <w:rsid w:val="00A87ACD"/>
    <w:rsid w:val="00A92185"/>
    <w:rsid w:val="00A92533"/>
    <w:rsid w:val="00A926DB"/>
    <w:rsid w:val="00A92A87"/>
    <w:rsid w:val="00A930CA"/>
    <w:rsid w:val="00A93464"/>
    <w:rsid w:val="00A938CD"/>
    <w:rsid w:val="00A944A7"/>
    <w:rsid w:val="00A95259"/>
    <w:rsid w:val="00A969D4"/>
    <w:rsid w:val="00A96FD6"/>
    <w:rsid w:val="00A97C80"/>
    <w:rsid w:val="00A97DAE"/>
    <w:rsid w:val="00AA068E"/>
    <w:rsid w:val="00AA10E2"/>
    <w:rsid w:val="00AA176A"/>
    <w:rsid w:val="00AA200B"/>
    <w:rsid w:val="00AA286F"/>
    <w:rsid w:val="00AA33F9"/>
    <w:rsid w:val="00AA3479"/>
    <w:rsid w:val="00AA4835"/>
    <w:rsid w:val="00AA52BF"/>
    <w:rsid w:val="00AA6D64"/>
    <w:rsid w:val="00AB032A"/>
    <w:rsid w:val="00AB0B69"/>
    <w:rsid w:val="00AB0BF3"/>
    <w:rsid w:val="00AB1480"/>
    <w:rsid w:val="00AB1A94"/>
    <w:rsid w:val="00AB1EE8"/>
    <w:rsid w:val="00AB2E18"/>
    <w:rsid w:val="00AB32A2"/>
    <w:rsid w:val="00AB40FD"/>
    <w:rsid w:val="00AB435B"/>
    <w:rsid w:val="00AB48B4"/>
    <w:rsid w:val="00AB4B32"/>
    <w:rsid w:val="00AB4FEA"/>
    <w:rsid w:val="00AB5B09"/>
    <w:rsid w:val="00AB61E6"/>
    <w:rsid w:val="00AB65D9"/>
    <w:rsid w:val="00AB6D3B"/>
    <w:rsid w:val="00AB7138"/>
    <w:rsid w:val="00AB74E1"/>
    <w:rsid w:val="00AB773B"/>
    <w:rsid w:val="00AC0288"/>
    <w:rsid w:val="00AC1582"/>
    <w:rsid w:val="00AC17B8"/>
    <w:rsid w:val="00AC1D69"/>
    <w:rsid w:val="00AC2163"/>
    <w:rsid w:val="00AC23A4"/>
    <w:rsid w:val="00AC29D1"/>
    <w:rsid w:val="00AC2BB7"/>
    <w:rsid w:val="00AC379C"/>
    <w:rsid w:val="00AC42A7"/>
    <w:rsid w:val="00AC4AA3"/>
    <w:rsid w:val="00AC6190"/>
    <w:rsid w:val="00AC6912"/>
    <w:rsid w:val="00AC6A18"/>
    <w:rsid w:val="00AC73AE"/>
    <w:rsid w:val="00AC79AD"/>
    <w:rsid w:val="00AC7CD0"/>
    <w:rsid w:val="00AD38D7"/>
    <w:rsid w:val="00AD4CF1"/>
    <w:rsid w:val="00AD6390"/>
    <w:rsid w:val="00AD77A7"/>
    <w:rsid w:val="00AD7F83"/>
    <w:rsid w:val="00AE0B1B"/>
    <w:rsid w:val="00AE1DBD"/>
    <w:rsid w:val="00AE2076"/>
    <w:rsid w:val="00AE269E"/>
    <w:rsid w:val="00AE2813"/>
    <w:rsid w:val="00AE2AE6"/>
    <w:rsid w:val="00AE2D6B"/>
    <w:rsid w:val="00AE3CAC"/>
    <w:rsid w:val="00AE3E57"/>
    <w:rsid w:val="00AE420B"/>
    <w:rsid w:val="00AE52ED"/>
    <w:rsid w:val="00AE6B73"/>
    <w:rsid w:val="00AE6D98"/>
    <w:rsid w:val="00AE7913"/>
    <w:rsid w:val="00AE7A29"/>
    <w:rsid w:val="00AF053F"/>
    <w:rsid w:val="00AF133A"/>
    <w:rsid w:val="00AF1659"/>
    <w:rsid w:val="00AF190F"/>
    <w:rsid w:val="00AF1CAE"/>
    <w:rsid w:val="00AF2297"/>
    <w:rsid w:val="00AF4D48"/>
    <w:rsid w:val="00AF4DE5"/>
    <w:rsid w:val="00AF5A1A"/>
    <w:rsid w:val="00AF602F"/>
    <w:rsid w:val="00AF6096"/>
    <w:rsid w:val="00AF6DFD"/>
    <w:rsid w:val="00AF70B5"/>
    <w:rsid w:val="00AF7B73"/>
    <w:rsid w:val="00B000BF"/>
    <w:rsid w:val="00B001BC"/>
    <w:rsid w:val="00B0069E"/>
    <w:rsid w:val="00B0116A"/>
    <w:rsid w:val="00B01782"/>
    <w:rsid w:val="00B0225A"/>
    <w:rsid w:val="00B02CC7"/>
    <w:rsid w:val="00B03502"/>
    <w:rsid w:val="00B0463E"/>
    <w:rsid w:val="00B05426"/>
    <w:rsid w:val="00B05DEE"/>
    <w:rsid w:val="00B0646A"/>
    <w:rsid w:val="00B06737"/>
    <w:rsid w:val="00B067F2"/>
    <w:rsid w:val="00B06E14"/>
    <w:rsid w:val="00B0735A"/>
    <w:rsid w:val="00B07D8A"/>
    <w:rsid w:val="00B07F32"/>
    <w:rsid w:val="00B10E4C"/>
    <w:rsid w:val="00B11055"/>
    <w:rsid w:val="00B11A3F"/>
    <w:rsid w:val="00B11A52"/>
    <w:rsid w:val="00B11BFA"/>
    <w:rsid w:val="00B12365"/>
    <w:rsid w:val="00B12A39"/>
    <w:rsid w:val="00B12B32"/>
    <w:rsid w:val="00B12EBC"/>
    <w:rsid w:val="00B13D19"/>
    <w:rsid w:val="00B1409B"/>
    <w:rsid w:val="00B14737"/>
    <w:rsid w:val="00B15FF7"/>
    <w:rsid w:val="00B161A1"/>
    <w:rsid w:val="00B16AB9"/>
    <w:rsid w:val="00B16CBA"/>
    <w:rsid w:val="00B16F81"/>
    <w:rsid w:val="00B17061"/>
    <w:rsid w:val="00B17915"/>
    <w:rsid w:val="00B20B43"/>
    <w:rsid w:val="00B20C63"/>
    <w:rsid w:val="00B20C98"/>
    <w:rsid w:val="00B210F1"/>
    <w:rsid w:val="00B2244A"/>
    <w:rsid w:val="00B23FE7"/>
    <w:rsid w:val="00B24017"/>
    <w:rsid w:val="00B244F0"/>
    <w:rsid w:val="00B24DD9"/>
    <w:rsid w:val="00B25045"/>
    <w:rsid w:val="00B25615"/>
    <w:rsid w:val="00B2583C"/>
    <w:rsid w:val="00B25F04"/>
    <w:rsid w:val="00B263C5"/>
    <w:rsid w:val="00B273A0"/>
    <w:rsid w:val="00B27634"/>
    <w:rsid w:val="00B278B4"/>
    <w:rsid w:val="00B279B6"/>
    <w:rsid w:val="00B304E0"/>
    <w:rsid w:val="00B305CC"/>
    <w:rsid w:val="00B30673"/>
    <w:rsid w:val="00B30C9B"/>
    <w:rsid w:val="00B30ED5"/>
    <w:rsid w:val="00B323FB"/>
    <w:rsid w:val="00B32756"/>
    <w:rsid w:val="00B3301A"/>
    <w:rsid w:val="00B33F6E"/>
    <w:rsid w:val="00B341E4"/>
    <w:rsid w:val="00B3513F"/>
    <w:rsid w:val="00B35C95"/>
    <w:rsid w:val="00B36BC1"/>
    <w:rsid w:val="00B36DA5"/>
    <w:rsid w:val="00B36F24"/>
    <w:rsid w:val="00B409E0"/>
    <w:rsid w:val="00B4130D"/>
    <w:rsid w:val="00B41744"/>
    <w:rsid w:val="00B417E5"/>
    <w:rsid w:val="00B41D42"/>
    <w:rsid w:val="00B41E73"/>
    <w:rsid w:val="00B4263D"/>
    <w:rsid w:val="00B429F6"/>
    <w:rsid w:val="00B42A59"/>
    <w:rsid w:val="00B42A6D"/>
    <w:rsid w:val="00B43172"/>
    <w:rsid w:val="00B435FF"/>
    <w:rsid w:val="00B43E3A"/>
    <w:rsid w:val="00B440AC"/>
    <w:rsid w:val="00B4418D"/>
    <w:rsid w:val="00B44C99"/>
    <w:rsid w:val="00B44E7C"/>
    <w:rsid w:val="00B452AA"/>
    <w:rsid w:val="00B45380"/>
    <w:rsid w:val="00B45D5F"/>
    <w:rsid w:val="00B46C4B"/>
    <w:rsid w:val="00B46EE1"/>
    <w:rsid w:val="00B47555"/>
    <w:rsid w:val="00B50201"/>
    <w:rsid w:val="00B503F4"/>
    <w:rsid w:val="00B50C2B"/>
    <w:rsid w:val="00B50F6D"/>
    <w:rsid w:val="00B513A2"/>
    <w:rsid w:val="00B51A5F"/>
    <w:rsid w:val="00B52C51"/>
    <w:rsid w:val="00B52EEC"/>
    <w:rsid w:val="00B52FD0"/>
    <w:rsid w:val="00B553C8"/>
    <w:rsid w:val="00B5612E"/>
    <w:rsid w:val="00B56AFF"/>
    <w:rsid w:val="00B570AD"/>
    <w:rsid w:val="00B5751A"/>
    <w:rsid w:val="00B57A41"/>
    <w:rsid w:val="00B57B0C"/>
    <w:rsid w:val="00B60789"/>
    <w:rsid w:val="00B60ADC"/>
    <w:rsid w:val="00B60E3A"/>
    <w:rsid w:val="00B61151"/>
    <w:rsid w:val="00B61390"/>
    <w:rsid w:val="00B61796"/>
    <w:rsid w:val="00B61D59"/>
    <w:rsid w:val="00B62353"/>
    <w:rsid w:val="00B632A8"/>
    <w:rsid w:val="00B634B9"/>
    <w:rsid w:val="00B636A2"/>
    <w:rsid w:val="00B636D2"/>
    <w:rsid w:val="00B63C05"/>
    <w:rsid w:val="00B63D64"/>
    <w:rsid w:val="00B641EC"/>
    <w:rsid w:val="00B64D45"/>
    <w:rsid w:val="00B64D68"/>
    <w:rsid w:val="00B65422"/>
    <w:rsid w:val="00B66129"/>
    <w:rsid w:val="00B6758C"/>
    <w:rsid w:val="00B679F6"/>
    <w:rsid w:val="00B67C50"/>
    <w:rsid w:val="00B67D1B"/>
    <w:rsid w:val="00B708CE"/>
    <w:rsid w:val="00B7174C"/>
    <w:rsid w:val="00B72231"/>
    <w:rsid w:val="00B727F8"/>
    <w:rsid w:val="00B7310C"/>
    <w:rsid w:val="00B738F0"/>
    <w:rsid w:val="00B73F55"/>
    <w:rsid w:val="00B741F0"/>
    <w:rsid w:val="00B751B8"/>
    <w:rsid w:val="00B753CC"/>
    <w:rsid w:val="00B7540A"/>
    <w:rsid w:val="00B7549B"/>
    <w:rsid w:val="00B754E8"/>
    <w:rsid w:val="00B7559C"/>
    <w:rsid w:val="00B75EBF"/>
    <w:rsid w:val="00B779E7"/>
    <w:rsid w:val="00B80005"/>
    <w:rsid w:val="00B809F8"/>
    <w:rsid w:val="00B81B21"/>
    <w:rsid w:val="00B82911"/>
    <w:rsid w:val="00B837C1"/>
    <w:rsid w:val="00B83BA2"/>
    <w:rsid w:val="00B8427B"/>
    <w:rsid w:val="00B85D42"/>
    <w:rsid w:val="00B86039"/>
    <w:rsid w:val="00B86625"/>
    <w:rsid w:val="00B8712A"/>
    <w:rsid w:val="00B904EC"/>
    <w:rsid w:val="00B913C0"/>
    <w:rsid w:val="00B91405"/>
    <w:rsid w:val="00B920E1"/>
    <w:rsid w:val="00B922E9"/>
    <w:rsid w:val="00B93555"/>
    <w:rsid w:val="00B93E76"/>
    <w:rsid w:val="00B942F8"/>
    <w:rsid w:val="00B96238"/>
    <w:rsid w:val="00B973F5"/>
    <w:rsid w:val="00B97FE1"/>
    <w:rsid w:val="00BA0A76"/>
    <w:rsid w:val="00BA107E"/>
    <w:rsid w:val="00BA1AB3"/>
    <w:rsid w:val="00BA2570"/>
    <w:rsid w:val="00BA262C"/>
    <w:rsid w:val="00BA3482"/>
    <w:rsid w:val="00BA395D"/>
    <w:rsid w:val="00BA4FE1"/>
    <w:rsid w:val="00BA5ADC"/>
    <w:rsid w:val="00BA6482"/>
    <w:rsid w:val="00BA6A25"/>
    <w:rsid w:val="00BA7359"/>
    <w:rsid w:val="00BB0EAC"/>
    <w:rsid w:val="00BB0F6C"/>
    <w:rsid w:val="00BB170E"/>
    <w:rsid w:val="00BB216A"/>
    <w:rsid w:val="00BB2D12"/>
    <w:rsid w:val="00BB3F65"/>
    <w:rsid w:val="00BB408D"/>
    <w:rsid w:val="00BB44C2"/>
    <w:rsid w:val="00BB4713"/>
    <w:rsid w:val="00BB51CF"/>
    <w:rsid w:val="00BB599E"/>
    <w:rsid w:val="00BB5D2A"/>
    <w:rsid w:val="00BB6320"/>
    <w:rsid w:val="00BB63ED"/>
    <w:rsid w:val="00BC0127"/>
    <w:rsid w:val="00BC090E"/>
    <w:rsid w:val="00BC3C4A"/>
    <w:rsid w:val="00BC434F"/>
    <w:rsid w:val="00BC48A9"/>
    <w:rsid w:val="00BC4F10"/>
    <w:rsid w:val="00BC5DC9"/>
    <w:rsid w:val="00BC600E"/>
    <w:rsid w:val="00BC6370"/>
    <w:rsid w:val="00BC6D30"/>
    <w:rsid w:val="00BC6EA4"/>
    <w:rsid w:val="00BC7C89"/>
    <w:rsid w:val="00BD19D9"/>
    <w:rsid w:val="00BD2510"/>
    <w:rsid w:val="00BD28EC"/>
    <w:rsid w:val="00BD3425"/>
    <w:rsid w:val="00BD3D29"/>
    <w:rsid w:val="00BD3F61"/>
    <w:rsid w:val="00BD551C"/>
    <w:rsid w:val="00BD5864"/>
    <w:rsid w:val="00BD60DC"/>
    <w:rsid w:val="00BD6121"/>
    <w:rsid w:val="00BD6196"/>
    <w:rsid w:val="00BD79C6"/>
    <w:rsid w:val="00BE22A0"/>
    <w:rsid w:val="00BE36C1"/>
    <w:rsid w:val="00BE3A14"/>
    <w:rsid w:val="00BE5029"/>
    <w:rsid w:val="00BE67E3"/>
    <w:rsid w:val="00BE6881"/>
    <w:rsid w:val="00BE7449"/>
    <w:rsid w:val="00BF0319"/>
    <w:rsid w:val="00BF08CB"/>
    <w:rsid w:val="00BF171F"/>
    <w:rsid w:val="00BF1B14"/>
    <w:rsid w:val="00BF32AD"/>
    <w:rsid w:val="00BF3666"/>
    <w:rsid w:val="00BF46F3"/>
    <w:rsid w:val="00BF4E99"/>
    <w:rsid w:val="00BF5925"/>
    <w:rsid w:val="00BF5A52"/>
    <w:rsid w:val="00BF6837"/>
    <w:rsid w:val="00BF7DAA"/>
    <w:rsid w:val="00BF7DB2"/>
    <w:rsid w:val="00BF7E95"/>
    <w:rsid w:val="00C01233"/>
    <w:rsid w:val="00C01E4A"/>
    <w:rsid w:val="00C044DA"/>
    <w:rsid w:val="00C04EC4"/>
    <w:rsid w:val="00C05789"/>
    <w:rsid w:val="00C06785"/>
    <w:rsid w:val="00C06992"/>
    <w:rsid w:val="00C07198"/>
    <w:rsid w:val="00C076B9"/>
    <w:rsid w:val="00C07D7A"/>
    <w:rsid w:val="00C106E8"/>
    <w:rsid w:val="00C11FE2"/>
    <w:rsid w:val="00C12FDB"/>
    <w:rsid w:val="00C13B07"/>
    <w:rsid w:val="00C14977"/>
    <w:rsid w:val="00C1519F"/>
    <w:rsid w:val="00C1577A"/>
    <w:rsid w:val="00C159D8"/>
    <w:rsid w:val="00C15C71"/>
    <w:rsid w:val="00C16078"/>
    <w:rsid w:val="00C16656"/>
    <w:rsid w:val="00C1677E"/>
    <w:rsid w:val="00C16AD6"/>
    <w:rsid w:val="00C17A0C"/>
    <w:rsid w:val="00C17C2B"/>
    <w:rsid w:val="00C200B6"/>
    <w:rsid w:val="00C2028B"/>
    <w:rsid w:val="00C20340"/>
    <w:rsid w:val="00C21847"/>
    <w:rsid w:val="00C21C31"/>
    <w:rsid w:val="00C22015"/>
    <w:rsid w:val="00C22031"/>
    <w:rsid w:val="00C22F1C"/>
    <w:rsid w:val="00C2333E"/>
    <w:rsid w:val="00C23CFE"/>
    <w:rsid w:val="00C2469A"/>
    <w:rsid w:val="00C25BC6"/>
    <w:rsid w:val="00C2697E"/>
    <w:rsid w:val="00C303B2"/>
    <w:rsid w:val="00C30C69"/>
    <w:rsid w:val="00C3212B"/>
    <w:rsid w:val="00C3229A"/>
    <w:rsid w:val="00C322A7"/>
    <w:rsid w:val="00C33278"/>
    <w:rsid w:val="00C34C7B"/>
    <w:rsid w:val="00C35AFD"/>
    <w:rsid w:val="00C35F7C"/>
    <w:rsid w:val="00C363E6"/>
    <w:rsid w:val="00C371B7"/>
    <w:rsid w:val="00C372D4"/>
    <w:rsid w:val="00C42E19"/>
    <w:rsid w:val="00C42FB9"/>
    <w:rsid w:val="00C4381D"/>
    <w:rsid w:val="00C43B37"/>
    <w:rsid w:val="00C43EC6"/>
    <w:rsid w:val="00C4428A"/>
    <w:rsid w:val="00C44A7F"/>
    <w:rsid w:val="00C467C8"/>
    <w:rsid w:val="00C46B21"/>
    <w:rsid w:val="00C47FE8"/>
    <w:rsid w:val="00C509FB"/>
    <w:rsid w:val="00C51092"/>
    <w:rsid w:val="00C51D7D"/>
    <w:rsid w:val="00C52C45"/>
    <w:rsid w:val="00C532A6"/>
    <w:rsid w:val="00C53D5A"/>
    <w:rsid w:val="00C54A23"/>
    <w:rsid w:val="00C54C79"/>
    <w:rsid w:val="00C55A5D"/>
    <w:rsid w:val="00C56512"/>
    <w:rsid w:val="00C56F3D"/>
    <w:rsid w:val="00C60D92"/>
    <w:rsid w:val="00C61233"/>
    <w:rsid w:val="00C626D4"/>
    <w:rsid w:val="00C629F8"/>
    <w:rsid w:val="00C64509"/>
    <w:rsid w:val="00C64844"/>
    <w:rsid w:val="00C64D7F"/>
    <w:rsid w:val="00C65DC6"/>
    <w:rsid w:val="00C67AFE"/>
    <w:rsid w:val="00C70512"/>
    <w:rsid w:val="00C713E9"/>
    <w:rsid w:val="00C717C5"/>
    <w:rsid w:val="00C71EE1"/>
    <w:rsid w:val="00C72FD2"/>
    <w:rsid w:val="00C7310B"/>
    <w:rsid w:val="00C73AF9"/>
    <w:rsid w:val="00C73D37"/>
    <w:rsid w:val="00C76911"/>
    <w:rsid w:val="00C76A05"/>
    <w:rsid w:val="00C76B27"/>
    <w:rsid w:val="00C776B8"/>
    <w:rsid w:val="00C77ADB"/>
    <w:rsid w:val="00C80AD2"/>
    <w:rsid w:val="00C81AA4"/>
    <w:rsid w:val="00C82B23"/>
    <w:rsid w:val="00C83077"/>
    <w:rsid w:val="00C83086"/>
    <w:rsid w:val="00C83160"/>
    <w:rsid w:val="00C85432"/>
    <w:rsid w:val="00C858F2"/>
    <w:rsid w:val="00C85C92"/>
    <w:rsid w:val="00C85E3A"/>
    <w:rsid w:val="00C864AF"/>
    <w:rsid w:val="00C86B18"/>
    <w:rsid w:val="00C86B92"/>
    <w:rsid w:val="00C8729B"/>
    <w:rsid w:val="00C90E7C"/>
    <w:rsid w:val="00C912CA"/>
    <w:rsid w:val="00C91640"/>
    <w:rsid w:val="00C91A86"/>
    <w:rsid w:val="00C91EF8"/>
    <w:rsid w:val="00C92322"/>
    <w:rsid w:val="00C92642"/>
    <w:rsid w:val="00C92AC2"/>
    <w:rsid w:val="00C930EB"/>
    <w:rsid w:val="00C934F5"/>
    <w:rsid w:val="00C936E5"/>
    <w:rsid w:val="00C93A7E"/>
    <w:rsid w:val="00C94491"/>
    <w:rsid w:val="00C94580"/>
    <w:rsid w:val="00C9465B"/>
    <w:rsid w:val="00C94957"/>
    <w:rsid w:val="00C94CA3"/>
    <w:rsid w:val="00C95AAF"/>
    <w:rsid w:val="00C960D4"/>
    <w:rsid w:val="00C961F2"/>
    <w:rsid w:val="00C96358"/>
    <w:rsid w:val="00C96648"/>
    <w:rsid w:val="00C96A6F"/>
    <w:rsid w:val="00C970CC"/>
    <w:rsid w:val="00C975A8"/>
    <w:rsid w:val="00C97E2D"/>
    <w:rsid w:val="00CA0ACD"/>
    <w:rsid w:val="00CA13FD"/>
    <w:rsid w:val="00CA1E05"/>
    <w:rsid w:val="00CA2C83"/>
    <w:rsid w:val="00CA3AE3"/>
    <w:rsid w:val="00CA3C17"/>
    <w:rsid w:val="00CA427E"/>
    <w:rsid w:val="00CA4E89"/>
    <w:rsid w:val="00CA5FEB"/>
    <w:rsid w:val="00CA6C17"/>
    <w:rsid w:val="00CA74AC"/>
    <w:rsid w:val="00CB0FB5"/>
    <w:rsid w:val="00CB2CA7"/>
    <w:rsid w:val="00CB3566"/>
    <w:rsid w:val="00CB3644"/>
    <w:rsid w:val="00CB3980"/>
    <w:rsid w:val="00CB4EEE"/>
    <w:rsid w:val="00CB5B87"/>
    <w:rsid w:val="00CB5EE5"/>
    <w:rsid w:val="00CB6F96"/>
    <w:rsid w:val="00CB7F18"/>
    <w:rsid w:val="00CC0AE2"/>
    <w:rsid w:val="00CC0F18"/>
    <w:rsid w:val="00CC19BE"/>
    <w:rsid w:val="00CC1B11"/>
    <w:rsid w:val="00CC2320"/>
    <w:rsid w:val="00CC25CF"/>
    <w:rsid w:val="00CC5494"/>
    <w:rsid w:val="00CC5F73"/>
    <w:rsid w:val="00CC67D4"/>
    <w:rsid w:val="00CC784A"/>
    <w:rsid w:val="00CC7BE3"/>
    <w:rsid w:val="00CC7DD9"/>
    <w:rsid w:val="00CD01AC"/>
    <w:rsid w:val="00CD0EAD"/>
    <w:rsid w:val="00CD1A9A"/>
    <w:rsid w:val="00CD22A0"/>
    <w:rsid w:val="00CD4AAA"/>
    <w:rsid w:val="00CD55E0"/>
    <w:rsid w:val="00CD57B6"/>
    <w:rsid w:val="00CD6532"/>
    <w:rsid w:val="00CD73F7"/>
    <w:rsid w:val="00CE06C4"/>
    <w:rsid w:val="00CE0FD0"/>
    <w:rsid w:val="00CE148B"/>
    <w:rsid w:val="00CE203C"/>
    <w:rsid w:val="00CE2296"/>
    <w:rsid w:val="00CE28E9"/>
    <w:rsid w:val="00CE2ACD"/>
    <w:rsid w:val="00CE2DF4"/>
    <w:rsid w:val="00CE317D"/>
    <w:rsid w:val="00CE439B"/>
    <w:rsid w:val="00CE5454"/>
    <w:rsid w:val="00CE67FC"/>
    <w:rsid w:val="00CE75AD"/>
    <w:rsid w:val="00CF0419"/>
    <w:rsid w:val="00CF0896"/>
    <w:rsid w:val="00CF0C2E"/>
    <w:rsid w:val="00CF121A"/>
    <w:rsid w:val="00CF1921"/>
    <w:rsid w:val="00CF1DCA"/>
    <w:rsid w:val="00CF2201"/>
    <w:rsid w:val="00CF2405"/>
    <w:rsid w:val="00CF2FBD"/>
    <w:rsid w:val="00CF32A7"/>
    <w:rsid w:val="00CF33FC"/>
    <w:rsid w:val="00CF3902"/>
    <w:rsid w:val="00CF3A99"/>
    <w:rsid w:val="00CF3D96"/>
    <w:rsid w:val="00CF40F9"/>
    <w:rsid w:val="00CF581A"/>
    <w:rsid w:val="00CF66E3"/>
    <w:rsid w:val="00CF7553"/>
    <w:rsid w:val="00CF7850"/>
    <w:rsid w:val="00D004EC"/>
    <w:rsid w:val="00D00844"/>
    <w:rsid w:val="00D00CFD"/>
    <w:rsid w:val="00D012FE"/>
    <w:rsid w:val="00D02234"/>
    <w:rsid w:val="00D025DF"/>
    <w:rsid w:val="00D02C47"/>
    <w:rsid w:val="00D02E5A"/>
    <w:rsid w:val="00D02FD3"/>
    <w:rsid w:val="00D03132"/>
    <w:rsid w:val="00D062D1"/>
    <w:rsid w:val="00D10ABB"/>
    <w:rsid w:val="00D11707"/>
    <w:rsid w:val="00D11954"/>
    <w:rsid w:val="00D1290D"/>
    <w:rsid w:val="00D1320A"/>
    <w:rsid w:val="00D134C9"/>
    <w:rsid w:val="00D1483D"/>
    <w:rsid w:val="00D14DCF"/>
    <w:rsid w:val="00D15313"/>
    <w:rsid w:val="00D16DED"/>
    <w:rsid w:val="00D17CC2"/>
    <w:rsid w:val="00D20DDA"/>
    <w:rsid w:val="00D21348"/>
    <w:rsid w:val="00D21851"/>
    <w:rsid w:val="00D21935"/>
    <w:rsid w:val="00D219EC"/>
    <w:rsid w:val="00D21C62"/>
    <w:rsid w:val="00D22E1A"/>
    <w:rsid w:val="00D237DD"/>
    <w:rsid w:val="00D23B74"/>
    <w:rsid w:val="00D23DF3"/>
    <w:rsid w:val="00D24B28"/>
    <w:rsid w:val="00D25170"/>
    <w:rsid w:val="00D2594A"/>
    <w:rsid w:val="00D25BC0"/>
    <w:rsid w:val="00D260B2"/>
    <w:rsid w:val="00D30108"/>
    <w:rsid w:val="00D305EE"/>
    <w:rsid w:val="00D30F45"/>
    <w:rsid w:val="00D30F94"/>
    <w:rsid w:val="00D312EE"/>
    <w:rsid w:val="00D31F9D"/>
    <w:rsid w:val="00D32920"/>
    <w:rsid w:val="00D335A6"/>
    <w:rsid w:val="00D33B5E"/>
    <w:rsid w:val="00D33F23"/>
    <w:rsid w:val="00D35C66"/>
    <w:rsid w:val="00D37D56"/>
    <w:rsid w:val="00D400FB"/>
    <w:rsid w:val="00D411F9"/>
    <w:rsid w:val="00D41A4B"/>
    <w:rsid w:val="00D41F69"/>
    <w:rsid w:val="00D44EDC"/>
    <w:rsid w:val="00D451C7"/>
    <w:rsid w:val="00D458D2"/>
    <w:rsid w:val="00D46602"/>
    <w:rsid w:val="00D4673C"/>
    <w:rsid w:val="00D47161"/>
    <w:rsid w:val="00D47948"/>
    <w:rsid w:val="00D507D3"/>
    <w:rsid w:val="00D5147F"/>
    <w:rsid w:val="00D535E7"/>
    <w:rsid w:val="00D53B0D"/>
    <w:rsid w:val="00D54192"/>
    <w:rsid w:val="00D54615"/>
    <w:rsid w:val="00D549C7"/>
    <w:rsid w:val="00D5557D"/>
    <w:rsid w:val="00D556E7"/>
    <w:rsid w:val="00D560D5"/>
    <w:rsid w:val="00D5654C"/>
    <w:rsid w:val="00D571F6"/>
    <w:rsid w:val="00D57248"/>
    <w:rsid w:val="00D57585"/>
    <w:rsid w:val="00D57FAE"/>
    <w:rsid w:val="00D60693"/>
    <w:rsid w:val="00D608EE"/>
    <w:rsid w:val="00D610E5"/>
    <w:rsid w:val="00D611D0"/>
    <w:rsid w:val="00D61536"/>
    <w:rsid w:val="00D6218F"/>
    <w:rsid w:val="00D6228A"/>
    <w:rsid w:val="00D6230F"/>
    <w:rsid w:val="00D6251C"/>
    <w:rsid w:val="00D62EF0"/>
    <w:rsid w:val="00D638F1"/>
    <w:rsid w:val="00D63C5D"/>
    <w:rsid w:val="00D63D79"/>
    <w:rsid w:val="00D64F4E"/>
    <w:rsid w:val="00D6678B"/>
    <w:rsid w:val="00D6683E"/>
    <w:rsid w:val="00D72250"/>
    <w:rsid w:val="00D7240A"/>
    <w:rsid w:val="00D72586"/>
    <w:rsid w:val="00D737D9"/>
    <w:rsid w:val="00D746B2"/>
    <w:rsid w:val="00D750E0"/>
    <w:rsid w:val="00D7515A"/>
    <w:rsid w:val="00D76698"/>
    <w:rsid w:val="00D82231"/>
    <w:rsid w:val="00D8245C"/>
    <w:rsid w:val="00D829FC"/>
    <w:rsid w:val="00D82D87"/>
    <w:rsid w:val="00D84516"/>
    <w:rsid w:val="00D859B9"/>
    <w:rsid w:val="00D85C4A"/>
    <w:rsid w:val="00D85D8A"/>
    <w:rsid w:val="00D87711"/>
    <w:rsid w:val="00D9065A"/>
    <w:rsid w:val="00D91372"/>
    <w:rsid w:val="00D91CA3"/>
    <w:rsid w:val="00D91DAB"/>
    <w:rsid w:val="00D92011"/>
    <w:rsid w:val="00D9315D"/>
    <w:rsid w:val="00D93592"/>
    <w:rsid w:val="00D93BB4"/>
    <w:rsid w:val="00D94C4D"/>
    <w:rsid w:val="00D9536D"/>
    <w:rsid w:val="00D9538D"/>
    <w:rsid w:val="00D95972"/>
    <w:rsid w:val="00D95BD6"/>
    <w:rsid w:val="00D97C2B"/>
    <w:rsid w:val="00DA0368"/>
    <w:rsid w:val="00DA05A7"/>
    <w:rsid w:val="00DA203C"/>
    <w:rsid w:val="00DA25B9"/>
    <w:rsid w:val="00DA469A"/>
    <w:rsid w:val="00DA4B20"/>
    <w:rsid w:val="00DA4BF4"/>
    <w:rsid w:val="00DA4C10"/>
    <w:rsid w:val="00DA50BA"/>
    <w:rsid w:val="00DA6FD2"/>
    <w:rsid w:val="00DB1A86"/>
    <w:rsid w:val="00DB1D1D"/>
    <w:rsid w:val="00DB203A"/>
    <w:rsid w:val="00DB21CF"/>
    <w:rsid w:val="00DB26A9"/>
    <w:rsid w:val="00DB29B0"/>
    <w:rsid w:val="00DB2CFB"/>
    <w:rsid w:val="00DB376E"/>
    <w:rsid w:val="00DB3D4D"/>
    <w:rsid w:val="00DB3FBD"/>
    <w:rsid w:val="00DB422F"/>
    <w:rsid w:val="00DB4533"/>
    <w:rsid w:val="00DB4AFF"/>
    <w:rsid w:val="00DB547B"/>
    <w:rsid w:val="00DB5FF5"/>
    <w:rsid w:val="00DB6250"/>
    <w:rsid w:val="00DB64EA"/>
    <w:rsid w:val="00DB6D71"/>
    <w:rsid w:val="00DB7795"/>
    <w:rsid w:val="00DC04B1"/>
    <w:rsid w:val="00DC0EDF"/>
    <w:rsid w:val="00DC15D9"/>
    <w:rsid w:val="00DC1772"/>
    <w:rsid w:val="00DC27A9"/>
    <w:rsid w:val="00DC2809"/>
    <w:rsid w:val="00DC3C3E"/>
    <w:rsid w:val="00DC3F9D"/>
    <w:rsid w:val="00DC4ECD"/>
    <w:rsid w:val="00DC5035"/>
    <w:rsid w:val="00DC59E6"/>
    <w:rsid w:val="00DC5A4A"/>
    <w:rsid w:val="00DC5A7F"/>
    <w:rsid w:val="00DC5BE1"/>
    <w:rsid w:val="00DC628A"/>
    <w:rsid w:val="00DC7D26"/>
    <w:rsid w:val="00DD071D"/>
    <w:rsid w:val="00DD077C"/>
    <w:rsid w:val="00DD1173"/>
    <w:rsid w:val="00DD13E1"/>
    <w:rsid w:val="00DD1446"/>
    <w:rsid w:val="00DD1734"/>
    <w:rsid w:val="00DD25B7"/>
    <w:rsid w:val="00DD2D73"/>
    <w:rsid w:val="00DD2E46"/>
    <w:rsid w:val="00DD3331"/>
    <w:rsid w:val="00DD3515"/>
    <w:rsid w:val="00DD46A7"/>
    <w:rsid w:val="00DD4A53"/>
    <w:rsid w:val="00DD4B22"/>
    <w:rsid w:val="00DD4FE1"/>
    <w:rsid w:val="00DD512B"/>
    <w:rsid w:val="00DD54B8"/>
    <w:rsid w:val="00DD57EC"/>
    <w:rsid w:val="00DD5A4D"/>
    <w:rsid w:val="00DD5C36"/>
    <w:rsid w:val="00DD6C50"/>
    <w:rsid w:val="00DD7734"/>
    <w:rsid w:val="00DD7AD0"/>
    <w:rsid w:val="00DE044C"/>
    <w:rsid w:val="00DE076A"/>
    <w:rsid w:val="00DE0792"/>
    <w:rsid w:val="00DE110C"/>
    <w:rsid w:val="00DE11BF"/>
    <w:rsid w:val="00DE1850"/>
    <w:rsid w:val="00DE2096"/>
    <w:rsid w:val="00DE29AB"/>
    <w:rsid w:val="00DE3A11"/>
    <w:rsid w:val="00DE406B"/>
    <w:rsid w:val="00DE50B7"/>
    <w:rsid w:val="00DE53D3"/>
    <w:rsid w:val="00DE5426"/>
    <w:rsid w:val="00DE5F3F"/>
    <w:rsid w:val="00DE60FE"/>
    <w:rsid w:val="00DF0993"/>
    <w:rsid w:val="00DF12AA"/>
    <w:rsid w:val="00DF213E"/>
    <w:rsid w:val="00DF230E"/>
    <w:rsid w:val="00DF240B"/>
    <w:rsid w:val="00DF24D6"/>
    <w:rsid w:val="00DF25DA"/>
    <w:rsid w:val="00DF34C9"/>
    <w:rsid w:val="00DF3587"/>
    <w:rsid w:val="00DF567C"/>
    <w:rsid w:val="00DF6267"/>
    <w:rsid w:val="00DF6DB9"/>
    <w:rsid w:val="00DF7021"/>
    <w:rsid w:val="00DF7C89"/>
    <w:rsid w:val="00E00269"/>
    <w:rsid w:val="00E009C9"/>
    <w:rsid w:val="00E0201B"/>
    <w:rsid w:val="00E03038"/>
    <w:rsid w:val="00E03138"/>
    <w:rsid w:val="00E032AF"/>
    <w:rsid w:val="00E033C0"/>
    <w:rsid w:val="00E04BE6"/>
    <w:rsid w:val="00E05101"/>
    <w:rsid w:val="00E05B54"/>
    <w:rsid w:val="00E06E01"/>
    <w:rsid w:val="00E103BC"/>
    <w:rsid w:val="00E115AE"/>
    <w:rsid w:val="00E12AC4"/>
    <w:rsid w:val="00E12B92"/>
    <w:rsid w:val="00E13176"/>
    <w:rsid w:val="00E134AA"/>
    <w:rsid w:val="00E135CD"/>
    <w:rsid w:val="00E13B33"/>
    <w:rsid w:val="00E15701"/>
    <w:rsid w:val="00E157C5"/>
    <w:rsid w:val="00E169D6"/>
    <w:rsid w:val="00E17593"/>
    <w:rsid w:val="00E17E0F"/>
    <w:rsid w:val="00E20514"/>
    <w:rsid w:val="00E21868"/>
    <w:rsid w:val="00E21A4C"/>
    <w:rsid w:val="00E21CC5"/>
    <w:rsid w:val="00E22820"/>
    <w:rsid w:val="00E22CFC"/>
    <w:rsid w:val="00E23965"/>
    <w:rsid w:val="00E23D80"/>
    <w:rsid w:val="00E23FD1"/>
    <w:rsid w:val="00E24029"/>
    <w:rsid w:val="00E24795"/>
    <w:rsid w:val="00E24AC1"/>
    <w:rsid w:val="00E24F6A"/>
    <w:rsid w:val="00E25650"/>
    <w:rsid w:val="00E25EBA"/>
    <w:rsid w:val="00E270E7"/>
    <w:rsid w:val="00E27822"/>
    <w:rsid w:val="00E3106B"/>
    <w:rsid w:val="00E328D9"/>
    <w:rsid w:val="00E33913"/>
    <w:rsid w:val="00E359AD"/>
    <w:rsid w:val="00E35D9B"/>
    <w:rsid w:val="00E36E4E"/>
    <w:rsid w:val="00E3702D"/>
    <w:rsid w:val="00E402E5"/>
    <w:rsid w:val="00E40E65"/>
    <w:rsid w:val="00E417C8"/>
    <w:rsid w:val="00E4219B"/>
    <w:rsid w:val="00E4258D"/>
    <w:rsid w:val="00E431B3"/>
    <w:rsid w:val="00E434AD"/>
    <w:rsid w:val="00E44065"/>
    <w:rsid w:val="00E44A2E"/>
    <w:rsid w:val="00E44B31"/>
    <w:rsid w:val="00E46DAC"/>
    <w:rsid w:val="00E4737C"/>
    <w:rsid w:val="00E475B7"/>
    <w:rsid w:val="00E5084F"/>
    <w:rsid w:val="00E50A50"/>
    <w:rsid w:val="00E50AF9"/>
    <w:rsid w:val="00E51BDE"/>
    <w:rsid w:val="00E529A9"/>
    <w:rsid w:val="00E52E98"/>
    <w:rsid w:val="00E52EC3"/>
    <w:rsid w:val="00E52EDA"/>
    <w:rsid w:val="00E55D54"/>
    <w:rsid w:val="00E5640D"/>
    <w:rsid w:val="00E56CCE"/>
    <w:rsid w:val="00E57001"/>
    <w:rsid w:val="00E60242"/>
    <w:rsid w:val="00E6056F"/>
    <w:rsid w:val="00E6079B"/>
    <w:rsid w:val="00E60EBD"/>
    <w:rsid w:val="00E616AB"/>
    <w:rsid w:val="00E62ABE"/>
    <w:rsid w:val="00E62B60"/>
    <w:rsid w:val="00E62DAC"/>
    <w:rsid w:val="00E63DD0"/>
    <w:rsid w:val="00E649C0"/>
    <w:rsid w:val="00E651BF"/>
    <w:rsid w:val="00E65E0E"/>
    <w:rsid w:val="00E65F4F"/>
    <w:rsid w:val="00E661BB"/>
    <w:rsid w:val="00E66CB4"/>
    <w:rsid w:val="00E67322"/>
    <w:rsid w:val="00E70335"/>
    <w:rsid w:val="00E7074D"/>
    <w:rsid w:val="00E7096A"/>
    <w:rsid w:val="00E709BC"/>
    <w:rsid w:val="00E70D73"/>
    <w:rsid w:val="00E70F6E"/>
    <w:rsid w:val="00E70FBF"/>
    <w:rsid w:val="00E724EC"/>
    <w:rsid w:val="00E7258D"/>
    <w:rsid w:val="00E72F4E"/>
    <w:rsid w:val="00E735A7"/>
    <w:rsid w:val="00E73AAC"/>
    <w:rsid w:val="00E7429A"/>
    <w:rsid w:val="00E74863"/>
    <w:rsid w:val="00E74D77"/>
    <w:rsid w:val="00E75733"/>
    <w:rsid w:val="00E76CAB"/>
    <w:rsid w:val="00E774D6"/>
    <w:rsid w:val="00E77C3A"/>
    <w:rsid w:val="00E81A73"/>
    <w:rsid w:val="00E82834"/>
    <w:rsid w:val="00E82BA3"/>
    <w:rsid w:val="00E83760"/>
    <w:rsid w:val="00E839D0"/>
    <w:rsid w:val="00E859F7"/>
    <w:rsid w:val="00E85F71"/>
    <w:rsid w:val="00E86BE5"/>
    <w:rsid w:val="00E872C7"/>
    <w:rsid w:val="00E872F7"/>
    <w:rsid w:val="00E91148"/>
    <w:rsid w:val="00E91235"/>
    <w:rsid w:val="00E919B6"/>
    <w:rsid w:val="00E91CB9"/>
    <w:rsid w:val="00E92095"/>
    <w:rsid w:val="00E923AB"/>
    <w:rsid w:val="00E9374B"/>
    <w:rsid w:val="00E93AA5"/>
    <w:rsid w:val="00E93F9D"/>
    <w:rsid w:val="00E95773"/>
    <w:rsid w:val="00E962B3"/>
    <w:rsid w:val="00E96D2D"/>
    <w:rsid w:val="00E974BB"/>
    <w:rsid w:val="00EA0542"/>
    <w:rsid w:val="00EA1950"/>
    <w:rsid w:val="00EA253C"/>
    <w:rsid w:val="00EA2650"/>
    <w:rsid w:val="00EA2E4F"/>
    <w:rsid w:val="00EA2FEB"/>
    <w:rsid w:val="00EA3393"/>
    <w:rsid w:val="00EA352F"/>
    <w:rsid w:val="00EA3F36"/>
    <w:rsid w:val="00EA479F"/>
    <w:rsid w:val="00EA6793"/>
    <w:rsid w:val="00EA7C64"/>
    <w:rsid w:val="00EA7D37"/>
    <w:rsid w:val="00EA7E9F"/>
    <w:rsid w:val="00EB1F6D"/>
    <w:rsid w:val="00EB2CAF"/>
    <w:rsid w:val="00EB5BC4"/>
    <w:rsid w:val="00EB681B"/>
    <w:rsid w:val="00EB6D0E"/>
    <w:rsid w:val="00EB70CE"/>
    <w:rsid w:val="00EC02DA"/>
    <w:rsid w:val="00EC0A56"/>
    <w:rsid w:val="00EC0B3C"/>
    <w:rsid w:val="00EC1ACB"/>
    <w:rsid w:val="00EC2437"/>
    <w:rsid w:val="00EC3507"/>
    <w:rsid w:val="00EC35ED"/>
    <w:rsid w:val="00EC361A"/>
    <w:rsid w:val="00EC482A"/>
    <w:rsid w:val="00EC48C1"/>
    <w:rsid w:val="00EC4EAD"/>
    <w:rsid w:val="00EC6130"/>
    <w:rsid w:val="00EC754C"/>
    <w:rsid w:val="00EC76D1"/>
    <w:rsid w:val="00EC7C75"/>
    <w:rsid w:val="00ED162C"/>
    <w:rsid w:val="00ED1888"/>
    <w:rsid w:val="00ED1C51"/>
    <w:rsid w:val="00ED1F73"/>
    <w:rsid w:val="00ED240B"/>
    <w:rsid w:val="00ED2F53"/>
    <w:rsid w:val="00ED3333"/>
    <w:rsid w:val="00ED40D9"/>
    <w:rsid w:val="00ED4829"/>
    <w:rsid w:val="00ED60C6"/>
    <w:rsid w:val="00ED6BD4"/>
    <w:rsid w:val="00ED7B56"/>
    <w:rsid w:val="00EE0512"/>
    <w:rsid w:val="00EE08B6"/>
    <w:rsid w:val="00EE12EA"/>
    <w:rsid w:val="00EE170E"/>
    <w:rsid w:val="00EE1825"/>
    <w:rsid w:val="00EE1CB9"/>
    <w:rsid w:val="00EE2A06"/>
    <w:rsid w:val="00EE2CD6"/>
    <w:rsid w:val="00EE320D"/>
    <w:rsid w:val="00EE3C00"/>
    <w:rsid w:val="00EE4914"/>
    <w:rsid w:val="00EE4BB1"/>
    <w:rsid w:val="00EE4F36"/>
    <w:rsid w:val="00EE564D"/>
    <w:rsid w:val="00EE5DE7"/>
    <w:rsid w:val="00EE64E0"/>
    <w:rsid w:val="00EE6D7C"/>
    <w:rsid w:val="00EE72A7"/>
    <w:rsid w:val="00EE732B"/>
    <w:rsid w:val="00EF001E"/>
    <w:rsid w:val="00EF0819"/>
    <w:rsid w:val="00EF0A62"/>
    <w:rsid w:val="00EF2111"/>
    <w:rsid w:val="00EF228F"/>
    <w:rsid w:val="00EF34CE"/>
    <w:rsid w:val="00EF36E4"/>
    <w:rsid w:val="00EF4397"/>
    <w:rsid w:val="00EF4A4B"/>
    <w:rsid w:val="00EF52AB"/>
    <w:rsid w:val="00EF5617"/>
    <w:rsid w:val="00EF670A"/>
    <w:rsid w:val="00EF720F"/>
    <w:rsid w:val="00F00435"/>
    <w:rsid w:val="00F00536"/>
    <w:rsid w:val="00F009F2"/>
    <w:rsid w:val="00F013C7"/>
    <w:rsid w:val="00F0155A"/>
    <w:rsid w:val="00F01F27"/>
    <w:rsid w:val="00F02FE0"/>
    <w:rsid w:val="00F033D4"/>
    <w:rsid w:val="00F03D26"/>
    <w:rsid w:val="00F04570"/>
    <w:rsid w:val="00F05265"/>
    <w:rsid w:val="00F0541F"/>
    <w:rsid w:val="00F061D7"/>
    <w:rsid w:val="00F0632F"/>
    <w:rsid w:val="00F120BF"/>
    <w:rsid w:val="00F126F5"/>
    <w:rsid w:val="00F12D8D"/>
    <w:rsid w:val="00F144F2"/>
    <w:rsid w:val="00F148E7"/>
    <w:rsid w:val="00F15418"/>
    <w:rsid w:val="00F166D8"/>
    <w:rsid w:val="00F16794"/>
    <w:rsid w:val="00F16994"/>
    <w:rsid w:val="00F169E0"/>
    <w:rsid w:val="00F17B6D"/>
    <w:rsid w:val="00F17DAC"/>
    <w:rsid w:val="00F20118"/>
    <w:rsid w:val="00F214A2"/>
    <w:rsid w:val="00F21661"/>
    <w:rsid w:val="00F21B8D"/>
    <w:rsid w:val="00F229FB"/>
    <w:rsid w:val="00F24E7D"/>
    <w:rsid w:val="00F2534B"/>
    <w:rsid w:val="00F25E2F"/>
    <w:rsid w:val="00F25EE8"/>
    <w:rsid w:val="00F25F6C"/>
    <w:rsid w:val="00F272E7"/>
    <w:rsid w:val="00F27B88"/>
    <w:rsid w:val="00F31241"/>
    <w:rsid w:val="00F315D9"/>
    <w:rsid w:val="00F317FC"/>
    <w:rsid w:val="00F31DCE"/>
    <w:rsid w:val="00F31EBE"/>
    <w:rsid w:val="00F3215B"/>
    <w:rsid w:val="00F32DEB"/>
    <w:rsid w:val="00F33018"/>
    <w:rsid w:val="00F33944"/>
    <w:rsid w:val="00F34289"/>
    <w:rsid w:val="00F348B1"/>
    <w:rsid w:val="00F34AA3"/>
    <w:rsid w:val="00F35DF3"/>
    <w:rsid w:val="00F36701"/>
    <w:rsid w:val="00F367D8"/>
    <w:rsid w:val="00F37448"/>
    <w:rsid w:val="00F37493"/>
    <w:rsid w:val="00F413BB"/>
    <w:rsid w:val="00F4224E"/>
    <w:rsid w:val="00F429FD"/>
    <w:rsid w:val="00F438BC"/>
    <w:rsid w:val="00F43E83"/>
    <w:rsid w:val="00F447C2"/>
    <w:rsid w:val="00F44DF5"/>
    <w:rsid w:val="00F462DB"/>
    <w:rsid w:val="00F46E12"/>
    <w:rsid w:val="00F46FDA"/>
    <w:rsid w:val="00F47208"/>
    <w:rsid w:val="00F502B7"/>
    <w:rsid w:val="00F502D3"/>
    <w:rsid w:val="00F5151B"/>
    <w:rsid w:val="00F51D01"/>
    <w:rsid w:val="00F53762"/>
    <w:rsid w:val="00F53B83"/>
    <w:rsid w:val="00F542E0"/>
    <w:rsid w:val="00F54D60"/>
    <w:rsid w:val="00F55365"/>
    <w:rsid w:val="00F563B4"/>
    <w:rsid w:val="00F5687C"/>
    <w:rsid w:val="00F601EA"/>
    <w:rsid w:val="00F60C40"/>
    <w:rsid w:val="00F61DAB"/>
    <w:rsid w:val="00F62B40"/>
    <w:rsid w:val="00F63116"/>
    <w:rsid w:val="00F636DC"/>
    <w:rsid w:val="00F656BB"/>
    <w:rsid w:val="00F65E97"/>
    <w:rsid w:val="00F67456"/>
    <w:rsid w:val="00F679E8"/>
    <w:rsid w:val="00F703C7"/>
    <w:rsid w:val="00F708BE"/>
    <w:rsid w:val="00F7118B"/>
    <w:rsid w:val="00F71A11"/>
    <w:rsid w:val="00F71F41"/>
    <w:rsid w:val="00F73E25"/>
    <w:rsid w:val="00F74DD2"/>
    <w:rsid w:val="00F74FC1"/>
    <w:rsid w:val="00F75140"/>
    <w:rsid w:val="00F75601"/>
    <w:rsid w:val="00F75CAD"/>
    <w:rsid w:val="00F75F25"/>
    <w:rsid w:val="00F76053"/>
    <w:rsid w:val="00F762B0"/>
    <w:rsid w:val="00F764AE"/>
    <w:rsid w:val="00F8017D"/>
    <w:rsid w:val="00F8097D"/>
    <w:rsid w:val="00F816C6"/>
    <w:rsid w:val="00F81945"/>
    <w:rsid w:val="00F81BEC"/>
    <w:rsid w:val="00F82210"/>
    <w:rsid w:val="00F822E4"/>
    <w:rsid w:val="00F8279B"/>
    <w:rsid w:val="00F828A3"/>
    <w:rsid w:val="00F82E4D"/>
    <w:rsid w:val="00F831A6"/>
    <w:rsid w:val="00F843F5"/>
    <w:rsid w:val="00F85C17"/>
    <w:rsid w:val="00F85CEF"/>
    <w:rsid w:val="00F86864"/>
    <w:rsid w:val="00F8686B"/>
    <w:rsid w:val="00F86CE8"/>
    <w:rsid w:val="00F87397"/>
    <w:rsid w:val="00F87B55"/>
    <w:rsid w:val="00F9025F"/>
    <w:rsid w:val="00F90843"/>
    <w:rsid w:val="00F90EA3"/>
    <w:rsid w:val="00F91131"/>
    <w:rsid w:val="00F92BEA"/>
    <w:rsid w:val="00F92EEC"/>
    <w:rsid w:val="00F92F74"/>
    <w:rsid w:val="00F93EC8"/>
    <w:rsid w:val="00F94333"/>
    <w:rsid w:val="00F94B0B"/>
    <w:rsid w:val="00F95386"/>
    <w:rsid w:val="00F95E6E"/>
    <w:rsid w:val="00F95F62"/>
    <w:rsid w:val="00F9767D"/>
    <w:rsid w:val="00F97727"/>
    <w:rsid w:val="00FA066C"/>
    <w:rsid w:val="00FA1FEA"/>
    <w:rsid w:val="00FA255A"/>
    <w:rsid w:val="00FA520A"/>
    <w:rsid w:val="00FA5FD3"/>
    <w:rsid w:val="00FA7960"/>
    <w:rsid w:val="00FB0385"/>
    <w:rsid w:val="00FB08B2"/>
    <w:rsid w:val="00FB0908"/>
    <w:rsid w:val="00FB13DA"/>
    <w:rsid w:val="00FB1CBC"/>
    <w:rsid w:val="00FB2BB7"/>
    <w:rsid w:val="00FB35B0"/>
    <w:rsid w:val="00FB3D09"/>
    <w:rsid w:val="00FB3F2D"/>
    <w:rsid w:val="00FB4623"/>
    <w:rsid w:val="00FB556E"/>
    <w:rsid w:val="00FB5892"/>
    <w:rsid w:val="00FB5E8A"/>
    <w:rsid w:val="00FB6280"/>
    <w:rsid w:val="00FB6FF9"/>
    <w:rsid w:val="00FB7011"/>
    <w:rsid w:val="00FB7C05"/>
    <w:rsid w:val="00FC087D"/>
    <w:rsid w:val="00FC0AB3"/>
    <w:rsid w:val="00FC103F"/>
    <w:rsid w:val="00FC134A"/>
    <w:rsid w:val="00FC15CB"/>
    <w:rsid w:val="00FC24E2"/>
    <w:rsid w:val="00FC2D70"/>
    <w:rsid w:val="00FC342B"/>
    <w:rsid w:val="00FC3951"/>
    <w:rsid w:val="00FC4CE7"/>
    <w:rsid w:val="00FC5B14"/>
    <w:rsid w:val="00FC6297"/>
    <w:rsid w:val="00FC64BF"/>
    <w:rsid w:val="00FC65FE"/>
    <w:rsid w:val="00FC6F46"/>
    <w:rsid w:val="00FC70FE"/>
    <w:rsid w:val="00FC7EAA"/>
    <w:rsid w:val="00FD03A8"/>
    <w:rsid w:val="00FD0F87"/>
    <w:rsid w:val="00FD1C1E"/>
    <w:rsid w:val="00FD3646"/>
    <w:rsid w:val="00FD4446"/>
    <w:rsid w:val="00FD5D54"/>
    <w:rsid w:val="00FD5EC6"/>
    <w:rsid w:val="00FD615D"/>
    <w:rsid w:val="00FD744F"/>
    <w:rsid w:val="00FD76B7"/>
    <w:rsid w:val="00FE048B"/>
    <w:rsid w:val="00FE0D4C"/>
    <w:rsid w:val="00FE0EDB"/>
    <w:rsid w:val="00FE10B6"/>
    <w:rsid w:val="00FE19F7"/>
    <w:rsid w:val="00FE23DF"/>
    <w:rsid w:val="00FE3985"/>
    <w:rsid w:val="00FE39F4"/>
    <w:rsid w:val="00FE53FD"/>
    <w:rsid w:val="00FE5B35"/>
    <w:rsid w:val="00FE622C"/>
    <w:rsid w:val="00FE6E01"/>
    <w:rsid w:val="00FE6E17"/>
    <w:rsid w:val="00FE7D2F"/>
    <w:rsid w:val="00FE7FD7"/>
    <w:rsid w:val="00FF17B8"/>
    <w:rsid w:val="00FF1E5B"/>
    <w:rsid w:val="00FF1F95"/>
    <w:rsid w:val="00FF2AAE"/>
    <w:rsid w:val="00FF43A1"/>
    <w:rsid w:val="00FF445F"/>
    <w:rsid w:val="00FF4E39"/>
    <w:rsid w:val="00FF51CA"/>
    <w:rsid w:val="00FF51F2"/>
    <w:rsid w:val="00FF52AB"/>
    <w:rsid w:val="00FF5428"/>
    <w:rsid w:val="00FF683B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F29B"/>
  <w14:defaultImageDpi w14:val="32767"/>
  <w15:chartTrackingRefBased/>
  <w15:docId w15:val="{E810A5C1-0A2D-417A-8366-B626258E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00D43"/>
    <w:rPr>
      <w:rFonts w:ascii="Times New Roman" w:hAnsi="Times New Roman"/>
    </w:rPr>
  </w:style>
  <w:style w:type="paragraph" w:styleId="1">
    <w:name w:val="heading 1"/>
    <w:basedOn w:val="a3"/>
    <w:next w:val="a3"/>
    <w:link w:val="10"/>
    <w:uiPriority w:val="9"/>
    <w:qFormat/>
    <w:rsid w:val="00B738F0"/>
    <w:pPr>
      <w:keepNext/>
      <w:keepLines/>
      <w:numPr>
        <w:numId w:val="16"/>
      </w:numPr>
      <w:spacing w:before="280" w:after="280"/>
      <w:ind w:firstLine="0"/>
      <w:contextualSpacing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2">
    <w:name w:val="heading 2"/>
    <w:basedOn w:val="a3"/>
    <w:next w:val="a3"/>
    <w:link w:val="20"/>
    <w:uiPriority w:val="9"/>
    <w:unhideWhenUsed/>
    <w:qFormat/>
    <w:rsid w:val="00712075"/>
    <w:pPr>
      <w:keepNext/>
      <w:keepLines/>
      <w:numPr>
        <w:ilvl w:val="1"/>
        <w:numId w:val="16"/>
      </w:numPr>
      <w:spacing w:before="280" w:after="280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9D6EA0"/>
    <w:pPr>
      <w:keepNext/>
      <w:keepLines/>
      <w:numPr>
        <w:ilvl w:val="2"/>
        <w:numId w:val="16"/>
      </w:numPr>
      <w:spacing w:before="280" w:after="280"/>
      <w:contextualSpacing/>
      <w:outlineLvl w:val="2"/>
    </w:pPr>
    <w:rPr>
      <w:rFonts w:eastAsiaTheme="majorEastAsia" w:cstheme="majorBidi"/>
      <w:b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833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33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8338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8338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8338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8338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B738F0"/>
    <w:rPr>
      <w:rFonts w:ascii="Times New Roman" w:eastAsiaTheme="majorEastAsia" w:hAnsi="Times New Roman" w:cstheme="majorBidi"/>
      <w:b/>
      <w:caps/>
      <w:szCs w:val="40"/>
    </w:rPr>
  </w:style>
  <w:style w:type="character" w:customStyle="1" w:styleId="20">
    <w:name w:val="Заголовок 2 Знак"/>
    <w:basedOn w:val="a4"/>
    <w:link w:val="2"/>
    <w:uiPriority w:val="9"/>
    <w:rsid w:val="00712075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30">
    <w:name w:val="Заголовок 3 Знак"/>
    <w:basedOn w:val="a4"/>
    <w:link w:val="3"/>
    <w:uiPriority w:val="9"/>
    <w:semiHidden/>
    <w:rsid w:val="009D6EA0"/>
    <w:rPr>
      <w:rFonts w:ascii="Times New Roman" w:eastAsiaTheme="majorEastAsia" w:hAnsi="Times New Roman" w:cstheme="majorBidi"/>
      <w:b/>
    </w:rPr>
  </w:style>
  <w:style w:type="character" w:customStyle="1" w:styleId="40">
    <w:name w:val="Заголовок 4 Знак"/>
    <w:basedOn w:val="a4"/>
    <w:link w:val="4"/>
    <w:uiPriority w:val="9"/>
    <w:semiHidden/>
    <w:rsid w:val="008338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8338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8338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8338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8338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8338AC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3"/>
    <w:next w:val="a3"/>
    <w:link w:val="a8"/>
    <w:uiPriority w:val="10"/>
    <w:qFormat/>
    <w:rsid w:val="006F4476"/>
    <w:pPr>
      <w:spacing w:after="28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4"/>
    <w:link w:val="a7"/>
    <w:uiPriority w:val="10"/>
    <w:rsid w:val="006F4476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a9">
    <w:name w:val="Subtitle"/>
    <w:basedOn w:val="a3"/>
    <w:next w:val="a3"/>
    <w:link w:val="aa"/>
    <w:uiPriority w:val="11"/>
    <w:rsid w:val="008338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a">
    <w:name w:val="Подзаголовок Знак"/>
    <w:basedOn w:val="a4"/>
    <w:link w:val="a9"/>
    <w:uiPriority w:val="11"/>
    <w:rsid w:val="008338AC"/>
    <w:rPr>
      <w:rFonts w:eastAsiaTheme="majorEastAsia" w:cstheme="majorBidi"/>
      <w:color w:val="595959" w:themeColor="text1" w:themeTint="A6"/>
      <w:spacing w:val="15"/>
    </w:rPr>
  </w:style>
  <w:style w:type="paragraph" w:styleId="21">
    <w:name w:val="Quote"/>
    <w:basedOn w:val="a3"/>
    <w:next w:val="a3"/>
    <w:link w:val="22"/>
    <w:uiPriority w:val="29"/>
    <w:rsid w:val="008338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8338AC"/>
    <w:rPr>
      <w:i/>
      <w:iCs/>
      <w:color w:val="404040" w:themeColor="text1" w:themeTint="BF"/>
    </w:rPr>
  </w:style>
  <w:style w:type="paragraph" w:styleId="a1">
    <w:name w:val="List Paragraph"/>
    <w:basedOn w:val="a3"/>
    <w:uiPriority w:val="34"/>
    <w:qFormat/>
    <w:rsid w:val="003E5C02"/>
    <w:pPr>
      <w:numPr>
        <w:numId w:val="3"/>
      </w:numPr>
      <w:ind w:left="935"/>
      <w:contextualSpacing/>
    </w:pPr>
  </w:style>
  <w:style w:type="character" w:styleId="ab">
    <w:name w:val="Intense Emphasis"/>
    <w:basedOn w:val="a4"/>
    <w:uiPriority w:val="21"/>
    <w:rsid w:val="008338AC"/>
    <w:rPr>
      <w:i/>
      <w:iCs/>
      <w:color w:val="0F4761" w:themeColor="accent1" w:themeShade="BF"/>
    </w:rPr>
  </w:style>
  <w:style w:type="paragraph" w:styleId="ac">
    <w:name w:val="Intense Quote"/>
    <w:basedOn w:val="a3"/>
    <w:next w:val="a3"/>
    <w:link w:val="ad"/>
    <w:uiPriority w:val="30"/>
    <w:rsid w:val="00833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4"/>
    <w:link w:val="ac"/>
    <w:uiPriority w:val="30"/>
    <w:rsid w:val="008338AC"/>
    <w:rPr>
      <w:i/>
      <w:iCs/>
      <w:color w:val="0F4761" w:themeColor="accent1" w:themeShade="BF"/>
    </w:rPr>
  </w:style>
  <w:style w:type="character" w:styleId="ae">
    <w:name w:val="Intense Reference"/>
    <w:basedOn w:val="a4"/>
    <w:uiPriority w:val="32"/>
    <w:rsid w:val="008338AC"/>
    <w:rPr>
      <w:b/>
      <w:bCs/>
      <w:smallCaps/>
      <w:color w:val="0F4761" w:themeColor="accent1" w:themeShade="BF"/>
      <w:spacing w:val="5"/>
    </w:rPr>
  </w:style>
  <w:style w:type="paragraph" w:styleId="af">
    <w:name w:val="No Spacing"/>
    <w:uiPriority w:val="1"/>
    <w:rsid w:val="00244E33"/>
    <w:rPr>
      <w:rFonts w:ascii="Times New Roman" w:hAnsi="Times New Roman"/>
    </w:rPr>
  </w:style>
  <w:style w:type="paragraph" w:styleId="af0">
    <w:name w:val="caption"/>
    <w:basedOn w:val="a3"/>
    <w:next w:val="a3"/>
    <w:uiPriority w:val="35"/>
    <w:unhideWhenUsed/>
    <w:qFormat/>
    <w:rsid w:val="00175997"/>
    <w:pPr>
      <w:spacing w:after="280"/>
      <w:contextualSpacing/>
      <w:jc w:val="center"/>
    </w:pPr>
    <w:rPr>
      <w:iCs/>
      <w:szCs w:val="18"/>
    </w:rPr>
  </w:style>
  <w:style w:type="table" w:styleId="af1">
    <w:name w:val="Table Grid"/>
    <w:basedOn w:val="a5"/>
    <w:uiPriority w:val="39"/>
    <w:rsid w:val="00BD2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line number"/>
    <w:basedOn w:val="a4"/>
    <w:uiPriority w:val="99"/>
    <w:semiHidden/>
    <w:unhideWhenUsed/>
    <w:rsid w:val="00552A03"/>
  </w:style>
  <w:style w:type="paragraph" w:styleId="af3">
    <w:name w:val="header"/>
    <w:basedOn w:val="a3"/>
    <w:link w:val="af4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4"/>
    <w:link w:val="af3"/>
    <w:uiPriority w:val="99"/>
    <w:rsid w:val="00552A03"/>
    <w:rPr>
      <w:rFonts w:ascii="Times New Roman" w:hAnsi="Times New Roman"/>
    </w:rPr>
  </w:style>
  <w:style w:type="paragraph" w:styleId="af5">
    <w:name w:val="footer"/>
    <w:basedOn w:val="a3"/>
    <w:link w:val="af6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4"/>
    <w:link w:val="af5"/>
    <w:uiPriority w:val="99"/>
    <w:rsid w:val="00552A03"/>
    <w:rPr>
      <w:rFonts w:ascii="Times New Roman" w:hAnsi="Times New Roman"/>
    </w:rPr>
  </w:style>
  <w:style w:type="character" w:styleId="af7">
    <w:name w:val="Placeholder Text"/>
    <w:basedOn w:val="a4"/>
    <w:uiPriority w:val="99"/>
    <w:semiHidden/>
    <w:rsid w:val="00480C27"/>
    <w:rPr>
      <w:color w:val="666666"/>
    </w:rPr>
  </w:style>
  <w:style w:type="paragraph" w:customStyle="1" w:styleId="af8">
    <w:name w:val="Абзац"/>
    <w:basedOn w:val="a3"/>
    <w:link w:val="af9"/>
    <w:autoRedefine/>
    <w:qFormat/>
    <w:rsid w:val="000B5010"/>
    <w:pPr>
      <w:ind w:firstLine="709"/>
      <w:contextualSpacing/>
    </w:pPr>
    <w:rPr>
      <w:lang w:val="en-US"/>
    </w:rPr>
  </w:style>
  <w:style w:type="character" w:customStyle="1" w:styleId="af9">
    <w:name w:val="Абзац Знак"/>
    <w:basedOn w:val="a4"/>
    <w:link w:val="af8"/>
    <w:rsid w:val="000B5010"/>
    <w:rPr>
      <w:rFonts w:ascii="Times New Roman" w:hAnsi="Times New Roman"/>
      <w:lang w:val="en-US"/>
    </w:rPr>
  </w:style>
  <w:style w:type="paragraph" w:styleId="afa">
    <w:name w:val="List"/>
    <w:basedOn w:val="a3"/>
    <w:uiPriority w:val="99"/>
    <w:unhideWhenUsed/>
    <w:rsid w:val="00ED1F73"/>
    <w:pPr>
      <w:ind w:left="283" w:hanging="283"/>
      <w:contextualSpacing/>
    </w:pPr>
  </w:style>
  <w:style w:type="paragraph" w:styleId="a">
    <w:name w:val="List Number"/>
    <w:basedOn w:val="a3"/>
    <w:uiPriority w:val="99"/>
    <w:unhideWhenUsed/>
    <w:rsid w:val="00ED1F73"/>
    <w:pPr>
      <w:numPr>
        <w:numId w:val="7"/>
      </w:numPr>
      <w:contextualSpacing/>
    </w:pPr>
  </w:style>
  <w:style w:type="numbering" w:customStyle="1" w:styleId="a0">
    <w:name w:val="Список элементов"/>
    <w:basedOn w:val="a6"/>
    <w:uiPriority w:val="99"/>
    <w:rsid w:val="00ED1F73"/>
    <w:pPr>
      <w:numPr>
        <w:numId w:val="9"/>
      </w:numPr>
    </w:pPr>
  </w:style>
  <w:style w:type="paragraph" w:customStyle="1" w:styleId="a2">
    <w:name w:val="Списочек"/>
    <w:basedOn w:val="a3"/>
    <w:link w:val="afb"/>
    <w:qFormat/>
    <w:rsid w:val="006C7C07"/>
    <w:pPr>
      <w:numPr>
        <w:numId w:val="12"/>
      </w:numPr>
    </w:pPr>
  </w:style>
  <w:style w:type="character" w:customStyle="1" w:styleId="afb">
    <w:name w:val="Списочек Знак"/>
    <w:basedOn w:val="a4"/>
    <w:link w:val="a2"/>
    <w:rsid w:val="006C7C07"/>
    <w:rPr>
      <w:rFonts w:ascii="Times New Roman" w:hAnsi="Times New Roman"/>
    </w:rPr>
  </w:style>
  <w:style w:type="paragraph" w:customStyle="1" w:styleId="afc">
    <w:name w:val="Изображение"/>
    <w:basedOn w:val="a3"/>
    <w:link w:val="afd"/>
    <w:qFormat/>
    <w:rsid w:val="000742EF"/>
    <w:pPr>
      <w:spacing w:before="400"/>
      <w:contextualSpacing/>
      <w:jc w:val="center"/>
    </w:pPr>
    <w:rPr>
      <w:noProof/>
    </w:rPr>
  </w:style>
  <w:style w:type="character" w:customStyle="1" w:styleId="afd">
    <w:name w:val="Изображение Знак"/>
    <w:basedOn w:val="a4"/>
    <w:link w:val="afc"/>
    <w:rsid w:val="000742EF"/>
    <w:rPr>
      <w:rFonts w:ascii="Times New Roman" w:hAnsi="Times New Roman"/>
      <w:noProof/>
    </w:rPr>
  </w:style>
  <w:style w:type="character" w:styleId="afe">
    <w:name w:val="Hyperlink"/>
    <w:basedOn w:val="a4"/>
    <w:uiPriority w:val="99"/>
    <w:unhideWhenUsed/>
    <w:rsid w:val="00B20B43"/>
    <w:rPr>
      <w:color w:val="467886" w:themeColor="hyperlink"/>
      <w:u w:val="single"/>
    </w:rPr>
  </w:style>
  <w:style w:type="character" w:styleId="aff">
    <w:name w:val="Unresolved Mention"/>
    <w:basedOn w:val="a4"/>
    <w:uiPriority w:val="99"/>
    <w:semiHidden/>
    <w:unhideWhenUsed/>
    <w:rsid w:val="00B20B43"/>
    <w:rPr>
      <w:color w:val="605E5C"/>
      <w:shd w:val="clear" w:color="auto" w:fill="E1DFDD"/>
    </w:rPr>
  </w:style>
  <w:style w:type="paragraph" w:styleId="aff0">
    <w:name w:val="Normal (Web)"/>
    <w:basedOn w:val="a3"/>
    <w:uiPriority w:val="99"/>
    <w:unhideWhenUsed/>
    <w:rsid w:val="002D4EED"/>
    <w:pPr>
      <w:spacing w:before="100" w:beforeAutospacing="1" w:after="100" w:afterAutospacing="1"/>
      <w:jc w:val="left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  <w:style w:type="character" w:styleId="aff1">
    <w:name w:val="Strong"/>
    <w:basedOn w:val="a4"/>
    <w:uiPriority w:val="22"/>
    <w:qFormat/>
    <w:rsid w:val="00FF5428"/>
    <w:rPr>
      <w:b/>
      <w:bCs/>
    </w:rPr>
  </w:style>
  <w:style w:type="paragraph" w:customStyle="1" w:styleId="aff2">
    <w:name w:val="Название таблицы"/>
    <w:basedOn w:val="af0"/>
    <w:qFormat/>
    <w:rsid w:val="00B8712A"/>
    <w:pPr>
      <w:keepNext/>
      <w:spacing w:before="280" w:after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7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l\OneDrive\&#1044;&#1086;&#1082;&#1091;&#1084;&#1077;&#1085;&#1090;&#1099;\&#1053;&#1072;&#1089;&#1090;&#1088;&#1072;&#1080;&#1074;&#1072;&#1077;&#1084;&#1099;&#1077;%20&#1096;&#1072;&#1073;&#1083;&#1086;&#1085;&#1099;%20Office\&#1054;&#1090;&#1095;&#1105;&#1090;%20&#1087;&#1086;%20&#1087;&#1088;&#1072;&#1082;&#1090;&#1080;&#1095;&#1077;&#1089;&#1082;&#1086;&#1081;%20&#1088;&#1072;&#1073;&#1086;&#1090;&#1077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 w:rsidR="00AD3584" w:rsidRDefault="00000000">
          <w:pPr>
            <w:pStyle w:val="D84159BBAEDF420C9A1F65AD544F52D4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 w:rsidR="00AD3584" w:rsidRDefault="00000000">
          <w:pPr>
            <w:pStyle w:val="F52C6BC6B61541B38A956148C55B8709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08A82D03344465BE823ADE8DA9EC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3F8C06-07F3-4CC6-A7E6-DBF678CE011A}"/>
      </w:docPartPr>
      <w:docPartBody>
        <w:p w:rsidR="00AD3584" w:rsidRDefault="00000000">
          <w:pPr>
            <w:pStyle w:val="F308A82D03344465BE823ADE8DA9ECFE"/>
          </w:pPr>
          <w:r>
            <w:t>Пересунько Е. О.</w:t>
          </w:r>
        </w:p>
      </w:docPartBody>
    </w:docPart>
    <w:docPart>
      <w:docPartPr>
        <w:name w:val="7729D85F1F2D433FA83F632E0EB8E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E41771-76C9-4013-B45F-D1E8CF038432}"/>
      </w:docPartPr>
      <w:docPartBody>
        <w:p w:rsidR="00AD3584" w:rsidRDefault="00000000">
          <w:pPr>
            <w:pStyle w:val="7729D85F1F2D433FA83F632E0EB8E51F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 w:rsidR="00AD3584" w:rsidRDefault="00000000">
          <w:pPr>
            <w:pStyle w:val="0B804F642F7642E5977BCD5DCE8C93B2"/>
          </w:pPr>
          <w:r w:rsidRPr="00FB7011">
            <w:rPr>
              <w:color w:val="000000" w:themeColor="text1"/>
            </w:rPr>
            <w:t>202</w:t>
          </w:r>
          <w:r>
            <w:t>4</w:t>
          </w:r>
        </w:p>
      </w:docPartBody>
    </w:docPart>
    <w:docPart>
      <w:docPartPr>
        <w:name w:val="D11CF2237F584ED3BB8F47A733619E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758B50-7173-421D-86C2-4E01A9A2DBC3}"/>
      </w:docPartPr>
      <w:docPartBody>
        <w:p w:rsidR="00462EC0" w:rsidRDefault="00467580" w:rsidP="00467580">
          <w:pPr>
            <w:pStyle w:val="D11CF2237F584ED3BB8F47A733619E02"/>
          </w:pPr>
          <w:r w:rsidRPr="009C3BD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83"/>
    <w:rsid w:val="000544CD"/>
    <w:rsid w:val="00063A50"/>
    <w:rsid w:val="00070164"/>
    <w:rsid w:val="00072761"/>
    <w:rsid w:val="000871C8"/>
    <w:rsid w:val="00090801"/>
    <w:rsid w:val="000F4584"/>
    <w:rsid w:val="00181A41"/>
    <w:rsid w:val="001B4602"/>
    <w:rsid w:val="002034AE"/>
    <w:rsid w:val="00245482"/>
    <w:rsid w:val="00281C7B"/>
    <w:rsid w:val="002B1AA7"/>
    <w:rsid w:val="002C62BE"/>
    <w:rsid w:val="002D0517"/>
    <w:rsid w:val="002E78BF"/>
    <w:rsid w:val="003079E1"/>
    <w:rsid w:val="00320FCB"/>
    <w:rsid w:val="003220AF"/>
    <w:rsid w:val="003236A2"/>
    <w:rsid w:val="0032679B"/>
    <w:rsid w:val="00346B8D"/>
    <w:rsid w:val="003A6AD1"/>
    <w:rsid w:val="003C4883"/>
    <w:rsid w:val="003F1922"/>
    <w:rsid w:val="00401138"/>
    <w:rsid w:val="0041138B"/>
    <w:rsid w:val="004408A8"/>
    <w:rsid w:val="00462EC0"/>
    <w:rsid w:val="00467580"/>
    <w:rsid w:val="004A5AA2"/>
    <w:rsid w:val="004D0B5F"/>
    <w:rsid w:val="00522F6D"/>
    <w:rsid w:val="00596186"/>
    <w:rsid w:val="005D5F17"/>
    <w:rsid w:val="005D641D"/>
    <w:rsid w:val="005E70AE"/>
    <w:rsid w:val="00607627"/>
    <w:rsid w:val="00613291"/>
    <w:rsid w:val="00641EDE"/>
    <w:rsid w:val="00670AE7"/>
    <w:rsid w:val="006C378C"/>
    <w:rsid w:val="00707722"/>
    <w:rsid w:val="007C0FF8"/>
    <w:rsid w:val="007D3CB8"/>
    <w:rsid w:val="00843D90"/>
    <w:rsid w:val="00857D7F"/>
    <w:rsid w:val="00862C79"/>
    <w:rsid w:val="008A7F11"/>
    <w:rsid w:val="008F1665"/>
    <w:rsid w:val="00940BC0"/>
    <w:rsid w:val="00976957"/>
    <w:rsid w:val="00984A4A"/>
    <w:rsid w:val="009922D3"/>
    <w:rsid w:val="009A3903"/>
    <w:rsid w:val="009D7A09"/>
    <w:rsid w:val="00A247E2"/>
    <w:rsid w:val="00A5371D"/>
    <w:rsid w:val="00A95187"/>
    <w:rsid w:val="00AD3584"/>
    <w:rsid w:val="00B31B3F"/>
    <w:rsid w:val="00B53546"/>
    <w:rsid w:val="00B942F8"/>
    <w:rsid w:val="00BB4713"/>
    <w:rsid w:val="00BB51CF"/>
    <w:rsid w:val="00BE1854"/>
    <w:rsid w:val="00C2333E"/>
    <w:rsid w:val="00CC779C"/>
    <w:rsid w:val="00CD3ADF"/>
    <w:rsid w:val="00D4673C"/>
    <w:rsid w:val="00D54219"/>
    <w:rsid w:val="00D571B7"/>
    <w:rsid w:val="00D6020B"/>
    <w:rsid w:val="00D829FC"/>
    <w:rsid w:val="00DD7AD0"/>
    <w:rsid w:val="00E13B33"/>
    <w:rsid w:val="00E510FE"/>
    <w:rsid w:val="00E7230F"/>
    <w:rsid w:val="00F032CE"/>
    <w:rsid w:val="00F03678"/>
    <w:rsid w:val="00F16467"/>
    <w:rsid w:val="00F1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7580"/>
    <w:rPr>
      <w:color w:val="666666"/>
    </w:rPr>
  </w:style>
  <w:style w:type="paragraph" w:customStyle="1" w:styleId="D84159BBAEDF420C9A1F65AD544F52D4">
    <w:name w:val="D84159BBAEDF420C9A1F65AD544F52D4"/>
  </w:style>
  <w:style w:type="paragraph" w:customStyle="1" w:styleId="F52C6BC6B61541B38A956148C55B8709">
    <w:name w:val="F52C6BC6B61541B38A956148C55B8709"/>
  </w:style>
  <w:style w:type="paragraph" w:customStyle="1" w:styleId="F308A82D03344465BE823ADE8DA9ECFE">
    <w:name w:val="F308A82D03344465BE823ADE8DA9ECFE"/>
  </w:style>
  <w:style w:type="paragraph" w:customStyle="1" w:styleId="7729D85F1F2D433FA83F632E0EB8E51F">
    <w:name w:val="7729D85F1F2D433FA83F632E0EB8E51F"/>
  </w:style>
  <w:style w:type="paragraph" w:customStyle="1" w:styleId="0B804F642F7642E5977BCD5DCE8C93B2">
    <w:name w:val="0B804F642F7642E5977BCD5DCE8C93B2"/>
  </w:style>
  <w:style w:type="paragraph" w:customStyle="1" w:styleId="D11CF2237F584ED3BB8F47A733619E02">
    <w:name w:val="D11CF2237F584ED3BB8F47A733619E02"/>
    <w:rsid w:val="004675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TotalTime>6133</TotalTime>
  <Pages>9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lastModifiedBy>Александр Лысаковский</cp:lastModifiedBy>
  <cp:revision>3487</cp:revision>
  <cp:lastPrinted>2025-09-10T02:51:00Z</cp:lastPrinted>
  <dcterms:created xsi:type="dcterms:W3CDTF">2025-03-01T08:16:00Z</dcterms:created>
  <dcterms:modified xsi:type="dcterms:W3CDTF">2025-09-22T07:12:00Z</dcterms:modified>
</cp:coreProperties>
</file>