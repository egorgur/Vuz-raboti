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 w:rsidR="00203346" w14:paraId="3A2DD9A9" w14:textId="77777777" w:rsidTr="00343771">
        <w:tc>
          <w:tcPr>
            <w:tcW w:w="9638" w:type="dxa"/>
            <w:gridSpan w:val="6"/>
          </w:tcPr>
          <w:p w14:paraId="0D66C204" w14:textId="77777777" w:rsidR="00203346" w:rsidRPr="00107562" w:rsidRDefault="00203346" w:rsidP="00107562">
            <w:pPr>
              <w:jc w:val="center"/>
              <w:rPr>
                <w:sz w:val="24"/>
                <w:szCs w:val="24"/>
              </w:rPr>
            </w:pPr>
            <w:r w:rsidRPr="00D77F9B">
              <w:t>Министерство науки и высшего образования РФ</w:t>
            </w:r>
          </w:p>
        </w:tc>
      </w:tr>
      <w:tr w:rsidR="00203346" w14:paraId="11F8DC69" w14:textId="77777777" w:rsidTr="00343771">
        <w:tc>
          <w:tcPr>
            <w:tcW w:w="9638" w:type="dxa"/>
            <w:gridSpan w:val="6"/>
          </w:tcPr>
          <w:p w14:paraId="0C0409CE" w14:textId="77777777" w:rsidR="00203346" w:rsidRDefault="00203346" w:rsidP="00203346">
            <w:pPr>
              <w:jc w:val="center"/>
            </w:pPr>
            <w:r w:rsidRPr="00203346">
              <w:t>Федеральное государственное автономное</w:t>
            </w:r>
          </w:p>
        </w:tc>
      </w:tr>
      <w:tr w:rsidR="00203346" w14:paraId="288FCB41" w14:textId="77777777" w:rsidTr="00343771">
        <w:tc>
          <w:tcPr>
            <w:tcW w:w="9638" w:type="dxa"/>
            <w:gridSpan w:val="6"/>
          </w:tcPr>
          <w:p w14:paraId="132C60F1" w14:textId="77777777" w:rsidR="00203346" w:rsidRDefault="00203346" w:rsidP="00203346">
            <w:pPr>
              <w:jc w:val="center"/>
            </w:pPr>
            <w:r w:rsidRPr="00203346">
              <w:t>образовательное учреждение высшего образования</w:t>
            </w:r>
          </w:p>
        </w:tc>
      </w:tr>
      <w:tr w:rsidR="00203346" w14:paraId="3FD67C1A" w14:textId="77777777" w:rsidTr="00343771">
        <w:tc>
          <w:tcPr>
            <w:tcW w:w="9638" w:type="dxa"/>
            <w:gridSpan w:val="6"/>
          </w:tcPr>
          <w:p w14:paraId="2F753DF4" w14:textId="77777777" w:rsidR="00203346" w:rsidRPr="00807EEA" w:rsidRDefault="00203346" w:rsidP="00203346">
            <w:pPr>
              <w:jc w:val="center"/>
              <w:rPr>
                <w:b/>
                <w:bCs/>
              </w:rPr>
            </w:pPr>
            <w:r w:rsidRPr="00807EEA">
              <w:rPr>
                <w:b/>
                <w:bCs/>
              </w:rPr>
              <w:t>«СИБИРСКИЙ ФЕДЕРАЛЬНЫЙ УНИВЕРСИТЕТ»</w:t>
            </w:r>
          </w:p>
        </w:tc>
      </w:tr>
      <w:tr w:rsidR="00203346" w14:paraId="6A24198F" w14:textId="77777777" w:rsidTr="00343771">
        <w:tc>
          <w:tcPr>
            <w:tcW w:w="9638" w:type="dxa"/>
            <w:gridSpan w:val="6"/>
          </w:tcPr>
          <w:p w14:paraId="2263CFB5" w14:textId="77777777" w:rsidR="00203346" w:rsidRDefault="00203346" w:rsidP="00E009C9"/>
        </w:tc>
      </w:tr>
      <w:tr w:rsidR="002247D9" w14:paraId="34B2B7FD" w14:textId="77777777" w:rsidTr="00343771">
        <w:sdt>
          <w:sdtPr>
            <w:alias w:val="Институт"/>
            <w:tag w:val="Институт"/>
            <w:id w:val="-55092808"/>
            <w:placeholder>
              <w:docPart w:val="D84159BBAEDF420C9A1F65AD544F52D4"/>
            </w:placeholder>
            <w:text/>
          </w:sdtPr>
          <w:sdtContent>
            <w:tc>
              <w:tcPr>
                <w:tcW w:w="9638" w:type="dxa"/>
                <w:gridSpan w:val="6"/>
                <w:tcBorders>
                  <w:bottom w:val="single" w:sz="4" w:space="0" w:color="auto"/>
                </w:tcBorders>
              </w:tcPr>
              <w:p w14:paraId="05F575BE" w14:textId="77777777" w:rsidR="002247D9" w:rsidRDefault="00807EEA" w:rsidP="00480C27">
                <w:pPr>
                  <w:jc w:val="center"/>
                </w:pPr>
                <w:r w:rsidRPr="00807EEA">
                  <w:t>Институт космических и информационных технологий</w:t>
                </w:r>
              </w:p>
            </w:tc>
          </w:sdtContent>
        </w:sdt>
      </w:tr>
      <w:tr w:rsidR="00203346" w14:paraId="61382F11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47494711" w14:textId="77777777" w:rsidR="00203346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институт</w:t>
            </w:r>
          </w:p>
        </w:tc>
      </w:tr>
      <w:tr w:rsidR="001F4DAC" w14:paraId="19F83BDC" w14:textId="77777777" w:rsidTr="00343771">
        <w:tc>
          <w:tcPr>
            <w:tcW w:w="9638" w:type="dxa"/>
            <w:gridSpan w:val="6"/>
            <w:tcBorders>
              <w:bottom w:val="single" w:sz="4" w:space="0" w:color="auto"/>
            </w:tcBorders>
          </w:tcPr>
          <w:sdt>
            <w:sdtPr>
              <w:alias w:val="Кафедра"/>
              <w:tag w:val="Кафедра"/>
              <w:id w:val="-120006703"/>
              <w:placeholder>
                <w:docPart w:val="D84159BBAEDF420C9A1F65AD544F52D4"/>
              </w:placeholder>
              <w:text/>
            </w:sdtPr>
            <w:sdtContent>
              <w:p w14:paraId="43727B7D" w14:textId="77777777" w:rsidR="001F4DAC" w:rsidRDefault="00807EEA" w:rsidP="00480C27">
                <w:pPr>
                  <w:jc w:val="center"/>
                </w:pPr>
                <w:r w:rsidRPr="00807EEA">
                  <w:t>Программная инженерия</w:t>
                </w:r>
              </w:p>
            </w:sdtContent>
          </w:sdt>
        </w:tc>
      </w:tr>
      <w:tr w:rsidR="001F4DAC" w14:paraId="71170F5E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631D2B68" w14:textId="77777777" w:rsidR="001F4DAC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кафедра</w:t>
            </w:r>
          </w:p>
        </w:tc>
      </w:tr>
      <w:tr w:rsidR="00107562" w14:paraId="791B8D9E" w14:textId="77777777" w:rsidTr="00343771">
        <w:tc>
          <w:tcPr>
            <w:tcW w:w="9638" w:type="dxa"/>
            <w:gridSpan w:val="6"/>
          </w:tcPr>
          <w:p w14:paraId="1CB57A25" w14:textId="77777777" w:rsidR="00107562" w:rsidRPr="00C303B2" w:rsidRDefault="00107562" w:rsidP="009548A5"/>
        </w:tc>
      </w:tr>
      <w:tr w:rsidR="00107562" w:rsidRPr="00107562" w14:paraId="08B1A15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14DEBC" w14:textId="77777777" w:rsidR="00107562" w:rsidRPr="00470539" w:rsidRDefault="00107562" w:rsidP="009548A5"/>
        </w:tc>
      </w:tr>
      <w:tr w:rsidR="00C303B2" w:rsidRPr="00107562" w14:paraId="6AEBFB19" w14:textId="77777777" w:rsidTr="00466F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879F03" w14:textId="77777777" w:rsidR="00C303B2" w:rsidRPr="00C303B2" w:rsidRDefault="00C303B2" w:rsidP="009548A5"/>
        </w:tc>
      </w:tr>
      <w:tr w:rsidR="00DF7C89" w:rsidRPr="00107562" w14:paraId="590AC723" w14:textId="77777777" w:rsidTr="00B677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0CD315" w14:textId="77777777" w:rsidR="00DF7C89" w:rsidRPr="00C303B2" w:rsidRDefault="00DF7C89" w:rsidP="009548A5"/>
        </w:tc>
      </w:tr>
      <w:tr w:rsidR="00107562" w:rsidRPr="00107562" w14:paraId="778F114A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8662F5" w14:textId="77777777" w:rsidR="00107562" w:rsidRPr="00C303B2" w:rsidRDefault="00107562" w:rsidP="009548A5"/>
        </w:tc>
      </w:tr>
      <w:tr w:rsidR="00C303B2" w:rsidRPr="00107562" w14:paraId="333B9BD4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973E3E" w14:textId="77777777" w:rsidR="00C303B2" w:rsidRPr="00C303B2" w:rsidRDefault="00C303B2" w:rsidP="009548A5"/>
        </w:tc>
      </w:tr>
      <w:tr w:rsidR="00C303B2" w:rsidRPr="00107562" w14:paraId="777ABA1A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D5DC8D" w14:textId="77777777" w:rsidR="00C303B2" w:rsidRPr="00C303B2" w:rsidRDefault="00C303B2" w:rsidP="009548A5"/>
        </w:tc>
      </w:tr>
      <w:tr w:rsidR="00C303B2" w:rsidRPr="00107562" w14:paraId="21D29A31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427015" w14:textId="77777777" w:rsidR="00C303B2" w:rsidRPr="00C303B2" w:rsidRDefault="00C303B2" w:rsidP="009548A5"/>
        </w:tc>
      </w:tr>
      <w:tr w:rsidR="00C303B2" w:rsidRPr="00107562" w14:paraId="5C367125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7204FF" w14:textId="77777777" w:rsidR="00C303B2" w:rsidRPr="007B4C94" w:rsidRDefault="00C303B2" w:rsidP="007B4C94"/>
        </w:tc>
      </w:tr>
      <w:tr w:rsidR="00BA7359" w:rsidRPr="00107562" w14:paraId="127FEAE0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9F6F5C" w14:textId="77777777" w:rsidR="00BA7359" w:rsidRPr="004D13C8" w:rsidRDefault="00BA7359" w:rsidP="004D13C8"/>
        </w:tc>
      </w:tr>
      <w:tr w:rsidR="00470539" w:rsidRPr="00107562" w14:paraId="664A7F19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624DAB" w14:textId="77777777" w:rsidR="00470539" w:rsidRPr="00470539" w:rsidRDefault="00470539" w:rsidP="00470539">
            <w:pPr>
              <w:jc w:val="center"/>
              <w:rPr>
                <w:b/>
                <w:bCs/>
              </w:rPr>
            </w:pPr>
            <w:r w:rsidRPr="00470539">
              <w:rPr>
                <w:b/>
                <w:bCs/>
              </w:rPr>
              <w:t>ОТЧЕТ О ПРАКТИЧЕСКОЙ РАБОТЕ</w:t>
            </w:r>
          </w:p>
        </w:tc>
      </w:tr>
      <w:bookmarkStart w:id="0" w:name="TitleThemeName"/>
      <w:tr w:rsidR="00470539" w:rsidRPr="00107562" w14:paraId="7941704E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FAC416" w14:textId="57615836" w:rsidR="00470539" w:rsidRPr="004B197A" w:rsidRDefault="00000000" w:rsidP="0047053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kern w:val="0"/>
                </w:rPr>
                <w:alias w:val="Тема практической"/>
                <w:tag w:val="Тема практической"/>
                <w:id w:val="1819542302"/>
                <w:placeholder>
                  <w:docPart w:val="F52C6BC6B61541B38A956148C55B8709"/>
                </w:placeholder>
                <w:text/>
              </w:sdtPr>
              <w:sdtContent>
                <w:r w:rsidR="0018375C" w:rsidRPr="0018375C">
                  <w:rPr>
                    <w:kern w:val="0"/>
                  </w:rPr>
                  <w:t>Регулярные выражения, грамматики и языки</w:t>
                </w:r>
              </w:sdtContent>
            </w:sdt>
            <w:bookmarkEnd w:id="0"/>
          </w:p>
        </w:tc>
      </w:tr>
      <w:tr w:rsidR="00470539" w:rsidRPr="00107562" w14:paraId="32E56D76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7E6B40" w14:textId="77777777" w:rsidR="00470539" w:rsidRPr="00107562" w:rsidRDefault="00470539" w:rsidP="00470539">
            <w:pPr>
              <w:jc w:val="center"/>
            </w:pPr>
            <w:r>
              <w:rPr>
                <w:sz w:val="20"/>
                <w:szCs w:val="20"/>
              </w:rPr>
              <w:t>тема</w:t>
            </w:r>
          </w:p>
        </w:tc>
      </w:tr>
      <w:tr w:rsidR="00470539" w:rsidRPr="00107562" w14:paraId="27FC8F13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A52155" w14:textId="77777777" w:rsidR="00470539" w:rsidRPr="00107562" w:rsidRDefault="00470539" w:rsidP="00470539"/>
        </w:tc>
      </w:tr>
      <w:tr w:rsidR="00470539" w:rsidRPr="00107562" w14:paraId="4D6DBB1F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099389" w14:textId="77777777" w:rsidR="00470539" w:rsidRPr="00107562" w:rsidRDefault="00470539" w:rsidP="00470539"/>
        </w:tc>
      </w:tr>
      <w:tr w:rsidR="00470539" w:rsidRPr="00107562" w14:paraId="5D03C70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B071A0" w14:textId="77777777" w:rsidR="00470539" w:rsidRPr="00107562" w:rsidRDefault="00470539" w:rsidP="00470539"/>
        </w:tc>
      </w:tr>
      <w:tr w:rsidR="00470539" w:rsidRPr="00107562" w14:paraId="5B146BA3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F7A225" w14:textId="77777777" w:rsidR="00470539" w:rsidRPr="00107562" w:rsidRDefault="00470539" w:rsidP="00470539"/>
        </w:tc>
      </w:tr>
      <w:tr w:rsidR="00470539" w:rsidRPr="00107562" w14:paraId="6D02238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723258" w14:textId="77777777" w:rsidR="00470539" w:rsidRPr="00107562" w:rsidRDefault="00470539" w:rsidP="00470539"/>
        </w:tc>
      </w:tr>
      <w:tr w:rsidR="00470539" w:rsidRPr="00107562" w14:paraId="45904B3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1A99F0" w14:textId="77777777" w:rsidR="00470539" w:rsidRPr="00107562" w:rsidRDefault="00470539" w:rsidP="00470539"/>
        </w:tc>
      </w:tr>
      <w:tr w:rsidR="00470539" w:rsidRPr="00107562" w14:paraId="1B48BE8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A1DA83" w14:textId="77777777" w:rsidR="00470539" w:rsidRPr="00107562" w:rsidRDefault="00470539" w:rsidP="00470539"/>
        </w:tc>
      </w:tr>
      <w:tr w:rsidR="00470539" w:rsidRPr="00107562" w14:paraId="2BB73D50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18925" w14:textId="77777777" w:rsidR="00470539" w:rsidRPr="00107562" w:rsidRDefault="00470539" w:rsidP="00470539"/>
        </w:tc>
      </w:tr>
      <w:tr w:rsidR="00470539" w:rsidRPr="00107562" w14:paraId="4070F7A2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B7FCFB" w14:textId="77777777" w:rsidR="00470539" w:rsidRPr="00107562" w:rsidRDefault="00470539" w:rsidP="00470539"/>
        </w:tc>
      </w:tr>
      <w:tr w:rsidR="00470539" w:rsidRPr="00107562" w14:paraId="43767B3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D8E282" w14:textId="77777777" w:rsidR="00470539" w:rsidRPr="00107562" w:rsidRDefault="00470539" w:rsidP="00470539"/>
        </w:tc>
      </w:tr>
      <w:tr w:rsidR="00470539" w:rsidRPr="00107562" w14:paraId="390F5082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615BE6" w14:textId="77777777" w:rsidR="00470539" w:rsidRPr="00107562" w:rsidRDefault="00470539" w:rsidP="00470539"/>
        </w:tc>
      </w:tr>
      <w:tr w:rsidR="00470539" w:rsidRPr="00107562" w14:paraId="0F1D1C5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906FC8" w14:textId="77777777" w:rsidR="00470539" w:rsidRPr="00107562" w:rsidRDefault="00470539" w:rsidP="00470539"/>
        </w:tc>
      </w:tr>
      <w:tr w:rsidR="00470539" w:rsidRPr="00107562" w14:paraId="1F9849E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D59A96" w14:textId="77777777" w:rsidR="00470539" w:rsidRPr="00107562" w:rsidRDefault="00470539" w:rsidP="00470539"/>
        </w:tc>
      </w:tr>
      <w:tr w:rsidR="00470539" w:rsidRPr="00107562" w14:paraId="5FF2413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58F66B" w14:textId="77777777" w:rsidR="00470539" w:rsidRPr="00107562" w:rsidRDefault="00470539" w:rsidP="00470539"/>
        </w:tc>
      </w:tr>
      <w:tr w:rsidR="00470539" w:rsidRPr="00107562" w14:paraId="5E869F01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BD76E2" w14:textId="77777777" w:rsidR="00470539" w:rsidRPr="00107562" w:rsidRDefault="00470539" w:rsidP="00470539"/>
        </w:tc>
      </w:tr>
      <w:tr w:rsidR="00470539" w:rsidRPr="00107562" w14:paraId="1D4A40DF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8EE092" w14:textId="77777777" w:rsidR="00470539" w:rsidRPr="00107562" w:rsidRDefault="00470539" w:rsidP="00470539"/>
        </w:tc>
      </w:tr>
      <w:tr w:rsidR="00470539" w:rsidRPr="00107562" w14:paraId="53B08C57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759FE" w14:textId="77777777" w:rsidR="00470539" w:rsidRPr="00107562" w:rsidRDefault="00470539" w:rsidP="00470539">
            <w:r>
              <w:t>Преподаватель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3343AD7" w14:textId="77777777" w:rsidR="00470539" w:rsidRPr="00A623E8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right w:val="nil"/>
            </w:tcBorders>
          </w:tcPr>
          <w:p w14:paraId="65C23494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667EFE0" w14:textId="77777777" w:rsidR="00470539" w:rsidRPr="00A623E8" w:rsidRDefault="00470539" w:rsidP="00470539">
            <w:pPr>
              <w:jc w:val="center"/>
            </w:pPr>
          </w:p>
        </w:tc>
        <w:sdt>
          <w:sdtPr>
            <w:rPr>
              <w:color w:val="auto"/>
              <w:kern w:val="0"/>
              <w14:ligatures w14:val="none"/>
            </w:rPr>
            <w:alias w:val="Преподаватель. Фамилия, инициалы"/>
            <w:tag w:val="Преподаватель. Фамилия, инициалы"/>
            <w:id w:val="2052420955"/>
            <w:placeholder>
              <w:docPart w:val="F308A82D03344465BE823ADE8DA9ECFE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right w:val="nil"/>
                </w:tcBorders>
              </w:tcPr>
              <w:p w14:paraId="3C6A439C" w14:textId="04287FD9" w:rsidR="00470539" w:rsidRPr="00107562" w:rsidRDefault="00EC2D49" w:rsidP="00DE076A">
                <w:pPr>
                  <w:jc w:val="left"/>
                </w:pPr>
                <w:r>
                  <w:rPr>
                    <w:color w:val="auto"/>
                    <w:kern w:val="0"/>
                    <w14:ligatures w14:val="none"/>
                  </w:rPr>
                  <w:t>А</w:t>
                </w:r>
                <w:r w:rsidR="00DB5FF5">
                  <w:rPr>
                    <w:color w:val="auto"/>
                    <w:kern w:val="0"/>
                    <w14:ligatures w14:val="none"/>
                  </w:rPr>
                  <w:t>. </w:t>
                </w:r>
                <w:r>
                  <w:rPr>
                    <w:color w:val="auto"/>
                    <w:kern w:val="0"/>
                    <w14:ligatures w14:val="none"/>
                  </w:rPr>
                  <w:t>С</w:t>
                </w:r>
                <w:r w:rsidR="00DB5FF5">
                  <w:rPr>
                    <w:color w:val="auto"/>
                    <w:kern w:val="0"/>
                    <w14:ligatures w14:val="none"/>
                  </w:rPr>
                  <w:t>. </w:t>
                </w:r>
                <w:r>
                  <w:rPr>
                    <w:color w:val="auto"/>
                    <w:kern w:val="0"/>
                    <w14:ligatures w14:val="none"/>
                  </w:rPr>
                  <w:t>Кузнецов</w:t>
                </w:r>
              </w:p>
            </w:tc>
          </w:sdtContent>
        </w:sdt>
      </w:tr>
      <w:tr w:rsidR="00470539" w:rsidRPr="00107562" w14:paraId="1EC2E375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4C930" w14:textId="77777777" w:rsidR="00470539" w:rsidRPr="00107562" w:rsidRDefault="00470539" w:rsidP="00470539"/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DA6F946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left w:val="nil"/>
              <w:bottom w:val="nil"/>
              <w:right w:val="nil"/>
            </w:tcBorders>
          </w:tcPr>
          <w:p w14:paraId="19B5CD2C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E8CC32F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left w:val="nil"/>
              <w:bottom w:val="nil"/>
              <w:right w:val="nil"/>
            </w:tcBorders>
          </w:tcPr>
          <w:p w14:paraId="2928D6BD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8D50E1">
              <w:rPr>
                <w:sz w:val="20"/>
                <w:szCs w:val="20"/>
              </w:rPr>
              <w:t>нициалы, фамилия</w:t>
            </w:r>
          </w:p>
        </w:tc>
      </w:tr>
      <w:tr w:rsidR="00470539" w:rsidRPr="00107562" w14:paraId="36896B23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59CCE54" w14:textId="77777777" w:rsidR="00470539" w:rsidRPr="00107562" w:rsidRDefault="00470539" w:rsidP="00470539">
            <w:r>
              <w:t>Студент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449A6" w14:textId="24D8D486" w:rsidR="00470539" w:rsidRPr="00107562" w:rsidRDefault="00DE076A" w:rsidP="001A4D4A">
            <w:pPr>
              <w:jc w:val="center"/>
            </w:pPr>
            <w:r>
              <w:t>КИ23-1</w:t>
            </w:r>
            <w:r w:rsidR="00523A0B">
              <w:t>6</w:t>
            </w:r>
            <w:r>
              <w:t>/1б, </w:t>
            </w:r>
            <w:r w:rsidRPr="00DE076A">
              <w:t>032320521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8AA5D0A" w14:textId="77777777" w:rsidR="00470539" w:rsidRPr="00107562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02C83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9787C4D" w14:textId="77777777" w:rsidR="00470539" w:rsidRPr="00107562" w:rsidRDefault="00470539" w:rsidP="00470539">
            <w:pPr>
              <w:jc w:val="center"/>
            </w:pPr>
          </w:p>
        </w:tc>
        <w:sdt>
          <w:sdtPr>
            <w:alias w:val="Студент. Фамилия, инициалы"/>
            <w:tag w:val="Студент. Фамилия, инициалы"/>
            <w:id w:val="1657257502"/>
            <w:placeholder>
              <w:docPart w:val="7729D85F1F2D433FA83F632E0EB8E51F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E45603A" w14:textId="2F2E70DB" w:rsidR="00470539" w:rsidRPr="00107562" w:rsidRDefault="00FD0F87" w:rsidP="00DE076A">
                <w:pPr>
                  <w:jc w:val="left"/>
                </w:pPr>
                <w:r>
                  <w:t>А.</w:t>
                </w:r>
                <w:r w:rsidR="00611BFB">
                  <w:t> </w:t>
                </w:r>
                <w:r>
                  <w:t>С.</w:t>
                </w:r>
                <w:r w:rsidR="00611BFB">
                  <w:t> </w:t>
                </w:r>
                <w:r w:rsidR="00470539">
                  <w:t>Лысаковский</w:t>
                </w:r>
              </w:p>
            </w:tc>
          </w:sdtContent>
        </w:sdt>
      </w:tr>
      <w:tr w:rsidR="00470539" w:rsidRPr="00107562" w14:paraId="61E2E049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50DFDDED" w14:textId="77777777" w:rsidR="00470539" w:rsidRPr="00107562" w:rsidRDefault="00470539" w:rsidP="00470539"/>
        </w:tc>
        <w:tc>
          <w:tcPr>
            <w:tcW w:w="3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1C07D" w14:textId="77777777" w:rsidR="00470539" w:rsidRPr="00373FCE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6524AC2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ADC07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71A7D36E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70976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FD615D">
              <w:rPr>
                <w:sz w:val="20"/>
                <w:szCs w:val="20"/>
              </w:rPr>
              <w:t>инициалы, фамилия</w:t>
            </w:r>
          </w:p>
        </w:tc>
      </w:tr>
      <w:tr w:rsidR="00470539" w:rsidRPr="00107562" w14:paraId="7A0845D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C34A5A" w14:textId="77777777" w:rsidR="00470539" w:rsidRPr="00107562" w:rsidRDefault="00470539" w:rsidP="00470539"/>
        </w:tc>
      </w:tr>
      <w:tr w:rsidR="00470539" w:rsidRPr="00107562" w14:paraId="4032B5F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6D5A6C" w14:textId="77777777" w:rsidR="00470539" w:rsidRPr="00107562" w:rsidRDefault="00470539" w:rsidP="00470539"/>
        </w:tc>
      </w:tr>
      <w:tr w:rsidR="00470539" w:rsidRPr="00107562" w14:paraId="593F553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7C225E" w14:textId="77777777" w:rsidR="00470539" w:rsidRPr="00107562" w:rsidRDefault="00470539" w:rsidP="00470539">
            <w:pPr>
              <w:jc w:val="center"/>
            </w:pPr>
            <w:r>
              <w:t xml:space="preserve">Красноярск </w:t>
            </w:r>
            <w:sdt>
              <w:sdtPr>
                <w:alias w:val="Титульник. Дата"/>
                <w:tag w:val="Титульник. Дата"/>
                <w:id w:val="338363742"/>
                <w:placeholder>
                  <w:docPart w:val="0B804F642F7642E5977BCD5DCE8C93B2"/>
                </w:placeholder>
                <w15:color w:val="000000"/>
                <w:date>
                  <w:dateFormat w:val="yyyy"/>
                  <w:lid w:val="ru-RU"/>
                  <w:storeMappedDataAs w:val="dateTime"/>
                  <w:calendar w:val="gregorian"/>
                </w:date>
              </w:sdtPr>
              <w:sdtContent>
                <w:r w:rsidR="006F4476">
                  <w:t>2025</w:t>
                </w:r>
              </w:sdtContent>
            </w:sdt>
          </w:p>
        </w:tc>
      </w:tr>
    </w:tbl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8"/>
          <w:szCs w:val="28"/>
          <w:lang w:eastAsia="en-US"/>
          <w14:ligatures w14:val="standardContextual"/>
        </w:rPr>
        <w:id w:val="761259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555B1" w14:textId="55438FD3" w:rsidR="004E7A8E" w:rsidRDefault="004E7A8E" w:rsidP="00284B81">
          <w:pPr>
            <w:pStyle w:val="aff3"/>
            <w:jc w:val="center"/>
            <w:rPr>
              <w:b/>
              <w:bCs/>
              <w:color w:val="000000" w:themeColor="text1"/>
              <w:sz w:val="28"/>
              <w:szCs w:val="28"/>
            </w:rPr>
          </w:pPr>
          <w:r w:rsidRPr="00284B81">
            <w:rPr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8A60ABA" w14:textId="77777777" w:rsidR="00284B81" w:rsidRPr="00284B81" w:rsidRDefault="00284B81" w:rsidP="00284B81">
          <w:pPr>
            <w:rPr>
              <w:lang w:eastAsia="ru-RU"/>
            </w:rPr>
          </w:pPr>
        </w:p>
        <w:p w14:paraId="586E88EF" w14:textId="5B1620E7" w:rsidR="004E7A8E" w:rsidRDefault="004E7A8E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52282" w:history="1">
            <w:r w:rsidRPr="00D01CA8">
              <w:rPr>
                <w:rStyle w:val="afe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29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22DA" w14:textId="209C4CAC" w:rsidR="004E7A8E" w:rsidRDefault="00000000">
          <w:pPr>
            <w:pStyle w:val="23"/>
            <w:tabs>
              <w:tab w:val="right" w:leader="dot" w:pos="9628"/>
            </w:tabs>
            <w:rPr>
              <w:noProof/>
            </w:rPr>
          </w:pPr>
          <w:hyperlink w:anchor="_Toc210752283" w:history="1">
            <w:r w:rsidR="004E7A8E" w:rsidRPr="00D01CA8">
              <w:rPr>
                <w:rStyle w:val="afe"/>
                <w:noProof/>
              </w:rPr>
              <w:t>1.1 Цель работы</w:t>
            </w:r>
            <w:r w:rsidR="004E7A8E">
              <w:rPr>
                <w:noProof/>
                <w:webHidden/>
              </w:rPr>
              <w:tab/>
            </w:r>
            <w:r w:rsidR="004E7A8E">
              <w:rPr>
                <w:noProof/>
                <w:webHidden/>
              </w:rPr>
              <w:fldChar w:fldCharType="begin"/>
            </w:r>
            <w:r w:rsidR="004E7A8E">
              <w:rPr>
                <w:noProof/>
                <w:webHidden/>
              </w:rPr>
              <w:instrText xml:space="preserve"> PAGEREF _Toc210752283 \h </w:instrText>
            </w:r>
            <w:r w:rsidR="004E7A8E">
              <w:rPr>
                <w:noProof/>
                <w:webHidden/>
              </w:rPr>
            </w:r>
            <w:r w:rsidR="004E7A8E">
              <w:rPr>
                <w:noProof/>
                <w:webHidden/>
              </w:rPr>
              <w:fldChar w:fldCharType="separate"/>
            </w:r>
            <w:r w:rsidR="00792938">
              <w:rPr>
                <w:noProof/>
                <w:webHidden/>
              </w:rPr>
              <w:t>3</w:t>
            </w:r>
            <w:r w:rsidR="004E7A8E">
              <w:rPr>
                <w:noProof/>
                <w:webHidden/>
              </w:rPr>
              <w:fldChar w:fldCharType="end"/>
            </w:r>
          </w:hyperlink>
        </w:p>
        <w:p w14:paraId="38ADB97F" w14:textId="642B6B0D" w:rsidR="004E7A8E" w:rsidRDefault="00000000">
          <w:pPr>
            <w:pStyle w:val="23"/>
            <w:tabs>
              <w:tab w:val="right" w:leader="dot" w:pos="9628"/>
            </w:tabs>
            <w:rPr>
              <w:noProof/>
            </w:rPr>
          </w:pPr>
          <w:hyperlink w:anchor="_Toc210752284" w:history="1">
            <w:r w:rsidR="004E7A8E" w:rsidRPr="00D01CA8">
              <w:rPr>
                <w:rStyle w:val="afe"/>
                <w:noProof/>
              </w:rPr>
              <w:t>1.2 Задачи</w:t>
            </w:r>
            <w:r w:rsidR="004E7A8E">
              <w:rPr>
                <w:noProof/>
                <w:webHidden/>
              </w:rPr>
              <w:tab/>
            </w:r>
            <w:r w:rsidR="004E7A8E">
              <w:rPr>
                <w:noProof/>
                <w:webHidden/>
              </w:rPr>
              <w:fldChar w:fldCharType="begin"/>
            </w:r>
            <w:r w:rsidR="004E7A8E">
              <w:rPr>
                <w:noProof/>
                <w:webHidden/>
              </w:rPr>
              <w:instrText xml:space="preserve"> PAGEREF _Toc210752284 \h </w:instrText>
            </w:r>
            <w:r w:rsidR="004E7A8E">
              <w:rPr>
                <w:noProof/>
                <w:webHidden/>
              </w:rPr>
            </w:r>
            <w:r w:rsidR="004E7A8E">
              <w:rPr>
                <w:noProof/>
                <w:webHidden/>
              </w:rPr>
              <w:fldChar w:fldCharType="separate"/>
            </w:r>
            <w:r w:rsidR="00792938">
              <w:rPr>
                <w:noProof/>
                <w:webHidden/>
              </w:rPr>
              <w:t>3</w:t>
            </w:r>
            <w:r w:rsidR="004E7A8E">
              <w:rPr>
                <w:noProof/>
                <w:webHidden/>
              </w:rPr>
              <w:fldChar w:fldCharType="end"/>
            </w:r>
          </w:hyperlink>
        </w:p>
        <w:p w14:paraId="7BB20EBB" w14:textId="2C677366" w:rsidR="004E7A8E" w:rsidRDefault="00000000">
          <w:pPr>
            <w:pStyle w:val="23"/>
            <w:tabs>
              <w:tab w:val="right" w:leader="dot" w:pos="9628"/>
            </w:tabs>
            <w:rPr>
              <w:noProof/>
            </w:rPr>
          </w:pPr>
          <w:hyperlink w:anchor="_Toc210752285" w:history="1">
            <w:r w:rsidR="004E7A8E" w:rsidRPr="00D01CA8">
              <w:rPr>
                <w:rStyle w:val="afe"/>
                <w:noProof/>
              </w:rPr>
              <w:t>1.3 Задание</w:t>
            </w:r>
            <w:r w:rsidR="004E7A8E">
              <w:rPr>
                <w:noProof/>
                <w:webHidden/>
              </w:rPr>
              <w:tab/>
            </w:r>
            <w:r w:rsidR="004E7A8E">
              <w:rPr>
                <w:noProof/>
                <w:webHidden/>
              </w:rPr>
              <w:fldChar w:fldCharType="begin"/>
            </w:r>
            <w:r w:rsidR="004E7A8E">
              <w:rPr>
                <w:noProof/>
                <w:webHidden/>
              </w:rPr>
              <w:instrText xml:space="preserve"> PAGEREF _Toc210752285 \h </w:instrText>
            </w:r>
            <w:r w:rsidR="004E7A8E">
              <w:rPr>
                <w:noProof/>
                <w:webHidden/>
              </w:rPr>
            </w:r>
            <w:r w:rsidR="004E7A8E">
              <w:rPr>
                <w:noProof/>
                <w:webHidden/>
              </w:rPr>
              <w:fldChar w:fldCharType="separate"/>
            </w:r>
            <w:r w:rsidR="00792938">
              <w:rPr>
                <w:noProof/>
                <w:webHidden/>
              </w:rPr>
              <w:t>3</w:t>
            </w:r>
            <w:r w:rsidR="004E7A8E">
              <w:rPr>
                <w:noProof/>
                <w:webHidden/>
              </w:rPr>
              <w:fldChar w:fldCharType="end"/>
            </w:r>
          </w:hyperlink>
        </w:p>
        <w:p w14:paraId="78EC14B7" w14:textId="280770BB" w:rsidR="004E7A8E" w:rsidRDefault="0000000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10752286" w:history="1">
            <w:r w:rsidR="004E7A8E" w:rsidRPr="00D01CA8">
              <w:rPr>
                <w:rStyle w:val="afe"/>
                <w:noProof/>
              </w:rPr>
              <w:t>2 ХОД РАБОТЫ</w:t>
            </w:r>
            <w:r w:rsidR="004E7A8E">
              <w:rPr>
                <w:noProof/>
                <w:webHidden/>
              </w:rPr>
              <w:tab/>
            </w:r>
            <w:r w:rsidR="004E7A8E">
              <w:rPr>
                <w:noProof/>
                <w:webHidden/>
              </w:rPr>
              <w:fldChar w:fldCharType="begin"/>
            </w:r>
            <w:r w:rsidR="004E7A8E">
              <w:rPr>
                <w:noProof/>
                <w:webHidden/>
              </w:rPr>
              <w:instrText xml:space="preserve"> PAGEREF _Toc210752286 \h </w:instrText>
            </w:r>
            <w:r w:rsidR="004E7A8E">
              <w:rPr>
                <w:noProof/>
                <w:webHidden/>
              </w:rPr>
            </w:r>
            <w:r w:rsidR="004E7A8E">
              <w:rPr>
                <w:noProof/>
                <w:webHidden/>
              </w:rPr>
              <w:fldChar w:fldCharType="separate"/>
            </w:r>
            <w:r w:rsidR="00792938">
              <w:rPr>
                <w:noProof/>
                <w:webHidden/>
              </w:rPr>
              <w:t>5</w:t>
            </w:r>
            <w:r w:rsidR="004E7A8E">
              <w:rPr>
                <w:noProof/>
                <w:webHidden/>
              </w:rPr>
              <w:fldChar w:fldCharType="end"/>
            </w:r>
          </w:hyperlink>
        </w:p>
        <w:p w14:paraId="13E3A931" w14:textId="0542B501" w:rsidR="004E7A8E" w:rsidRDefault="00000000">
          <w:pPr>
            <w:pStyle w:val="23"/>
            <w:tabs>
              <w:tab w:val="right" w:leader="dot" w:pos="9628"/>
            </w:tabs>
            <w:rPr>
              <w:noProof/>
            </w:rPr>
          </w:pPr>
          <w:hyperlink w:anchor="_Toc210752287" w:history="1">
            <w:r w:rsidR="004E7A8E" w:rsidRPr="00D01CA8">
              <w:rPr>
                <w:rStyle w:val="afe"/>
                <w:noProof/>
              </w:rPr>
              <w:t xml:space="preserve">2.1 Задание </w:t>
            </w:r>
            <w:r w:rsidR="004E7A8E" w:rsidRPr="00D01CA8">
              <w:rPr>
                <w:rStyle w:val="afe"/>
                <w:noProof/>
                <w:lang w:val="en-US"/>
              </w:rPr>
              <w:t>1</w:t>
            </w:r>
            <w:r w:rsidR="004E7A8E">
              <w:rPr>
                <w:noProof/>
                <w:webHidden/>
              </w:rPr>
              <w:tab/>
            </w:r>
            <w:r w:rsidR="004E7A8E">
              <w:rPr>
                <w:noProof/>
                <w:webHidden/>
              </w:rPr>
              <w:fldChar w:fldCharType="begin"/>
            </w:r>
            <w:r w:rsidR="004E7A8E">
              <w:rPr>
                <w:noProof/>
                <w:webHidden/>
              </w:rPr>
              <w:instrText xml:space="preserve"> PAGEREF _Toc210752287 \h </w:instrText>
            </w:r>
            <w:r w:rsidR="004E7A8E">
              <w:rPr>
                <w:noProof/>
                <w:webHidden/>
              </w:rPr>
            </w:r>
            <w:r w:rsidR="004E7A8E">
              <w:rPr>
                <w:noProof/>
                <w:webHidden/>
              </w:rPr>
              <w:fldChar w:fldCharType="separate"/>
            </w:r>
            <w:r w:rsidR="00792938">
              <w:rPr>
                <w:noProof/>
                <w:webHidden/>
              </w:rPr>
              <w:t>5</w:t>
            </w:r>
            <w:r w:rsidR="004E7A8E">
              <w:rPr>
                <w:noProof/>
                <w:webHidden/>
              </w:rPr>
              <w:fldChar w:fldCharType="end"/>
            </w:r>
          </w:hyperlink>
        </w:p>
        <w:p w14:paraId="1FDE8842" w14:textId="40FE1393" w:rsidR="004E7A8E" w:rsidRDefault="00000000">
          <w:pPr>
            <w:pStyle w:val="23"/>
            <w:tabs>
              <w:tab w:val="right" w:leader="dot" w:pos="9628"/>
            </w:tabs>
            <w:rPr>
              <w:noProof/>
            </w:rPr>
          </w:pPr>
          <w:hyperlink w:anchor="_Toc210752288" w:history="1">
            <w:r w:rsidR="004E7A8E" w:rsidRPr="00D01CA8">
              <w:rPr>
                <w:rStyle w:val="afe"/>
                <w:noProof/>
              </w:rPr>
              <w:t>2.2 Задание 2</w:t>
            </w:r>
            <w:r w:rsidR="004E7A8E">
              <w:rPr>
                <w:noProof/>
                <w:webHidden/>
              </w:rPr>
              <w:tab/>
            </w:r>
            <w:r w:rsidR="004E7A8E">
              <w:rPr>
                <w:noProof/>
                <w:webHidden/>
              </w:rPr>
              <w:fldChar w:fldCharType="begin"/>
            </w:r>
            <w:r w:rsidR="004E7A8E">
              <w:rPr>
                <w:noProof/>
                <w:webHidden/>
              </w:rPr>
              <w:instrText xml:space="preserve"> PAGEREF _Toc210752288 \h </w:instrText>
            </w:r>
            <w:r w:rsidR="004E7A8E">
              <w:rPr>
                <w:noProof/>
                <w:webHidden/>
              </w:rPr>
            </w:r>
            <w:r w:rsidR="004E7A8E">
              <w:rPr>
                <w:noProof/>
                <w:webHidden/>
              </w:rPr>
              <w:fldChar w:fldCharType="separate"/>
            </w:r>
            <w:r w:rsidR="00792938">
              <w:rPr>
                <w:noProof/>
                <w:webHidden/>
              </w:rPr>
              <w:t>16</w:t>
            </w:r>
            <w:r w:rsidR="004E7A8E">
              <w:rPr>
                <w:noProof/>
                <w:webHidden/>
              </w:rPr>
              <w:fldChar w:fldCharType="end"/>
            </w:r>
          </w:hyperlink>
        </w:p>
        <w:p w14:paraId="371DFC15" w14:textId="6B47543B" w:rsidR="004E7A8E" w:rsidRDefault="00000000">
          <w:pPr>
            <w:pStyle w:val="23"/>
            <w:tabs>
              <w:tab w:val="right" w:leader="dot" w:pos="9628"/>
            </w:tabs>
            <w:rPr>
              <w:noProof/>
            </w:rPr>
          </w:pPr>
          <w:hyperlink w:anchor="_Toc210752289" w:history="1">
            <w:r w:rsidR="004E7A8E" w:rsidRPr="00D01CA8">
              <w:rPr>
                <w:rStyle w:val="afe"/>
                <w:noProof/>
              </w:rPr>
              <w:t>2.3 Зада</w:t>
            </w:r>
            <w:r w:rsidR="004E7A8E" w:rsidRPr="00D01CA8">
              <w:rPr>
                <w:rStyle w:val="afe"/>
                <w:noProof/>
              </w:rPr>
              <w:t>н</w:t>
            </w:r>
            <w:r w:rsidR="004E7A8E" w:rsidRPr="00D01CA8">
              <w:rPr>
                <w:rStyle w:val="afe"/>
                <w:noProof/>
              </w:rPr>
              <w:t>ие 4</w:t>
            </w:r>
            <w:r w:rsidR="004E7A8E">
              <w:rPr>
                <w:noProof/>
                <w:webHidden/>
              </w:rPr>
              <w:tab/>
            </w:r>
            <w:r w:rsidR="004E7A8E">
              <w:rPr>
                <w:noProof/>
                <w:webHidden/>
              </w:rPr>
              <w:fldChar w:fldCharType="begin"/>
            </w:r>
            <w:r w:rsidR="004E7A8E">
              <w:rPr>
                <w:noProof/>
                <w:webHidden/>
              </w:rPr>
              <w:instrText xml:space="preserve"> PAGEREF _Toc210752289 \h </w:instrText>
            </w:r>
            <w:r w:rsidR="004E7A8E">
              <w:rPr>
                <w:noProof/>
                <w:webHidden/>
              </w:rPr>
            </w:r>
            <w:r w:rsidR="004E7A8E">
              <w:rPr>
                <w:noProof/>
                <w:webHidden/>
              </w:rPr>
              <w:fldChar w:fldCharType="separate"/>
            </w:r>
            <w:r w:rsidR="00792938">
              <w:rPr>
                <w:noProof/>
                <w:webHidden/>
              </w:rPr>
              <w:t>33</w:t>
            </w:r>
            <w:r w:rsidR="004E7A8E">
              <w:rPr>
                <w:noProof/>
                <w:webHidden/>
              </w:rPr>
              <w:fldChar w:fldCharType="end"/>
            </w:r>
          </w:hyperlink>
        </w:p>
        <w:p w14:paraId="145C7CA3" w14:textId="3C0F7B7C" w:rsidR="004E7A8E" w:rsidRDefault="00000000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10752290" w:history="1">
            <w:r w:rsidR="004E7A8E" w:rsidRPr="00D01CA8">
              <w:rPr>
                <w:rStyle w:val="afe"/>
                <w:noProof/>
              </w:rPr>
              <w:t>3 ЗАКЛЮЧЕНИЕ</w:t>
            </w:r>
            <w:r w:rsidR="004E7A8E">
              <w:rPr>
                <w:noProof/>
                <w:webHidden/>
              </w:rPr>
              <w:tab/>
            </w:r>
            <w:r w:rsidR="004E7A8E">
              <w:rPr>
                <w:noProof/>
                <w:webHidden/>
              </w:rPr>
              <w:fldChar w:fldCharType="begin"/>
            </w:r>
            <w:r w:rsidR="004E7A8E">
              <w:rPr>
                <w:noProof/>
                <w:webHidden/>
              </w:rPr>
              <w:instrText xml:space="preserve"> PAGEREF _Toc210752290 \h </w:instrText>
            </w:r>
            <w:r w:rsidR="004E7A8E">
              <w:rPr>
                <w:noProof/>
                <w:webHidden/>
              </w:rPr>
            </w:r>
            <w:r w:rsidR="004E7A8E">
              <w:rPr>
                <w:noProof/>
                <w:webHidden/>
              </w:rPr>
              <w:fldChar w:fldCharType="separate"/>
            </w:r>
            <w:r w:rsidR="00792938">
              <w:rPr>
                <w:noProof/>
                <w:webHidden/>
              </w:rPr>
              <w:t>34</w:t>
            </w:r>
            <w:r w:rsidR="004E7A8E">
              <w:rPr>
                <w:noProof/>
                <w:webHidden/>
              </w:rPr>
              <w:fldChar w:fldCharType="end"/>
            </w:r>
          </w:hyperlink>
        </w:p>
        <w:p w14:paraId="0E35414B" w14:textId="613FDA31" w:rsidR="004E7A8E" w:rsidRDefault="004E7A8E">
          <w:r>
            <w:rPr>
              <w:b/>
              <w:bCs/>
            </w:rPr>
            <w:fldChar w:fldCharType="end"/>
          </w:r>
        </w:p>
      </w:sdtContent>
    </w:sdt>
    <w:p w14:paraId="652BB660" w14:textId="0F963C3B" w:rsidR="005F18B9" w:rsidRDefault="005F18B9" w:rsidP="00D24BEB"/>
    <w:p w14:paraId="119165D3" w14:textId="77777777" w:rsidR="005F18B9" w:rsidRDefault="005F18B9">
      <w:pPr>
        <w:rPr>
          <w:rFonts w:eastAsiaTheme="majorEastAsia" w:cstheme="majorBidi"/>
          <w:b/>
          <w:caps/>
          <w:szCs w:val="40"/>
        </w:rPr>
      </w:pPr>
      <w:r>
        <w:br w:type="page"/>
      </w:r>
    </w:p>
    <w:p w14:paraId="6DB56D41" w14:textId="381DAABC" w:rsidR="008F24DB" w:rsidRPr="008F24DB" w:rsidRDefault="00F47208" w:rsidP="00B738F0">
      <w:pPr>
        <w:pStyle w:val="1"/>
      </w:pPr>
      <w:bookmarkStart w:id="1" w:name="_Toc210752282"/>
      <w:r w:rsidRPr="008F24DB">
        <w:lastRenderedPageBreak/>
        <w:t>ВВЕДЕНИЕ</w:t>
      </w:r>
      <w:bookmarkEnd w:id="1"/>
    </w:p>
    <w:p w14:paraId="642D58FD" w14:textId="77777777" w:rsidR="005F1304" w:rsidRPr="008F24DB" w:rsidRDefault="00432F37" w:rsidP="008F24DB">
      <w:pPr>
        <w:pStyle w:val="2"/>
      </w:pPr>
      <w:bookmarkStart w:id="2" w:name="_Toc210752283"/>
      <w:r w:rsidRPr="008F24DB">
        <w:t>Цель работы</w:t>
      </w:r>
      <w:bookmarkEnd w:id="2"/>
    </w:p>
    <w:p w14:paraId="633A0FD1" w14:textId="698E2D82" w:rsidR="000B0C12" w:rsidRPr="008C2534" w:rsidRDefault="00295EDB" w:rsidP="00295EDB">
      <w:pPr>
        <w:pStyle w:val="af8"/>
      </w:pPr>
      <w:r w:rsidRPr="00295EDB">
        <w:t>Реализация и исследование регулярных выражений, регулярных грамматик и свойств регулярных языков, а также доказательство нерегулярности языков.</w:t>
      </w:r>
    </w:p>
    <w:p w14:paraId="4F6F02CD" w14:textId="77777777" w:rsidR="00432F37" w:rsidRDefault="00432F37" w:rsidP="008F24DB">
      <w:pPr>
        <w:pStyle w:val="2"/>
      </w:pPr>
      <w:bookmarkStart w:id="3" w:name="_Toc210752284"/>
      <w:r>
        <w:t>Задачи</w:t>
      </w:r>
      <w:bookmarkEnd w:id="3"/>
    </w:p>
    <w:p w14:paraId="70CB4B8F" w14:textId="77777777" w:rsidR="00E91235" w:rsidRDefault="00E91235" w:rsidP="006F4476">
      <w:pPr>
        <w:pStyle w:val="af8"/>
      </w:pPr>
      <w:r>
        <w:t>В рамках данной практической работы необходимо выполнить следующие задачи:</w:t>
      </w:r>
    </w:p>
    <w:p w14:paraId="6F3BA14A" w14:textId="21E344A8" w:rsidR="002E2D2F" w:rsidRDefault="002E2D2F" w:rsidP="00E14BDC">
      <w:pPr>
        <w:pStyle w:val="a2"/>
        <w:ind w:left="0" w:firstLine="709"/>
      </w:pPr>
      <w:r>
        <w:t>Ознакомиться с теоретическими сведениями о регулярных выражениях, регулярных грамматик и свойств регулярных языков, а также доказательство нерегулярности языков</w:t>
      </w:r>
      <w:r w:rsidR="00C875F2" w:rsidRPr="00C875F2">
        <w:t>;</w:t>
      </w:r>
    </w:p>
    <w:p w14:paraId="5DA788D8" w14:textId="3EBF9598" w:rsidR="002E2D2F" w:rsidRDefault="002E2D2F" w:rsidP="00E14BDC">
      <w:pPr>
        <w:pStyle w:val="a2"/>
        <w:ind w:left="0" w:firstLine="709"/>
      </w:pPr>
      <w:r>
        <w:t>Получить у преподавателя собственный вариант задания, в котором должны быть указаны регулярные языки, которые должны быть описаны создаваемыми регулярными выражениями, регулярными грамматиками, а также языки, для которых требуется доказать нерегулярность</w:t>
      </w:r>
      <w:r w:rsidR="00C875F2" w:rsidRPr="00C875F2">
        <w:t>;</w:t>
      </w:r>
    </w:p>
    <w:p w14:paraId="7F39B522" w14:textId="04825900" w:rsidR="002E2D2F" w:rsidRDefault="002E2D2F" w:rsidP="00E14BDC">
      <w:pPr>
        <w:pStyle w:val="a2"/>
        <w:ind w:left="0" w:firstLine="709"/>
      </w:pPr>
      <w:r>
        <w:t>Используя изученные механизмы, разработать в системе JFLAP согласно постановке задачи соответствующие регулярные выражения. В случае невозможности создания РВ это должно доказываться формально</w:t>
      </w:r>
      <w:r w:rsidR="00C875F2" w:rsidRPr="00C875F2">
        <w:t>;</w:t>
      </w:r>
    </w:p>
    <w:p w14:paraId="63E6E46B" w14:textId="1E2219A5" w:rsidR="002E2D2F" w:rsidRDefault="002E2D2F" w:rsidP="00E14BDC">
      <w:pPr>
        <w:pStyle w:val="a2"/>
        <w:ind w:left="0" w:firstLine="709"/>
      </w:pPr>
      <w:r>
        <w:t>Используя изученные механизмы, разработать в системе JFLAP согласно постановке задачи соответствующие регулярные грамматики. В случае невозможности создания РГ это должно доказываться формально</w:t>
      </w:r>
      <w:r w:rsidR="00C875F2">
        <w:rPr>
          <w:lang w:val="en-US"/>
        </w:rPr>
        <w:t>;</w:t>
      </w:r>
    </w:p>
    <w:p w14:paraId="2BD5BB82" w14:textId="616F929A" w:rsidR="002E2D2F" w:rsidRDefault="002E2D2F" w:rsidP="00E14BDC">
      <w:pPr>
        <w:pStyle w:val="a2"/>
        <w:ind w:left="0" w:firstLine="709"/>
      </w:pPr>
      <w:r>
        <w:t>Используя реализацию леммы о разрастании, предлагаемую системой JFLAP в качестве тренажера, ознакомиться с примерами доказательства принадлежности или непринадлежности языков к классу РЯ</w:t>
      </w:r>
      <w:r w:rsidR="00C875F2" w:rsidRPr="00C875F2">
        <w:t>;</w:t>
      </w:r>
    </w:p>
    <w:p w14:paraId="41872D83" w14:textId="3336AD3E" w:rsidR="002E2D2F" w:rsidRDefault="002E2D2F" w:rsidP="00E14BDC">
      <w:pPr>
        <w:pStyle w:val="a2"/>
        <w:ind w:left="0" w:firstLine="709"/>
      </w:pPr>
      <w:r>
        <w:t>На основе любого доступного формального механизма, доказать непринадлежность заданного языка классу РЯ. Рекомендуется использование леммы о разрастании</w:t>
      </w:r>
      <w:r w:rsidR="00C875F2">
        <w:rPr>
          <w:lang w:val="en-US"/>
        </w:rPr>
        <w:t>;</w:t>
      </w:r>
    </w:p>
    <w:p w14:paraId="0D1E71C8" w14:textId="40F12230" w:rsidR="000B0C12" w:rsidRPr="00AB6A9A" w:rsidRDefault="002E2D2F" w:rsidP="00E14BDC">
      <w:pPr>
        <w:pStyle w:val="a2"/>
        <w:ind w:left="0" w:firstLine="709"/>
      </w:pPr>
      <w:r>
        <w:t>Написать отчет и отправить его к на проверку вместе с полученными JFF-файлами.</w:t>
      </w:r>
    </w:p>
    <w:p w14:paraId="71B96251" w14:textId="088FCA05" w:rsidR="00255425" w:rsidRDefault="00255425" w:rsidP="008F24DB">
      <w:pPr>
        <w:pStyle w:val="2"/>
      </w:pPr>
      <w:bookmarkStart w:id="4" w:name="_Toc210752285"/>
      <w:r>
        <w:t>Задание</w:t>
      </w:r>
      <w:bookmarkEnd w:id="4"/>
    </w:p>
    <w:p w14:paraId="511DC5F9" w14:textId="1B99544E" w:rsidR="00E83364" w:rsidRDefault="009B64C7" w:rsidP="00BA3538">
      <w:pPr>
        <w:pStyle w:val="af8"/>
      </w:pPr>
      <w:r>
        <w:t>В рамках практической даны следующие задания</w:t>
      </w:r>
      <w:r w:rsidR="00F051F2">
        <w:t>:</w:t>
      </w:r>
    </w:p>
    <w:p w14:paraId="062A953B" w14:textId="529D2817" w:rsidR="00F051F2" w:rsidRDefault="00F051F2" w:rsidP="00775CC4">
      <w:pPr>
        <w:pStyle w:val="a2"/>
        <w:numPr>
          <w:ilvl w:val="0"/>
          <w:numId w:val="22"/>
        </w:numPr>
        <w:ind w:left="0" w:firstLine="709"/>
      </w:pPr>
      <w:r>
        <w:t>Необходимо с использованием системы JFLAP построить регулярное выражение, описывающее заданный язык, или формально доказать невозможность этого. Привести обобщенный граф переходов и эквивалентный КА, а также по</w:t>
      </w:r>
      <w:r w:rsidR="000228A7">
        <w:t>шаг</w:t>
      </w:r>
      <w:r>
        <w:t>овое выполнение преобразований</w:t>
      </w:r>
      <w:r w:rsidRPr="00F051F2">
        <w:t>;</w:t>
      </w:r>
    </w:p>
    <w:p w14:paraId="5095DE4D" w14:textId="4A55E79A" w:rsidR="00F051F2" w:rsidRDefault="00F051F2" w:rsidP="00775CC4">
      <w:pPr>
        <w:pStyle w:val="a2"/>
        <w:numPr>
          <w:ilvl w:val="0"/>
          <w:numId w:val="22"/>
        </w:numPr>
        <w:ind w:left="0" w:firstLine="709"/>
      </w:pPr>
      <w:r>
        <w:t>Необходимо с использованием системы JFLAP, построить регулярную грамматику, описывающую заданный язык, или формально доказать невозможность этого. Привести эквивалентный КА и РВ, а также пошаговое выполнение преобразований</w:t>
      </w:r>
      <w:r w:rsidR="0006031A" w:rsidRPr="0006031A">
        <w:t>;</w:t>
      </w:r>
    </w:p>
    <w:p w14:paraId="19A6C0FB" w14:textId="73B6B884" w:rsidR="00F051F2" w:rsidRDefault="00F051F2" w:rsidP="00775CC4">
      <w:pPr>
        <w:pStyle w:val="a2"/>
        <w:numPr>
          <w:ilvl w:val="0"/>
          <w:numId w:val="22"/>
        </w:numPr>
        <w:ind w:left="0" w:firstLine="709"/>
      </w:pPr>
      <w:r>
        <w:lastRenderedPageBreak/>
        <w:t>Необходимо доказать нерегулярность либо регулярность предложенных системой JFLAP языков применением леммы о разрастании регулярных языков. Привести пошаговое выполнение доказательства. Вариант задается преподавателем</w:t>
      </w:r>
      <w:r w:rsidR="00A818EF">
        <w:rPr>
          <w:lang w:val="en-US"/>
        </w:rPr>
        <w:t>;</w:t>
      </w:r>
    </w:p>
    <w:p w14:paraId="60C82DF8" w14:textId="7FF1A911" w:rsidR="00F051F2" w:rsidRPr="00246304" w:rsidRDefault="00F051F2" w:rsidP="00775CC4">
      <w:pPr>
        <w:pStyle w:val="a2"/>
        <w:numPr>
          <w:ilvl w:val="0"/>
          <w:numId w:val="22"/>
        </w:numPr>
        <w:ind w:left="0" w:firstLine="709"/>
      </w:pPr>
      <w:r>
        <w:t>Доказать формально нерегулярность заданных языков. Для доказательства рекомендуется использовать лемму о разрастании регулярных языков.</w:t>
      </w:r>
    </w:p>
    <w:p w14:paraId="5DCFE391" w14:textId="4043DACB" w:rsidR="00246304" w:rsidRPr="007C455E" w:rsidRDefault="007C455E" w:rsidP="007C455E">
      <w:pPr>
        <w:pStyle w:val="af8"/>
      </w:pPr>
      <w:r>
        <w:t>Вариант задания представлен в таблице 1.</w:t>
      </w:r>
    </w:p>
    <w:p w14:paraId="4A3C0935" w14:textId="4535A469" w:rsidR="003A410E" w:rsidRDefault="003A410E" w:rsidP="003A410E">
      <w:pPr>
        <w:pStyle w:val="aff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92938">
        <w:rPr>
          <w:noProof/>
        </w:rPr>
        <w:t>1</w:t>
      </w:r>
      <w:r>
        <w:fldChar w:fldCharType="end"/>
      </w:r>
      <w:r w:rsidR="006D3562">
        <w:t xml:space="preserve"> – </w:t>
      </w:r>
      <w:r w:rsidR="00F60C56">
        <w:t>Вариант задания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6B1A" w14:paraId="6ABCE831" w14:textId="77777777" w:rsidTr="00704669">
        <w:tc>
          <w:tcPr>
            <w:tcW w:w="4814" w:type="dxa"/>
            <w:tcBorders>
              <w:bottom w:val="double" w:sz="4" w:space="0" w:color="auto"/>
            </w:tcBorders>
            <w:vAlign w:val="center"/>
          </w:tcPr>
          <w:p w14:paraId="05ACFB34" w14:textId="2AEAEBDC" w:rsidR="009B6B1A" w:rsidRPr="00520A39" w:rsidRDefault="0021509C" w:rsidP="00CD18D1">
            <w:pPr>
              <w:jc w:val="center"/>
              <w:rPr>
                <w:b/>
                <w:bCs/>
              </w:rPr>
            </w:pPr>
            <w:r w:rsidRPr="00520A39">
              <w:rPr>
                <w:b/>
                <w:bCs/>
              </w:rPr>
              <w:t>Пункт задания</w:t>
            </w:r>
          </w:p>
        </w:tc>
        <w:tc>
          <w:tcPr>
            <w:tcW w:w="4814" w:type="dxa"/>
            <w:tcBorders>
              <w:bottom w:val="double" w:sz="4" w:space="0" w:color="auto"/>
            </w:tcBorders>
            <w:vAlign w:val="center"/>
          </w:tcPr>
          <w:p w14:paraId="582DA918" w14:textId="6BD3EAB4" w:rsidR="009B6B1A" w:rsidRPr="00520A39" w:rsidRDefault="004763FD" w:rsidP="00CD18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Данные</w:t>
            </w:r>
          </w:p>
        </w:tc>
      </w:tr>
      <w:tr w:rsidR="009B6B1A" w14:paraId="2F4FB67C" w14:textId="77777777" w:rsidTr="000728FC">
        <w:tc>
          <w:tcPr>
            <w:tcW w:w="4814" w:type="dxa"/>
            <w:tcBorders>
              <w:top w:val="double" w:sz="4" w:space="0" w:color="auto"/>
            </w:tcBorders>
            <w:vAlign w:val="center"/>
          </w:tcPr>
          <w:p w14:paraId="6C247DE9" w14:textId="20C076B4" w:rsidR="009B6B1A" w:rsidRPr="00704669" w:rsidRDefault="00FC7C12" w:rsidP="00CD18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14" w:type="dxa"/>
            <w:tcBorders>
              <w:top w:val="double" w:sz="4" w:space="0" w:color="auto"/>
            </w:tcBorders>
            <w:vAlign w:val="center"/>
          </w:tcPr>
          <w:p w14:paraId="4EFF32E1" w14:textId="0EB73896" w:rsidR="009B6B1A" w:rsidRPr="00704669" w:rsidRDefault="00777E41" w:rsidP="00777E41">
            <w:pPr>
              <w:jc w:val="left"/>
              <w:rPr>
                <w:sz w:val="24"/>
                <w:szCs w:val="24"/>
              </w:rPr>
            </w:pPr>
            <w:r w:rsidRPr="00777E41">
              <w:rPr>
                <w:sz w:val="24"/>
                <w:szCs w:val="24"/>
              </w:rPr>
              <w:t xml:space="preserve">Язык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19</m:t>
                  </m:r>
                </m:sub>
              </m:sSub>
            </m:oMath>
            <w:r w:rsidRPr="00777E41">
              <w:rPr>
                <w:sz w:val="24"/>
                <w:szCs w:val="24"/>
              </w:rPr>
              <w:t xml:space="preserve"> над алфавитом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{a, b}</m:t>
              </m:r>
            </m:oMath>
            <w:r w:rsidRPr="00777E41">
              <w:rPr>
                <w:sz w:val="24"/>
                <w:szCs w:val="24"/>
              </w:rPr>
              <w:t xml:space="preserve"> такой, что длина любой строки делится нацело на 3.</w:t>
            </w:r>
          </w:p>
        </w:tc>
      </w:tr>
      <w:tr w:rsidR="009B6B1A" w14:paraId="37FE37B4" w14:textId="77777777" w:rsidTr="000728FC">
        <w:tc>
          <w:tcPr>
            <w:tcW w:w="4814" w:type="dxa"/>
            <w:vAlign w:val="center"/>
          </w:tcPr>
          <w:p w14:paraId="2018773C" w14:textId="12969B34" w:rsidR="009B6B1A" w:rsidRPr="00704669" w:rsidRDefault="00FC7C12" w:rsidP="00CD18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14" w:type="dxa"/>
            <w:vAlign w:val="center"/>
          </w:tcPr>
          <w:p w14:paraId="65A2F783" w14:textId="29E6F4CD" w:rsidR="009B6B1A" w:rsidRPr="00704669" w:rsidRDefault="009B313B" w:rsidP="000728FC">
            <w:pPr>
              <w:jc w:val="left"/>
              <w:rPr>
                <w:sz w:val="24"/>
                <w:szCs w:val="24"/>
              </w:rPr>
            </w:pPr>
            <w:r w:rsidRPr="00777E41">
              <w:rPr>
                <w:sz w:val="24"/>
                <w:szCs w:val="24"/>
              </w:rPr>
              <w:t xml:space="preserve">Язык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19</m:t>
                  </m:r>
                </m:sub>
              </m:sSub>
            </m:oMath>
            <w:r w:rsidRPr="00777E41">
              <w:rPr>
                <w:sz w:val="24"/>
                <w:szCs w:val="24"/>
              </w:rPr>
              <w:t xml:space="preserve"> над алфавитом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{a, b}</m:t>
              </m:r>
            </m:oMath>
            <w:r w:rsidRPr="00777E41">
              <w:rPr>
                <w:sz w:val="24"/>
                <w:szCs w:val="24"/>
              </w:rPr>
              <w:t xml:space="preserve"> такой, что длина любой строки делится нацело на 3.</w:t>
            </w:r>
          </w:p>
        </w:tc>
      </w:tr>
      <w:tr w:rsidR="009B6B1A" w14:paraId="45658F32" w14:textId="77777777" w:rsidTr="000728FC">
        <w:tc>
          <w:tcPr>
            <w:tcW w:w="4814" w:type="dxa"/>
            <w:vAlign w:val="center"/>
          </w:tcPr>
          <w:p w14:paraId="2EABC970" w14:textId="36CCDC21" w:rsidR="009B6B1A" w:rsidRPr="00704669" w:rsidRDefault="00FC7C12" w:rsidP="00CD18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14" w:type="dxa"/>
            <w:vAlign w:val="center"/>
          </w:tcPr>
          <w:p w14:paraId="0F5B8763" w14:textId="31414D0B" w:rsidR="009B6B1A" w:rsidRPr="0029005F" w:rsidRDefault="0029005F" w:rsidP="000728F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требуются</w:t>
            </w:r>
            <w:r w:rsidR="004F3C7C">
              <w:rPr>
                <w:sz w:val="24"/>
                <w:szCs w:val="24"/>
              </w:rPr>
              <w:t>.</w:t>
            </w:r>
          </w:p>
        </w:tc>
      </w:tr>
      <w:tr w:rsidR="009B6B1A" w14:paraId="4D63D6B7" w14:textId="77777777" w:rsidTr="000728FC">
        <w:tc>
          <w:tcPr>
            <w:tcW w:w="4814" w:type="dxa"/>
            <w:vAlign w:val="center"/>
          </w:tcPr>
          <w:p w14:paraId="3E212B1B" w14:textId="6C25A757" w:rsidR="009B6B1A" w:rsidRPr="00704669" w:rsidRDefault="00FC7C12" w:rsidP="00CD18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814" w:type="dxa"/>
            <w:vAlign w:val="center"/>
          </w:tcPr>
          <w:p w14:paraId="197F8D7E" w14:textId="6203707B" w:rsidR="009B6B1A" w:rsidRPr="00704669" w:rsidRDefault="00087B08" w:rsidP="000728FC">
            <w:pPr>
              <w:jc w:val="left"/>
              <w:rPr>
                <w:sz w:val="24"/>
                <w:szCs w:val="24"/>
              </w:rPr>
            </w:pPr>
            <w:r w:rsidRPr="00087B08">
              <w:rPr>
                <w:sz w:val="24"/>
                <w:szCs w:val="24"/>
              </w:rPr>
              <w:t xml:space="preserve">Язык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={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:n≤l}.</m:t>
              </m:r>
            </m:oMath>
          </w:p>
        </w:tc>
      </w:tr>
    </w:tbl>
    <w:p w14:paraId="1CDC8610" w14:textId="77777777" w:rsidR="00246304" w:rsidRPr="007C455E" w:rsidRDefault="00246304" w:rsidP="00246304"/>
    <w:p w14:paraId="3FA0BB3B" w14:textId="77777777" w:rsidR="007804C2" w:rsidRPr="007804C2" w:rsidRDefault="007804C2" w:rsidP="00246304"/>
    <w:p w14:paraId="5BA0426E" w14:textId="77777777" w:rsidR="006A794B" w:rsidRPr="006F67D8" w:rsidRDefault="006A794B" w:rsidP="00246304"/>
    <w:p w14:paraId="09C12477" w14:textId="0B5CF111" w:rsidR="00D816A1" w:rsidRDefault="00D816A1">
      <w:r>
        <w:br w:type="page"/>
      </w:r>
    </w:p>
    <w:p w14:paraId="51D564BF" w14:textId="77777777" w:rsidR="007100B9" w:rsidRPr="006F4476" w:rsidRDefault="00756D3B" w:rsidP="00B738F0">
      <w:pPr>
        <w:pStyle w:val="1"/>
      </w:pPr>
      <w:bookmarkStart w:id="5" w:name="_Toc210752286"/>
      <w:r>
        <w:lastRenderedPageBreak/>
        <w:t>ХОД РАБОТЫ</w:t>
      </w:r>
      <w:bookmarkEnd w:id="5"/>
    </w:p>
    <w:p w14:paraId="0286C7AF" w14:textId="583DA98D" w:rsidR="00786952" w:rsidRDefault="00BC6A65" w:rsidP="008F24DB">
      <w:pPr>
        <w:pStyle w:val="2"/>
      </w:pPr>
      <w:bookmarkStart w:id="6" w:name="_Toc210752287"/>
      <w:r>
        <w:t xml:space="preserve">Задание </w:t>
      </w:r>
      <w:r w:rsidR="00233F3D">
        <w:rPr>
          <w:lang w:val="en-US"/>
        </w:rPr>
        <w:t>1</w:t>
      </w:r>
      <w:bookmarkEnd w:id="6"/>
    </w:p>
    <w:p w14:paraId="2312D54E" w14:textId="7A18340D" w:rsidR="00E406C5" w:rsidRPr="00210669" w:rsidRDefault="00433673" w:rsidP="009906A9">
      <w:pPr>
        <w:pStyle w:val="af8"/>
      </w:pPr>
      <w:r>
        <w:t>Подходят строки длины 0, 3, 6, 9, …</w:t>
      </w:r>
    </w:p>
    <w:p w14:paraId="52EBA710" w14:textId="5E3B46AA" w:rsidR="00E33ED0" w:rsidRPr="00B332D6" w:rsidRDefault="00B332D6" w:rsidP="009906A9">
      <w:pPr>
        <w:pStyle w:val="af8"/>
      </w:pPr>
      <w:r>
        <w:t xml:space="preserve">Регулярное выражение </w:t>
      </w:r>
      <w:r w:rsidR="00841E62">
        <w:t>имеет следующий вид</w:t>
      </w:r>
      <w:r w:rsidR="002A587D">
        <w:t>:</w:t>
      </w:r>
    </w:p>
    <w:p w14:paraId="4439C967" w14:textId="77777777" w:rsidR="003F1E94" w:rsidRPr="00841E62" w:rsidRDefault="003F1E94" w:rsidP="00E759EA"/>
    <w:p w14:paraId="4D9862C1" w14:textId="013F93C1" w:rsidR="00190EAF" w:rsidRPr="00FC3D79" w:rsidRDefault="00000000" w:rsidP="00190EA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a+b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a+b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a+b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</m:oMath>
      </m:oMathPara>
    </w:p>
    <w:p w14:paraId="65B7F288" w14:textId="77777777" w:rsidR="00FC3D79" w:rsidRDefault="00FC3D79" w:rsidP="00190EAF">
      <w:pPr>
        <w:rPr>
          <w:rFonts w:eastAsiaTheme="minorEastAsia"/>
        </w:rPr>
      </w:pPr>
    </w:p>
    <w:p w14:paraId="6024C5B7" w14:textId="40D5819E" w:rsidR="00806639" w:rsidRDefault="00A1555C" w:rsidP="0018591E">
      <w:pPr>
        <w:pStyle w:val="af8"/>
      </w:pPr>
      <w:r>
        <w:t xml:space="preserve">Регулярное выражение представлено </w:t>
      </w:r>
      <w:r w:rsidR="00A10E9B">
        <w:t>на рисунке 1.</w:t>
      </w:r>
    </w:p>
    <w:p w14:paraId="603AF926" w14:textId="3303F35F" w:rsidR="003D0687" w:rsidRDefault="003A13B1" w:rsidP="003D0687">
      <w:pPr>
        <w:pStyle w:val="afc"/>
        <w:keepNext/>
      </w:pPr>
      <w:r>
        <w:drawing>
          <wp:inline distT="0" distB="0" distL="0" distR="0" wp14:anchorId="399C4706" wp14:editId="3B5D7DE8">
            <wp:extent cx="5580952" cy="374285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C50A" w14:textId="432985DB" w:rsidR="004F79DC" w:rsidRPr="00841E62" w:rsidRDefault="003D0687" w:rsidP="003D068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1</w:t>
      </w:r>
      <w:r>
        <w:fldChar w:fldCharType="end"/>
      </w:r>
      <w:r>
        <w:t xml:space="preserve"> – </w:t>
      </w:r>
      <w:r w:rsidR="00C07B4E">
        <w:t>Регулярное выражение</w:t>
      </w:r>
    </w:p>
    <w:p w14:paraId="33CB26FA" w14:textId="3DFD5F5B" w:rsidR="009E227B" w:rsidRDefault="00F80CDB" w:rsidP="00BF19A8">
      <w:pPr>
        <w:pStyle w:val="af8"/>
      </w:pPr>
      <w:r>
        <w:t xml:space="preserve">Преобразуем </w:t>
      </w:r>
      <w:r w:rsidR="004F41AE">
        <w:t>регулярное выражение</w:t>
      </w:r>
      <w:r w:rsidR="00087920">
        <w:t xml:space="preserve"> в эквивалентн</w:t>
      </w:r>
      <w:r w:rsidR="003A6EA2">
        <w:t>ый</w:t>
      </w:r>
      <w:r w:rsidR="00BF165D">
        <w:t xml:space="preserve"> ему</w:t>
      </w:r>
      <w:r w:rsidR="003A6EA2">
        <w:t xml:space="preserve"> </w:t>
      </w:r>
      <w:r w:rsidR="00B10844">
        <w:t>КА по шагам.</w:t>
      </w:r>
      <w:r w:rsidR="00E25687">
        <w:t xml:space="preserve"> </w:t>
      </w:r>
      <w:r w:rsidR="00BB382F">
        <w:t>Начало</w:t>
      </w:r>
      <w:r w:rsidR="00E25687">
        <w:t xml:space="preserve"> преобразования </w:t>
      </w:r>
      <w:r w:rsidR="00E25F44">
        <w:t>представлен</w:t>
      </w:r>
      <w:r w:rsidR="00275D29">
        <w:t>о</w:t>
      </w:r>
      <w:r w:rsidR="00E25F44">
        <w:t xml:space="preserve"> на рисунк</w:t>
      </w:r>
      <w:r w:rsidR="00E25687">
        <w:t>е</w:t>
      </w:r>
      <w:r w:rsidR="00E25F44">
        <w:t xml:space="preserve"> 2.</w:t>
      </w:r>
    </w:p>
    <w:p w14:paraId="4B3A6F5E" w14:textId="77777777" w:rsidR="00955D1F" w:rsidRDefault="00E25687" w:rsidP="00955D1F">
      <w:pPr>
        <w:pStyle w:val="afc"/>
        <w:keepNext/>
      </w:pPr>
      <w:r>
        <w:lastRenderedPageBreak/>
        <w:drawing>
          <wp:inline distT="0" distB="0" distL="0" distR="0" wp14:anchorId="6E6B17C9" wp14:editId="7453E7D5">
            <wp:extent cx="6120130" cy="4688205"/>
            <wp:effectExtent l="19050" t="19050" r="13970" b="171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82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5104E" w14:textId="2D6BBDEC" w:rsidR="005F3C34" w:rsidRDefault="00955D1F" w:rsidP="00955D1F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2</w:t>
      </w:r>
      <w:r>
        <w:fldChar w:fldCharType="end"/>
      </w:r>
      <w:r>
        <w:t xml:space="preserve"> – </w:t>
      </w:r>
      <w:r w:rsidR="009E2506">
        <w:t xml:space="preserve">Преобразование РВ в КА, </w:t>
      </w:r>
      <w:r w:rsidR="000228A7">
        <w:t>шаг</w:t>
      </w:r>
      <w:r w:rsidR="009E2506">
        <w:t xml:space="preserve"> 1</w:t>
      </w:r>
    </w:p>
    <w:p w14:paraId="0F2A80D5" w14:textId="7841D132" w:rsidR="00B144BD" w:rsidRPr="00B144BD" w:rsidRDefault="00EE7746" w:rsidP="00B144BD">
      <w:pPr>
        <w:pStyle w:val="af8"/>
      </w:pPr>
      <w:r>
        <w:t>Преобразование продолжается на рисунках 3-4.</w:t>
      </w:r>
    </w:p>
    <w:p w14:paraId="207461D0" w14:textId="77777777" w:rsidR="00705A73" w:rsidRDefault="00705A73" w:rsidP="00705A73">
      <w:pPr>
        <w:pStyle w:val="afc"/>
        <w:keepNext/>
      </w:pPr>
      <w:r>
        <w:lastRenderedPageBreak/>
        <w:drawing>
          <wp:inline distT="0" distB="0" distL="0" distR="0" wp14:anchorId="70972FA2" wp14:editId="4F915DC8">
            <wp:extent cx="6120130" cy="4688205"/>
            <wp:effectExtent l="19050" t="19050" r="13970" b="171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82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9152E" w14:textId="3F58869E" w:rsidR="005F3C34" w:rsidRDefault="00705A73" w:rsidP="00705A73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3</w:t>
      </w:r>
      <w:r>
        <w:fldChar w:fldCharType="end"/>
      </w:r>
      <w:r>
        <w:t xml:space="preserve"> – Преобразование РВ в КА</w:t>
      </w:r>
      <w:r w:rsidR="00D64F59">
        <w:t xml:space="preserve">, </w:t>
      </w:r>
      <w:r w:rsidR="000228A7">
        <w:t>шаг</w:t>
      </w:r>
      <w:r w:rsidR="00D64F59">
        <w:t xml:space="preserve"> </w:t>
      </w:r>
      <w:r w:rsidR="00AB25DB">
        <w:t>2</w:t>
      </w:r>
    </w:p>
    <w:p w14:paraId="49E2745E" w14:textId="77777777" w:rsidR="0086343E" w:rsidRDefault="0086343E" w:rsidP="0086343E">
      <w:pPr>
        <w:pStyle w:val="afc"/>
        <w:keepNext/>
      </w:pPr>
      <w:r>
        <w:lastRenderedPageBreak/>
        <w:drawing>
          <wp:inline distT="0" distB="0" distL="0" distR="0" wp14:anchorId="7A46F623" wp14:editId="5B917F29">
            <wp:extent cx="6120130" cy="4688205"/>
            <wp:effectExtent l="19050" t="19050" r="13970" b="171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82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CA2D0" w14:textId="45518CB0" w:rsidR="0086343E" w:rsidRDefault="0086343E" w:rsidP="0086343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4</w:t>
      </w:r>
      <w:r>
        <w:fldChar w:fldCharType="end"/>
      </w:r>
      <w:r>
        <w:t xml:space="preserve"> – </w:t>
      </w:r>
      <w:r w:rsidR="00AF1503">
        <w:t xml:space="preserve">Преобразование РВ в КА, </w:t>
      </w:r>
      <w:r w:rsidR="000228A7">
        <w:t>шаг</w:t>
      </w:r>
      <w:r w:rsidR="00AF1503">
        <w:t xml:space="preserve"> </w:t>
      </w:r>
      <w:r w:rsidR="00AB25DB">
        <w:t>3</w:t>
      </w:r>
    </w:p>
    <w:p w14:paraId="2A116538" w14:textId="780DD613" w:rsidR="00CB02DD" w:rsidRPr="00CB02DD" w:rsidRDefault="00AD557E" w:rsidP="00CB02DD">
      <w:pPr>
        <w:pStyle w:val="af8"/>
      </w:pPr>
      <w:r>
        <w:t>Преобразование продолжается на рисунках 5-6.</w:t>
      </w:r>
    </w:p>
    <w:p w14:paraId="271FF6DA" w14:textId="77777777" w:rsidR="00980F9D" w:rsidRDefault="00980F9D" w:rsidP="00980F9D">
      <w:pPr>
        <w:pStyle w:val="afc"/>
        <w:keepNext/>
      </w:pPr>
      <w:r>
        <w:lastRenderedPageBreak/>
        <w:drawing>
          <wp:inline distT="0" distB="0" distL="0" distR="0" wp14:anchorId="375802B5" wp14:editId="05D9EFBC">
            <wp:extent cx="6120130" cy="4688205"/>
            <wp:effectExtent l="19050" t="19050" r="13970" b="171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82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FDA5E" w14:textId="72D6E216" w:rsidR="005F3C34" w:rsidRDefault="00980F9D" w:rsidP="00980F9D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5</w:t>
      </w:r>
      <w:r>
        <w:fldChar w:fldCharType="end"/>
      </w:r>
      <w:r>
        <w:t xml:space="preserve"> – Преобразование РВ в КА, </w:t>
      </w:r>
      <w:r w:rsidR="000228A7">
        <w:t>шаг</w:t>
      </w:r>
      <w:r>
        <w:t xml:space="preserve"> </w:t>
      </w:r>
      <w:r w:rsidR="00AB25DB">
        <w:t>4</w:t>
      </w:r>
    </w:p>
    <w:p w14:paraId="5A048C72" w14:textId="77777777" w:rsidR="0056709A" w:rsidRDefault="0056709A" w:rsidP="0056709A">
      <w:pPr>
        <w:pStyle w:val="afc"/>
        <w:keepNext/>
      </w:pPr>
      <w:r>
        <w:lastRenderedPageBreak/>
        <w:drawing>
          <wp:inline distT="0" distB="0" distL="0" distR="0" wp14:anchorId="00DFF000" wp14:editId="66809A63">
            <wp:extent cx="6120130" cy="4688205"/>
            <wp:effectExtent l="19050" t="19050" r="13970" b="171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82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C948D" w14:textId="241F2449" w:rsidR="00E84E7D" w:rsidRDefault="0056709A" w:rsidP="0056709A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6</w:t>
      </w:r>
      <w:r>
        <w:fldChar w:fldCharType="end"/>
      </w:r>
      <w:r>
        <w:t xml:space="preserve"> – </w:t>
      </w:r>
      <w:r w:rsidR="007C6087">
        <w:t xml:space="preserve">Преобразование РВ в КА, </w:t>
      </w:r>
      <w:r w:rsidR="000228A7">
        <w:t>шаг</w:t>
      </w:r>
      <w:r w:rsidR="007C6087">
        <w:t xml:space="preserve"> </w:t>
      </w:r>
      <w:r w:rsidR="00AB25DB">
        <w:t>5</w:t>
      </w:r>
    </w:p>
    <w:p w14:paraId="7BFA6DFE" w14:textId="1E4D2E46" w:rsidR="00E84E7D" w:rsidRDefault="008B0927" w:rsidP="00C77E6E">
      <w:pPr>
        <w:pStyle w:val="af8"/>
      </w:pPr>
      <w:r>
        <w:t>Преобразование продолжается на рисунках 7-8.</w:t>
      </w:r>
    </w:p>
    <w:p w14:paraId="7447753A" w14:textId="77777777" w:rsidR="008B0927" w:rsidRDefault="008B0927" w:rsidP="008B0927">
      <w:pPr>
        <w:pStyle w:val="afc"/>
        <w:keepNext/>
      </w:pPr>
      <w:r>
        <w:lastRenderedPageBreak/>
        <w:drawing>
          <wp:inline distT="0" distB="0" distL="0" distR="0" wp14:anchorId="20E0CA40" wp14:editId="18A297E6">
            <wp:extent cx="6120130" cy="4688205"/>
            <wp:effectExtent l="19050" t="19050" r="13970" b="171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82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21869F" w14:textId="2BC5BDDE" w:rsidR="000966AE" w:rsidRDefault="008B0927" w:rsidP="008B092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7</w:t>
      </w:r>
      <w:r>
        <w:fldChar w:fldCharType="end"/>
      </w:r>
      <w:r w:rsidR="002F2A72">
        <w:t xml:space="preserve"> – </w:t>
      </w:r>
      <w:r w:rsidR="00197D55">
        <w:t xml:space="preserve">Преобразование РВ в КА, </w:t>
      </w:r>
      <w:r w:rsidR="000228A7">
        <w:t>шаг</w:t>
      </w:r>
      <w:r w:rsidR="00197D55">
        <w:t xml:space="preserve"> </w:t>
      </w:r>
      <w:r w:rsidR="00AB25DB">
        <w:t>6</w:t>
      </w:r>
    </w:p>
    <w:p w14:paraId="42747F9E" w14:textId="77777777" w:rsidR="001C4BAB" w:rsidRDefault="001C4BAB" w:rsidP="001C4BAB">
      <w:pPr>
        <w:pStyle w:val="afc"/>
        <w:keepNext/>
      </w:pPr>
      <w:r>
        <w:lastRenderedPageBreak/>
        <w:drawing>
          <wp:inline distT="0" distB="0" distL="0" distR="0" wp14:anchorId="6A3ADD91" wp14:editId="30F7BAF1">
            <wp:extent cx="6120130" cy="4688205"/>
            <wp:effectExtent l="19050" t="19050" r="13970" b="171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82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DD7AD" w14:textId="6E217B40" w:rsidR="005F3C34" w:rsidRDefault="001C4BAB" w:rsidP="001C4BA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8</w:t>
      </w:r>
      <w:r>
        <w:fldChar w:fldCharType="end"/>
      </w:r>
      <w:r>
        <w:t xml:space="preserve"> – </w:t>
      </w:r>
      <w:r w:rsidR="009155FE">
        <w:t xml:space="preserve">Преобразование РВ в КА, </w:t>
      </w:r>
      <w:r w:rsidR="000228A7">
        <w:t>шаг</w:t>
      </w:r>
      <w:r w:rsidR="009155FE">
        <w:t xml:space="preserve"> </w:t>
      </w:r>
      <w:r w:rsidR="00AB25DB">
        <w:t>7</w:t>
      </w:r>
    </w:p>
    <w:p w14:paraId="65A7073C" w14:textId="13C2F28F" w:rsidR="00653641" w:rsidRDefault="00653641" w:rsidP="00653641">
      <w:pPr>
        <w:pStyle w:val="af8"/>
      </w:pPr>
      <w:r>
        <w:t>Преобразование продолжается на рисунках 9-10.</w:t>
      </w:r>
    </w:p>
    <w:p w14:paraId="30A800C7" w14:textId="77777777" w:rsidR="0007188A" w:rsidRDefault="0007188A" w:rsidP="0007188A">
      <w:pPr>
        <w:pStyle w:val="afc"/>
        <w:keepNext/>
      </w:pPr>
      <w:r>
        <w:lastRenderedPageBreak/>
        <w:drawing>
          <wp:inline distT="0" distB="0" distL="0" distR="0" wp14:anchorId="44E9503F" wp14:editId="2043B7BC">
            <wp:extent cx="6120130" cy="4688205"/>
            <wp:effectExtent l="19050" t="19050" r="13970" b="171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82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8C2E4" w14:textId="259198C8" w:rsidR="00610CD4" w:rsidRDefault="0007188A" w:rsidP="0007188A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9</w:t>
      </w:r>
      <w:r>
        <w:fldChar w:fldCharType="end"/>
      </w:r>
      <w:r>
        <w:t xml:space="preserve"> – Преобразование РВ в КА, </w:t>
      </w:r>
      <w:r w:rsidR="000228A7">
        <w:t>шаг</w:t>
      </w:r>
      <w:r>
        <w:t xml:space="preserve"> </w:t>
      </w:r>
      <w:r w:rsidR="00AB25DB">
        <w:t>8</w:t>
      </w:r>
    </w:p>
    <w:p w14:paraId="52764435" w14:textId="77777777" w:rsidR="00260591" w:rsidRDefault="00260591" w:rsidP="00260591">
      <w:pPr>
        <w:pStyle w:val="afc"/>
        <w:keepNext/>
      </w:pPr>
      <w:r>
        <w:lastRenderedPageBreak/>
        <w:drawing>
          <wp:inline distT="0" distB="0" distL="0" distR="0" wp14:anchorId="525A8E31" wp14:editId="655FDF5F">
            <wp:extent cx="6120130" cy="4688205"/>
            <wp:effectExtent l="19050" t="19050" r="13970" b="171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82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FA50B" w14:textId="568745FF" w:rsidR="00485CAB" w:rsidRDefault="00260591" w:rsidP="00260591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10</w:t>
      </w:r>
      <w:r>
        <w:fldChar w:fldCharType="end"/>
      </w:r>
      <w:r>
        <w:t xml:space="preserve"> – </w:t>
      </w:r>
      <w:r w:rsidR="00354B46">
        <w:t xml:space="preserve">Преобразование РВ в КА, </w:t>
      </w:r>
      <w:r w:rsidR="000228A7">
        <w:t>шаг</w:t>
      </w:r>
      <w:r w:rsidR="00354B46">
        <w:t xml:space="preserve"> </w:t>
      </w:r>
      <w:r w:rsidR="00AB25DB">
        <w:t>9</w:t>
      </w:r>
    </w:p>
    <w:p w14:paraId="012233FE" w14:textId="7CD9078F" w:rsidR="007F5B0C" w:rsidRDefault="007F5B0C" w:rsidP="007F5B0C">
      <w:pPr>
        <w:pStyle w:val="af8"/>
      </w:pPr>
      <w:r>
        <w:t xml:space="preserve">Преобразование </w:t>
      </w:r>
      <w:r w:rsidR="00096AAB">
        <w:t>заканчивается</w:t>
      </w:r>
      <w:r>
        <w:t xml:space="preserve"> на рисунк</w:t>
      </w:r>
      <w:r w:rsidR="00096AAB">
        <w:t>е</w:t>
      </w:r>
      <w:r>
        <w:t xml:space="preserve"> 11.</w:t>
      </w:r>
    </w:p>
    <w:p w14:paraId="2175CE65" w14:textId="77777777" w:rsidR="009A4C4D" w:rsidRDefault="009A4C4D" w:rsidP="009A4C4D">
      <w:pPr>
        <w:pStyle w:val="afc"/>
        <w:keepNext/>
      </w:pPr>
      <w:r>
        <w:lastRenderedPageBreak/>
        <w:drawing>
          <wp:inline distT="0" distB="0" distL="0" distR="0" wp14:anchorId="383DCA22" wp14:editId="48FBF5BA">
            <wp:extent cx="6120130" cy="4688205"/>
            <wp:effectExtent l="19050" t="19050" r="13970" b="171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8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9AA09" w14:textId="469962D1" w:rsidR="00610CD4" w:rsidRDefault="009A4C4D" w:rsidP="009A4C4D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11</w:t>
      </w:r>
      <w:r>
        <w:fldChar w:fldCharType="end"/>
      </w:r>
      <w:r>
        <w:t xml:space="preserve"> – </w:t>
      </w:r>
      <w:r w:rsidR="002A3002">
        <w:t xml:space="preserve">Преобразование РВ в КА, </w:t>
      </w:r>
      <w:r w:rsidR="000228A7">
        <w:t>шаг</w:t>
      </w:r>
      <w:r w:rsidR="002A3002">
        <w:t xml:space="preserve"> </w:t>
      </w:r>
      <w:r w:rsidR="00AB25DB">
        <w:t>10</w:t>
      </w:r>
      <w:r w:rsidR="0099112E">
        <w:t>, заключительный</w:t>
      </w:r>
    </w:p>
    <w:p w14:paraId="37D2F97B" w14:textId="5563358F" w:rsidR="00143839" w:rsidRDefault="00A52A33" w:rsidP="00A276A3">
      <w:pPr>
        <w:pStyle w:val="af8"/>
      </w:pPr>
      <w:r>
        <w:t xml:space="preserve">Граф переходов </w:t>
      </w:r>
      <w:r w:rsidR="004B370F">
        <w:t>КА, эквивалентн</w:t>
      </w:r>
      <w:r w:rsidR="0027731C">
        <w:t>ого</w:t>
      </w:r>
      <w:r w:rsidR="004B370F">
        <w:t xml:space="preserve"> РВ, представлен </w:t>
      </w:r>
      <w:r w:rsidR="007A0CE9">
        <w:t>на рисунке 12.</w:t>
      </w:r>
    </w:p>
    <w:p w14:paraId="05F68B69" w14:textId="77777777" w:rsidR="005C4231" w:rsidRDefault="005C4231" w:rsidP="005C4231">
      <w:pPr>
        <w:pStyle w:val="afc"/>
        <w:keepNext/>
      </w:pPr>
      <w:r>
        <w:lastRenderedPageBreak/>
        <w:drawing>
          <wp:inline distT="0" distB="0" distL="0" distR="0" wp14:anchorId="4D22E91D" wp14:editId="7E6DD658">
            <wp:extent cx="4142857" cy="3904762"/>
            <wp:effectExtent l="19050" t="19050" r="10160" b="196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9047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793CD" w14:textId="3469EF8B" w:rsidR="00E364DD" w:rsidRDefault="005C4231" w:rsidP="005C4231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12</w:t>
      </w:r>
      <w:r>
        <w:fldChar w:fldCharType="end"/>
      </w:r>
      <w:r>
        <w:t xml:space="preserve"> – </w:t>
      </w:r>
      <w:r w:rsidR="00560D5B">
        <w:t>Граф переходов КА, эквивалентного РВ</w:t>
      </w:r>
    </w:p>
    <w:p w14:paraId="581026B5" w14:textId="6F42F79D" w:rsidR="00E364DD" w:rsidRDefault="000B3B59" w:rsidP="000B3B59">
      <w:pPr>
        <w:pStyle w:val="2"/>
      </w:pPr>
      <w:bookmarkStart w:id="7" w:name="_Toc210752288"/>
      <w:r>
        <w:t>Задание 2</w:t>
      </w:r>
      <w:bookmarkEnd w:id="7"/>
    </w:p>
    <w:p w14:paraId="07E45153" w14:textId="0E7E9E80" w:rsidR="00B40A3C" w:rsidRPr="00775848" w:rsidRDefault="00775848" w:rsidP="003F4A7E">
      <w:pPr>
        <w:pStyle w:val="af8"/>
      </w:pPr>
      <w:r>
        <w:t>Регулярная грамматика</w:t>
      </w:r>
      <w:r w:rsidR="00F57810">
        <w:t>(РГ)</w:t>
      </w:r>
      <w:r>
        <w:t xml:space="preserve"> представлена на рисунке 13.</w:t>
      </w:r>
    </w:p>
    <w:p w14:paraId="1225F4AB" w14:textId="77777777" w:rsidR="00775848" w:rsidRDefault="00775848" w:rsidP="00775848">
      <w:pPr>
        <w:pStyle w:val="afc"/>
        <w:keepNext/>
      </w:pPr>
      <w:r>
        <w:drawing>
          <wp:inline distT="0" distB="0" distL="0" distR="0" wp14:anchorId="3594F117" wp14:editId="046DB98D">
            <wp:extent cx="5504762" cy="2209524"/>
            <wp:effectExtent l="19050" t="19050" r="20320" b="196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20952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358B4" w14:textId="4C32E3B8" w:rsidR="00610CD4" w:rsidRDefault="00775848" w:rsidP="0077584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13</w:t>
      </w:r>
      <w:r>
        <w:fldChar w:fldCharType="end"/>
      </w:r>
      <w:r>
        <w:t xml:space="preserve"> – </w:t>
      </w:r>
      <w:r w:rsidR="0084474C">
        <w:t>Регулярная грамматика</w:t>
      </w:r>
    </w:p>
    <w:p w14:paraId="2F93B5C1" w14:textId="5968CBDD" w:rsidR="00ED3871" w:rsidRDefault="003432C9" w:rsidP="00DC595A">
      <w:pPr>
        <w:pStyle w:val="af8"/>
      </w:pPr>
      <w:r>
        <w:t>Преобразуем грамматику в КА.</w:t>
      </w:r>
      <w:r w:rsidR="0081469E">
        <w:t xml:space="preserve"> </w:t>
      </w:r>
      <w:r w:rsidR="0027393A">
        <w:t xml:space="preserve">Начальный </w:t>
      </w:r>
      <w:r w:rsidR="000228A7">
        <w:t>шаг</w:t>
      </w:r>
      <w:r w:rsidR="0027393A">
        <w:t xml:space="preserve"> представлен на рисунке 14.</w:t>
      </w:r>
    </w:p>
    <w:p w14:paraId="49E6A3E9" w14:textId="77777777" w:rsidR="00B648DD" w:rsidRDefault="00B648DD" w:rsidP="00B648DD">
      <w:pPr>
        <w:pStyle w:val="afc"/>
        <w:keepNext/>
      </w:pPr>
      <w:r>
        <w:lastRenderedPageBreak/>
        <w:drawing>
          <wp:inline distT="0" distB="0" distL="0" distR="0" wp14:anchorId="6375C8F7" wp14:editId="7B2713C6">
            <wp:extent cx="5561905" cy="4904762"/>
            <wp:effectExtent l="19050" t="19050" r="20320" b="1016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9047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50D28" w14:textId="100B6ADA" w:rsidR="00ED3871" w:rsidRDefault="00B648DD" w:rsidP="00B648DD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14</w:t>
      </w:r>
      <w:r>
        <w:fldChar w:fldCharType="end"/>
      </w:r>
      <w:r>
        <w:t xml:space="preserve"> – Преобразование </w:t>
      </w:r>
      <w:r w:rsidR="00AB132C">
        <w:t xml:space="preserve">РГ </w:t>
      </w:r>
      <w:r>
        <w:t>в КА</w:t>
      </w:r>
      <w:r w:rsidR="007A7532">
        <w:t xml:space="preserve">, </w:t>
      </w:r>
      <w:r w:rsidR="000228A7">
        <w:t>Шаг</w:t>
      </w:r>
      <w:r w:rsidR="007A7532">
        <w:t xml:space="preserve"> 1</w:t>
      </w:r>
    </w:p>
    <w:p w14:paraId="5E24340B" w14:textId="094B59E7" w:rsidR="00FE0A65" w:rsidRDefault="00F47100" w:rsidP="008214E3">
      <w:pPr>
        <w:pStyle w:val="af8"/>
      </w:pPr>
      <w:r>
        <w:t>Преобразование продолжается на рисунках 15-16.</w:t>
      </w:r>
    </w:p>
    <w:p w14:paraId="44711465" w14:textId="64CC3EBF" w:rsidR="00627618" w:rsidRDefault="00A010FF" w:rsidP="00627618">
      <w:pPr>
        <w:pStyle w:val="afc"/>
        <w:keepNext/>
      </w:pPr>
      <w:r>
        <w:lastRenderedPageBreak/>
        <w:drawing>
          <wp:inline distT="0" distB="0" distL="0" distR="0" wp14:anchorId="3BB244F9" wp14:editId="2674AAE1">
            <wp:extent cx="5609524" cy="4904762"/>
            <wp:effectExtent l="19050" t="19050" r="10795" b="1016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9047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B0A127" w14:textId="689F5810" w:rsidR="00ED3871" w:rsidRDefault="00627618" w:rsidP="0062761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15</w:t>
      </w:r>
      <w:r>
        <w:fldChar w:fldCharType="end"/>
      </w:r>
      <w:r>
        <w:t xml:space="preserve"> – Преобразование </w:t>
      </w:r>
      <w:r w:rsidR="00AB132C">
        <w:t xml:space="preserve">РГ </w:t>
      </w:r>
      <w:r>
        <w:t xml:space="preserve">в КА, </w:t>
      </w:r>
      <w:r w:rsidR="000228A7">
        <w:t>Шаг</w:t>
      </w:r>
      <w:r>
        <w:t xml:space="preserve"> 2</w:t>
      </w:r>
    </w:p>
    <w:p w14:paraId="6E85E89E" w14:textId="3EA58894" w:rsidR="00556CF9" w:rsidRDefault="00A010FF" w:rsidP="00556CF9">
      <w:pPr>
        <w:pStyle w:val="afc"/>
        <w:keepNext/>
      </w:pPr>
      <w:r>
        <w:lastRenderedPageBreak/>
        <w:drawing>
          <wp:inline distT="0" distB="0" distL="0" distR="0" wp14:anchorId="6F7561AA" wp14:editId="6B852B74">
            <wp:extent cx="5609524" cy="4904762"/>
            <wp:effectExtent l="19050" t="19050" r="10795" b="1016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9047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AFA85" w14:textId="1168B822" w:rsidR="00931EFF" w:rsidRDefault="00556CF9" w:rsidP="00556CF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16</w:t>
      </w:r>
      <w:r>
        <w:fldChar w:fldCharType="end"/>
      </w:r>
      <w:r>
        <w:t xml:space="preserve"> – Преобразование </w:t>
      </w:r>
      <w:r w:rsidR="00AB132C">
        <w:t xml:space="preserve">РГ </w:t>
      </w:r>
      <w:r>
        <w:t xml:space="preserve">в КА, </w:t>
      </w:r>
      <w:r w:rsidR="000228A7">
        <w:t>Шаг</w:t>
      </w:r>
      <w:r>
        <w:t xml:space="preserve"> 3</w:t>
      </w:r>
    </w:p>
    <w:p w14:paraId="3AEB987C" w14:textId="0A760C1A" w:rsidR="001E473F" w:rsidRDefault="001E473F" w:rsidP="001E473F">
      <w:pPr>
        <w:pStyle w:val="af8"/>
      </w:pPr>
      <w:r>
        <w:t>Преобразование продолжается на рисунках 1</w:t>
      </w:r>
      <w:r w:rsidR="00004683">
        <w:t>7</w:t>
      </w:r>
      <w:r w:rsidR="00084D53">
        <w:t>-</w:t>
      </w:r>
      <w:r>
        <w:t>1</w:t>
      </w:r>
      <w:r w:rsidR="00004683">
        <w:t>8</w:t>
      </w:r>
      <w:r>
        <w:t>.</w:t>
      </w:r>
    </w:p>
    <w:p w14:paraId="37EC57EF" w14:textId="77777777" w:rsidR="005E458D" w:rsidRDefault="005E458D" w:rsidP="005E458D">
      <w:pPr>
        <w:pStyle w:val="afc"/>
        <w:keepNext/>
      </w:pPr>
      <w:r>
        <w:lastRenderedPageBreak/>
        <w:drawing>
          <wp:inline distT="0" distB="0" distL="0" distR="0" wp14:anchorId="3177976D" wp14:editId="213E1568">
            <wp:extent cx="5609524" cy="4904762"/>
            <wp:effectExtent l="19050" t="19050" r="10795" b="1016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9047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4BFC8" w14:textId="640C6391" w:rsidR="00556CF9" w:rsidRDefault="005E458D" w:rsidP="005E458D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17</w:t>
      </w:r>
      <w:r>
        <w:fldChar w:fldCharType="end"/>
      </w:r>
      <w:r>
        <w:t xml:space="preserve"> – </w:t>
      </w:r>
      <w:r w:rsidR="00635F20">
        <w:t xml:space="preserve">Преобразование </w:t>
      </w:r>
      <w:r w:rsidR="00AB132C">
        <w:t xml:space="preserve">РГ </w:t>
      </w:r>
      <w:r w:rsidR="00635F20">
        <w:t xml:space="preserve">в КА, </w:t>
      </w:r>
      <w:r w:rsidR="000228A7">
        <w:t>Шаг</w:t>
      </w:r>
      <w:r w:rsidR="00635F20">
        <w:t xml:space="preserve"> 4</w:t>
      </w:r>
    </w:p>
    <w:p w14:paraId="7CE4C9E5" w14:textId="77777777" w:rsidR="0000172A" w:rsidRDefault="0000172A" w:rsidP="0000172A">
      <w:pPr>
        <w:pStyle w:val="afc"/>
        <w:keepNext/>
      </w:pPr>
      <w:r>
        <w:lastRenderedPageBreak/>
        <w:drawing>
          <wp:inline distT="0" distB="0" distL="0" distR="0" wp14:anchorId="265D0B19" wp14:editId="039484BD">
            <wp:extent cx="5609524" cy="4904762"/>
            <wp:effectExtent l="19050" t="19050" r="10795" b="1016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9047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4B8A24" w14:textId="4392CF9D" w:rsidR="00976584" w:rsidRPr="00976584" w:rsidRDefault="0000172A" w:rsidP="0000172A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18</w:t>
      </w:r>
      <w:r>
        <w:fldChar w:fldCharType="end"/>
      </w:r>
      <w:r>
        <w:t xml:space="preserve"> – Преобразование </w:t>
      </w:r>
      <w:r w:rsidR="00AB132C">
        <w:t xml:space="preserve">РГ </w:t>
      </w:r>
      <w:r>
        <w:t xml:space="preserve">в КА, </w:t>
      </w:r>
      <w:r w:rsidR="000228A7">
        <w:t>Шаг</w:t>
      </w:r>
      <w:r>
        <w:t xml:space="preserve"> 5</w:t>
      </w:r>
    </w:p>
    <w:p w14:paraId="34B554CE" w14:textId="7BE2856F" w:rsidR="00556CF9" w:rsidRDefault="00F02758" w:rsidP="001F15AB">
      <w:pPr>
        <w:pStyle w:val="af8"/>
      </w:pPr>
      <w:r w:rsidRPr="00F02758">
        <w:t>Преобразование продолжается на рисунках 1</w:t>
      </w:r>
      <w:r w:rsidR="00A005B4">
        <w:t>9</w:t>
      </w:r>
      <w:r w:rsidRPr="00F02758">
        <w:t>-</w:t>
      </w:r>
      <w:r w:rsidR="00A005B4">
        <w:t>20</w:t>
      </w:r>
      <w:r w:rsidRPr="00F02758">
        <w:t>.</w:t>
      </w:r>
    </w:p>
    <w:p w14:paraId="13777503" w14:textId="77777777" w:rsidR="00505C3E" w:rsidRDefault="00505C3E" w:rsidP="00505C3E">
      <w:pPr>
        <w:pStyle w:val="afc"/>
        <w:keepNext/>
      </w:pPr>
      <w:r>
        <w:lastRenderedPageBreak/>
        <w:drawing>
          <wp:inline distT="0" distB="0" distL="0" distR="0" wp14:anchorId="6133587A" wp14:editId="09D637AF">
            <wp:extent cx="5609524" cy="490476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8653" w14:textId="353C9EF0" w:rsidR="00556CF9" w:rsidRDefault="00505C3E" w:rsidP="00505C3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19</w:t>
      </w:r>
      <w:r>
        <w:fldChar w:fldCharType="end"/>
      </w:r>
      <w:r>
        <w:t xml:space="preserve"> – Преобразование </w:t>
      </w:r>
      <w:r w:rsidR="00AB132C">
        <w:t xml:space="preserve">РГ </w:t>
      </w:r>
      <w:r>
        <w:t xml:space="preserve">в КА, </w:t>
      </w:r>
      <w:r w:rsidR="000228A7">
        <w:t>Шаг</w:t>
      </w:r>
      <w:r>
        <w:t xml:space="preserve"> 6</w:t>
      </w:r>
    </w:p>
    <w:p w14:paraId="7ECAC9FE" w14:textId="77777777" w:rsidR="00B10F7B" w:rsidRDefault="00B10F7B" w:rsidP="00B10F7B">
      <w:pPr>
        <w:pStyle w:val="afc"/>
        <w:keepNext/>
      </w:pPr>
      <w:r>
        <w:lastRenderedPageBreak/>
        <w:drawing>
          <wp:inline distT="0" distB="0" distL="0" distR="0" wp14:anchorId="6B03A478" wp14:editId="0BF67550">
            <wp:extent cx="5609524" cy="4904762"/>
            <wp:effectExtent l="19050" t="19050" r="10795" b="1016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9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43763" w14:textId="1F20B4EF" w:rsidR="00556CF9" w:rsidRDefault="00B10F7B" w:rsidP="00B10F7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20</w:t>
      </w:r>
      <w:r>
        <w:fldChar w:fldCharType="end"/>
      </w:r>
      <w:r>
        <w:t xml:space="preserve"> – Преобразование </w:t>
      </w:r>
      <w:r w:rsidR="00AB132C">
        <w:t xml:space="preserve">РГ </w:t>
      </w:r>
      <w:r>
        <w:t xml:space="preserve">в КА, </w:t>
      </w:r>
      <w:r w:rsidR="000228A7">
        <w:t>Шаг</w:t>
      </w:r>
      <w:r>
        <w:t xml:space="preserve"> </w:t>
      </w:r>
      <w:r w:rsidR="00603BE3">
        <w:t>7</w:t>
      </w:r>
    </w:p>
    <w:p w14:paraId="4AA53AC7" w14:textId="2646ABA2" w:rsidR="002C08AB" w:rsidRPr="00F85343" w:rsidRDefault="002C08AB" w:rsidP="002C08AB">
      <w:pPr>
        <w:pStyle w:val="af8"/>
      </w:pPr>
      <w:r w:rsidRPr="00F02758">
        <w:t xml:space="preserve">Преобразование </w:t>
      </w:r>
      <w:r w:rsidR="00D8347C">
        <w:t>заканчивается</w:t>
      </w:r>
      <w:r w:rsidRPr="00F02758">
        <w:t xml:space="preserve"> на рисунк</w:t>
      </w:r>
      <w:r w:rsidR="00F61633">
        <w:t>е</w:t>
      </w:r>
      <w:r w:rsidRPr="00F02758">
        <w:t xml:space="preserve"> </w:t>
      </w:r>
      <w:r w:rsidR="00547F17">
        <w:t>21</w:t>
      </w:r>
      <w:r w:rsidRPr="00F02758">
        <w:t>.</w:t>
      </w:r>
      <w:r w:rsidR="00C51730">
        <w:t xml:space="preserve"> Создаётся перехода из состояния </w:t>
      </w:r>
      <w:r w:rsidR="00C51730">
        <w:rPr>
          <w:lang w:val="en-US"/>
        </w:rPr>
        <w:t>q</w:t>
      </w:r>
      <w:r w:rsidR="00C51730" w:rsidRPr="00C51730">
        <w:t xml:space="preserve">0 </w:t>
      </w:r>
      <w:r w:rsidR="00C51730">
        <w:t xml:space="preserve">в состояние </w:t>
      </w:r>
      <w:r w:rsidR="00C51730">
        <w:rPr>
          <w:lang w:val="en-US"/>
        </w:rPr>
        <w:t>q</w:t>
      </w:r>
      <w:r w:rsidR="00C51730" w:rsidRPr="00C51730">
        <w:t xml:space="preserve">1 </w:t>
      </w:r>
      <w:r w:rsidR="00C51730">
        <w:t>по входу «</w:t>
      </w:r>
      <w:r w:rsidR="00C51730">
        <w:rPr>
          <w:lang w:val="en-US"/>
        </w:rPr>
        <w:t>a</w:t>
      </w:r>
      <w:r w:rsidR="00C51730">
        <w:t>»</w:t>
      </w:r>
      <w:r w:rsidR="00716026" w:rsidRPr="00716026">
        <w:t xml:space="preserve"> (</w:t>
      </w:r>
      <w:r w:rsidR="00716026">
        <w:t>отмечен красным</w:t>
      </w:r>
      <w:r w:rsidR="00716026" w:rsidRPr="00716026">
        <w:t>)</w:t>
      </w:r>
      <w:r w:rsidR="00C51730" w:rsidRPr="00C51730">
        <w:t>.</w:t>
      </w:r>
    </w:p>
    <w:p w14:paraId="059EABC8" w14:textId="77777777" w:rsidR="00F61633" w:rsidRDefault="00F61633" w:rsidP="00F61633">
      <w:pPr>
        <w:pStyle w:val="afc"/>
        <w:keepNext/>
      </w:pPr>
      <w:r>
        <w:lastRenderedPageBreak/>
        <w:drawing>
          <wp:inline distT="0" distB="0" distL="0" distR="0" wp14:anchorId="68B1932B" wp14:editId="71FB13AB">
            <wp:extent cx="5609524" cy="4904762"/>
            <wp:effectExtent l="19050" t="19050" r="10795" b="1016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9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20DC26" w14:textId="5CAB2299" w:rsidR="00556CF9" w:rsidRDefault="00F61633" w:rsidP="00F61633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21</w:t>
      </w:r>
      <w:r>
        <w:fldChar w:fldCharType="end"/>
      </w:r>
      <w:r w:rsidR="002D3432">
        <w:t xml:space="preserve"> – </w:t>
      </w:r>
      <w:r w:rsidR="00CD7C78">
        <w:t xml:space="preserve">Преобразование </w:t>
      </w:r>
      <w:r w:rsidR="008B3D35">
        <w:t>РГ</w:t>
      </w:r>
      <w:r w:rsidR="00CD7C78">
        <w:t xml:space="preserve"> в КА, </w:t>
      </w:r>
      <w:r w:rsidR="000228A7">
        <w:t>Шаг</w:t>
      </w:r>
      <w:r w:rsidR="00CD7C78">
        <w:t xml:space="preserve"> 8</w:t>
      </w:r>
    </w:p>
    <w:p w14:paraId="3124B98D" w14:textId="7DFC1194" w:rsidR="000B667D" w:rsidRPr="006F67D8" w:rsidRDefault="00601735" w:rsidP="00E54B39">
      <w:pPr>
        <w:pStyle w:val="af8"/>
      </w:pPr>
      <w:r>
        <w:t>Граф переходов КА представлен на рисунке 22.</w:t>
      </w:r>
    </w:p>
    <w:p w14:paraId="3439EC9B" w14:textId="77777777" w:rsidR="000B667D" w:rsidRDefault="000B667D" w:rsidP="000B667D">
      <w:pPr>
        <w:pStyle w:val="afc"/>
        <w:keepNext/>
      </w:pPr>
      <w:r>
        <w:drawing>
          <wp:inline distT="0" distB="0" distL="0" distR="0" wp14:anchorId="3FD912E3" wp14:editId="03BCEAA0">
            <wp:extent cx="2828534" cy="2819400"/>
            <wp:effectExtent l="19050" t="19050" r="10160" b="190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857" t="20006" r="48270" b="14185"/>
                    <a:stretch/>
                  </pic:blipFill>
                  <pic:spPr bwMode="auto">
                    <a:xfrm>
                      <a:off x="0" y="0"/>
                      <a:ext cx="2829543" cy="28204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2846A" w14:textId="5D2D9892" w:rsidR="00556CF9" w:rsidRPr="00631ECA" w:rsidRDefault="000B667D" w:rsidP="000B667D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22</w:t>
      </w:r>
      <w:r>
        <w:fldChar w:fldCharType="end"/>
      </w:r>
      <w:r w:rsidRPr="00631ECA">
        <w:t xml:space="preserve"> – </w:t>
      </w:r>
      <w:r>
        <w:t>Граф переходов КА</w:t>
      </w:r>
    </w:p>
    <w:p w14:paraId="134F8CE5" w14:textId="74F42C1F" w:rsidR="00931EFF" w:rsidRPr="00631ECA" w:rsidRDefault="00631ECA" w:rsidP="00FA0C93">
      <w:pPr>
        <w:pStyle w:val="af8"/>
      </w:pPr>
      <w:r>
        <w:lastRenderedPageBreak/>
        <w:t>Полученный КА преобразуем в РВ</w:t>
      </w:r>
      <w:r w:rsidR="00E361D7">
        <w:t>.</w:t>
      </w:r>
      <w:r w:rsidR="0043785E">
        <w:t xml:space="preserve"> Начальный шаг представлен на рисунке 23.</w:t>
      </w:r>
    </w:p>
    <w:p w14:paraId="252B26F9" w14:textId="77777777" w:rsidR="00CC6908" w:rsidRDefault="00CC6908" w:rsidP="00CC6908">
      <w:pPr>
        <w:pStyle w:val="afc"/>
        <w:keepNext/>
      </w:pPr>
      <w:r>
        <w:drawing>
          <wp:inline distT="0" distB="0" distL="0" distR="0" wp14:anchorId="3046AEF0" wp14:editId="52770847">
            <wp:extent cx="5704762" cy="4552381"/>
            <wp:effectExtent l="19050" t="19050" r="10795" b="196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455238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75C29" w14:textId="7C431983" w:rsidR="00D725EF" w:rsidRDefault="00CC6908" w:rsidP="00CC690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23</w:t>
      </w:r>
      <w:r>
        <w:fldChar w:fldCharType="end"/>
      </w:r>
      <w:r w:rsidRPr="008B7FCC">
        <w:t xml:space="preserve"> – </w:t>
      </w:r>
      <w:r w:rsidR="008B7FCC">
        <w:t>Преобразование КА в РВ</w:t>
      </w:r>
      <w:r w:rsidR="00524EE6">
        <w:t>, шаг 1</w:t>
      </w:r>
    </w:p>
    <w:p w14:paraId="129588F8" w14:textId="01154238" w:rsidR="00BF22AA" w:rsidRPr="00BF22AA" w:rsidRDefault="00F87E49" w:rsidP="00BF22AA">
      <w:pPr>
        <w:pStyle w:val="af8"/>
      </w:pPr>
      <w:r>
        <w:t>Преобразование продолжается на рисунках 24-25.</w:t>
      </w:r>
    </w:p>
    <w:p w14:paraId="3CEDA9E7" w14:textId="77777777" w:rsidR="00DF1663" w:rsidRDefault="00DF1663" w:rsidP="00DF1663">
      <w:pPr>
        <w:pStyle w:val="afc"/>
        <w:keepNext/>
      </w:pPr>
      <w:r>
        <w:lastRenderedPageBreak/>
        <w:drawing>
          <wp:inline distT="0" distB="0" distL="0" distR="0" wp14:anchorId="3B6ED4B2" wp14:editId="7BF77926">
            <wp:extent cx="5704762" cy="4552381"/>
            <wp:effectExtent l="19050" t="19050" r="10795" b="196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45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C4C04" w14:textId="20424DD6" w:rsidR="00D725EF" w:rsidRDefault="00DF1663" w:rsidP="00DF1663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24</w:t>
      </w:r>
      <w:r>
        <w:fldChar w:fldCharType="end"/>
      </w:r>
      <w:r>
        <w:t xml:space="preserve"> – Преобразование КА в РВ, шаг </w:t>
      </w:r>
      <w:r w:rsidR="0038723E">
        <w:t>2</w:t>
      </w:r>
    </w:p>
    <w:p w14:paraId="54765996" w14:textId="77777777" w:rsidR="00280EDA" w:rsidRDefault="00280EDA" w:rsidP="00280EDA">
      <w:pPr>
        <w:pStyle w:val="afc"/>
        <w:keepNext/>
      </w:pPr>
      <w:r>
        <w:lastRenderedPageBreak/>
        <w:drawing>
          <wp:inline distT="0" distB="0" distL="0" distR="0" wp14:anchorId="7F66F58B" wp14:editId="547A44D0">
            <wp:extent cx="5704762" cy="4552381"/>
            <wp:effectExtent l="19050" t="19050" r="10795" b="196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455238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BAE81" w14:textId="24ED29D4" w:rsidR="00280EDA" w:rsidRDefault="00280EDA" w:rsidP="00280EDA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25</w:t>
      </w:r>
      <w:r>
        <w:fldChar w:fldCharType="end"/>
      </w:r>
      <w:r>
        <w:t xml:space="preserve"> – Преобразование КА в РВ, шаг </w:t>
      </w:r>
      <w:r w:rsidR="00070BE5">
        <w:t>3</w:t>
      </w:r>
    </w:p>
    <w:p w14:paraId="483B4321" w14:textId="74E174C6" w:rsidR="0061469D" w:rsidRPr="00BF22AA" w:rsidRDefault="0061469D" w:rsidP="0061469D">
      <w:pPr>
        <w:pStyle w:val="af8"/>
      </w:pPr>
      <w:r>
        <w:t>Преобразование продолжается на рисунках 2</w:t>
      </w:r>
      <w:r w:rsidR="00B85A27">
        <w:t>6</w:t>
      </w:r>
      <w:r>
        <w:t>-2</w:t>
      </w:r>
      <w:r w:rsidR="00B85A27">
        <w:t>7</w:t>
      </w:r>
      <w:r>
        <w:t>.</w:t>
      </w:r>
    </w:p>
    <w:p w14:paraId="0A462225" w14:textId="77777777" w:rsidR="00B561CB" w:rsidRDefault="00B561CB" w:rsidP="00B561CB">
      <w:pPr>
        <w:pStyle w:val="afc"/>
        <w:keepNext/>
      </w:pPr>
      <w:r>
        <w:lastRenderedPageBreak/>
        <w:drawing>
          <wp:inline distT="0" distB="0" distL="0" distR="0" wp14:anchorId="4B26309E" wp14:editId="1323EC9A">
            <wp:extent cx="5704762" cy="4552381"/>
            <wp:effectExtent l="0" t="0" r="0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FA0C" w14:textId="1340BE5D" w:rsidR="00D725EF" w:rsidRDefault="00B561CB" w:rsidP="00B561C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26</w:t>
      </w:r>
      <w:r>
        <w:fldChar w:fldCharType="end"/>
      </w:r>
      <w:r>
        <w:t xml:space="preserve"> – Преобразование КА в РВ, шаг 4</w:t>
      </w:r>
    </w:p>
    <w:p w14:paraId="10E35858" w14:textId="77777777" w:rsidR="00483A1D" w:rsidRDefault="00483A1D" w:rsidP="00483A1D">
      <w:pPr>
        <w:pStyle w:val="afc"/>
        <w:keepNext/>
      </w:pPr>
      <w:r>
        <w:lastRenderedPageBreak/>
        <w:drawing>
          <wp:inline distT="0" distB="0" distL="0" distR="0" wp14:anchorId="4A5C848B" wp14:editId="5A55AC86">
            <wp:extent cx="5790476" cy="4733333"/>
            <wp:effectExtent l="0" t="0" r="127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2810" w14:textId="1E4B349A" w:rsidR="00D725EF" w:rsidRDefault="00483A1D" w:rsidP="00483A1D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27</w:t>
      </w:r>
      <w:r>
        <w:fldChar w:fldCharType="end"/>
      </w:r>
      <w:r>
        <w:t xml:space="preserve"> – Преобразование КА в РВ, шаг 5</w:t>
      </w:r>
    </w:p>
    <w:p w14:paraId="228535A4" w14:textId="3172586B" w:rsidR="00F1561F" w:rsidRPr="00F1561F" w:rsidRDefault="00F1561F" w:rsidP="00F1561F">
      <w:pPr>
        <w:pStyle w:val="af8"/>
      </w:pPr>
      <w:r w:rsidRPr="00F1561F">
        <w:t>Преобразование продолжается на рисунк</w:t>
      </w:r>
      <w:r w:rsidR="007E6673">
        <w:t>е</w:t>
      </w:r>
      <w:r w:rsidRPr="00F1561F">
        <w:t xml:space="preserve"> 2</w:t>
      </w:r>
      <w:r w:rsidR="00D64933">
        <w:t>8</w:t>
      </w:r>
      <w:r w:rsidR="007E6673">
        <w:t xml:space="preserve">, заканчивается на рисунке </w:t>
      </w:r>
      <w:r w:rsidRPr="00F1561F">
        <w:t>2</w:t>
      </w:r>
      <w:r w:rsidR="00D64933">
        <w:t>9</w:t>
      </w:r>
      <w:r w:rsidRPr="00F1561F">
        <w:t>.</w:t>
      </w:r>
    </w:p>
    <w:p w14:paraId="0763A0F8" w14:textId="77777777" w:rsidR="00355E28" w:rsidRDefault="00355E28" w:rsidP="00355E28">
      <w:pPr>
        <w:pStyle w:val="afc"/>
        <w:keepNext/>
      </w:pPr>
      <w:r>
        <w:lastRenderedPageBreak/>
        <w:drawing>
          <wp:inline distT="0" distB="0" distL="0" distR="0" wp14:anchorId="31079EEC" wp14:editId="60045448">
            <wp:extent cx="5790476" cy="4733333"/>
            <wp:effectExtent l="19050" t="19050" r="20320" b="1016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473333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07C267" w14:textId="3F579BAE" w:rsidR="000F41C2" w:rsidRDefault="00355E28" w:rsidP="00355E2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28</w:t>
      </w:r>
      <w:r>
        <w:fldChar w:fldCharType="end"/>
      </w:r>
      <w:r>
        <w:t xml:space="preserve"> – </w:t>
      </w:r>
      <w:r w:rsidR="00D72872">
        <w:t>Преобразование КА в РВ, шаг 6</w:t>
      </w:r>
    </w:p>
    <w:p w14:paraId="323E4507" w14:textId="77777777" w:rsidR="00A03326" w:rsidRDefault="00A03326" w:rsidP="00A03326">
      <w:pPr>
        <w:pStyle w:val="afc"/>
        <w:keepNext/>
      </w:pPr>
      <w:r>
        <w:lastRenderedPageBreak/>
        <w:drawing>
          <wp:inline distT="0" distB="0" distL="0" distR="0" wp14:anchorId="1DB91BDA" wp14:editId="042B2318">
            <wp:extent cx="5790476" cy="4733333"/>
            <wp:effectExtent l="19050" t="19050" r="20320" b="1016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473333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49D33" w14:textId="5B9C9CC1" w:rsidR="000F41C2" w:rsidRDefault="00A03326" w:rsidP="00A03326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29</w:t>
      </w:r>
      <w:r>
        <w:fldChar w:fldCharType="end"/>
      </w:r>
      <w:r>
        <w:t xml:space="preserve"> – </w:t>
      </w:r>
      <w:r w:rsidR="002D297C">
        <w:t>Преобразование КА в РВ, шаг 7</w:t>
      </w:r>
    </w:p>
    <w:p w14:paraId="49A07607" w14:textId="59E3AF1A" w:rsidR="002441B8" w:rsidRDefault="006F67D8" w:rsidP="005F2B42">
      <w:pPr>
        <w:pStyle w:val="af8"/>
      </w:pPr>
      <w:r>
        <w:t>Регулярное выражение</w:t>
      </w:r>
      <w:r w:rsidR="009C329D">
        <w:t xml:space="preserve"> представлен</w:t>
      </w:r>
      <w:r w:rsidR="00E71F7D">
        <w:t>о</w:t>
      </w:r>
      <w:r w:rsidR="009C329D">
        <w:t xml:space="preserve"> на рисунке 30.</w:t>
      </w:r>
    </w:p>
    <w:p w14:paraId="5CD74879" w14:textId="3E858A4B" w:rsidR="00B947C2" w:rsidRDefault="00DB7D90" w:rsidP="00B947C2">
      <w:pPr>
        <w:pStyle w:val="afc"/>
        <w:keepNext/>
      </w:pPr>
      <w:r>
        <w:lastRenderedPageBreak/>
        <w:drawing>
          <wp:inline distT="0" distB="0" distL="0" distR="0" wp14:anchorId="24173065" wp14:editId="28A861AB">
            <wp:extent cx="5580952" cy="3742857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5A53" w14:textId="733AE4D9" w:rsidR="008B1E9B" w:rsidRDefault="00B947C2" w:rsidP="00B947C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2938">
        <w:rPr>
          <w:noProof/>
        </w:rPr>
        <w:t>30</w:t>
      </w:r>
      <w:r>
        <w:fldChar w:fldCharType="end"/>
      </w:r>
      <w:r>
        <w:t xml:space="preserve"> – </w:t>
      </w:r>
      <w:r w:rsidR="00F85343">
        <w:t>Регулярное выражение</w:t>
      </w:r>
    </w:p>
    <w:p w14:paraId="6D4EAD3E" w14:textId="7F2BAEA9" w:rsidR="00473B26" w:rsidRDefault="00BD7FAC" w:rsidP="00473B26">
      <w:pPr>
        <w:pStyle w:val="af8"/>
      </w:pPr>
      <w:r>
        <w:t>Оно эквивалентно РВ из задания 1.</w:t>
      </w:r>
      <w:r w:rsidR="00C673E8">
        <w:t xml:space="preserve"> Доказательство их эквивалентности приведено ниже.</w:t>
      </w:r>
    </w:p>
    <w:p w14:paraId="7BB27BE7" w14:textId="1A725AC0" w:rsidR="00DB394A" w:rsidRDefault="00000000" w:rsidP="00473B26">
      <w:pPr>
        <w:pStyle w:val="af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135C5" w:rsidRPr="00C135C5">
        <w:rPr>
          <w:rFonts w:eastAsiaTheme="minorEastAsia"/>
        </w:rPr>
        <w:t xml:space="preserve"> – </w:t>
      </w:r>
      <w:r w:rsidR="00C135C5">
        <w:rPr>
          <w:rFonts w:eastAsiaTheme="minorEastAsia"/>
        </w:rPr>
        <w:t>регулярное выражение</w:t>
      </w:r>
      <w:r w:rsidR="00FB343C">
        <w:rPr>
          <w:rFonts w:eastAsiaTheme="minorEastAsia"/>
        </w:rPr>
        <w:t>:</w:t>
      </w:r>
    </w:p>
    <w:p w14:paraId="4563F9E0" w14:textId="77777777" w:rsidR="0072051B" w:rsidRDefault="0072051B" w:rsidP="0072051B"/>
    <w:p w14:paraId="6F73A489" w14:textId="49039A0B" w:rsidR="0072051B" w:rsidRDefault="00000000" w:rsidP="007205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CFF6001" w14:textId="77777777" w:rsidR="0072051B" w:rsidRDefault="0072051B" w:rsidP="0072051B"/>
    <w:p w14:paraId="485337E1" w14:textId="02B5C752" w:rsidR="00D1585D" w:rsidRDefault="00000000" w:rsidP="00684399">
      <w:pPr>
        <w:pStyle w:val="af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B304B">
        <w:rPr>
          <w:rFonts w:eastAsiaTheme="minorEastAsia"/>
        </w:rPr>
        <w:t xml:space="preserve"> – регулярное выражение:</w:t>
      </w:r>
    </w:p>
    <w:p w14:paraId="4116015F" w14:textId="77777777" w:rsidR="00AC3502" w:rsidRDefault="00AC3502" w:rsidP="00AC3502"/>
    <w:p w14:paraId="506F5ABD" w14:textId="2C52CD98" w:rsidR="00AC3502" w:rsidRDefault="00000000" w:rsidP="00AC35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77CD1AF" w14:textId="77777777" w:rsidR="00AC3502" w:rsidRPr="00DB304B" w:rsidRDefault="00AC3502" w:rsidP="00AC3502"/>
    <w:p w14:paraId="16F8EA5F" w14:textId="25D1673A" w:rsidR="00C673E8" w:rsidRDefault="00C673E8" w:rsidP="00C673E8">
      <w:pPr>
        <w:pStyle w:val="af8"/>
      </w:pPr>
      <w:r>
        <w:t xml:space="preserve">Язык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>:</w:t>
      </w:r>
    </w:p>
    <w:p w14:paraId="6643FFEC" w14:textId="75D0C3D2" w:rsidR="00C673E8" w:rsidRDefault="00000000" w:rsidP="00C673E8">
      <w:pPr>
        <w:pStyle w:val="af8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</m:oMath>
      <w:r w:rsidR="00C673E8">
        <w:t xml:space="preserve"> порождает все возможные строки длиной 3 над </w:t>
      </w:r>
      <m:oMath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a, b</m:t>
        </m:r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</m:t>
        </m:r>
      </m:oMath>
      <w:r w:rsidR="00C673E8">
        <w:t>.</w:t>
      </w:r>
    </w:p>
    <w:p w14:paraId="1F87E342" w14:textId="009E320D" w:rsidR="00C673E8" w:rsidRDefault="00000000" w:rsidP="00C673E8">
      <w:pPr>
        <w:pStyle w:val="af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73E8">
        <w:t xml:space="preserve"> порождает строки, которые являются конкатенацией нуля или более строк длиной 3, то есть строки длиной </w:t>
      </w:r>
      <m:oMath>
        <m:r>
          <w:rPr>
            <w:rFonts w:ascii="Cambria Math" w:hAnsi="Cambria Math"/>
          </w:rPr>
          <m:t xml:space="preserve"> 0, 3, 6, 9, </m:t>
        </m:r>
        <m:r>
          <m:rPr>
            <m:sty m:val="p"/>
          </m:rPr>
          <w:rPr>
            <w:rFonts w:ascii="Cambria Math" w:hAnsi="Cambria Math"/>
          </w:rPr>
          <m:t>…</m:t>
        </m:r>
      </m:oMath>
      <w:r w:rsidR="00762688">
        <w:rPr>
          <w:rFonts w:eastAsiaTheme="minorEastAsia"/>
        </w:rPr>
        <w:t> </w:t>
      </w:r>
      <w:r w:rsidR="00C673E8">
        <w:t>.</w:t>
      </w:r>
    </w:p>
    <w:p w14:paraId="413B64D3" w14:textId="358711B2" w:rsidR="00C673E8" w:rsidRDefault="00C673E8" w:rsidP="00C673E8">
      <w:pPr>
        <w:pStyle w:val="af8"/>
      </w:pPr>
      <w:r>
        <w:t xml:space="preserve">Язык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:</w:t>
      </w:r>
    </w:p>
    <w:p w14:paraId="1E97D6AF" w14:textId="7286A4E0" w:rsidR="00C673E8" w:rsidRDefault="00B864A6" w:rsidP="00C673E8">
      <w:pPr>
        <w:pStyle w:val="af8"/>
      </w:pPr>
      <m:oMath>
        <m:r>
          <w:rPr>
            <w:rFonts w:ascii="Cambria Math" w:hAnsi="Cambria Math"/>
          </w:rPr>
          <m:t xml:space="preserve"> b+a = a+b </m:t>
        </m:r>
      </m:oMath>
      <w:r w:rsidR="00C673E8">
        <w:t>, так как объединение коммутативно.</w:t>
      </w:r>
    </w:p>
    <w:p w14:paraId="4213BDDB" w14:textId="2A82B868" w:rsidR="00C673E8" w:rsidRDefault="00000000" w:rsidP="00C673E8">
      <w:pPr>
        <w:pStyle w:val="af8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</m:oMath>
      <w:r w:rsidR="00C673E8">
        <w:t xml:space="preserve">, поскольку порядок символов в каждом </w:t>
      </w:r>
      <m:oMath>
        <m:r>
          <w:rPr>
            <w:rFonts w:ascii="Cambria Math" w:hAnsi="Cambria Math"/>
          </w:rPr>
          <m:t xml:space="preserve"> a+b </m:t>
        </m:r>
      </m:oMath>
      <w:r w:rsidR="00C673E8">
        <w:t xml:space="preserve"> не влияет на множество порождаемых строк (каждое </w:t>
      </w:r>
      <m:oMath>
        <m:r>
          <w:rPr>
            <w:rFonts w:ascii="Cambria Math" w:hAnsi="Cambria Math"/>
          </w:rPr>
          <m:t xml:space="preserve"> a+b </m:t>
        </m:r>
      </m:oMath>
      <w:r w:rsidR="00C673E8">
        <w:t xml:space="preserve"> или </w:t>
      </w:r>
      <m:oMath>
        <m:r>
          <w:rPr>
            <w:rFonts w:ascii="Cambria Math" w:hAnsi="Cambria Math"/>
          </w:rPr>
          <m:t xml:space="preserve"> b+a </m:t>
        </m:r>
      </m:oMath>
      <w:r w:rsidR="00C673E8">
        <w:t xml:space="preserve"> даёт </w:t>
      </w:r>
      <m:oMath>
        <m:r>
          <w:rPr>
            <w:rFonts w:ascii="Cambria Math" w:hAnsi="Cambria Math"/>
          </w:rPr>
          <m:t xml:space="preserve"> a </m:t>
        </m:r>
      </m:oMath>
      <w:r w:rsidR="00C673E8">
        <w:t xml:space="preserve"> или </w:t>
      </w:r>
      <m:oMath>
        <m:r>
          <w:rPr>
            <w:rFonts w:ascii="Cambria Math" w:hAnsi="Cambria Math"/>
          </w:rPr>
          <m:t xml:space="preserve"> b </m:t>
        </m:r>
      </m:oMath>
      <w:r w:rsidR="00C673E8">
        <w:t>).</w:t>
      </w:r>
    </w:p>
    <w:p w14:paraId="0A6762F0" w14:textId="0749B313" w:rsidR="00C673E8" w:rsidRDefault="00C673E8" w:rsidP="00C673E8">
      <w:pPr>
        <w:pStyle w:val="af8"/>
      </w:pPr>
      <w:r>
        <w:t xml:space="preserve">Следовательно,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</m:oMath>
      <w:r>
        <w:t xml:space="preserve"> также порождает все строки длиной 3.</w:t>
      </w:r>
    </w:p>
    <w:p w14:paraId="3B4B45A3" w14:textId="508D01E3" w:rsidR="00C673E8" w:rsidRDefault="00000000" w:rsidP="00C673E8">
      <w:pPr>
        <w:pStyle w:val="af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73E8">
        <w:t xml:space="preserve"> порождает строки длиной </w:t>
      </w:r>
      <m:oMath>
        <m:r>
          <w:rPr>
            <w:rFonts w:ascii="Cambria Math" w:hAnsi="Cambria Math"/>
          </w:rPr>
          <m:t xml:space="preserve"> 0, 3, 6, 9, </m:t>
        </m:r>
        <m:r>
          <m:rPr>
            <m:sty m:val="p"/>
          </m:rPr>
          <w:rPr>
            <w:rFonts w:ascii="Cambria Math" w:hAnsi="Cambria Math"/>
          </w:rPr>
          <m:t>…</m:t>
        </m:r>
      </m:oMath>
      <w:r w:rsidR="00A21E08">
        <w:rPr>
          <w:rFonts w:eastAsiaTheme="minorEastAsia"/>
        </w:rPr>
        <w:t> </w:t>
      </w:r>
      <w:r w:rsidR="00C673E8">
        <w:t>.</w:t>
      </w:r>
    </w:p>
    <w:p w14:paraId="01D2B34A" w14:textId="31CA8793" w:rsidR="00C673E8" w:rsidRDefault="00C673E8" w:rsidP="00C673E8">
      <w:pPr>
        <w:pStyle w:val="af8"/>
      </w:pPr>
      <w:r>
        <w:lastRenderedPageBreak/>
        <w:t xml:space="preserve">Так как </w:t>
      </w:r>
      <m:oMath>
        <m:r>
          <w:rPr>
            <w:rFonts w:ascii="Cambria Math" w:hAnsi="Cambria Math"/>
          </w:rPr>
          <m:t xml:space="preserve"> a+b = b+a </m:t>
        </m:r>
      </m:oMath>
      <w:r>
        <w:t xml:space="preserve">, выражения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</m:oMath>
      <w:r>
        <w:t xml:space="preserve"> порождают одно и то же множество строк длиной 3. Применение </w:t>
      </w:r>
      <w:r w:rsidR="0012454A">
        <w:t>«</w:t>
      </w:r>
      <w:r w:rsidR="00577EBD">
        <w:rPr>
          <w:vertAlign w:val="superscript"/>
        </w:rPr>
        <w:t>*</w:t>
      </w:r>
      <w:r w:rsidR="0012454A">
        <w:t>»</w:t>
      </w:r>
      <w:r>
        <w:t xml:space="preserve"> к обоим выражениям даёт одинаковый язык, так как повторение одних и тех же строк длиной 3 приводит к одному и тому же множеству.</w:t>
      </w:r>
    </w:p>
    <w:p w14:paraId="12BEE8C9" w14:textId="10F2E70D" w:rsidR="00C673E8" w:rsidRPr="00473B26" w:rsidRDefault="00C673E8" w:rsidP="00C673E8">
      <w:pPr>
        <w:pStyle w:val="af8"/>
      </w:pPr>
      <w:r>
        <w:t xml:space="preserve">Вывод: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, так как оба выражения описывают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.</w:t>
      </w:r>
    </w:p>
    <w:p w14:paraId="62323F80" w14:textId="74BD159D" w:rsidR="008B1E9B" w:rsidRDefault="00FE769F" w:rsidP="00FE769F">
      <w:pPr>
        <w:pStyle w:val="2"/>
      </w:pPr>
      <w:bookmarkStart w:id="8" w:name="_Toc210752289"/>
      <w:r>
        <w:t xml:space="preserve">Задание </w:t>
      </w:r>
      <w:r w:rsidR="005B02A7">
        <w:t>4</w:t>
      </w:r>
      <w:bookmarkEnd w:id="8"/>
    </w:p>
    <w:p w14:paraId="7E978202" w14:textId="4A1782B1" w:rsidR="000F41C2" w:rsidRPr="003931FC" w:rsidRDefault="00081DB8" w:rsidP="00074175">
      <w:pPr>
        <w:pStyle w:val="af8"/>
        <w:rPr>
          <w:i/>
        </w:rPr>
      </w:pPr>
      <w:r>
        <w:t xml:space="preserve">Формально докажем </w:t>
      </w:r>
      <w:r w:rsidR="0010466C">
        <w:t>не</w:t>
      </w:r>
      <w:r>
        <w:t xml:space="preserve">регулярность языка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 w:rsidR="0016626C">
        <w:rPr>
          <w:rFonts w:eastAsiaTheme="minorEastAsia"/>
        </w:rPr>
        <w:t>:</w:t>
      </w:r>
    </w:p>
    <w:p w14:paraId="727CEF09" w14:textId="77777777" w:rsidR="00AA7C3B" w:rsidRDefault="00AA7C3B" w:rsidP="005F3C34"/>
    <w:p w14:paraId="586ACD97" w14:textId="0CC7DB0B" w:rsidR="0016626C" w:rsidRPr="00DE6AC2" w:rsidRDefault="00000000" w:rsidP="005F3C3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30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>:n≤l}.</m:t>
          </m:r>
        </m:oMath>
      </m:oMathPara>
    </w:p>
    <w:p w14:paraId="7CA555EC" w14:textId="77777777" w:rsidR="00213049" w:rsidRDefault="00213049" w:rsidP="005F3C34"/>
    <w:p w14:paraId="3CB9D76E" w14:textId="4E2985E6" w:rsidR="00383F61" w:rsidRDefault="0080391E" w:rsidP="00383F61">
      <w:pPr>
        <w:pStyle w:val="af8"/>
      </w:pPr>
      <w:r>
        <w:t>Предположим,</w:t>
      </w:r>
      <w:r w:rsidR="00383F61">
        <w:t xml:space="preserve"> от противного, что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 w:rsidR="00383F61">
        <w:t xml:space="preserve"> является регулярным. Тогда, согласно лемме о разрастании для регулярных языков, существует константа </w:t>
      </w:r>
      <m:oMath>
        <m:r>
          <w:rPr>
            <w:rFonts w:ascii="Cambria Math" w:hAnsi="Cambria Math"/>
          </w:rPr>
          <m:t>p</m:t>
        </m:r>
      </m:oMath>
      <w:r w:rsidR="00383F61">
        <w:t xml:space="preserve"> (длина разрастания), такая что для любой строки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 w:rsidR="00383F61">
        <w:t xml:space="preserve"> с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</m:oMath>
      <w:r w:rsidR="00383F61">
        <w:t xml:space="preserve"> можно представить </w:t>
      </w:r>
      <m:oMath>
        <m:r>
          <w:rPr>
            <w:rFonts w:ascii="Cambria Math" w:hAnsi="Cambria Math"/>
          </w:rPr>
          <m:t>w=xyz</m:t>
        </m:r>
      </m:oMath>
      <w:r w:rsidR="00383F61">
        <w:t>, где:</w:t>
      </w:r>
    </w:p>
    <w:p w14:paraId="408A72D3" w14:textId="77777777" w:rsidR="00383F61" w:rsidRDefault="00383F61" w:rsidP="00365AD1"/>
    <w:p w14:paraId="1A63D6A8" w14:textId="3C21D64D" w:rsidR="00383F61" w:rsidRPr="00CD3312" w:rsidRDefault="00000000" w:rsidP="00CD3312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p</m:t>
        </m:r>
      </m:oMath>
      <w:r w:rsidR="00383F61">
        <w:t>,</w:t>
      </w:r>
    </w:p>
    <w:p w14:paraId="7CF388FB" w14:textId="77777777" w:rsidR="005A541A" w:rsidRPr="00CD3312" w:rsidRDefault="005A541A" w:rsidP="005A541A"/>
    <w:p w14:paraId="032EA1E2" w14:textId="0B905BE3" w:rsidR="00383F61" w:rsidRPr="00CD3312" w:rsidRDefault="00000000" w:rsidP="00CD3312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≥1</m:t>
        </m:r>
      </m:oMath>
      <w:r w:rsidR="00383F61">
        <w:t>,</w:t>
      </w:r>
    </w:p>
    <w:p w14:paraId="3509BED0" w14:textId="77777777" w:rsidR="005A541A" w:rsidRPr="00CD3312" w:rsidRDefault="005A541A" w:rsidP="005A541A"/>
    <w:p w14:paraId="7FA62BD7" w14:textId="00D0A974" w:rsidR="00AA7C3B" w:rsidRPr="00383F61" w:rsidRDefault="00383F61" w:rsidP="00383F61">
      <w:pPr>
        <w:pStyle w:val="af8"/>
      </w:pPr>
      <w:r>
        <w:t xml:space="preserve">Для всех </w:t>
      </w:r>
      <m:oMath>
        <m:r>
          <w:rPr>
            <w:rFonts w:ascii="Cambria Math" w:hAnsi="Cambria Math"/>
          </w:rPr>
          <m:t xml:space="preserve">k 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 xml:space="preserve"> выполняется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.</w:t>
      </w:r>
    </w:p>
    <w:p w14:paraId="301BE862" w14:textId="39AEC30E" w:rsidR="00DD098A" w:rsidRPr="00DD098A" w:rsidRDefault="00860DD4" w:rsidP="00860DD4">
      <w:pPr>
        <w:pStyle w:val="af8"/>
      </w:pPr>
      <w:r w:rsidRPr="00860DD4">
        <w:t xml:space="preserve">Выберем строку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860DD4">
        <w:t>.</w:t>
      </w:r>
    </w:p>
    <w:p w14:paraId="2B1B79E5" w14:textId="765EDB9C" w:rsidR="00AA7C3B" w:rsidRDefault="00860DD4" w:rsidP="00860DD4">
      <w:pPr>
        <w:pStyle w:val="af8"/>
      </w:pPr>
      <w:r w:rsidRPr="00860DD4">
        <w:t xml:space="preserve">Очевидно,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=2p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</m:oMath>
      <w:r w:rsidRPr="00860DD4">
        <w:t xml:space="preserve"> и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 w:rsidRPr="00860DD4">
        <w:t xml:space="preserve">, поскольку </w:t>
      </w:r>
      <m:oMath>
        <m:r>
          <w:rPr>
            <w:rFonts w:ascii="Cambria Math" w:hAnsi="Cambria Math"/>
          </w:rPr>
          <m:t>n = p</m:t>
        </m:r>
      </m:oMath>
      <w:r w:rsidR="00887895" w:rsidRPr="00887895">
        <w:t xml:space="preserve"> </w:t>
      </w:r>
      <w:r w:rsidRPr="00860DD4">
        <w:t xml:space="preserve">, </w:t>
      </w:r>
      <m:oMath>
        <m:r>
          <w:rPr>
            <w:rFonts w:ascii="Cambria Math" w:hAnsi="Cambria Math"/>
          </w:rPr>
          <m:t>l = p</m:t>
        </m:r>
      </m:oMath>
      <w:r w:rsidRPr="00860DD4">
        <w:t xml:space="preserve"> и </w:t>
      </w:r>
      <m:oMath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l</m:t>
        </m:r>
      </m:oMath>
      <w:r w:rsidRPr="00860DD4">
        <w:t>.</w:t>
      </w:r>
    </w:p>
    <w:p w14:paraId="1174C8D6" w14:textId="2231E58B" w:rsidR="00CD3122" w:rsidRDefault="00CD3122" w:rsidP="00CD3122">
      <w:pPr>
        <w:pStyle w:val="af8"/>
      </w:pPr>
      <w:r>
        <w:t xml:space="preserve">Согласно лемме, </w:t>
      </w:r>
      <m:oMath>
        <m:r>
          <w:rPr>
            <w:rFonts w:ascii="Cambria Math" w:hAnsi="Cambria Math"/>
          </w:rPr>
          <m:t>w = xyz</m:t>
        </m:r>
      </m:oMath>
      <w:r>
        <w:t xml:space="preserve"> с указанными свойствами. Поскольку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p</m:t>
        </m:r>
      </m:oMath>
      <w:r>
        <w:t xml:space="preserve">, а первые </w:t>
      </w:r>
      <m:oMath>
        <m:r>
          <w:rPr>
            <w:rFonts w:ascii="Cambria Math" w:hAnsi="Cambria Math"/>
          </w:rPr>
          <m:t>p</m:t>
        </m:r>
      </m:oMath>
      <w:r>
        <w:t xml:space="preserve"> символов строки </w:t>
      </w:r>
      <m:oMath>
        <m:r>
          <w:rPr>
            <w:rFonts w:ascii="Cambria Math" w:hAnsi="Cambria Math"/>
          </w:rPr>
          <m:t>w</m:t>
        </m:r>
      </m:oMath>
      <w:r w:rsidR="008E3E99" w:rsidRPr="008E3E99">
        <w:t xml:space="preserve"> </w:t>
      </w:r>
      <w:r w:rsidR="008E3E99">
        <w:t>–</w:t>
      </w:r>
      <w:r>
        <w:t xml:space="preserve"> это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то строки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целиком состоят из символов </w:t>
      </w:r>
      <m:oMath>
        <m:r>
          <w:rPr>
            <w:rFonts w:ascii="Cambria Math" w:hAnsi="Cambria Math"/>
          </w:rPr>
          <m:t>a</m:t>
        </m:r>
      </m:oMath>
      <w:r>
        <w:t>. Таким образом, можно записать:</w:t>
      </w:r>
    </w:p>
    <w:p w14:paraId="484973D0" w14:textId="77777777" w:rsidR="00CD3122" w:rsidRDefault="00CD3122" w:rsidP="0075784D"/>
    <w:p w14:paraId="44ECCF23" w14:textId="6961C998" w:rsidR="00CD3122" w:rsidRPr="006F67D8" w:rsidRDefault="007F3B3F" w:rsidP="007F3B3F">
      <w:pPr>
        <w:jc w:val="center"/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 w:rsidR="00CD3122" w:rsidRPr="006F67D8">
        <w:t>,</w:t>
      </w:r>
    </w:p>
    <w:p w14:paraId="7AF357CC" w14:textId="77777777" w:rsidR="0075784D" w:rsidRPr="006F67D8" w:rsidRDefault="0075784D" w:rsidP="0075784D"/>
    <w:p w14:paraId="4BD34855" w14:textId="0CD8848D" w:rsidR="00CD3122" w:rsidRPr="006F67D8" w:rsidRDefault="007F3B3F" w:rsidP="007F3B3F">
      <w:pPr>
        <w:jc w:val="center"/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j</m:t>
            </m:r>
          </m:sup>
        </m:sSup>
      </m:oMath>
      <w:r w:rsidR="00CD3122" w:rsidRPr="006F67D8">
        <w:t>,</w:t>
      </w:r>
    </w:p>
    <w:p w14:paraId="39B47450" w14:textId="77777777" w:rsidR="0075784D" w:rsidRPr="006F67D8" w:rsidRDefault="0075784D" w:rsidP="0075784D"/>
    <w:p w14:paraId="038ABDD3" w14:textId="6E06903E" w:rsidR="00CD3122" w:rsidRPr="006F67D8" w:rsidRDefault="007F3B3F" w:rsidP="007F3B3F">
      <w:pPr>
        <w:jc w:val="center"/>
      </w:pP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p</m:t>
            </m:r>
          </m:sup>
        </m:sSup>
      </m:oMath>
      <w:r w:rsidR="00CD3122" w:rsidRPr="006F67D8">
        <w:t>,</w:t>
      </w:r>
    </w:p>
    <w:p w14:paraId="33610EBA" w14:textId="77777777" w:rsidR="0075784D" w:rsidRPr="006F67D8" w:rsidRDefault="0075784D" w:rsidP="0075784D"/>
    <w:p w14:paraId="631AC8D8" w14:textId="74AAC87A" w:rsidR="00AA7C3B" w:rsidRPr="00221EE2" w:rsidRDefault="00CD3122" w:rsidP="0075784D">
      <w:r>
        <w:t>где</w:t>
      </w:r>
      <w:r w:rsidRPr="00221EE2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 w:rsidR="00FB049F" w:rsidRPr="00FB049F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j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 w:rsidR="00FB049F" w:rsidRPr="00FB049F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j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p</m:t>
        </m:r>
      </m:oMath>
      <w:r w:rsidRPr="00221EE2">
        <w:t>.</w:t>
      </w:r>
    </w:p>
    <w:p w14:paraId="71E84358" w14:textId="2C9DE216" w:rsidR="0075784D" w:rsidRPr="00221EE2" w:rsidRDefault="00646ECC" w:rsidP="00605C8F">
      <w:pPr>
        <w:pStyle w:val="af8"/>
      </w:pPr>
      <w:r w:rsidRPr="00646ECC">
        <w:t xml:space="preserve">Рассмотрим накачанное слово для </w:t>
      </w:r>
      <m:oMath>
        <m:r>
          <w:rPr>
            <w:rFonts w:ascii="Cambria Math" w:hAnsi="Cambria Math"/>
          </w:rPr>
          <m:t>k = 2</m:t>
        </m:r>
      </m:oMath>
      <w:r w:rsidRPr="00646ECC">
        <w:t>:</w:t>
      </w:r>
    </w:p>
    <w:p w14:paraId="0195C512" w14:textId="77777777" w:rsidR="00AA7C3B" w:rsidRPr="00221EE2" w:rsidRDefault="00AA7C3B" w:rsidP="005F3C34"/>
    <w:p w14:paraId="02E0DC81" w14:textId="75E94EC8" w:rsidR="00AA7C3B" w:rsidRPr="00CF3429" w:rsidRDefault="00CF3429" w:rsidP="005F3C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p-i-j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i+2j+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p-i-j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p+j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</m:oMath>
      </m:oMathPara>
    </w:p>
    <w:p w14:paraId="1F27C7D1" w14:textId="77777777" w:rsidR="00AA7C3B" w:rsidRPr="00CF3429" w:rsidRDefault="00AA7C3B" w:rsidP="005F3C34">
      <w:pPr>
        <w:rPr>
          <w:lang w:val="en-US"/>
        </w:rPr>
      </w:pPr>
    </w:p>
    <w:p w14:paraId="5080D0D0" w14:textId="57E2827F" w:rsidR="00931EFF" w:rsidRPr="00201FB7" w:rsidRDefault="00241631" w:rsidP="00580F79">
      <w:pPr>
        <w:pStyle w:val="af8"/>
        <w:rPr>
          <w:i/>
        </w:rPr>
      </w:pPr>
      <w:r w:rsidRPr="001059C7">
        <w:t xml:space="preserve">Здесь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j</m:t>
        </m:r>
      </m:oMath>
      <w:r w:rsidR="00562934" w:rsidRPr="00562934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p</m:t>
        </m:r>
      </m:oMath>
      <w:r w:rsidRPr="001059C7">
        <w:t xml:space="preserve">. </w:t>
      </w:r>
      <w:r w:rsidRPr="00241631">
        <w:t xml:space="preserve">Поскольку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 w:rsidRPr="00241631">
        <w:t xml:space="preserve">, то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&gt;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l</m:t>
        </m:r>
      </m:oMath>
      <w:r w:rsidRPr="00241631">
        <w:t xml:space="preserve">, следовательно,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&gt; </m:t>
        </m:r>
        <m:r>
          <w:rPr>
            <w:rFonts w:ascii="Cambria Math" w:hAnsi="Cambria Math"/>
            <w:lang w:val="en-US"/>
          </w:rPr>
          <m:t>l</m:t>
        </m:r>
      </m:oMath>
      <w:r w:rsidR="000F263E" w:rsidRPr="000F263E">
        <w:rPr>
          <w:rFonts w:eastAsiaTheme="minorEastAsia"/>
        </w:rPr>
        <w:t xml:space="preserve">, и </w:t>
      </w:r>
      <m:oMath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 w:rsidR="00201FB7" w:rsidRPr="00201FB7">
        <w:rPr>
          <w:rFonts w:eastAsiaTheme="minorEastAsia"/>
        </w:rPr>
        <w:t>.</w:t>
      </w:r>
    </w:p>
    <w:p w14:paraId="0B0DBECF" w14:textId="295DD3A8" w:rsidR="00516D35" w:rsidRDefault="00201FB7" w:rsidP="00516D35">
      <w:pPr>
        <w:pStyle w:val="af8"/>
      </w:pPr>
      <w:r w:rsidRPr="00201FB7">
        <w:t xml:space="preserve">Это противоречит лемме о разрастании. Следовательно, предположение о регулярности языка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 w:rsidRPr="00201FB7">
        <w:t xml:space="preserve"> неверно, и язык нерегулярен.</w:t>
      </w:r>
      <w:r w:rsidR="00516D35">
        <w:br w:type="page"/>
      </w:r>
    </w:p>
    <w:p w14:paraId="1907CAF2" w14:textId="77777777" w:rsidR="00B738F0" w:rsidRDefault="00B738F0" w:rsidP="00B738F0">
      <w:pPr>
        <w:pStyle w:val="1"/>
      </w:pPr>
      <w:bookmarkStart w:id="9" w:name="_Toc210752290"/>
      <w:r w:rsidRPr="00B738F0">
        <w:lastRenderedPageBreak/>
        <w:t>ЗАКЛЮЧЕНИЕ</w:t>
      </w:r>
      <w:bookmarkEnd w:id="9"/>
    </w:p>
    <w:p w14:paraId="5B015F3C" w14:textId="4857279B" w:rsidR="00B738F0" w:rsidRPr="00B738F0" w:rsidRDefault="00B738F0" w:rsidP="00BE7449">
      <w:pPr>
        <w:pStyle w:val="af8"/>
      </w:pPr>
      <w:r>
        <w:t>По результатам работы был изучен теоретический материал по теме «</w:t>
      </w:r>
      <w:r w:rsidR="00BE7449">
        <w:fldChar w:fldCharType="begin"/>
      </w:r>
      <w:r w:rsidR="00BE7449">
        <w:instrText xml:space="preserve"> REF TitleThemeName \h </w:instrText>
      </w:r>
      <w:r w:rsidR="00BE7449">
        <w:fldChar w:fldCharType="separate"/>
      </w:r>
      <w:sdt>
        <w:sdtPr>
          <w:rPr>
            <w:kern w:val="0"/>
          </w:rPr>
          <w:alias w:val="Тема практической"/>
          <w:tag w:val="Тема практической"/>
          <w:id w:val="1835330517"/>
          <w:placeholder>
            <w:docPart w:val="5CC3305B27FD420F8B130E8C227031F3"/>
          </w:placeholder>
          <w:text/>
        </w:sdtPr>
        <w:sdtContent>
          <w:r w:rsidR="00792938" w:rsidRPr="0018375C">
            <w:rPr>
              <w:kern w:val="0"/>
            </w:rPr>
            <w:t>Регулярные выражения, грамматики и языки</w:t>
          </w:r>
        </w:sdtContent>
      </w:sdt>
      <w:r w:rsidR="00BE7449">
        <w:fldChar w:fldCharType="end"/>
      </w:r>
      <w:r>
        <w:t>». Все поставленные цели и задачи были выполнены.</w:t>
      </w:r>
      <w:r w:rsidR="00AF190F">
        <w:t xml:space="preserve"> Задания были выполнены и помогли лучше усвоить пройденный материал.</w:t>
      </w:r>
    </w:p>
    <w:sectPr w:rsidR="00B738F0" w:rsidRPr="00B738F0" w:rsidSect="00552A03">
      <w:footerReference w:type="default" r:id="rId3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34DA3" w14:textId="77777777" w:rsidR="00004040" w:rsidRDefault="00004040" w:rsidP="00552A03">
      <w:r>
        <w:separator/>
      </w:r>
    </w:p>
  </w:endnote>
  <w:endnote w:type="continuationSeparator" w:id="0">
    <w:p w14:paraId="51DBB267" w14:textId="77777777" w:rsidR="00004040" w:rsidRDefault="00004040" w:rsidP="0055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229505"/>
      <w:docPartObj>
        <w:docPartGallery w:val="Page Numbers (Bottom of Page)"/>
        <w:docPartUnique/>
      </w:docPartObj>
    </w:sdtPr>
    <w:sdtContent>
      <w:p w14:paraId="4461832C" w14:textId="77777777" w:rsidR="00552A03" w:rsidRDefault="00552A0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20620" w14:textId="77777777" w:rsidR="00552A03" w:rsidRDefault="00552A0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DD7ED" w14:textId="77777777" w:rsidR="00004040" w:rsidRDefault="00004040" w:rsidP="00552A03">
      <w:r>
        <w:separator/>
      </w:r>
    </w:p>
  </w:footnote>
  <w:footnote w:type="continuationSeparator" w:id="0">
    <w:p w14:paraId="19F164E3" w14:textId="77777777" w:rsidR="00004040" w:rsidRDefault="00004040" w:rsidP="0055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D0EF7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AF7A52"/>
    <w:multiLevelType w:val="hybridMultilevel"/>
    <w:tmpl w:val="9ABA5720"/>
    <w:lvl w:ilvl="0" w:tplc="F24E63AE">
      <w:start w:val="1"/>
      <w:numFmt w:val="decimal"/>
      <w:suff w:val="space"/>
      <w:lvlText w:val="%1"/>
      <w:lvlJc w:val="left"/>
      <w:pPr>
        <w:ind w:left="1068" w:hanging="360"/>
      </w:pPr>
      <w:rPr>
        <w:rFonts w:asciiTheme="minorHAnsi" w:hAnsiTheme="minorHAnsi" w:hint="default"/>
        <w:b/>
        <w:bCs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8E53FD"/>
    <w:multiLevelType w:val="multilevel"/>
    <w:tmpl w:val="A3964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3" w15:restartNumberingAfterBreak="0">
    <w:nsid w:val="1518610D"/>
    <w:multiLevelType w:val="multilevel"/>
    <w:tmpl w:val="48B8390A"/>
    <w:styleLink w:val="a0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DD1035"/>
    <w:multiLevelType w:val="multilevel"/>
    <w:tmpl w:val="297CE3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45301A"/>
    <w:multiLevelType w:val="multilevel"/>
    <w:tmpl w:val="D33AE1DE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BD311A"/>
    <w:multiLevelType w:val="hybridMultilevel"/>
    <w:tmpl w:val="48B8390A"/>
    <w:lvl w:ilvl="0" w:tplc="831658C8">
      <w:start w:val="1"/>
      <w:numFmt w:val="decimal"/>
      <w:pStyle w:val="a1"/>
      <w:suff w:val="space"/>
      <w:lvlText w:val="%1"/>
      <w:lvlJc w:val="left"/>
      <w:pPr>
        <w:ind w:left="936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F34061"/>
    <w:multiLevelType w:val="hybridMultilevel"/>
    <w:tmpl w:val="FD8A50E2"/>
    <w:lvl w:ilvl="0" w:tplc="9E3836F2">
      <w:start w:val="1"/>
      <w:numFmt w:val="decimal"/>
      <w:suff w:val="space"/>
      <w:lvlText w:val="%1"/>
      <w:lvlJc w:val="left"/>
      <w:pPr>
        <w:ind w:left="1429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C04454"/>
    <w:multiLevelType w:val="multilevel"/>
    <w:tmpl w:val="7FAEB65A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6" w:hanging="1077"/>
      </w:pPr>
      <w:rPr>
        <w:rFonts w:hint="default"/>
      </w:rPr>
    </w:lvl>
    <w:lvl w:ilvl="2">
      <w:start w:val="1"/>
      <w:numFmt w:val="decimal"/>
      <w:lvlText w:val="%3.%2.1"/>
      <w:lvlJc w:val="right"/>
      <w:pPr>
        <w:ind w:left="2863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40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7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7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48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25" w:hanging="709"/>
      </w:pPr>
      <w:rPr>
        <w:rFonts w:hint="default"/>
      </w:rPr>
    </w:lvl>
  </w:abstractNum>
  <w:abstractNum w:abstractNumId="9" w15:restartNumberingAfterBreak="0">
    <w:nsid w:val="6CD20747"/>
    <w:multiLevelType w:val="hybridMultilevel"/>
    <w:tmpl w:val="71D21ECA"/>
    <w:lvl w:ilvl="0" w:tplc="9864D6EC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523CA"/>
    <w:multiLevelType w:val="multilevel"/>
    <w:tmpl w:val="DE9C9788"/>
    <w:lvl w:ilvl="0">
      <w:start w:val="1"/>
      <w:numFmt w:val="decimal"/>
      <w:pStyle w:val="a2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166E66"/>
    <w:multiLevelType w:val="hybridMultilevel"/>
    <w:tmpl w:val="1D3621C4"/>
    <w:lvl w:ilvl="0" w:tplc="9864D6EC">
      <w:start w:val="1"/>
      <w:numFmt w:val="decimal"/>
      <w:lvlText w:val="%1"/>
      <w:lvlJc w:val="left"/>
      <w:pPr>
        <w:ind w:left="1428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3C646CC"/>
    <w:multiLevelType w:val="multilevel"/>
    <w:tmpl w:val="48B8390A"/>
    <w:numStyleLink w:val="a0"/>
  </w:abstractNum>
  <w:abstractNum w:abstractNumId="13" w15:restartNumberingAfterBreak="0">
    <w:nsid w:val="79370758"/>
    <w:multiLevelType w:val="multilevel"/>
    <w:tmpl w:val="ABF20C0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79685F1C"/>
    <w:multiLevelType w:val="hybridMultilevel"/>
    <w:tmpl w:val="19089B3E"/>
    <w:lvl w:ilvl="0" w:tplc="9E3836F2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150780">
    <w:abstractNumId w:val="8"/>
  </w:num>
  <w:num w:numId="2" w16cid:durableId="123432637">
    <w:abstractNumId w:val="4"/>
  </w:num>
  <w:num w:numId="3" w16cid:durableId="1693459548">
    <w:abstractNumId w:val="6"/>
  </w:num>
  <w:num w:numId="4" w16cid:durableId="1765226476">
    <w:abstractNumId w:val="7"/>
  </w:num>
  <w:num w:numId="5" w16cid:durableId="1273396711">
    <w:abstractNumId w:val="9"/>
  </w:num>
  <w:num w:numId="6" w16cid:durableId="596790296">
    <w:abstractNumId w:val="11"/>
  </w:num>
  <w:num w:numId="7" w16cid:durableId="1648824150">
    <w:abstractNumId w:val="0"/>
  </w:num>
  <w:num w:numId="8" w16cid:durableId="295180872">
    <w:abstractNumId w:val="14"/>
  </w:num>
  <w:num w:numId="9" w16cid:durableId="656306490">
    <w:abstractNumId w:val="3"/>
  </w:num>
  <w:num w:numId="10" w16cid:durableId="1764061334">
    <w:abstractNumId w:val="12"/>
  </w:num>
  <w:num w:numId="11" w16cid:durableId="801851286">
    <w:abstractNumId w:val="5"/>
  </w:num>
  <w:num w:numId="12" w16cid:durableId="366565868">
    <w:abstractNumId w:val="10"/>
  </w:num>
  <w:num w:numId="13" w16cid:durableId="12722795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75730409">
    <w:abstractNumId w:val="1"/>
  </w:num>
  <w:num w:numId="15" w16cid:durableId="1994792360">
    <w:abstractNumId w:val="2"/>
  </w:num>
  <w:num w:numId="16" w16cid:durableId="305858085">
    <w:abstractNumId w:val="13"/>
  </w:num>
  <w:num w:numId="17" w16cid:durableId="4268478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67293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235139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58196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295081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578527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47"/>
    <w:rsid w:val="00000679"/>
    <w:rsid w:val="0000090B"/>
    <w:rsid w:val="0000172A"/>
    <w:rsid w:val="0000239A"/>
    <w:rsid w:val="00003E2E"/>
    <w:rsid w:val="00004040"/>
    <w:rsid w:val="00004363"/>
    <w:rsid w:val="00004683"/>
    <w:rsid w:val="000055EA"/>
    <w:rsid w:val="000079CF"/>
    <w:rsid w:val="00007CBD"/>
    <w:rsid w:val="0001030E"/>
    <w:rsid w:val="00011348"/>
    <w:rsid w:val="00014F23"/>
    <w:rsid w:val="000154B6"/>
    <w:rsid w:val="0001689D"/>
    <w:rsid w:val="000228A7"/>
    <w:rsid w:val="00022D55"/>
    <w:rsid w:val="0002393E"/>
    <w:rsid w:val="0002463E"/>
    <w:rsid w:val="00026513"/>
    <w:rsid w:val="0002706D"/>
    <w:rsid w:val="000317C3"/>
    <w:rsid w:val="00031F67"/>
    <w:rsid w:val="0003242C"/>
    <w:rsid w:val="00032845"/>
    <w:rsid w:val="00032EC7"/>
    <w:rsid w:val="000343EE"/>
    <w:rsid w:val="00034C4B"/>
    <w:rsid w:val="00034F3D"/>
    <w:rsid w:val="00035794"/>
    <w:rsid w:val="0004045A"/>
    <w:rsid w:val="0004285D"/>
    <w:rsid w:val="00042F00"/>
    <w:rsid w:val="00044426"/>
    <w:rsid w:val="000454BC"/>
    <w:rsid w:val="00045544"/>
    <w:rsid w:val="000461CA"/>
    <w:rsid w:val="0004651E"/>
    <w:rsid w:val="00047D12"/>
    <w:rsid w:val="00052B1B"/>
    <w:rsid w:val="00052C6F"/>
    <w:rsid w:val="00053232"/>
    <w:rsid w:val="00053CE0"/>
    <w:rsid w:val="00054E9A"/>
    <w:rsid w:val="0005762A"/>
    <w:rsid w:val="0006031A"/>
    <w:rsid w:val="00062105"/>
    <w:rsid w:val="000624C2"/>
    <w:rsid w:val="00062E62"/>
    <w:rsid w:val="00062F21"/>
    <w:rsid w:val="00064F98"/>
    <w:rsid w:val="00070123"/>
    <w:rsid w:val="00070BE5"/>
    <w:rsid w:val="0007188A"/>
    <w:rsid w:val="00071B64"/>
    <w:rsid w:val="000721AA"/>
    <w:rsid w:val="00072502"/>
    <w:rsid w:val="000728FC"/>
    <w:rsid w:val="00072E49"/>
    <w:rsid w:val="00073E11"/>
    <w:rsid w:val="00074175"/>
    <w:rsid w:val="000742EF"/>
    <w:rsid w:val="000754EE"/>
    <w:rsid w:val="00077476"/>
    <w:rsid w:val="0008028E"/>
    <w:rsid w:val="00081DB8"/>
    <w:rsid w:val="00082C68"/>
    <w:rsid w:val="00084D53"/>
    <w:rsid w:val="0008542E"/>
    <w:rsid w:val="000871C8"/>
    <w:rsid w:val="00087920"/>
    <w:rsid w:val="00087B08"/>
    <w:rsid w:val="00090DEB"/>
    <w:rsid w:val="00092398"/>
    <w:rsid w:val="00093242"/>
    <w:rsid w:val="00093E07"/>
    <w:rsid w:val="00095D27"/>
    <w:rsid w:val="000966AE"/>
    <w:rsid w:val="00096AAB"/>
    <w:rsid w:val="00096E82"/>
    <w:rsid w:val="000A20EF"/>
    <w:rsid w:val="000A37C4"/>
    <w:rsid w:val="000A4C22"/>
    <w:rsid w:val="000A52A7"/>
    <w:rsid w:val="000B031C"/>
    <w:rsid w:val="000B0C12"/>
    <w:rsid w:val="000B0F16"/>
    <w:rsid w:val="000B1962"/>
    <w:rsid w:val="000B3056"/>
    <w:rsid w:val="000B3B59"/>
    <w:rsid w:val="000B3ECB"/>
    <w:rsid w:val="000B667D"/>
    <w:rsid w:val="000B673F"/>
    <w:rsid w:val="000B74A9"/>
    <w:rsid w:val="000B79FA"/>
    <w:rsid w:val="000C21B2"/>
    <w:rsid w:val="000C2CEC"/>
    <w:rsid w:val="000C3701"/>
    <w:rsid w:val="000C538E"/>
    <w:rsid w:val="000C6152"/>
    <w:rsid w:val="000D03E0"/>
    <w:rsid w:val="000D12A5"/>
    <w:rsid w:val="000D18C0"/>
    <w:rsid w:val="000D1EE4"/>
    <w:rsid w:val="000D3733"/>
    <w:rsid w:val="000D40AB"/>
    <w:rsid w:val="000D4218"/>
    <w:rsid w:val="000D6FC7"/>
    <w:rsid w:val="000E16B3"/>
    <w:rsid w:val="000E183D"/>
    <w:rsid w:val="000E1BD4"/>
    <w:rsid w:val="000E1E27"/>
    <w:rsid w:val="000E241A"/>
    <w:rsid w:val="000E285B"/>
    <w:rsid w:val="000E2CA7"/>
    <w:rsid w:val="000E49D7"/>
    <w:rsid w:val="000E5F03"/>
    <w:rsid w:val="000F1851"/>
    <w:rsid w:val="000F263E"/>
    <w:rsid w:val="000F41C2"/>
    <w:rsid w:val="000F5827"/>
    <w:rsid w:val="000F6104"/>
    <w:rsid w:val="000F6603"/>
    <w:rsid w:val="000F67C6"/>
    <w:rsid w:val="000F6C0E"/>
    <w:rsid w:val="00102A1B"/>
    <w:rsid w:val="0010466C"/>
    <w:rsid w:val="00104690"/>
    <w:rsid w:val="001056E3"/>
    <w:rsid w:val="001059C7"/>
    <w:rsid w:val="00105E22"/>
    <w:rsid w:val="001061C9"/>
    <w:rsid w:val="00106BF8"/>
    <w:rsid w:val="00107065"/>
    <w:rsid w:val="00107562"/>
    <w:rsid w:val="0010764E"/>
    <w:rsid w:val="00107D5B"/>
    <w:rsid w:val="001106D8"/>
    <w:rsid w:val="0011516E"/>
    <w:rsid w:val="00115BB8"/>
    <w:rsid w:val="0011682D"/>
    <w:rsid w:val="001212D8"/>
    <w:rsid w:val="00122C98"/>
    <w:rsid w:val="00122F83"/>
    <w:rsid w:val="001235C6"/>
    <w:rsid w:val="00123CEB"/>
    <w:rsid w:val="0012454A"/>
    <w:rsid w:val="0012469A"/>
    <w:rsid w:val="001251A3"/>
    <w:rsid w:val="00126C0B"/>
    <w:rsid w:val="00127B5F"/>
    <w:rsid w:val="001306A4"/>
    <w:rsid w:val="00130BD1"/>
    <w:rsid w:val="00132A16"/>
    <w:rsid w:val="0013397C"/>
    <w:rsid w:val="00136D4E"/>
    <w:rsid w:val="00140737"/>
    <w:rsid w:val="001409BF"/>
    <w:rsid w:val="00140D6C"/>
    <w:rsid w:val="00143839"/>
    <w:rsid w:val="00143C01"/>
    <w:rsid w:val="00144165"/>
    <w:rsid w:val="001544E8"/>
    <w:rsid w:val="00156759"/>
    <w:rsid w:val="001578B5"/>
    <w:rsid w:val="001578BD"/>
    <w:rsid w:val="00157B5E"/>
    <w:rsid w:val="0016065E"/>
    <w:rsid w:val="00165711"/>
    <w:rsid w:val="0016626C"/>
    <w:rsid w:val="00167AEA"/>
    <w:rsid w:val="001709D1"/>
    <w:rsid w:val="00171C16"/>
    <w:rsid w:val="00171F06"/>
    <w:rsid w:val="00172DEC"/>
    <w:rsid w:val="00172FBB"/>
    <w:rsid w:val="001753F4"/>
    <w:rsid w:val="00175997"/>
    <w:rsid w:val="00180D48"/>
    <w:rsid w:val="0018375C"/>
    <w:rsid w:val="00184162"/>
    <w:rsid w:val="0018591E"/>
    <w:rsid w:val="00187214"/>
    <w:rsid w:val="00187F71"/>
    <w:rsid w:val="00190EAF"/>
    <w:rsid w:val="00192268"/>
    <w:rsid w:val="00192729"/>
    <w:rsid w:val="001955A3"/>
    <w:rsid w:val="0019714D"/>
    <w:rsid w:val="00197D55"/>
    <w:rsid w:val="001A0581"/>
    <w:rsid w:val="001A3672"/>
    <w:rsid w:val="001A42A4"/>
    <w:rsid w:val="001A4D4A"/>
    <w:rsid w:val="001A6615"/>
    <w:rsid w:val="001A6B10"/>
    <w:rsid w:val="001A7FB7"/>
    <w:rsid w:val="001B1800"/>
    <w:rsid w:val="001B25C1"/>
    <w:rsid w:val="001B329E"/>
    <w:rsid w:val="001B4602"/>
    <w:rsid w:val="001B70CE"/>
    <w:rsid w:val="001C3FDD"/>
    <w:rsid w:val="001C45D2"/>
    <w:rsid w:val="001C48F7"/>
    <w:rsid w:val="001C4BAB"/>
    <w:rsid w:val="001C4E38"/>
    <w:rsid w:val="001C5622"/>
    <w:rsid w:val="001C71D0"/>
    <w:rsid w:val="001C7D81"/>
    <w:rsid w:val="001D0881"/>
    <w:rsid w:val="001D1810"/>
    <w:rsid w:val="001D2C69"/>
    <w:rsid w:val="001D3938"/>
    <w:rsid w:val="001D41DD"/>
    <w:rsid w:val="001D7C30"/>
    <w:rsid w:val="001E1087"/>
    <w:rsid w:val="001E346F"/>
    <w:rsid w:val="001E35DA"/>
    <w:rsid w:val="001E419C"/>
    <w:rsid w:val="001E473F"/>
    <w:rsid w:val="001E605D"/>
    <w:rsid w:val="001E6C0C"/>
    <w:rsid w:val="001F049B"/>
    <w:rsid w:val="001F15AB"/>
    <w:rsid w:val="001F27BB"/>
    <w:rsid w:val="001F305E"/>
    <w:rsid w:val="001F41BC"/>
    <w:rsid w:val="001F4DAC"/>
    <w:rsid w:val="00201FB7"/>
    <w:rsid w:val="0020258D"/>
    <w:rsid w:val="00203346"/>
    <w:rsid w:val="00203537"/>
    <w:rsid w:val="00203B00"/>
    <w:rsid w:val="0020557A"/>
    <w:rsid w:val="002057AC"/>
    <w:rsid w:val="00207F6C"/>
    <w:rsid w:val="00210669"/>
    <w:rsid w:val="00210E40"/>
    <w:rsid w:val="002120C5"/>
    <w:rsid w:val="00212947"/>
    <w:rsid w:val="00213049"/>
    <w:rsid w:val="0021509C"/>
    <w:rsid w:val="00216561"/>
    <w:rsid w:val="002170F7"/>
    <w:rsid w:val="002215A2"/>
    <w:rsid w:val="00221EE2"/>
    <w:rsid w:val="002221D9"/>
    <w:rsid w:val="002224B0"/>
    <w:rsid w:val="00223958"/>
    <w:rsid w:val="002244DF"/>
    <w:rsid w:val="002247D9"/>
    <w:rsid w:val="00231B49"/>
    <w:rsid w:val="00232A9F"/>
    <w:rsid w:val="00232E64"/>
    <w:rsid w:val="00233F3D"/>
    <w:rsid w:val="00234237"/>
    <w:rsid w:val="002376CD"/>
    <w:rsid w:val="00240D3A"/>
    <w:rsid w:val="00241631"/>
    <w:rsid w:val="002441B8"/>
    <w:rsid w:val="00244889"/>
    <w:rsid w:val="00244E33"/>
    <w:rsid w:val="00245CAE"/>
    <w:rsid w:val="00246304"/>
    <w:rsid w:val="00246C84"/>
    <w:rsid w:val="00246EAF"/>
    <w:rsid w:val="002473DB"/>
    <w:rsid w:val="002517A0"/>
    <w:rsid w:val="0025287D"/>
    <w:rsid w:val="00253906"/>
    <w:rsid w:val="0025531D"/>
    <w:rsid w:val="00255425"/>
    <w:rsid w:val="00255BFA"/>
    <w:rsid w:val="0025603B"/>
    <w:rsid w:val="002564CB"/>
    <w:rsid w:val="00260591"/>
    <w:rsid w:val="002606B3"/>
    <w:rsid w:val="00264ABF"/>
    <w:rsid w:val="00271C44"/>
    <w:rsid w:val="0027393A"/>
    <w:rsid w:val="00273FBD"/>
    <w:rsid w:val="00275C6C"/>
    <w:rsid w:val="00275D29"/>
    <w:rsid w:val="00276640"/>
    <w:rsid w:val="00277092"/>
    <w:rsid w:val="0027731C"/>
    <w:rsid w:val="002777B6"/>
    <w:rsid w:val="00280EDA"/>
    <w:rsid w:val="00282545"/>
    <w:rsid w:val="00283DE3"/>
    <w:rsid w:val="00284B81"/>
    <w:rsid w:val="00287ED2"/>
    <w:rsid w:val="0029005F"/>
    <w:rsid w:val="00292A64"/>
    <w:rsid w:val="00292BBD"/>
    <w:rsid w:val="002933C5"/>
    <w:rsid w:val="00294C7B"/>
    <w:rsid w:val="00295EDB"/>
    <w:rsid w:val="00296935"/>
    <w:rsid w:val="002A3002"/>
    <w:rsid w:val="002A587D"/>
    <w:rsid w:val="002A7096"/>
    <w:rsid w:val="002A7A69"/>
    <w:rsid w:val="002B220C"/>
    <w:rsid w:val="002B3A51"/>
    <w:rsid w:val="002B606C"/>
    <w:rsid w:val="002B7FBA"/>
    <w:rsid w:val="002C08AB"/>
    <w:rsid w:val="002C168A"/>
    <w:rsid w:val="002C1D06"/>
    <w:rsid w:val="002C2E8B"/>
    <w:rsid w:val="002C35CB"/>
    <w:rsid w:val="002C5758"/>
    <w:rsid w:val="002C62BE"/>
    <w:rsid w:val="002C67E9"/>
    <w:rsid w:val="002C74A4"/>
    <w:rsid w:val="002D0B2A"/>
    <w:rsid w:val="002D2401"/>
    <w:rsid w:val="002D297C"/>
    <w:rsid w:val="002D3432"/>
    <w:rsid w:val="002D3B24"/>
    <w:rsid w:val="002D3E2D"/>
    <w:rsid w:val="002D4EED"/>
    <w:rsid w:val="002D697D"/>
    <w:rsid w:val="002D7F54"/>
    <w:rsid w:val="002E18FC"/>
    <w:rsid w:val="002E2D2F"/>
    <w:rsid w:val="002E347B"/>
    <w:rsid w:val="002E41C8"/>
    <w:rsid w:val="002E5571"/>
    <w:rsid w:val="002E69D8"/>
    <w:rsid w:val="002E78BF"/>
    <w:rsid w:val="002E7F22"/>
    <w:rsid w:val="002F086A"/>
    <w:rsid w:val="002F20BC"/>
    <w:rsid w:val="002F2A72"/>
    <w:rsid w:val="002F3074"/>
    <w:rsid w:val="002F56A0"/>
    <w:rsid w:val="002F5B37"/>
    <w:rsid w:val="002F6A88"/>
    <w:rsid w:val="00302834"/>
    <w:rsid w:val="00304F0A"/>
    <w:rsid w:val="0031047C"/>
    <w:rsid w:val="00316540"/>
    <w:rsid w:val="003203E7"/>
    <w:rsid w:val="0032149D"/>
    <w:rsid w:val="003226BF"/>
    <w:rsid w:val="00323516"/>
    <w:rsid w:val="00325AB4"/>
    <w:rsid w:val="0032679B"/>
    <w:rsid w:val="00330EA8"/>
    <w:rsid w:val="0033222B"/>
    <w:rsid w:val="0033407A"/>
    <w:rsid w:val="00337259"/>
    <w:rsid w:val="0033749E"/>
    <w:rsid w:val="00337C70"/>
    <w:rsid w:val="00340E84"/>
    <w:rsid w:val="00340F39"/>
    <w:rsid w:val="003432C9"/>
    <w:rsid w:val="00343617"/>
    <w:rsid w:val="00343771"/>
    <w:rsid w:val="00344324"/>
    <w:rsid w:val="00347FBA"/>
    <w:rsid w:val="00350BF1"/>
    <w:rsid w:val="0035351F"/>
    <w:rsid w:val="00353730"/>
    <w:rsid w:val="00354B46"/>
    <w:rsid w:val="0035533F"/>
    <w:rsid w:val="00355E28"/>
    <w:rsid w:val="0035666C"/>
    <w:rsid w:val="00356CD0"/>
    <w:rsid w:val="00356CFF"/>
    <w:rsid w:val="003615EE"/>
    <w:rsid w:val="003623BB"/>
    <w:rsid w:val="00363FDD"/>
    <w:rsid w:val="003658A5"/>
    <w:rsid w:val="00365AD1"/>
    <w:rsid w:val="00367B60"/>
    <w:rsid w:val="00367E44"/>
    <w:rsid w:val="00370A4A"/>
    <w:rsid w:val="00372B18"/>
    <w:rsid w:val="00373996"/>
    <w:rsid w:val="00373FCE"/>
    <w:rsid w:val="003744A3"/>
    <w:rsid w:val="00375BEB"/>
    <w:rsid w:val="0037641F"/>
    <w:rsid w:val="003776BF"/>
    <w:rsid w:val="003808B4"/>
    <w:rsid w:val="00382384"/>
    <w:rsid w:val="00382920"/>
    <w:rsid w:val="00383C8C"/>
    <w:rsid w:val="00383F61"/>
    <w:rsid w:val="00384283"/>
    <w:rsid w:val="003863A7"/>
    <w:rsid w:val="0038723E"/>
    <w:rsid w:val="003923EC"/>
    <w:rsid w:val="003931FC"/>
    <w:rsid w:val="00393A9C"/>
    <w:rsid w:val="0039413F"/>
    <w:rsid w:val="00395CA5"/>
    <w:rsid w:val="00396D6F"/>
    <w:rsid w:val="003A1136"/>
    <w:rsid w:val="003A13B1"/>
    <w:rsid w:val="003A1612"/>
    <w:rsid w:val="003A2598"/>
    <w:rsid w:val="003A410E"/>
    <w:rsid w:val="003A42B9"/>
    <w:rsid w:val="003A4ECA"/>
    <w:rsid w:val="003A52E2"/>
    <w:rsid w:val="003A568B"/>
    <w:rsid w:val="003A579B"/>
    <w:rsid w:val="003A6EA2"/>
    <w:rsid w:val="003B09EF"/>
    <w:rsid w:val="003B20FE"/>
    <w:rsid w:val="003B25B7"/>
    <w:rsid w:val="003B264A"/>
    <w:rsid w:val="003B345A"/>
    <w:rsid w:val="003B4B15"/>
    <w:rsid w:val="003B6F90"/>
    <w:rsid w:val="003B70C3"/>
    <w:rsid w:val="003B753B"/>
    <w:rsid w:val="003B7F81"/>
    <w:rsid w:val="003C14F8"/>
    <w:rsid w:val="003C1E00"/>
    <w:rsid w:val="003C2E13"/>
    <w:rsid w:val="003C3A75"/>
    <w:rsid w:val="003C437B"/>
    <w:rsid w:val="003C44CF"/>
    <w:rsid w:val="003C4999"/>
    <w:rsid w:val="003C6B80"/>
    <w:rsid w:val="003D0687"/>
    <w:rsid w:val="003D3CBE"/>
    <w:rsid w:val="003D4D85"/>
    <w:rsid w:val="003D4EB6"/>
    <w:rsid w:val="003D572B"/>
    <w:rsid w:val="003D5E83"/>
    <w:rsid w:val="003D7124"/>
    <w:rsid w:val="003E11CA"/>
    <w:rsid w:val="003E186B"/>
    <w:rsid w:val="003E1C00"/>
    <w:rsid w:val="003E283E"/>
    <w:rsid w:val="003E42C1"/>
    <w:rsid w:val="003E5C02"/>
    <w:rsid w:val="003E5E96"/>
    <w:rsid w:val="003E64F2"/>
    <w:rsid w:val="003E674A"/>
    <w:rsid w:val="003E72F9"/>
    <w:rsid w:val="003F0E3D"/>
    <w:rsid w:val="003F14A8"/>
    <w:rsid w:val="003F1922"/>
    <w:rsid w:val="003F1E94"/>
    <w:rsid w:val="003F4A7E"/>
    <w:rsid w:val="003F5A27"/>
    <w:rsid w:val="003F6498"/>
    <w:rsid w:val="00400B03"/>
    <w:rsid w:val="00400D93"/>
    <w:rsid w:val="00402A63"/>
    <w:rsid w:val="004040B9"/>
    <w:rsid w:val="00404E71"/>
    <w:rsid w:val="004062F2"/>
    <w:rsid w:val="00410BEB"/>
    <w:rsid w:val="00414964"/>
    <w:rsid w:val="00415F2A"/>
    <w:rsid w:val="00416211"/>
    <w:rsid w:val="0041646F"/>
    <w:rsid w:val="00416666"/>
    <w:rsid w:val="00420654"/>
    <w:rsid w:val="00420E22"/>
    <w:rsid w:val="0042366A"/>
    <w:rsid w:val="0042455C"/>
    <w:rsid w:val="00424928"/>
    <w:rsid w:val="00427964"/>
    <w:rsid w:val="0043097F"/>
    <w:rsid w:val="00432F37"/>
    <w:rsid w:val="00433448"/>
    <w:rsid w:val="00433673"/>
    <w:rsid w:val="00433D0C"/>
    <w:rsid w:val="00433D52"/>
    <w:rsid w:val="00434BE2"/>
    <w:rsid w:val="004353E9"/>
    <w:rsid w:val="0043692A"/>
    <w:rsid w:val="00436BA2"/>
    <w:rsid w:val="004376C8"/>
    <w:rsid w:val="0043785E"/>
    <w:rsid w:val="00443A79"/>
    <w:rsid w:val="00443C6D"/>
    <w:rsid w:val="0044428B"/>
    <w:rsid w:val="00446212"/>
    <w:rsid w:val="00446600"/>
    <w:rsid w:val="00447AED"/>
    <w:rsid w:val="00450155"/>
    <w:rsid w:val="004504CA"/>
    <w:rsid w:val="004524A3"/>
    <w:rsid w:val="00453A98"/>
    <w:rsid w:val="00453B1A"/>
    <w:rsid w:val="00455206"/>
    <w:rsid w:val="00457936"/>
    <w:rsid w:val="00460242"/>
    <w:rsid w:val="00467005"/>
    <w:rsid w:val="00467622"/>
    <w:rsid w:val="00470430"/>
    <w:rsid w:val="00470539"/>
    <w:rsid w:val="0047164A"/>
    <w:rsid w:val="00472A16"/>
    <w:rsid w:val="00473B26"/>
    <w:rsid w:val="00474777"/>
    <w:rsid w:val="004763FD"/>
    <w:rsid w:val="0047708D"/>
    <w:rsid w:val="004779DB"/>
    <w:rsid w:val="00480C27"/>
    <w:rsid w:val="00480E26"/>
    <w:rsid w:val="00481952"/>
    <w:rsid w:val="00483A1D"/>
    <w:rsid w:val="00483BCA"/>
    <w:rsid w:val="00483FC9"/>
    <w:rsid w:val="004856A4"/>
    <w:rsid w:val="00485CAB"/>
    <w:rsid w:val="004864F8"/>
    <w:rsid w:val="00487923"/>
    <w:rsid w:val="00487EC5"/>
    <w:rsid w:val="0049075E"/>
    <w:rsid w:val="0049131F"/>
    <w:rsid w:val="004921CF"/>
    <w:rsid w:val="004941CD"/>
    <w:rsid w:val="00494262"/>
    <w:rsid w:val="00494625"/>
    <w:rsid w:val="004A1AF2"/>
    <w:rsid w:val="004A537F"/>
    <w:rsid w:val="004A56FE"/>
    <w:rsid w:val="004B197A"/>
    <w:rsid w:val="004B370F"/>
    <w:rsid w:val="004B675A"/>
    <w:rsid w:val="004B6D04"/>
    <w:rsid w:val="004C0F52"/>
    <w:rsid w:val="004C294F"/>
    <w:rsid w:val="004C37A9"/>
    <w:rsid w:val="004C7014"/>
    <w:rsid w:val="004D13C8"/>
    <w:rsid w:val="004D2066"/>
    <w:rsid w:val="004D6082"/>
    <w:rsid w:val="004D7279"/>
    <w:rsid w:val="004D7784"/>
    <w:rsid w:val="004E3601"/>
    <w:rsid w:val="004E5038"/>
    <w:rsid w:val="004E7A8E"/>
    <w:rsid w:val="004F3009"/>
    <w:rsid w:val="004F348C"/>
    <w:rsid w:val="004F3C7C"/>
    <w:rsid w:val="004F41AE"/>
    <w:rsid w:val="004F79DC"/>
    <w:rsid w:val="004F7ABD"/>
    <w:rsid w:val="004F7BC6"/>
    <w:rsid w:val="00502446"/>
    <w:rsid w:val="00502C48"/>
    <w:rsid w:val="0050453F"/>
    <w:rsid w:val="00504C28"/>
    <w:rsid w:val="00505C3E"/>
    <w:rsid w:val="00511B9E"/>
    <w:rsid w:val="005124A6"/>
    <w:rsid w:val="00515F46"/>
    <w:rsid w:val="005167B2"/>
    <w:rsid w:val="00516D35"/>
    <w:rsid w:val="00520A39"/>
    <w:rsid w:val="00521CEC"/>
    <w:rsid w:val="005222D0"/>
    <w:rsid w:val="00522EE8"/>
    <w:rsid w:val="00523066"/>
    <w:rsid w:val="00523A0B"/>
    <w:rsid w:val="0052403E"/>
    <w:rsid w:val="00524EE6"/>
    <w:rsid w:val="005325E0"/>
    <w:rsid w:val="00535B7D"/>
    <w:rsid w:val="005365EC"/>
    <w:rsid w:val="00537BAD"/>
    <w:rsid w:val="00542743"/>
    <w:rsid w:val="00543B17"/>
    <w:rsid w:val="005453FC"/>
    <w:rsid w:val="00547F17"/>
    <w:rsid w:val="00551245"/>
    <w:rsid w:val="00552A03"/>
    <w:rsid w:val="005536DE"/>
    <w:rsid w:val="005541E7"/>
    <w:rsid w:val="005553F0"/>
    <w:rsid w:val="0055640E"/>
    <w:rsid w:val="00556568"/>
    <w:rsid w:val="00556735"/>
    <w:rsid w:val="00556CF9"/>
    <w:rsid w:val="00560D5B"/>
    <w:rsid w:val="005620B9"/>
    <w:rsid w:val="00562934"/>
    <w:rsid w:val="00565500"/>
    <w:rsid w:val="00565519"/>
    <w:rsid w:val="00565A95"/>
    <w:rsid w:val="0056709A"/>
    <w:rsid w:val="005675F3"/>
    <w:rsid w:val="00567BB4"/>
    <w:rsid w:val="00567F62"/>
    <w:rsid w:val="00570105"/>
    <w:rsid w:val="00571349"/>
    <w:rsid w:val="00571FC9"/>
    <w:rsid w:val="00572C99"/>
    <w:rsid w:val="00572DC3"/>
    <w:rsid w:val="005741BF"/>
    <w:rsid w:val="005751C6"/>
    <w:rsid w:val="00575902"/>
    <w:rsid w:val="005769C8"/>
    <w:rsid w:val="00576BF8"/>
    <w:rsid w:val="00577EBD"/>
    <w:rsid w:val="00580F79"/>
    <w:rsid w:val="00586465"/>
    <w:rsid w:val="005900F1"/>
    <w:rsid w:val="00590AE3"/>
    <w:rsid w:val="00592F63"/>
    <w:rsid w:val="00593BD0"/>
    <w:rsid w:val="005947E0"/>
    <w:rsid w:val="00595B17"/>
    <w:rsid w:val="00596186"/>
    <w:rsid w:val="00596F7D"/>
    <w:rsid w:val="005A1A81"/>
    <w:rsid w:val="005A3721"/>
    <w:rsid w:val="005A3D1C"/>
    <w:rsid w:val="005A4D22"/>
    <w:rsid w:val="005A541A"/>
    <w:rsid w:val="005B02A7"/>
    <w:rsid w:val="005B0580"/>
    <w:rsid w:val="005B20FB"/>
    <w:rsid w:val="005B23D4"/>
    <w:rsid w:val="005B3507"/>
    <w:rsid w:val="005B357A"/>
    <w:rsid w:val="005B4179"/>
    <w:rsid w:val="005B6045"/>
    <w:rsid w:val="005B7F41"/>
    <w:rsid w:val="005C0E3D"/>
    <w:rsid w:val="005C3197"/>
    <w:rsid w:val="005C4231"/>
    <w:rsid w:val="005C6940"/>
    <w:rsid w:val="005D1260"/>
    <w:rsid w:val="005D21FB"/>
    <w:rsid w:val="005D4C32"/>
    <w:rsid w:val="005D4F7C"/>
    <w:rsid w:val="005D5F17"/>
    <w:rsid w:val="005D63A9"/>
    <w:rsid w:val="005E1695"/>
    <w:rsid w:val="005E35E2"/>
    <w:rsid w:val="005E458D"/>
    <w:rsid w:val="005E5136"/>
    <w:rsid w:val="005E5C68"/>
    <w:rsid w:val="005E5EB3"/>
    <w:rsid w:val="005E70AE"/>
    <w:rsid w:val="005F09E7"/>
    <w:rsid w:val="005F0A89"/>
    <w:rsid w:val="005F1304"/>
    <w:rsid w:val="005F18B9"/>
    <w:rsid w:val="005F21E6"/>
    <w:rsid w:val="005F2B42"/>
    <w:rsid w:val="005F300E"/>
    <w:rsid w:val="005F3C34"/>
    <w:rsid w:val="005F48D2"/>
    <w:rsid w:val="005F6922"/>
    <w:rsid w:val="005F69A1"/>
    <w:rsid w:val="00601735"/>
    <w:rsid w:val="006017A3"/>
    <w:rsid w:val="00603BE3"/>
    <w:rsid w:val="00604AEE"/>
    <w:rsid w:val="00604D0F"/>
    <w:rsid w:val="00605C8F"/>
    <w:rsid w:val="00610CD4"/>
    <w:rsid w:val="00611BFB"/>
    <w:rsid w:val="00612DCB"/>
    <w:rsid w:val="0061469D"/>
    <w:rsid w:val="00615C93"/>
    <w:rsid w:val="0061624F"/>
    <w:rsid w:val="006179AF"/>
    <w:rsid w:val="00621384"/>
    <w:rsid w:val="00621536"/>
    <w:rsid w:val="00622878"/>
    <w:rsid w:val="00627618"/>
    <w:rsid w:val="00631ECA"/>
    <w:rsid w:val="006331D5"/>
    <w:rsid w:val="006342ED"/>
    <w:rsid w:val="006351D9"/>
    <w:rsid w:val="0063537E"/>
    <w:rsid w:val="00635F20"/>
    <w:rsid w:val="00637943"/>
    <w:rsid w:val="006404B3"/>
    <w:rsid w:val="00640624"/>
    <w:rsid w:val="00641EDE"/>
    <w:rsid w:val="00643F34"/>
    <w:rsid w:val="00646E6A"/>
    <w:rsid w:val="00646ECC"/>
    <w:rsid w:val="00647452"/>
    <w:rsid w:val="006479F4"/>
    <w:rsid w:val="00653641"/>
    <w:rsid w:val="00653C45"/>
    <w:rsid w:val="00654819"/>
    <w:rsid w:val="00656414"/>
    <w:rsid w:val="006574AA"/>
    <w:rsid w:val="0065777A"/>
    <w:rsid w:val="006604A4"/>
    <w:rsid w:val="00660613"/>
    <w:rsid w:val="006626E1"/>
    <w:rsid w:val="006630D9"/>
    <w:rsid w:val="00665203"/>
    <w:rsid w:val="00670AE7"/>
    <w:rsid w:val="00670D4C"/>
    <w:rsid w:val="00674478"/>
    <w:rsid w:val="00674E53"/>
    <w:rsid w:val="006775ED"/>
    <w:rsid w:val="00680478"/>
    <w:rsid w:val="00681854"/>
    <w:rsid w:val="00681FFD"/>
    <w:rsid w:val="00683791"/>
    <w:rsid w:val="00684399"/>
    <w:rsid w:val="006866BD"/>
    <w:rsid w:val="00693E16"/>
    <w:rsid w:val="00697121"/>
    <w:rsid w:val="006A0E48"/>
    <w:rsid w:val="006A1588"/>
    <w:rsid w:val="006A258C"/>
    <w:rsid w:val="006A3426"/>
    <w:rsid w:val="006A3BCA"/>
    <w:rsid w:val="006A6C4E"/>
    <w:rsid w:val="006A6C50"/>
    <w:rsid w:val="006A6EE6"/>
    <w:rsid w:val="006A7760"/>
    <w:rsid w:val="006A794B"/>
    <w:rsid w:val="006B121E"/>
    <w:rsid w:val="006B1678"/>
    <w:rsid w:val="006B192D"/>
    <w:rsid w:val="006B30C8"/>
    <w:rsid w:val="006B35CA"/>
    <w:rsid w:val="006B499D"/>
    <w:rsid w:val="006B5A5F"/>
    <w:rsid w:val="006B7875"/>
    <w:rsid w:val="006C10CF"/>
    <w:rsid w:val="006C4863"/>
    <w:rsid w:val="006C518D"/>
    <w:rsid w:val="006C66D4"/>
    <w:rsid w:val="006C6EE7"/>
    <w:rsid w:val="006C7495"/>
    <w:rsid w:val="006D1F90"/>
    <w:rsid w:val="006D3562"/>
    <w:rsid w:val="006D5DFC"/>
    <w:rsid w:val="006E1FB3"/>
    <w:rsid w:val="006E22AA"/>
    <w:rsid w:val="006E328E"/>
    <w:rsid w:val="006E4A04"/>
    <w:rsid w:val="006E555E"/>
    <w:rsid w:val="006E61CD"/>
    <w:rsid w:val="006E69B7"/>
    <w:rsid w:val="006E6FDB"/>
    <w:rsid w:val="006E7C62"/>
    <w:rsid w:val="006F0AE4"/>
    <w:rsid w:val="006F0E03"/>
    <w:rsid w:val="006F18F7"/>
    <w:rsid w:val="006F3A5E"/>
    <w:rsid w:val="006F4476"/>
    <w:rsid w:val="006F5216"/>
    <w:rsid w:val="006F67D8"/>
    <w:rsid w:val="00700F54"/>
    <w:rsid w:val="007032F8"/>
    <w:rsid w:val="00703770"/>
    <w:rsid w:val="00703DA3"/>
    <w:rsid w:val="00704669"/>
    <w:rsid w:val="00704A4C"/>
    <w:rsid w:val="00705A73"/>
    <w:rsid w:val="00706A4E"/>
    <w:rsid w:val="00707722"/>
    <w:rsid w:val="0070779F"/>
    <w:rsid w:val="007100B9"/>
    <w:rsid w:val="00711365"/>
    <w:rsid w:val="00711500"/>
    <w:rsid w:val="00711B8F"/>
    <w:rsid w:val="00715107"/>
    <w:rsid w:val="00715EAA"/>
    <w:rsid w:val="00716026"/>
    <w:rsid w:val="00717E61"/>
    <w:rsid w:val="0072051B"/>
    <w:rsid w:val="00720E9D"/>
    <w:rsid w:val="007214FE"/>
    <w:rsid w:val="00721B24"/>
    <w:rsid w:val="00723A65"/>
    <w:rsid w:val="00731C20"/>
    <w:rsid w:val="00731C29"/>
    <w:rsid w:val="007336EB"/>
    <w:rsid w:val="007356AD"/>
    <w:rsid w:val="00735CCA"/>
    <w:rsid w:val="00737869"/>
    <w:rsid w:val="00744BF8"/>
    <w:rsid w:val="00744DAF"/>
    <w:rsid w:val="00746EB7"/>
    <w:rsid w:val="00752A75"/>
    <w:rsid w:val="0075670E"/>
    <w:rsid w:val="00756D3B"/>
    <w:rsid w:val="0075784D"/>
    <w:rsid w:val="00757D27"/>
    <w:rsid w:val="00761B85"/>
    <w:rsid w:val="00761FD6"/>
    <w:rsid w:val="00762688"/>
    <w:rsid w:val="00764FAB"/>
    <w:rsid w:val="007650B4"/>
    <w:rsid w:val="00770454"/>
    <w:rsid w:val="00775848"/>
    <w:rsid w:val="00775CC4"/>
    <w:rsid w:val="007770BC"/>
    <w:rsid w:val="00777E41"/>
    <w:rsid w:val="007803A9"/>
    <w:rsid w:val="007804C2"/>
    <w:rsid w:val="00781B86"/>
    <w:rsid w:val="00784950"/>
    <w:rsid w:val="007853AB"/>
    <w:rsid w:val="00786952"/>
    <w:rsid w:val="007873E8"/>
    <w:rsid w:val="0078771E"/>
    <w:rsid w:val="00791CCE"/>
    <w:rsid w:val="00792938"/>
    <w:rsid w:val="00792A80"/>
    <w:rsid w:val="0079357A"/>
    <w:rsid w:val="007957BB"/>
    <w:rsid w:val="00795C62"/>
    <w:rsid w:val="007965C0"/>
    <w:rsid w:val="007A0CE9"/>
    <w:rsid w:val="007A0DE4"/>
    <w:rsid w:val="007A43D1"/>
    <w:rsid w:val="007A45EF"/>
    <w:rsid w:val="007A5986"/>
    <w:rsid w:val="007A7532"/>
    <w:rsid w:val="007B150C"/>
    <w:rsid w:val="007B4C94"/>
    <w:rsid w:val="007B518E"/>
    <w:rsid w:val="007C017A"/>
    <w:rsid w:val="007C139A"/>
    <w:rsid w:val="007C1DD7"/>
    <w:rsid w:val="007C3D39"/>
    <w:rsid w:val="007C455E"/>
    <w:rsid w:val="007C5295"/>
    <w:rsid w:val="007C6087"/>
    <w:rsid w:val="007D0D3D"/>
    <w:rsid w:val="007D16E4"/>
    <w:rsid w:val="007D2812"/>
    <w:rsid w:val="007D2A66"/>
    <w:rsid w:val="007D342F"/>
    <w:rsid w:val="007D489E"/>
    <w:rsid w:val="007D533F"/>
    <w:rsid w:val="007D5CDD"/>
    <w:rsid w:val="007D6C77"/>
    <w:rsid w:val="007D7E61"/>
    <w:rsid w:val="007E09A5"/>
    <w:rsid w:val="007E1AEB"/>
    <w:rsid w:val="007E398D"/>
    <w:rsid w:val="007E47F3"/>
    <w:rsid w:val="007E6673"/>
    <w:rsid w:val="007E7132"/>
    <w:rsid w:val="007E7F32"/>
    <w:rsid w:val="007F00EA"/>
    <w:rsid w:val="007F015C"/>
    <w:rsid w:val="007F109E"/>
    <w:rsid w:val="007F14E4"/>
    <w:rsid w:val="007F1B62"/>
    <w:rsid w:val="007F3B3F"/>
    <w:rsid w:val="007F3E9B"/>
    <w:rsid w:val="007F4484"/>
    <w:rsid w:val="007F5B0C"/>
    <w:rsid w:val="0080090C"/>
    <w:rsid w:val="00800BA6"/>
    <w:rsid w:val="00801120"/>
    <w:rsid w:val="008019B5"/>
    <w:rsid w:val="00801CF6"/>
    <w:rsid w:val="00802A31"/>
    <w:rsid w:val="00802D75"/>
    <w:rsid w:val="0080357C"/>
    <w:rsid w:val="0080391E"/>
    <w:rsid w:val="00803F7A"/>
    <w:rsid w:val="00805E90"/>
    <w:rsid w:val="00806639"/>
    <w:rsid w:val="0080678D"/>
    <w:rsid w:val="008068EB"/>
    <w:rsid w:val="00807ECB"/>
    <w:rsid w:val="00807EEA"/>
    <w:rsid w:val="00813033"/>
    <w:rsid w:val="0081469E"/>
    <w:rsid w:val="008159FA"/>
    <w:rsid w:val="008167F8"/>
    <w:rsid w:val="00817460"/>
    <w:rsid w:val="0081748B"/>
    <w:rsid w:val="0081769C"/>
    <w:rsid w:val="00820614"/>
    <w:rsid w:val="008214E3"/>
    <w:rsid w:val="00824257"/>
    <w:rsid w:val="00824F8B"/>
    <w:rsid w:val="00827118"/>
    <w:rsid w:val="00827A59"/>
    <w:rsid w:val="00827F75"/>
    <w:rsid w:val="008305B0"/>
    <w:rsid w:val="008305FD"/>
    <w:rsid w:val="00830F77"/>
    <w:rsid w:val="00831229"/>
    <w:rsid w:val="008319AE"/>
    <w:rsid w:val="00831D27"/>
    <w:rsid w:val="00832759"/>
    <w:rsid w:val="00833770"/>
    <w:rsid w:val="008338AC"/>
    <w:rsid w:val="0083396D"/>
    <w:rsid w:val="0083408E"/>
    <w:rsid w:val="00836991"/>
    <w:rsid w:val="008371F8"/>
    <w:rsid w:val="00837AF5"/>
    <w:rsid w:val="00841744"/>
    <w:rsid w:val="00841A98"/>
    <w:rsid w:val="00841E62"/>
    <w:rsid w:val="008427BF"/>
    <w:rsid w:val="00843F09"/>
    <w:rsid w:val="0084426B"/>
    <w:rsid w:val="00844682"/>
    <w:rsid w:val="0084474C"/>
    <w:rsid w:val="008460BD"/>
    <w:rsid w:val="008465C6"/>
    <w:rsid w:val="0085178F"/>
    <w:rsid w:val="00853026"/>
    <w:rsid w:val="00856040"/>
    <w:rsid w:val="00856D6B"/>
    <w:rsid w:val="00857A79"/>
    <w:rsid w:val="00857D7F"/>
    <w:rsid w:val="00860344"/>
    <w:rsid w:val="00860DD4"/>
    <w:rsid w:val="0086132B"/>
    <w:rsid w:val="0086252E"/>
    <w:rsid w:val="00862C79"/>
    <w:rsid w:val="0086343E"/>
    <w:rsid w:val="0086482A"/>
    <w:rsid w:val="00867C8A"/>
    <w:rsid w:val="00870061"/>
    <w:rsid w:val="00877386"/>
    <w:rsid w:val="00883BEB"/>
    <w:rsid w:val="0088404B"/>
    <w:rsid w:val="0088587F"/>
    <w:rsid w:val="00887895"/>
    <w:rsid w:val="008904E5"/>
    <w:rsid w:val="0089095B"/>
    <w:rsid w:val="00892E92"/>
    <w:rsid w:val="008933AD"/>
    <w:rsid w:val="00893921"/>
    <w:rsid w:val="008A0448"/>
    <w:rsid w:val="008A1B92"/>
    <w:rsid w:val="008A22EC"/>
    <w:rsid w:val="008A3F2B"/>
    <w:rsid w:val="008A44C9"/>
    <w:rsid w:val="008A567B"/>
    <w:rsid w:val="008A58A8"/>
    <w:rsid w:val="008A7C1E"/>
    <w:rsid w:val="008B0927"/>
    <w:rsid w:val="008B1E9B"/>
    <w:rsid w:val="008B2E19"/>
    <w:rsid w:val="008B3D35"/>
    <w:rsid w:val="008B5359"/>
    <w:rsid w:val="008B6175"/>
    <w:rsid w:val="008B7C02"/>
    <w:rsid w:val="008B7FCC"/>
    <w:rsid w:val="008C002E"/>
    <w:rsid w:val="008C1BDA"/>
    <w:rsid w:val="008C2534"/>
    <w:rsid w:val="008C31EB"/>
    <w:rsid w:val="008C59E9"/>
    <w:rsid w:val="008C6636"/>
    <w:rsid w:val="008D0398"/>
    <w:rsid w:val="008D0676"/>
    <w:rsid w:val="008D126F"/>
    <w:rsid w:val="008D50E1"/>
    <w:rsid w:val="008D6C95"/>
    <w:rsid w:val="008D7867"/>
    <w:rsid w:val="008E1299"/>
    <w:rsid w:val="008E2597"/>
    <w:rsid w:val="008E384B"/>
    <w:rsid w:val="008E3E99"/>
    <w:rsid w:val="008E4AC0"/>
    <w:rsid w:val="008E563E"/>
    <w:rsid w:val="008E5F4B"/>
    <w:rsid w:val="008E6649"/>
    <w:rsid w:val="008E7C25"/>
    <w:rsid w:val="008F0C08"/>
    <w:rsid w:val="008F24DB"/>
    <w:rsid w:val="008F4C6F"/>
    <w:rsid w:val="00900780"/>
    <w:rsid w:val="0090428F"/>
    <w:rsid w:val="0090728C"/>
    <w:rsid w:val="00910178"/>
    <w:rsid w:val="0091156B"/>
    <w:rsid w:val="009115E0"/>
    <w:rsid w:val="0091374E"/>
    <w:rsid w:val="009153C4"/>
    <w:rsid w:val="009155FE"/>
    <w:rsid w:val="009159C3"/>
    <w:rsid w:val="009162ED"/>
    <w:rsid w:val="00916A81"/>
    <w:rsid w:val="0091735A"/>
    <w:rsid w:val="00917952"/>
    <w:rsid w:val="00921398"/>
    <w:rsid w:val="00921FE5"/>
    <w:rsid w:val="00923747"/>
    <w:rsid w:val="009276FA"/>
    <w:rsid w:val="00927A32"/>
    <w:rsid w:val="009307CF"/>
    <w:rsid w:val="00931EFF"/>
    <w:rsid w:val="00934C18"/>
    <w:rsid w:val="00934E0B"/>
    <w:rsid w:val="009351C0"/>
    <w:rsid w:val="00935C17"/>
    <w:rsid w:val="00937356"/>
    <w:rsid w:val="00940A83"/>
    <w:rsid w:val="009414F4"/>
    <w:rsid w:val="00941B28"/>
    <w:rsid w:val="0094217C"/>
    <w:rsid w:val="00942B19"/>
    <w:rsid w:val="00942E0E"/>
    <w:rsid w:val="00943493"/>
    <w:rsid w:val="00943C17"/>
    <w:rsid w:val="0095314B"/>
    <w:rsid w:val="009548A5"/>
    <w:rsid w:val="00955D1F"/>
    <w:rsid w:val="00955D31"/>
    <w:rsid w:val="009574F5"/>
    <w:rsid w:val="00960085"/>
    <w:rsid w:val="009622F2"/>
    <w:rsid w:val="00962383"/>
    <w:rsid w:val="009629B3"/>
    <w:rsid w:val="00962F49"/>
    <w:rsid w:val="00963AA7"/>
    <w:rsid w:val="00964DB9"/>
    <w:rsid w:val="00965391"/>
    <w:rsid w:val="00965BEA"/>
    <w:rsid w:val="00965E73"/>
    <w:rsid w:val="0097243F"/>
    <w:rsid w:val="00972994"/>
    <w:rsid w:val="00972D99"/>
    <w:rsid w:val="009759BB"/>
    <w:rsid w:val="00975FA2"/>
    <w:rsid w:val="00976584"/>
    <w:rsid w:val="00976957"/>
    <w:rsid w:val="00980301"/>
    <w:rsid w:val="00980F9D"/>
    <w:rsid w:val="009847FF"/>
    <w:rsid w:val="00985845"/>
    <w:rsid w:val="00985A41"/>
    <w:rsid w:val="00987801"/>
    <w:rsid w:val="009904A7"/>
    <w:rsid w:val="009906A9"/>
    <w:rsid w:val="0099112E"/>
    <w:rsid w:val="00993A3B"/>
    <w:rsid w:val="00993D7E"/>
    <w:rsid w:val="009945B2"/>
    <w:rsid w:val="00994AAE"/>
    <w:rsid w:val="00996D65"/>
    <w:rsid w:val="0099701F"/>
    <w:rsid w:val="00997CBF"/>
    <w:rsid w:val="009A0652"/>
    <w:rsid w:val="009A30B2"/>
    <w:rsid w:val="009A4C4D"/>
    <w:rsid w:val="009A7F67"/>
    <w:rsid w:val="009B21CE"/>
    <w:rsid w:val="009B313B"/>
    <w:rsid w:val="009B32E7"/>
    <w:rsid w:val="009B4609"/>
    <w:rsid w:val="009B5801"/>
    <w:rsid w:val="009B5B1F"/>
    <w:rsid w:val="009B602E"/>
    <w:rsid w:val="009B64C7"/>
    <w:rsid w:val="009B6B1A"/>
    <w:rsid w:val="009C2FFD"/>
    <w:rsid w:val="009C329D"/>
    <w:rsid w:val="009D03A2"/>
    <w:rsid w:val="009D203F"/>
    <w:rsid w:val="009D205B"/>
    <w:rsid w:val="009D6EA0"/>
    <w:rsid w:val="009E1071"/>
    <w:rsid w:val="009E143E"/>
    <w:rsid w:val="009E227B"/>
    <w:rsid w:val="009E2506"/>
    <w:rsid w:val="009E2576"/>
    <w:rsid w:val="009E3B35"/>
    <w:rsid w:val="009E4B5C"/>
    <w:rsid w:val="009E4D6F"/>
    <w:rsid w:val="009E54DF"/>
    <w:rsid w:val="009E6821"/>
    <w:rsid w:val="009E7247"/>
    <w:rsid w:val="009F1370"/>
    <w:rsid w:val="009F265B"/>
    <w:rsid w:val="009F28A9"/>
    <w:rsid w:val="009F4238"/>
    <w:rsid w:val="009F5F87"/>
    <w:rsid w:val="009F6298"/>
    <w:rsid w:val="00A005B4"/>
    <w:rsid w:val="00A010FF"/>
    <w:rsid w:val="00A01A95"/>
    <w:rsid w:val="00A03326"/>
    <w:rsid w:val="00A03FFD"/>
    <w:rsid w:val="00A1042C"/>
    <w:rsid w:val="00A1060C"/>
    <w:rsid w:val="00A10E9B"/>
    <w:rsid w:val="00A13A79"/>
    <w:rsid w:val="00A15397"/>
    <w:rsid w:val="00A1555C"/>
    <w:rsid w:val="00A17EF2"/>
    <w:rsid w:val="00A21E08"/>
    <w:rsid w:val="00A268E0"/>
    <w:rsid w:val="00A27044"/>
    <w:rsid w:val="00A276A3"/>
    <w:rsid w:val="00A278F8"/>
    <w:rsid w:val="00A30298"/>
    <w:rsid w:val="00A3095B"/>
    <w:rsid w:val="00A31A46"/>
    <w:rsid w:val="00A32F16"/>
    <w:rsid w:val="00A334FD"/>
    <w:rsid w:val="00A33CA5"/>
    <w:rsid w:val="00A33CFA"/>
    <w:rsid w:val="00A371DC"/>
    <w:rsid w:val="00A376D2"/>
    <w:rsid w:val="00A4239C"/>
    <w:rsid w:val="00A42461"/>
    <w:rsid w:val="00A42D1B"/>
    <w:rsid w:val="00A44C7B"/>
    <w:rsid w:val="00A45E0D"/>
    <w:rsid w:val="00A472CE"/>
    <w:rsid w:val="00A52814"/>
    <w:rsid w:val="00A52A33"/>
    <w:rsid w:val="00A554CF"/>
    <w:rsid w:val="00A5680F"/>
    <w:rsid w:val="00A60FC2"/>
    <w:rsid w:val="00A623E8"/>
    <w:rsid w:val="00A63117"/>
    <w:rsid w:val="00A66335"/>
    <w:rsid w:val="00A66AF9"/>
    <w:rsid w:val="00A71516"/>
    <w:rsid w:val="00A71E4B"/>
    <w:rsid w:val="00A7432B"/>
    <w:rsid w:val="00A76834"/>
    <w:rsid w:val="00A818EF"/>
    <w:rsid w:val="00A82E58"/>
    <w:rsid w:val="00A86150"/>
    <w:rsid w:val="00A870DC"/>
    <w:rsid w:val="00A878DB"/>
    <w:rsid w:val="00A87E4C"/>
    <w:rsid w:val="00A92185"/>
    <w:rsid w:val="00A92533"/>
    <w:rsid w:val="00A92E29"/>
    <w:rsid w:val="00A93464"/>
    <w:rsid w:val="00A941F4"/>
    <w:rsid w:val="00A96FD6"/>
    <w:rsid w:val="00A97C83"/>
    <w:rsid w:val="00AA10E2"/>
    <w:rsid w:val="00AA200B"/>
    <w:rsid w:val="00AA286F"/>
    <w:rsid w:val="00AA33F9"/>
    <w:rsid w:val="00AA52BF"/>
    <w:rsid w:val="00AA57DE"/>
    <w:rsid w:val="00AA7C3B"/>
    <w:rsid w:val="00AB132C"/>
    <w:rsid w:val="00AB1480"/>
    <w:rsid w:val="00AB25DB"/>
    <w:rsid w:val="00AB45EE"/>
    <w:rsid w:val="00AB4B32"/>
    <w:rsid w:val="00AB4FEA"/>
    <w:rsid w:val="00AB62D1"/>
    <w:rsid w:val="00AB65D9"/>
    <w:rsid w:val="00AB6A9A"/>
    <w:rsid w:val="00AB74E1"/>
    <w:rsid w:val="00AC1D69"/>
    <w:rsid w:val="00AC23A4"/>
    <w:rsid w:val="00AC3502"/>
    <w:rsid w:val="00AD20C3"/>
    <w:rsid w:val="00AD557E"/>
    <w:rsid w:val="00AE3E57"/>
    <w:rsid w:val="00AE46A8"/>
    <w:rsid w:val="00AE46B4"/>
    <w:rsid w:val="00AE52ED"/>
    <w:rsid w:val="00AE6576"/>
    <w:rsid w:val="00AF053F"/>
    <w:rsid w:val="00AF133A"/>
    <w:rsid w:val="00AF1503"/>
    <w:rsid w:val="00AF1659"/>
    <w:rsid w:val="00AF190F"/>
    <w:rsid w:val="00AF1BFA"/>
    <w:rsid w:val="00AF2297"/>
    <w:rsid w:val="00AF2A0C"/>
    <w:rsid w:val="00AF4D48"/>
    <w:rsid w:val="00AF4DE5"/>
    <w:rsid w:val="00AF5837"/>
    <w:rsid w:val="00AF602F"/>
    <w:rsid w:val="00B001BC"/>
    <w:rsid w:val="00B006C8"/>
    <w:rsid w:val="00B02CC7"/>
    <w:rsid w:val="00B0539E"/>
    <w:rsid w:val="00B10844"/>
    <w:rsid w:val="00B10F7B"/>
    <w:rsid w:val="00B11A3F"/>
    <w:rsid w:val="00B11BFA"/>
    <w:rsid w:val="00B12A39"/>
    <w:rsid w:val="00B144BD"/>
    <w:rsid w:val="00B161A1"/>
    <w:rsid w:val="00B168FE"/>
    <w:rsid w:val="00B16AB9"/>
    <w:rsid w:val="00B16CBA"/>
    <w:rsid w:val="00B20B43"/>
    <w:rsid w:val="00B20C63"/>
    <w:rsid w:val="00B2244A"/>
    <w:rsid w:val="00B24DD9"/>
    <w:rsid w:val="00B25615"/>
    <w:rsid w:val="00B3215E"/>
    <w:rsid w:val="00B332D6"/>
    <w:rsid w:val="00B34482"/>
    <w:rsid w:val="00B409E0"/>
    <w:rsid w:val="00B40A3C"/>
    <w:rsid w:val="00B41744"/>
    <w:rsid w:val="00B417E5"/>
    <w:rsid w:val="00B41D42"/>
    <w:rsid w:val="00B4263D"/>
    <w:rsid w:val="00B42A59"/>
    <w:rsid w:val="00B452AA"/>
    <w:rsid w:val="00B45D5F"/>
    <w:rsid w:val="00B47555"/>
    <w:rsid w:val="00B50C2B"/>
    <w:rsid w:val="00B513A2"/>
    <w:rsid w:val="00B5230F"/>
    <w:rsid w:val="00B52EEC"/>
    <w:rsid w:val="00B52FD0"/>
    <w:rsid w:val="00B553C8"/>
    <w:rsid w:val="00B561CB"/>
    <w:rsid w:val="00B564C8"/>
    <w:rsid w:val="00B570AD"/>
    <w:rsid w:val="00B60789"/>
    <w:rsid w:val="00B61390"/>
    <w:rsid w:val="00B634B9"/>
    <w:rsid w:val="00B648DD"/>
    <w:rsid w:val="00B679F6"/>
    <w:rsid w:val="00B67C50"/>
    <w:rsid w:val="00B7231A"/>
    <w:rsid w:val="00B729CA"/>
    <w:rsid w:val="00B7310C"/>
    <w:rsid w:val="00B738F0"/>
    <w:rsid w:val="00B7430B"/>
    <w:rsid w:val="00B7559C"/>
    <w:rsid w:val="00B75EBF"/>
    <w:rsid w:val="00B809F8"/>
    <w:rsid w:val="00B837C1"/>
    <w:rsid w:val="00B85A27"/>
    <w:rsid w:val="00B85D42"/>
    <w:rsid w:val="00B86039"/>
    <w:rsid w:val="00B864A6"/>
    <w:rsid w:val="00B87730"/>
    <w:rsid w:val="00B91405"/>
    <w:rsid w:val="00B91C16"/>
    <w:rsid w:val="00B928DB"/>
    <w:rsid w:val="00B93555"/>
    <w:rsid w:val="00B947C2"/>
    <w:rsid w:val="00B973F5"/>
    <w:rsid w:val="00BA3538"/>
    <w:rsid w:val="00BA6482"/>
    <w:rsid w:val="00BA6964"/>
    <w:rsid w:val="00BA7359"/>
    <w:rsid w:val="00BB0EAC"/>
    <w:rsid w:val="00BB0F6C"/>
    <w:rsid w:val="00BB216A"/>
    <w:rsid w:val="00BB231A"/>
    <w:rsid w:val="00BB2D12"/>
    <w:rsid w:val="00BB3660"/>
    <w:rsid w:val="00BB382F"/>
    <w:rsid w:val="00BB3F65"/>
    <w:rsid w:val="00BB44C2"/>
    <w:rsid w:val="00BB4713"/>
    <w:rsid w:val="00BB599E"/>
    <w:rsid w:val="00BB6320"/>
    <w:rsid w:val="00BC090E"/>
    <w:rsid w:val="00BC11AD"/>
    <w:rsid w:val="00BC139F"/>
    <w:rsid w:val="00BC4681"/>
    <w:rsid w:val="00BC4E68"/>
    <w:rsid w:val="00BC4F10"/>
    <w:rsid w:val="00BC6A65"/>
    <w:rsid w:val="00BC6D30"/>
    <w:rsid w:val="00BD28EC"/>
    <w:rsid w:val="00BD2E45"/>
    <w:rsid w:val="00BD3F61"/>
    <w:rsid w:val="00BD4E30"/>
    <w:rsid w:val="00BD6121"/>
    <w:rsid w:val="00BD7FAC"/>
    <w:rsid w:val="00BE22A0"/>
    <w:rsid w:val="00BE3A14"/>
    <w:rsid w:val="00BE5B51"/>
    <w:rsid w:val="00BE7449"/>
    <w:rsid w:val="00BF08CB"/>
    <w:rsid w:val="00BF165D"/>
    <w:rsid w:val="00BF19A8"/>
    <w:rsid w:val="00BF22AA"/>
    <w:rsid w:val="00BF5925"/>
    <w:rsid w:val="00BF5A52"/>
    <w:rsid w:val="00BF6837"/>
    <w:rsid w:val="00BF7DB2"/>
    <w:rsid w:val="00BF7E95"/>
    <w:rsid w:val="00C01E4A"/>
    <w:rsid w:val="00C044DA"/>
    <w:rsid w:val="00C044EA"/>
    <w:rsid w:val="00C04AA6"/>
    <w:rsid w:val="00C060B8"/>
    <w:rsid w:val="00C07B4E"/>
    <w:rsid w:val="00C12FDB"/>
    <w:rsid w:val="00C1323F"/>
    <w:rsid w:val="00C135C5"/>
    <w:rsid w:val="00C13B07"/>
    <w:rsid w:val="00C14977"/>
    <w:rsid w:val="00C16656"/>
    <w:rsid w:val="00C1677E"/>
    <w:rsid w:val="00C17CA6"/>
    <w:rsid w:val="00C200B6"/>
    <w:rsid w:val="00C2028B"/>
    <w:rsid w:val="00C243B2"/>
    <w:rsid w:val="00C2469A"/>
    <w:rsid w:val="00C247A0"/>
    <w:rsid w:val="00C2697E"/>
    <w:rsid w:val="00C303B2"/>
    <w:rsid w:val="00C3212B"/>
    <w:rsid w:val="00C33127"/>
    <w:rsid w:val="00C363E6"/>
    <w:rsid w:val="00C42E19"/>
    <w:rsid w:val="00C44A7F"/>
    <w:rsid w:val="00C467C8"/>
    <w:rsid w:val="00C51730"/>
    <w:rsid w:val="00C51D7D"/>
    <w:rsid w:val="00C52C45"/>
    <w:rsid w:val="00C532A6"/>
    <w:rsid w:val="00C54A23"/>
    <w:rsid w:val="00C54C79"/>
    <w:rsid w:val="00C55A5D"/>
    <w:rsid w:val="00C5759B"/>
    <w:rsid w:val="00C578C9"/>
    <w:rsid w:val="00C629F8"/>
    <w:rsid w:val="00C637DB"/>
    <w:rsid w:val="00C65DC6"/>
    <w:rsid w:val="00C673E8"/>
    <w:rsid w:val="00C67CA4"/>
    <w:rsid w:val="00C717C5"/>
    <w:rsid w:val="00C76377"/>
    <w:rsid w:val="00C76911"/>
    <w:rsid w:val="00C76A05"/>
    <w:rsid w:val="00C76F7D"/>
    <w:rsid w:val="00C776B8"/>
    <w:rsid w:val="00C77A24"/>
    <w:rsid w:val="00C77ADB"/>
    <w:rsid w:val="00C77E6E"/>
    <w:rsid w:val="00C8187E"/>
    <w:rsid w:val="00C82BA7"/>
    <w:rsid w:val="00C83160"/>
    <w:rsid w:val="00C833DA"/>
    <w:rsid w:val="00C85335"/>
    <w:rsid w:val="00C85432"/>
    <w:rsid w:val="00C85E3A"/>
    <w:rsid w:val="00C86B18"/>
    <w:rsid w:val="00C8729B"/>
    <w:rsid w:val="00C875F2"/>
    <w:rsid w:val="00C91EF8"/>
    <w:rsid w:val="00C92AC2"/>
    <w:rsid w:val="00C934F5"/>
    <w:rsid w:val="00C94580"/>
    <w:rsid w:val="00C94957"/>
    <w:rsid w:val="00C95242"/>
    <w:rsid w:val="00C96358"/>
    <w:rsid w:val="00C970CC"/>
    <w:rsid w:val="00CA151C"/>
    <w:rsid w:val="00CA3AE3"/>
    <w:rsid w:val="00CA3C17"/>
    <w:rsid w:val="00CA4E89"/>
    <w:rsid w:val="00CA5FEB"/>
    <w:rsid w:val="00CA74AC"/>
    <w:rsid w:val="00CA7F24"/>
    <w:rsid w:val="00CB02DD"/>
    <w:rsid w:val="00CB189A"/>
    <w:rsid w:val="00CB2884"/>
    <w:rsid w:val="00CB2CA7"/>
    <w:rsid w:val="00CB3644"/>
    <w:rsid w:val="00CB4EEE"/>
    <w:rsid w:val="00CB56C7"/>
    <w:rsid w:val="00CB6F96"/>
    <w:rsid w:val="00CC0F18"/>
    <w:rsid w:val="00CC1B11"/>
    <w:rsid w:val="00CC2387"/>
    <w:rsid w:val="00CC41E6"/>
    <w:rsid w:val="00CC6908"/>
    <w:rsid w:val="00CC733D"/>
    <w:rsid w:val="00CC7DD9"/>
    <w:rsid w:val="00CD18D1"/>
    <w:rsid w:val="00CD1A9A"/>
    <w:rsid w:val="00CD22A0"/>
    <w:rsid w:val="00CD3122"/>
    <w:rsid w:val="00CD3312"/>
    <w:rsid w:val="00CD3E96"/>
    <w:rsid w:val="00CD7C78"/>
    <w:rsid w:val="00CE148B"/>
    <w:rsid w:val="00CE203C"/>
    <w:rsid w:val="00CE75AD"/>
    <w:rsid w:val="00CF0896"/>
    <w:rsid w:val="00CF0C2E"/>
    <w:rsid w:val="00CF3429"/>
    <w:rsid w:val="00CF458C"/>
    <w:rsid w:val="00CF66E3"/>
    <w:rsid w:val="00CF6EF4"/>
    <w:rsid w:val="00CF7850"/>
    <w:rsid w:val="00D00844"/>
    <w:rsid w:val="00D00CFD"/>
    <w:rsid w:val="00D02234"/>
    <w:rsid w:val="00D025DF"/>
    <w:rsid w:val="00D02E5A"/>
    <w:rsid w:val="00D03132"/>
    <w:rsid w:val="00D04DDF"/>
    <w:rsid w:val="00D11954"/>
    <w:rsid w:val="00D1290D"/>
    <w:rsid w:val="00D1320A"/>
    <w:rsid w:val="00D14DCF"/>
    <w:rsid w:val="00D1585D"/>
    <w:rsid w:val="00D15996"/>
    <w:rsid w:val="00D17CC2"/>
    <w:rsid w:val="00D21935"/>
    <w:rsid w:val="00D219EC"/>
    <w:rsid w:val="00D21C62"/>
    <w:rsid w:val="00D23B74"/>
    <w:rsid w:val="00D23DF3"/>
    <w:rsid w:val="00D24B28"/>
    <w:rsid w:val="00D24BEB"/>
    <w:rsid w:val="00D25170"/>
    <w:rsid w:val="00D25BC0"/>
    <w:rsid w:val="00D312EE"/>
    <w:rsid w:val="00D31F9D"/>
    <w:rsid w:val="00D3363E"/>
    <w:rsid w:val="00D35AD1"/>
    <w:rsid w:val="00D35C66"/>
    <w:rsid w:val="00D35DC0"/>
    <w:rsid w:val="00D37D56"/>
    <w:rsid w:val="00D41A4B"/>
    <w:rsid w:val="00D4476A"/>
    <w:rsid w:val="00D46602"/>
    <w:rsid w:val="00D47161"/>
    <w:rsid w:val="00D47948"/>
    <w:rsid w:val="00D513C4"/>
    <w:rsid w:val="00D560D5"/>
    <w:rsid w:val="00D5654C"/>
    <w:rsid w:val="00D571F6"/>
    <w:rsid w:val="00D57FAE"/>
    <w:rsid w:val="00D60693"/>
    <w:rsid w:val="00D610E5"/>
    <w:rsid w:val="00D61536"/>
    <w:rsid w:val="00D6230F"/>
    <w:rsid w:val="00D638F1"/>
    <w:rsid w:val="00D64933"/>
    <w:rsid w:val="00D64F59"/>
    <w:rsid w:val="00D6678B"/>
    <w:rsid w:val="00D725EF"/>
    <w:rsid w:val="00D72872"/>
    <w:rsid w:val="00D743A5"/>
    <w:rsid w:val="00D816A1"/>
    <w:rsid w:val="00D829FC"/>
    <w:rsid w:val="00D8347C"/>
    <w:rsid w:val="00D85AED"/>
    <w:rsid w:val="00D9065A"/>
    <w:rsid w:val="00D91332"/>
    <w:rsid w:val="00D91CA3"/>
    <w:rsid w:val="00D93592"/>
    <w:rsid w:val="00D93BB4"/>
    <w:rsid w:val="00D94C4D"/>
    <w:rsid w:val="00D95972"/>
    <w:rsid w:val="00D97046"/>
    <w:rsid w:val="00DA1810"/>
    <w:rsid w:val="00DA25B9"/>
    <w:rsid w:val="00DA2F41"/>
    <w:rsid w:val="00DA469A"/>
    <w:rsid w:val="00DA47CB"/>
    <w:rsid w:val="00DA50BA"/>
    <w:rsid w:val="00DA69A6"/>
    <w:rsid w:val="00DB1A86"/>
    <w:rsid w:val="00DB21CF"/>
    <w:rsid w:val="00DB2CFB"/>
    <w:rsid w:val="00DB304B"/>
    <w:rsid w:val="00DB394A"/>
    <w:rsid w:val="00DB3D4D"/>
    <w:rsid w:val="00DB4AFF"/>
    <w:rsid w:val="00DB547B"/>
    <w:rsid w:val="00DB5FF5"/>
    <w:rsid w:val="00DB6250"/>
    <w:rsid w:val="00DB6D71"/>
    <w:rsid w:val="00DB7D90"/>
    <w:rsid w:val="00DC04B1"/>
    <w:rsid w:val="00DC0EDF"/>
    <w:rsid w:val="00DC209A"/>
    <w:rsid w:val="00DC2AFD"/>
    <w:rsid w:val="00DC4ECD"/>
    <w:rsid w:val="00DC595A"/>
    <w:rsid w:val="00DC5A4A"/>
    <w:rsid w:val="00DD098A"/>
    <w:rsid w:val="00DD5A4D"/>
    <w:rsid w:val="00DD5C36"/>
    <w:rsid w:val="00DD7AD0"/>
    <w:rsid w:val="00DE076A"/>
    <w:rsid w:val="00DE11E4"/>
    <w:rsid w:val="00DE1850"/>
    <w:rsid w:val="00DE53D3"/>
    <w:rsid w:val="00DE6AC2"/>
    <w:rsid w:val="00DF1663"/>
    <w:rsid w:val="00DF25DA"/>
    <w:rsid w:val="00DF34C9"/>
    <w:rsid w:val="00DF3587"/>
    <w:rsid w:val="00DF6DB9"/>
    <w:rsid w:val="00DF7C89"/>
    <w:rsid w:val="00E00269"/>
    <w:rsid w:val="00E009C9"/>
    <w:rsid w:val="00E028B5"/>
    <w:rsid w:val="00E032AF"/>
    <w:rsid w:val="00E04BE6"/>
    <w:rsid w:val="00E10DAF"/>
    <w:rsid w:val="00E11004"/>
    <w:rsid w:val="00E115AE"/>
    <w:rsid w:val="00E141FF"/>
    <w:rsid w:val="00E14BDC"/>
    <w:rsid w:val="00E15B76"/>
    <w:rsid w:val="00E169D6"/>
    <w:rsid w:val="00E21CC5"/>
    <w:rsid w:val="00E2339C"/>
    <w:rsid w:val="00E23965"/>
    <w:rsid w:val="00E23D80"/>
    <w:rsid w:val="00E24029"/>
    <w:rsid w:val="00E243EF"/>
    <w:rsid w:val="00E24795"/>
    <w:rsid w:val="00E253AC"/>
    <w:rsid w:val="00E25687"/>
    <w:rsid w:val="00E25EBA"/>
    <w:rsid w:val="00E25F44"/>
    <w:rsid w:val="00E270E7"/>
    <w:rsid w:val="00E27822"/>
    <w:rsid w:val="00E3082E"/>
    <w:rsid w:val="00E3106B"/>
    <w:rsid w:val="00E32742"/>
    <w:rsid w:val="00E33ED0"/>
    <w:rsid w:val="00E3451F"/>
    <w:rsid w:val="00E361D7"/>
    <w:rsid w:val="00E364DD"/>
    <w:rsid w:val="00E402E5"/>
    <w:rsid w:val="00E406C5"/>
    <w:rsid w:val="00E40C30"/>
    <w:rsid w:val="00E417C8"/>
    <w:rsid w:val="00E4219B"/>
    <w:rsid w:val="00E4258D"/>
    <w:rsid w:val="00E4737C"/>
    <w:rsid w:val="00E51BDE"/>
    <w:rsid w:val="00E529A9"/>
    <w:rsid w:val="00E52E98"/>
    <w:rsid w:val="00E52EC3"/>
    <w:rsid w:val="00E52EDA"/>
    <w:rsid w:val="00E54B39"/>
    <w:rsid w:val="00E60242"/>
    <w:rsid w:val="00E6079B"/>
    <w:rsid w:val="00E66AC1"/>
    <w:rsid w:val="00E67322"/>
    <w:rsid w:val="00E7074D"/>
    <w:rsid w:val="00E709BC"/>
    <w:rsid w:val="00E70FBF"/>
    <w:rsid w:val="00E71F7D"/>
    <w:rsid w:val="00E73AAC"/>
    <w:rsid w:val="00E7429A"/>
    <w:rsid w:val="00E759EA"/>
    <w:rsid w:val="00E808D5"/>
    <w:rsid w:val="00E826F2"/>
    <w:rsid w:val="00E82BA3"/>
    <w:rsid w:val="00E83364"/>
    <w:rsid w:val="00E83760"/>
    <w:rsid w:val="00E839D0"/>
    <w:rsid w:val="00E84E7D"/>
    <w:rsid w:val="00E857BE"/>
    <w:rsid w:val="00E85F71"/>
    <w:rsid w:val="00E872C7"/>
    <w:rsid w:val="00E872F7"/>
    <w:rsid w:val="00E91235"/>
    <w:rsid w:val="00E92A5F"/>
    <w:rsid w:val="00E93D65"/>
    <w:rsid w:val="00E95604"/>
    <w:rsid w:val="00E96D2D"/>
    <w:rsid w:val="00EA05BB"/>
    <w:rsid w:val="00EA2650"/>
    <w:rsid w:val="00EA2E4F"/>
    <w:rsid w:val="00EA767E"/>
    <w:rsid w:val="00EA7D37"/>
    <w:rsid w:val="00EA7E9F"/>
    <w:rsid w:val="00EB2CAF"/>
    <w:rsid w:val="00EB310D"/>
    <w:rsid w:val="00EB538A"/>
    <w:rsid w:val="00EC2D49"/>
    <w:rsid w:val="00EC3507"/>
    <w:rsid w:val="00EC35ED"/>
    <w:rsid w:val="00EC54ED"/>
    <w:rsid w:val="00EC6130"/>
    <w:rsid w:val="00EC754C"/>
    <w:rsid w:val="00ED186D"/>
    <w:rsid w:val="00ED1C51"/>
    <w:rsid w:val="00ED1F73"/>
    <w:rsid w:val="00ED1FF6"/>
    <w:rsid w:val="00ED3871"/>
    <w:rsid w:val="00ED3A3A"/>
    <w:rsid w:val="00ED40D9"/>
    <w:rsid w:val="00ED7397"/>
    <w:rsid w:val="00EE1825"/>
    <w:rsid w:val="00EE1CB9"/>
    <w:rsid w:val="00EE2A06"/>
    <w:rsid w:val="00EE525E"/>
    <w:rsid w:val="00EE5BCD"/>
    <w:rsid w:val="00EE6AD9"/>
    <w:rsid w:val="00EE72A7"/>
    <w:rsid w:val="00EE7746"/>
    <w:rsid w:val="00EF0819"/>
    <w:rsid w:val="00EF36E4"/>
    <w:rsid w:val="00EF5617"/>
    <w:rsid w:val="00EF670A"/>
    <w:rsid w:val="00F00435"/>
    <w:rsid w:val="00F013C7"/>
    <w:rsid w:val="00F0155A"/>
    <w:rsid w:val="00F01A44"/>
    <w:rsid w:val="00F02758"/>
    <w:rsid w:val="00F02FE0"/>
    <w:rsid w:val="00F033D4"/>
    <w:rsid w:val="00F046F8"/>
    <w:rsid w:val="00F04DDF"/>
    <w:rsid w:val="00F051F2"/>
    <w:rsid w:val="00F123CC"/>
    <w:rsid w:val="00F144F2"/>
    <w:rsid w:val="00F148E7"/>
    <w:rsid w:val="00F153F8"/>
    <w:rsid w:val="00F1561F"/>
    <w:rsid w:val="00F162B9"/>
    <w:rsid w:val="00F214A2"/>
    <w:rsid w:val="00F21661"/>
    <w:rsid w:val="00F25B03"/>
    <w:rsid w:val="00F32DEB"/>
    <w:rsid w:val="00F33841"/>
    <w:rsid w:val="00F33944"/>
    <w:rsid w:val="00F33D8E"/>
    <w:rsid w:val="00F33E8B"/>
    <w:rsid w:val="00F34289"/>
    <w:rsid w:val="00F37493"/>
    <w:rsid w:val="00F413BB"/>
    <w:rsid w:val="00F4224E"/>
    <w:rsid w:val="00F43606"/>
    <w:rsid w:val="00F447C2"/>
    <w:rsid w:val="00F47100"/>
    <w:rsid w:val="00F47208"/>
    <w:rsid w:val="00F501F5"/>
    <w:rsid w:val="00F51D01"/>
    <w:rsid w:val="00F51E20"/>
    <w:rsid w:val="00F55365"/>
    <w:rsid w:val="00F5616D"/>
    <w:rsid w:val="00F5687C"/>
    <w:rsid w:val="00F57810"/>
    <w:rsid w:val="00F57CD4"/>
    <w:rsid w:val="00F60C56"/>
    <w:rsid w:val="00F61633"/>
    <w:rsid w:val="00F628B4"/>
    <w:rsid w:val="00F62AD0"/>
    <w:rsid w:val="00F6353B"/>
    <w:rsid w:val="00F656BB"/>
    <w:rsid w:val="00F679E8"/>
    <w:rsid w:val="00F708BE"/>
    <w:rsid w:val="00F70E47"/>
    <w:rsid w:val="00F73E25"/>
    <w:rsid w:val="00F75140"/>
    <w:rsid w:val="00F75CAD"/>
    <w:rsid w:val="00F75F25"/>
    <w:rsid w:val="00F80CDB"/>
    <w:rsid w:val="00F81945"/>
    <w:rsid w:val="00F822E4"/>
    <w:rsid w:val="00F831A6"/>
    <w:rsid w:val="00F843F5"/>
    <w:rsid w:val="00F85343"/>
    <w:rsid w:val="00F87397"/>
    <w:rsid w:val="00F87E49"/>
    <w:rsid w:val="00F90843"/>
    <w:rsid w:val="00F93EC8"/>
    <w:rsid w:val="00F97727"/>
    <w:rsid w:val="00FA0C93"/>
    <w:rsid w:val="00FA2398"/>
    <w:rsid w:val="00FA7960"/>
    <w:rsid w:val="00FB0385"/>
    <w:rsid w:val="00FB049F"/>
    <w:rsid w:val="00FB0AB5"/>
    <w:rsid w:val="00FB343C"/>
    <w:rsid w:val="00FB35B0"/>
    <w:rsid w:val="00FB3F2D"/>
    <w:rsid w:val="00FB5892"/>
    <w:rsid w:val="00FB5E8A"/>
    <w:rsid w:val="00FB6FF9"/>
    <w:rsid w:val="00FB7011"/>
    <w:rsid w:val="00FC204B"/>
    <w:rsid w:val="00FC2876"/>
    <w:rsid w:val="00FC2D70"/>
    <w:rsid w:val="00FC342B"/>
    <w:rsid w:val="00FC3D79"/>
    <w:rsid w:val="00FC4CE7"/>
    <w:rsid w:val="00FC64BF"/>
    <w:rsid w:val="00FC7C12"/>
    <w:rsid w:val="00FC7EAA"/>
    <w:rsid w:val="00FD0F87"/>
    <w:rsid w:val="00FD2634"/>
    <w:rsid w:val="00FD5EC6"/>
    <w:rsid w:val="00FD615D"/>
    <w:rsid w:val="00FE0A65"/>
    <w:rsid w:val="00FE0D4C"/>
    <w:rsid w:val="00FE0EDB"/>
    <w:rsid w:val="00FE39F4"/>
    <w:rsid w:val="00FE5164"/>
    <w:rsid w:val="00FE643C"/>
    <w:rsid w:val="00FE6E01"/>
    <w:rsid w:val="00FE769F"/>
    <w:rsid w:val="00FE79AA"/>
    <w:rsid w:val="00FE7D2F"/>
    <w:rsid w:val="00FF1E5B"/>
    <w:rsid w:val="00FF2AAE"/>
    <w:rsid w:val="00FF3F2C"/>
    <w:rsid w:val="00FF43A1"/>
    <w:rsid w:val="00FF445F"/>
    <w:rsid w:val="00FF4E39"/>
    <w:rsid w:val="00FF5756"/>
    <w:rsid w:val="00FF593E"/>
    <w:rsid w:val="00FF6D72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F29B"/>
  <w14:defaultImageDpi w14:val="32767"/>
  <w15:chartTrackingRefBased/>
  <w15:docId w15:val="{E810A5C1-0A2D-417A-8366-B626258E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E15B76"/>
    <w:rPr>
      <w:rFonts w:ascii="Times New Roman" w:hAnsi="Times New Roman"/>
    </w:rPr>
  </w:style>
  <w:style w:type="paragraph" w:styleId="1">
    <w:name w:val="heading 1"/>
    <w:basedOn w:val="a3"/>
    <w:next w:val="a3"/>
    <w:link w:val="10"/>
    <w:uiPriority w:val="9"/>
    <w:qFormat/>
    <w:rsid w:val="00B738F0"/>
    <w:pPr>
      <w:keepNext/>
      <w:keepLines/>
      <w:numPr>
        <w:numId w:val="16"/>
      </w:numPr>
      <w:spacing w:before="280" w:after="280"/>
      <w:ind w:firstLine="0"/>
      <w:contextualSpacing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2">
    <w:name w:val="heading 2"/>
    <w:basedOn w:val="a3"/>
    <w:next w:val="a3"/>
    <w:link w:val="20"/>
    <w:uiPriority w:val="9"/>
    <w:unhideWhenUsed/>
    <w:qFormat/>
    <w:rsid w:val="00CB189A"/>
    <w:pPr>
      <w:keepNext/>
      <w:keepLines/>
      <w:numPr>
        <w:ilvl w:val="1"/>
        <w:numId w:val="16"/>
      </w:numPr>
      <w:spacing w:before="280" w:after="280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9D6EA0"/>
    <w:pPr>
      <w:keepNext/>
      <w:keepLines/>
      <w:numPr>
        <w:ilvl w:val="2"/>
        <w:numId w:val="16"/>
      </w:numPr>
      <w:spacing w:before="280" w:after="280"/>
      <w:contextualSpacing/>
      <w:outlineLvl w:val="2"/>
    </w:pPr>
    <w:rPr>
      <w:rFonts w:eastAsiaTheme="majorEastAsia" w:cstheme="majorBidi"/>
      <w:b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833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33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8338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8338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8338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8338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B738F0"/>
    <w:rPr>
      <w:rFonts w:ascii="Times New Roman" w:eastAsiaTheme="majorEastAsia" w:hAnsi="Times New Roman" w:cstheme="majorBidi"/>
      <w:b/>
      <w:caps/>
      <w:szCs w:val="40"/>
    </w:rPr>
  </w:style>
  <w:style w:type="character" w:customStyle="1" w:styleId="20">
    <w:name w:val="Заголовок 2 Знак"/>
    <w:basedOn w:val="a4"/>
    <w:link w:val="2"/>
    <w:uiPriority w:val="9"/>
    <w:rsid w:val="00CB189A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30">
    <w:name w:val="Заголовок 3 Знак"/>
    <w:basedOn w:val="a4"/>
    <w:link w:val="3"/>
    <w:uiPriority w:val="9"/>
    <w:semiHidden/>
    <w:rsid w:val="009D6EA0"/>
    <w:rPr>
      <w:rFonts w:ascii="Times New Roman" w:eastAsiaTheme="majorEastAsia" w:hAnsi="Times New Roman" w:cstheme="majorBidi"/>
      <w:b/>
    </w:rPr>
  </w:style>
  <w:style w:type="character" w:customStyle="1" w:styleId="40">
    <w:name w:val="Заголовок 4 Знак"/>
    <w:basedOn w:val="a4"/>
    <w:link w:val="4"/>
    <w:uiPriority w:val="9"/>
    <w:semiHidden/>
    <w:rsid w:val="008338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8338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8338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8338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8338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8338AC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3"/>
    <w:next w:val="a3"/>
    <w:link w:val="a8"/>
    <w:uiPriority w:val="10"/>
    <w:qFormat/>
    <w:rsid w:val="006F4476"/>
    <w:pPr>
      <w:spacing w:after="28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4"/>
    <w:link w:val="a7"/>
    <w:uiPriority w:val="10"/>
    <w:rsid w:val="006F4476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a9">
    <w:name w:val="Subtitle"/>
    <w:basedOn w:val="a3"/>
    <w:next w:val="a3"/>
    <w:link w:val="aa"/>
    <w:uiPriority w:val="11"/>
    <w:rsid w:val="008338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a">
    <w:name w:val="Подзаголовок Знак"/>
    <w:basedOn w:val="a4"/>
    <w:link w:val="a9"/>
    <w:uiPriority w:val="11"/>
    <w:rsid w:val="008338AC"/>
    <w:rPr>
      <w:rFonts w:eastAsiaTheme="majorEastAsia" w:cstheme="majorBidi"/>
      <w:color w:val="595959" w:themeColor="text1" w:themeTint="A6"/>
      <w:spacing w:val="15"/>
    </w:rPr>
  </w:style>
  <w:style w:type="paragraph" w:styleId="21">
    <w:name w:val="Quote"/>
    <w:basedOn w:val="a3"/>
    <w:next w:val="a3"/>
    <w:link w:val="22"/>
    <w:uiPriority w:val="29"/>
    <w:rsid w:val="008338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8338AC"/>
    <w:rPr>
      <w:i/>
      <w:iCs/>
      <w:color w:val="404040" w:themeColor="text1" w:themeTint="BF"/>
    </w:rPr>
  </w:style>
  <w:style w:type="paragraph" w:styleId="a1">
    <w:name w:val="List Paragraph"/>
    <w:basedOn w:val="a3"/>
    <w:uiPriority w:val="34"/>
    <w:qFormat/>
    <w:rsid w:val="003E5C02"/>
    <w:pPr>
      <w:numPr>
        <w:numId w:val="3"/>
      </w:numPr>
      <w:ind w:left="935"/>
      <w:contextualSpacing/>
    </w:pPr>
  </w:style>
  <w:style w:type="character" w:styleId="ab">
    <w:name w:val="Intense Emphasis"/>
    <w:basedOn w:val="a4"/>
    <w:uiPriority w:val="21"/>
    <w:rsid w:val="008338AC"/>
    <w:rPr>
      <w:i/>
      <w:iCs/>
      <w:color w:val="0F4761" w:themeColor="accent1" w:themeShade="BF"/>
    </w:rPr>
  </w:style>
  <w:style w:type="paragraph" w:styleId="ac">
    <w:name w:val="Intense Quote"/>
    <w:basedOn w:val="a3"/>
    <w:next w:val="a3"/>
    <w:link w:val="ad"/>
    <w:uiPriority w:val="30"/>
    <w:rsid w:val="00833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4"/>
    <w:link w:val="ac"/>
    <w:uiPriority w:val="30"/>
    <w:rsid w:val="008338AC"/>
    <w:rPr>
      <w:i/>
      <w:iCs/>
      <w:color w:val="0F4761" w:themeColor="accent1" w:themeShade="BF"/>
    </w:rPr>
  </w:style>
  <w:style w:type="character" w:styleId="ae">
    <w:name w:val="Intense Reference"/>
    <w:basedOn w:val="a4"/>
    <w:uiPriority w:val="32"/>
    <w:rsid w:val="008338AC"/>
    <w:rPr>
      <w:b/>
      <w:bCs/>
      <w:smallCaps/>
      <w:color w:val="0F4761" w:themeColor="accent1" w:themeShade="BF"/>
      <w:spacing w:val="5"/>
    </w:rPr>
  </w:style>
  <w:style w:type="paragraph" w:styleId="af">
    <w:name w:val="No Spacing"/>
    <w:uiPriority w:val="1"/>
    <w:rsid w:val="00244E33"/>
    <w:rPr>
      <w:rFonts w:ascii="Times New Roman" w:hAnsi="Times New Roman"/>
    </w:rPr>
  </w:style>
  <w:style w:type="paragraph" w:styleId="af0">
    <w:name w:val="caption"/>
    <w:basedOn w:val="a3"/>
    <w:next w:val="a3"/>
    <w:uiPriority w:val="35"/>
    <w:unhideWhenUsed/>
    <w:qFormat/>
    <w:rsid w:val="00175997"/>
    <w:pPr>
      <w:spacing w:after="280"/>
      <w:contextualSpacing/>
      <w:jc w:val="center"/>
    </w:pPr>
    <w:rPr>
      <w:iCs/>
      <w:szCs w:val="18"/>
    </w:rPr>
  </w:style>
  <w:style w:type="table" w:styleId="af1">
    <w:name w:val="Table Grid"/>
    <w:basedOn w:val="a5"/>
    <w:uiPriority w:val="39"/>
    <w:rsid w:val="00BD2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line number"/>
    <w:basedOn w:val="a4"/>
    <w:uiPriority w:val="99"/>
    <w:semiHidden/>
    <w:unhideWhenUsed/>
    <w:rsid w:val="00552A03"/>
  </w:style>
  <w:style w:type="paragraph" w:styleId="af3">
    <w:name w:val="header"/>
    <w:basedOn w:val="a3"/>
    <w:link w:val="af4"/>
    <w:uiPriority w:val="99"/>
    <w:unhideWhenUsed/>
    <w:rsid w:val="00552A0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4"/>
    <w:link w:val="af3"/>
    <w:uiPriority w:val="99"/>
    <w:rsid w:val="00552A03"/>
    <w:rPr>
      <w:rFonts w:ascii="Times New Roman" w:hAnsi="Times New Roman"/>
    </w:rPr>
  </w:style>
  <w:style w:type="paragraph" w:styleId="af5">
    <w:name w:val="footer"/>
    <w:basedOn w:val="a3"/>
    <w:link w:val="af6"/>
    <w:uiPriority w:val="99"/>
    <w:unhideWhenUsed/>
    <w:rsid w:val="00552A03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4"/>
    <w:link w:val="af5"/>
    <w:uiPriority w:val="99"/>
    <w:rsid w:val="00552A03"/>
    <w:rPr>
      <w:rFonts w:ascii="Times New Roman" w:hAnsi="Times New Roman"/>
    </w:rPr>
  </w:style>
  <w:style w:type="character" w:styleId="af7">
    <w:name w:val="Placeholder Text"/>
    <w:basedOn w:val="a4"/>
    <w:uiPriority w:val="99"/>
    <w:semiHidden/>
    <w:rsid w:val="00480C27"/>
    <w:rPr>
      <w:color w:val="666666"/>
    </w:rPr>
  </w:style>
  <w:style w:type="paragraph" w:customStyle="1" w:styleId="af8">
    <w:name w:val="Абзац"/>
    <w:basedOn w:val="a3"/>
    <w:link w:val="af9"/>
    <w:autoRedefine/>
    <w:qFormat/>
    <w:rsid w:val="00C54A23"/>
    <w:pPr>
      <w:ind w:firstLine="709"/>
      <w:contextualSpacing/>
    </w:pPr>
  </w:style>
  <w:style w:type="character" w:customStyle="1" w:styleId="af9">
    <w:name w:val="Абзац Знак"/>
    <w:basedOn w:val="a4"/>
    <w:link w:val="af8"/>
    <w:rsid w:val="00C54A23"/>
    <w:rPr>
      <w:rFonts w:ascii="Times New Roman" w:hAnsi="Times New Roman"/>
    </w:rPr>
  </w:style>
  <w:style w:type="paragraph" w:styleId="afa">
    <w:name w:val="List"/>
    <w:basedOn w:val="a3"/>
    <w:uiPriority w:val="99"/>
    <w:unhideWhenUsed/>
    <w:rsid w:val="00ED1F73"/>
    <w:pPr>
      <w:ind w:left="283" w:hanging="283"/>
      <w:contextualSpacing/>
    </w:pPr>
  </w:style>
  <w:style w:type="paragraph" w:styleId="a">
    <w:name w:val="List Number"/>
    <w:basedOn w:val="a3"/>
    <w:uiPriority w:val="99"/>
    <w:unhideWhenUsed/>
    <w:rsid w:val="00ED1F73"/>
    <w:pPr>
      <w:numPr>
        <w:numId w:val="7"/>
      </w:numPr>
      <w:contextualSpacing/>
    </w:pPr>
  </w:style>
  <w:style w:type="numbering" w:customStyle="1" w:styleId="a0">
    <w:name w:val="Список элементов"/>
    <w:basedOn w:val="a6"/>
    <w:uiPriority w:val="99"/>
    <w:rsid w:val="00ED1F73"/>
    <w:pPr>
      <w:numPr>
        <w:numId w:val="9"/>
      </w:numPr>
    </w:pPr>
  </w:style>
  <w:style w:type="paragraph" w:customStyle="1" w:styleId="a2">
    <w:name w:val="Списочек"/>
    <w:basedOn w:val="a3"/>
    <w:link w:val="afb"/>
    <w:autoRedefine/>
    <w:qFormat/>
    <w:rsid w:val="00F051F2"/>
    <w:pPr>
      <w:numPr>
        <w:numId w:val="12"/>
      </w:numPr>
    </w:pPr>
  </w:style>
  <w:style w:type="character" w:customStyle="1" w:styleId="afb">
    <w:name w:val="Списочек Знак"/>
    <w:basedOn w:val="a4"/>
    <w:link w:val="a2"/>
    <w:rsid w:val="00F051F2"/>
    <w:rPr>
      <w:rFonts w:ascii="Times New Roman" w:hAnsi="Times New Roman"/>
    </w:rPr>
  </w:style>
  <w:style w:type="paragraph" w:customStyle="1" w:styleId="afc">
    <w:name w:val="Изображение"/>
    <w:basedOn w:val="a3"/>
    <w:link w:val="afd"/>
    <w:qFormat/>
    <w:rsid w:val="000742EF"/>
    <w:pPr>
      <w:spacing w:before="400"/>
      <w:contextualSpacing/>
      <w:jc w:val="center"/>
    </w:pPr>
    <w:rPr>
      <w:noProof/>
    </w:rPr>
  </w:style>
  <w:style w:type="character" w:customStyle="1" w:styleId="afd">
    <w:name w:val="Изображение Знак"/>
    <w:basedOn w:val="a4"/>
    <w:link w:val="afc"/>
    <w:rsid w:val="000742EF"/>
    <w:rPr>
      <w:rFonts w:ascii="Times New Roman" w:hAnsi="Times New Roman"/>
      <w:noProof/>
    </w:rPr>
  </w:style>
  <w:style w:type="character" w:styleId="afe">
    <w:name w:val="Hyperlink"/>
    <w:basedOn w:val="a4"/>
    <w:uiPriority w:val="99"/>
    <w:unhideWhenUsed/>
    <w:rsid w:val="00B20B43"/>
    <w:rPr>
      <w:color w:val="467886" w:themeColor="hyperlink"/>
      <w:u w:val="single"/>
    </w:rPr>
  </w:style>
  <w:style w:type="character" w:styleId="aff">
    <w:name w:val="Unresolved Mention"/>
    <w:basedOn w:val="a4"/>
    <w:uiPriority w:val="99"/>
    <w:semiHidden/>
    <w:unhideWhenUsed/>
    <w:rsid w:val="00B20B43"/>
    <w:rPr>
      <w:color w:val="605E5C"/>
      <w:shd w:val="clear" w:color="auto" w:fill="E1DFDD"/>
    </w:rPr>
  </w:style>
  <w:style w:type="paragraph" w:styleId="aff0">
    <w:name w:val="Normal (Web)"/>
    <w:basedOn w:val="a3"/>
    <w:uiPriority w:val="99"/>
    <w:unhideWhenUsed/>
    <w:rsid w:val="002D4EED"/>
    <w:pPr>
      <w:spacing w:before="100" w:beforeAutospacing="1" w:after="100" w:afterAutospacing="1"/>
      <w:jc w:val="left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  <w:style w:type="paragraph" w:customStyle="1" w:styleId="aff1">
    <w:name w:val="Название таблицы"/>
    <w:basedOn w:val="a3"/>
    <w:link w:val="aff2"/>
    <w:qFormat/>
    <w:rsid w:val="003A410E"/>
    <w:pPr>
      <w:spacing w:before="280"/>
    </w:pPr>
  </w:style>
  <w:style w:type="character" w:customStyle="1" w:styleId="aff2">
    <w:name w:val="Название таблицы Знак"/>
    <w:basedOn w:val="a4"/>
    <w:link w:val="aff1"/>
    <w:rsid w:val="003A410E"/>
    <w:rPr>
      <w:rFonts w:ascii="Times New Roman" w:hAnsi="Times New Roman"/>
    </w:rPr>
  </w:style>
  <w:style w:type="paragraph" w:styleId="aff3">
    <w:name w:val="TOC Heading"/>
    <w:basedOn w:val="1"/>
    <w:next w:val="a3"/>
    <w:uiPriority w:val="39"/>
    <w:unhideWhenUsed/>
    <w:qFormat/>
    <w:rsid w:val="004E7A8E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3"/>
    <w:next w:val="a3"/>
    <w:autoRedefine/>
    <w:uiPriority w:val="39"/>
    <w:unhideWhenUsed/>
    <w:rsid w:val="004E7A8E"/>
    <w:pPr>
      <w:spacing w:after="100"/>
    </w:pPr>
  </w:style>
  <w:style w:type="paragraph" w:styleId="23">
    <w:name w:val="toc 2"/>
    <w:basedOn w:val="a3"/>
    <w:next w:val="a3"/>
    <w:autoRedefine/>
    <w:uiPriority w:val="39"/>
    <w:unhideWhenUsed/>
    <w:rsid w:val="004E7A8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7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l\OneDrive\&#1044;&#1086;&#1082;&#1091;&#1084;&#1077;&#1085;&#1090;&#1099;\&#1053;&#1072;&#1089;&#1090;&#1088;&#1072;&#1080;&#1074;&#1072;&#1077;&#1084;&#1099;&#1077;%20&#1096;&#1072;&#1073;&#1083;&#1086;&#1085;&#1099;%20Office\&#1054;&#1090;&#1095;&#1105;&#1090;%20&#1087;&#1086;%20&#1087;&#1088;&#1072;&#1082;&#1090;&#1080;&#1095;&#1077;&#1089;&#1082;&#1086;&#1081;%20&#1088;&#1072;&#1073;&#1086;&#1090;&#1077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 w:rsidR="00AD3584" w:rsidRDefault="00000000">
          <w:pPr>
            <w:pStyle w:val="D84159BBAEDF420C9A1F65AD544F52D4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 w:rsidR="00AD3584" w:rsidRDefault="00000000">
          <w:pPr>
            <w:pStyle w:val="F52C6BC6B61541B38A956148C55B8709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08A82D03344465BE823ADE8DA9EC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3F8C06-07F3-4CC6-A7E6-DBF678CE011A}"/>
      </w:docPartPr>
      <w:docPartBody>
        <w:p w:rsidR="00AD3584" w:rsidRDefault="00000000">
          <w:pPr>
            <w:pStyle w:val="F308A82D03344465BE823ADE8DA9ECFE"/>
          </w:pPr>
          <w:r>
            <w:t>Пересунько Е. О.</w:t>
          </w:r>
        </w:p>
      </w:docPartBody>
    </w:docPart>
    <w:docPart>
      <w:docPartPr>
        <w:name w:val="7729D85F1F2D433FA83F632E0EB8E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E41771-76C9-4013-B45F-D1E8CF038432}"/>
      </w:docPartPr>
      <w:docPartBody>
        <w:p w:rsidR="00AD3584" w:rsidRDefault="00000000">
          <w:pPr>
            <w:pStyle w:val="7729D85F1F2D433FA83F632E0EB8E51F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 w:rsidR="00AD3584" w:rsidRDefault="00000000">
          <w:pPr>
            <w:pStyle w:val="0B804F642F7642E5977BCD5DCE8C93B2"/>
          </w:pPr>
          <w:r w:rsidRPr="00FB7011">
            <w:rPr>
              <w:color w:val="000000" w:themeColor="text1"/>
            </w:rPr>
            <w:t>202</w:t>
          </w:r>
          <w:r>
            <w:t>4</w:t>
          </w:r>
        </w:p>
      </w:docPartBody>
    </w:docPart>
    <w:docPart>
      <w:docPartPr>
        <w:name w:val="5CC3305B27FD420F8B130E8C22703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73F26D-5134-4622-BA10-1EEF49FA5E65}"/>
      </w:docPartPr>
      <w:docPartBody>
        <w:p w:rsidR="00000000" w:rsidRDefault="008F5EA7" w:rsidP="008F5EA7">
          <w:pPr>
            <w:pStyle w:val="5CC3305B27FD420F8B130E8C227031F3"/>
          </w:pPr>
          <w:r w:rsidRPr="009C3BD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83"/>
    <w:rsid w:val="00063A50"/>
    <w:rsid w:val="00070164"/>
    <w:rsid w:val="000871C8"/>
    <w:rsid w:val="000F4584"/>
    <w:rsid w:val="00187F71"/>
    <w:rsid w:val="001B4602"/>
    <w:rsid w:val="00245482"/>
    <w:rsid w:val="00281C7B"/>
    <w:rsid w:val="002B1AA7"/>
    <w:rsid w:val="002C168A"/>
    <w:rsid w:val="002C62BE"/>
    <w:rsid w:val="002D0517"/>
    <w:rsid w:val="002E78BF"/>
    <w:rsid w:val="003079E1"/>
    <w:rsid w:val="003220AF"/>
    <w:rsid w:val="0032679B"/>
    <w:rsid w:val="003A6AD1"/>
    <w:rsid w:val="003C4883"/>
    <w:rsid w:val="003F1922"/>
    <w:rsid w:val="00401138"/>
    <w:rsid w:val="0041138B"/>
    <w:rsid w:val="00427964"/>
    <w:rsid w:val="004A5AA2"/>
    <w:rsid w:val="004D0B5F"/>
    <w:rsid w:val="005036E9"/>
    <w:rsid w:val="00512E38"/>
    <w:rsid w:val="00522F6D"/>
    <w:rsid w:val="00571349"/>
    <w:rsid w:val="00596186"/>
    <w:rsid w:val="005A3681"/>
    <w:rsid w:val="005D5F17"/>
    <w:rsid w:val="005D641D"/>
    <w:rsid w:val="005E70AE"/>
    <w:rsid w:val="00607627"/>
    <w:rsid w:val="00613291"/>
    <w:rsid w:val="00641EDE"/>
    <w:rsid w:val="00670AE7"/>
    <w:rsid w:val="006C378C"/>
    <w:rsid w:val="00707722"/>
    <w:rsid w:val="007C0FF8"/>
    <w:rsid w:val="007D3CB8"/>
    <w:rsid w:val="00843D90"/>
    <w:rsid w:val="00857D7F"/>
    <w:rsid w:val="00862C79"/>
    <w:rsid w:val="008A7F11"/>
    <w:rsid w:val="008F5EA7"/>
    <w:rsid w:val="00976957"/>
    <w:rsid w:val="00986941"/>
    <w:rsid w:val="009922D3"/>
    <w:rsid w:val="00A80D69"/>
    <w:rsid w:val="00A87511"/>
    <w:rsid w:val="00A95187"/>
    <w:rsid w:val="00AC238A"/>
    <w:rsid w:val="00AD3584"/>
    <w:rsid w:val="00B53546"/>
    <w:rsid w:val="00BB4713"/>
    <w:rsid w:val="00BE1854"/>
    <w:rsid w:val="00CC779C"/>
    <w:rsid w:val="00CD3ADF"/>
    <w:rsid w:val="00D571B7"/>
    <w:rsid w:val="00D6020B"/>
    <w:rsid w:val="00D829FC"/>
    <w:rsid w:val="00DD7AD0"/>
    <w:rsid w:val="00E2339C"/>
    <w:rsid w:val="00E510FE"/>
    <w:rsid w:val="00E7230F"/>
    <w:rsid w:val="00F032CE"/>
    <w:rsid w:val="00F03678"/>
    <w:rsid w:val="00F174CA"/>
    <w:rsid w:val="00F17B84"/>
    <w:rsid w:val="00F37CE6"/>
    <w:rsid w:val="00FA2C21"/>
    <w:rsid w:val="00FB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5EA7"/>
    <w:rPr>
      <w:color w:val="666666"/>
    </w:rPr>
  </w:style>
  <w:style w:type="paragraph" w:customStyle="1" w:styleId="D84159BBAEDF420C9A1F65AD544F52D4">
    <w:name w:val="D84159BBAEDF420C9A1F65AD544F52D4"/>
  </w:style>
  <w:style w:type="paragraph" w:customStyle="1" w:styleId="F52C6BC6B61541B38A956148C55B8709">
    <w:name w:val="F52C6BC6B61541B38A956148C55B8709"/>
  </w:style>
  <w:style w:type="paragraph" w:customStyle="1" w:styleId="F308A82D03344465BE823ADE8DA9ECFE">
    <w:name w:val="F308A82D03344465BE823ADE8DA9ECFE"/>
  </w:style>
  <w:style w:type="paragraph" w:customStyle="1" w:styleId="7729D85F1F2D433FA83F632E0EB8E51F">
    <w:name w:val="7729D85F1F2D433FA83F632E0EB8E51F"/>
  </w:style>
  <w:style w:type="paragraph" w:customStyle="1" w:styleId="0B804F642F7642E5977BCD5DCE8C93B2">
    <w:name w:val="0B804F642F7642E5977BCD5DCE8C93B2"/>
  </w:style>
  <w:style w:type="paragraph" w:customStyle="1" w:styleId="15D68078E63B4B60896EAA40BEC1FFDC">
    <w:name w:val="15D68078E63B4B60896EAA40BEC1FFDC"/>
    <w:rsid w:val="008F5EA7"/>
  </w:style>
  <w:style w:type="paragraph" w:customStyle="1" w:styleId="235C209C481D4C07B179F72BD44156F9">
    <w:name w:val="235C209C481D4C07B179F72BD44156F9"/>
    <w:rsid w:val="00A87511"/>
  </w:style>
  <w:style w:type="paragraph" w:customStyle="1" w:styleId="5CC3305B27FD420F8B130E8C227031F3">
    <w:name w:val="5CC3305B27FD420F8B130E8C227031F3"/>
    <w:rsid w:val="008F5E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TotalTime>5567</TotalTime>
  <Pages>34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lastModifiedBy>Александр Лысаковский</cp:lastModifiedBy>
  <cp:revision>1551</cp:revision>
  <cp:lastPrinted>2025-10-08T16:12:00Z</cp:lastPrinted>
  <dcterms:created xsi:type="dcterms:W3CDTF">2025-03-01T08:16:00Z</dcterms:created>
  <dcterms:modified xsi:type="dcterms:W3CDTF">2025-10-08T19:03:00Z</dcterms:modified>
</cp:coreProperties>
</file>