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Style w:val="af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180"/>
        <w:gridCol w:w="3709"/>
        <w:gridCol w:w="272"/>
        <w:gridCol w:w="1671"/>
        <w:gridCol w:w="272"/>
        <w:gridCol w:w="2534"/>
      </w:tblGrid>
      <w:tr w:rsidR="00203346" w14:paraId="3A2DD9A9" w14:textId="77777777" w:rsidTr="00343771">
        <w:tc>
          <w:tcPr>
            <w:tcW w:w="9638" w:type="dxa"/>
            <w:gridSpan w:val="6"/>
          </w:tcPr>
          <w:p w14:paraId="0D66C204" w14:textId="77777777" w:rsidR="00203346" w:rsidRPr="00107562" w:rsidRDefault="00203346" w:rsidP="00107562">
            <w:pPr>
              <w:jc w:val="center"/>
              <w:rPr>
                <w:sz w:val="24"/>
                <w:szCs w:val="24"/>
              </w:rPr>
            </w:pPr>
            <w:r w:rsidRPr="00D77F9B">
              <w:t>Министерство науки и высшего образования РФ</w:t>
            </w:r>
          </w:p>
        </w:tc>
      </w:tr>
      <w:tr w:rsidR="00203346" w14:paraId="11F8DC69" w14:textId="77777777" w:rsidTr="00343771">
        <w:tc>
          <w:tcPr>
            <w:tcW w:w="9638" w:type="dxa"/>
            <w:gridSpan w:val="6"/>
          </w:tcPr>
          <w:p w14:paraId="0C0409CE" w14:textId="77777777" w:rsidR="00203346" w:rsidRDefault="00203346" w:rsidP="00203346">
            <w:pPr>
              <w:jc w:val="center"/>
            </w:pPr>
            <w:r w:rsidRPr="00203346">
              <w:t>Федеральное государственное автономное</w:t>
            </w:r>
          </w:p>
        </w:tc>
      </w:tr>
      <w:tr w:rsidR="00203346" w14:paraId="288FCB41" w14:textId="77777777" w:rsidTr="00343771">
        <w:tc>
          <w:tcPr>
            <w:tcW w:w="9638" w:type="dxa"/>
            <w:gridSpan w:val="6"/>
          </w:tcPr>
          <w:p w14:paraId="132C60F1" w14:textId="77777777" w:rsidR="00203346" w:rsidRDefault="00203346" w:rsidP="00203346">
            <w:pPr>
              <w:jc w:val="center"/>
            </w:pPr>
            <w:r w:rsidRPr="00203346">
              <w:t>образовательное учреждение высшего образования</w:t>
            </w:r>
          </w:p>
        </w:tc>
      </w:tr>
      <w:tr w:rsidR="00203346" w14:paraId="3FD67C1A" w14:textId="77777777" w:rsidTr="00343771">
        <w:tc>
          <w:tcPr>
            <w:tcW w:w="9638" w:type="dxa"/>
            <w:gridSpan w:val="6"/>
          </w:tcPr>
          <w:p w14:paraId="2F753DF4" w14:textId="77777777" w:rsidR="00203346" w:rsidRPr="00807EEA" w:rsidRDefault="00203346" w:rsidP="00203346">
            <w:pPr>
              <w:jc w:val="center"/>
              <w:rPr>
                <w:b/>
                <w:bCs/>
              </w:rPr>
            </w:pPr>
            <w:r w:rsidRPr="00807EEA">
              <w:rPr>
                <w:b/>
                <w:bCs/>
              </w:rPr>
              <w:t>«СИБИРСКИЙ ФЕДЕРАЛЬНЫЙ УНИВЕРСИТЕТ»</w:t>
            </w:r>
          </w:p>
        </w:tc>
      </w:tr>
      <w:tr w:rsidR="00203346" w14:paraId="6A24198F" w14:textId="77777777" w:rsidTr="00343771">
        <w:tc>
          <w:tcPr>
            <w:tcW w:w="9638" w:type="dxa"/>
            <w:gridSpan w:val="6"/>
          </w:tcPr>
          <w:p w14:paraId="2263CFB5" w14:textId="77777777" w:rsidR="00203346" w:rsidRDefault="00203346" w:rsidP="00E009C9"/>
        </w:tc>
      </w:tr>
      <w:tr w:rsidR="002247D9" w14:paraId="34B2B7FD" w14:textId="77777777" w:rsidTr="00343771">
        <w:sdt>
          <w:sdtPr>
            <w:alias w:val="Институт"/>
            <w:tag w:val="Институт"/>
            <w:id w:val="-55092808"/>
            <w:placeholder>
              <w:docPart w:val="D84159BBAEDF420C9A1F65AD544F52D4"/>
            </w:placeholder>
            <w:text/>
          </w:sdtPr>
          <w:sdtContent>
            <w:tc>
              <w:tcPr>
                <w:tcW w:w="9638" w:type="dxa"/>
                <w:gridSpan w:val="6"/>
                <w:tcBorders>
                  <w:bottom w:val="single" w:sz="4" w:space="0" w:color="auto"/>
                </w:tcBorders>
              </w:tcPr>
              <w:p w14:paraId="05F575BE" w14:textId="77777777" w:rsidR="002247D9" w:rsidRDefault="00807EEA" w:rsidP="00480C27">
                <w:pPr>
                  <w:jc w:val="center"/>
                </w:pPr>
                <w:r w:rsidRPr="00807EEA">
                  <w:t>Институт космических и информационных технологий</w:t>
                </w:r>
              </w:p>
            </w:tc>
          </w:sdtContent>
        </w:sdt>
      </w:tr>
      <w:tr w:rsidR="00203346" w14:paraId="61382F11" w14:textId="77777777" w:rsidTr="00343771">
        <w:tc>
          <w:tcPr>
            <w:tcW w:w="9638" w:type="dxa"/>
            <w:gridSpan w:val="6"/>
            <w:tcBorders>
              <w:top w:val="single" w:sz="4" w:space="0" w:color="auto"/>
            </w:tcBorders>
          </w:tcPr>
          <w:p w14:paraId="47494711" w14:textId="77777777" w:rsidR="00203346" w:rsidRPr="001F4DAC" w:rsidRDefault="001F4DAC" w:rsidP="001F4DAC">
            <w:pPr>
              <w:jc w:val="center"/>
              <w:rPr>
                <w:sz w:val="20"/>
                <w:szCs w:val="20"/>
              </w:rPr>
            </w:pPr>
            <w:r w:rsidRPr="001F4DAC">
              <w:rPr>
                <w:sz w:val="20"/>
                <w:szCs w:val="20"/>
              </w:rPr>
              <w:t>институт</w:t>
            </w:r>
          </w:p>
        </w:tc>
      </w:tr>
      <w:tr w:rsidR="001F4DAC" w14:paraId="19F83BDC" w14:textId="77777777" w:rsidTr="00343771">
        <w:tc>
          <w:tcPr>
            <w:tcW w:w="9638" w:type="dxa"/>
            <w:gridSpan w:val="6"/>
            <w:tcBorders>
              <w:bottom w:val="single" w:sz="4" w:space="0" w:color="auto"/>
            </w:tcBorders>
          </w:tcPr>
          <w:sdt>
            <w:sdtPr>
              <w:alias w:val="Кафедра"/>
              <w:tag w:val="Кафедра"/>
              <w:id w:val="-120006703"/>
              <w:placeholder>
                <w:docPart w:val="D84159BBAEDF420C9A1F65AD544F52D4"/>
              </w:placeholder>
              <w:text/>
            </w:sdtPr>
            <w:sdtContent>
              <w:p w14:paraId="43727B7D" w14:textId="77777777" w:rsidR="001F4DAC" w:rsidRDefault="00807EEA" w:rsidP="00480C27">
                <w:pPr>
                  <w:jc w:val="center"/>
                </w:pPr>
                <w:r w:rsidRPr="00807EEA">
                  <w:t>Программная инженерия</w:t>
                </w:r>
              </w:p>
            </w:sdtContent>
          </w:sdt>
        </w:tc>
      </w:tr>
      <w:tr w:rsidR="001F4DAC" w14:paraId="71170F5E" w14:textId="77777777" w:rsidTr="00343771">
        <w:tc>
          <w:tcPr>
            <w:tcW w:w="9638" w:type="dxa"/>
            <w:gridSpan w:val="6"/>
            <w:tcBorders>
              <w:top w:val="single" w:sz="4" w:space="0" w:color="auto"/>
            </w:tcBorders>
          </w:tcPr>
          <w:p w14:paraId="631D2B68" w14:textId="77777777" w:rsidR="001F4DAC" w:rsidRPr="001F4DAC" w:rsidRDefault="001F4DAC" w:rsidP="001F4DAC">
            <w:pPr>
              <w:jc w:val="center"/>
              <w:rPr>
                <w:sz w:val="20"/>
                <w:szCs w:val="20"/>
              </w:rPr>
            </w:pPr>
            <w:r w:rsidRPr="001F4DAC">
              <w:rPr>
                <w:sz w:val="20"/>
                <w:szCs w:val="20"/>
              </w:rPr>
              <w:t>кафедра</w:t>
            </w:r>
          </w:p>
        </w:tc>
      </w:tr>
      <w:tr w:rsidR="00107562" w14:paraId="791B8D9E" w14:textId="77777777" w:rsidTr="00343771">
        <w:tc>
          <w:tcPr>
            <w:tcW w:w="9638" w:type="dxa"/>
            <w:gridSpan w:val="6"/>
          </w:tcPr>
          <w:p w14:paraId="1CB57A25" w14:textId="77777777" w:rsidR="00107562" w:rsidRPr="00C303B2" w:rsidRDefault="00107562" w:rsidP="009548A5"/>
        </w:tc>
      </w:tr>
      <w:tr w:rsidR="00107562" w:rsidRPr="00107562" w14:paraId="08B1A15A" w14:textId="77777777" w:rsidTr="00343771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9638" w:type="dxa"/>
            <w:gridSpan w:val="6"/>
            <w:tcBorders>
              <w:top w:val="nil"/>
              <w:left w:val="nil"/>
              <w:bottom w:val="nil"/>
              <w:right w:val="nil"/>
            </w:tcBorders>
          </w:tcPr>
          <w:p w14:paraId="3114DEBC" w14:textId="77777777" w:rsidR="00107562" w:rsidRPr="00470539" w:rsidRDefault="00107562" w:rsidP="009548A5"/>
        </w:tc>
      </w:tr>
      <w:tr w:rsidR="00C303B2" w:rsidRPr="00107562" w14:paraId="6AEBFB19" w14:textId="77777777" w:rsidTr="00AD671B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9638" w:type="dxa"/>
            <w:gridSpan w:val="6"/>
            <w:tcBorders>
              <w:top w:val="nil"/>
              <w:left w:val="nil"/>
              <w:bottom w:val="nil"/>
              <w:right w:val="nil"/>
            </w:tcBorders>
          </w:tcPr>
          <w:p w14:paraId="21879F03" w14:textId="77777777" w:rsidR="00C303B2" w:rsidRPr="00C303B2" w:rsidRDefault="00C303B2" w:rsidP="009548A5"/>
        </w:tc>
      </w:tr>
      <w:tr w:rsidR="00DF7C89" w:rsidRPr="00107562" w14:paraId="590AC723" w14:textId="77777777" w:rsidTr="00AD671B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9638" w:type="dxa"/>
            <w:gridSpan w:val="6"/>
            <w:tcBorders>
              <w:top w:val="nil"/>
              <w:left w:val="nil"/>
              <w:bottom w:val="nil"/>
              <w:right w:val="nil"/>
            </w:tcBorders>
          </w:tcPr>
          <w:p w14:paraId="7A0CD315" w14:textId="77777777" w:rsidR="00DF7C89" w:rsidRPr="00C303B2" w:rsidRDefault="00DF7C89" w:rsidP="009548A5"/>
        </w:tc>
      </w:tr>
      <w:tr w:rsidR="00107562" w:rsidRPr="00107562" w14:paraId="778F114A" w14:textId="77777777" w:rsidTr="00C303B2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9638" w:type="dxa"/>
            <w:gridSpan w:val="6"/>
            <w:tcBorders>
              <w:top w:val="nil"/>
              <w:left w:val="nil"/>
              <w:bottom w:val="nil"/>
              <w:right w:val="nil"/>
            </w:tcBorders>
          </w:tcPr>
          <w:p w14:paraId="0D8662F5" w14:textId="77777777" w:rsidR="00107562" w:rsidRPr="00C303B2" w:rsidRDefault="00107562" w:rsidP="009548A5"/>
        </w:tc>
      </w:tr>
      <w:tr w:rsidR="00C303B2" w:rsidRPr="00107562" w14:paraId="333B9BD4" w14:textId="77777777" w:rsidTr="00C303B2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9638" w:type="dxa"/>
            <w:gridSpan w:val="6"/>
            <w:tcBorders>
              <w:top w:val="nil"/>
              <w:left w:val="nil"/>
              <w:bottom w:val="nil"/>
              <w:right w:val="nil"/>
            </w:tcBorders>
          </w:tcPr>
          <w:p w14:paraId="46973E3E" w14:textId="77777777" w:rsidR="00C303B2" w:rsidRPr="00C303B2" w:rsidRDefault="00C303B2" w:rsidP="009548A5"/>
        </w:tc>
      </w:tr>
      <w:tr w:rsidR="00C303B2" w:rsidRPr="00107562" w14:paraId="777ABA1A" w14:textId="77777777" w:rsidTr="00C303B2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9638" w:type="dxa"/>
            <w:gridSpan w:val="6"/>
            <w:tcBorders>
              <w:top w:val="nil"/>
              <w:left w:val="nil"/>
              <w:bottom w:val="nil"/>
              <w:right w:val="nil"/>
            </w:tcBorders>
          </w:tcPr>
          <w:p w14:paraId="10D5DC8D" w14:textId="77777777" w:rsidR="00C303B2" w:rsidRPr="00C303B2" w:rsidRDefault="00C303B2" w:rsidP="009548A5"/>
        </w:tc>
      </w:tr>
      <w:tr w:rsidR="00C303B2" w:rsidRPr="00107562" w14:paraId="21D29A31" w14:textId="77777777" w:rsidTr="00C303B2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9638" w:type="dxa"/>
            <w:gridSpan w:val="6"/>
            <w:tcBorders>
              <w:top w:val="nil"/>
              <w:left w:val="nil"/>
              <w:bottom w:val="nil"/>
              <w:right w:val="nil"/>
            </w:tcBorders>
          </w:tcPr>
          <w:p w14:paraId="3A427015" w14:textId="77777777" w:rsidR="00C303B2" w:rsidRPr="00C303B2" w:rsidRDefault="00C303B2" w:rsidP="009548A5"/>
        </w:tc>
      </w:tr>
      <w:tr w:rsidR="00C303B2" w:rsidRPr="00107562" w14:paraId="5C367125" w14:textId="77777777" w:rsidTr="00C303B2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9638" w:type="dxa"/>
            <w:gridSpan w:val="6"/>
            <w:tcBorders>
              <w:top w:val="nil"/>
              <w:left w:val="nil"/>
              <w:bottom w:val="nil"/>
              <w:right w:val="nil"/>
            </w:tcBorders>
          </w:tcPr>
          <w:p w14:paraId="277204FF" w14:textId="77777777" w:rsidR="00C303B2" w:rsidRPr="007B4C94" w:rsidRDefault="00C303B2" w:rsidP="007B4C94"/>
        </w:tc>
      </w:tr>
      <w:tr w:rsidR="00BA7359" w:rsidRPr="00107562" w14:paraId="127FEAE0" w14:textId="77777777" w:rsidTr="00C303B2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9638" w:type="dxa"/>
            <w:gridSpan w:val="6"/>
            <w:tcBorders>
              <w:top w:val="nil"/>
              <w:left w:val="nil"/>
              <w:bottom w:val="nil"/>
              <w:right w:val="nil"/>
            </w:tcBorders>
          </w:tcPr>
          <w:p w14:paraId="2F9F6F5C" w14:textId="77777777" w:rsidR="00BA7359" w:rsidRPr="004D13C8" w:rsidRDefault="00BA7359" w:rsidP="004D13C8"/>
        </w:tc>
      </w:tr>
      <w:tr w:rsidR="00470539" w:rsidRPr="00107562" w14:paraId="664A7F19" w14:textId="77777777" w:rsidTr="00307EC7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trHeight w:val="80"/>
        </w:trPr>
        <w:tc>
          <w:tcPr>
            <w:tcW w:w="9638" w:type="dxa"/>
            <w:gridSpan w:val="6"/>
            <w:tcBorders>
              <w:top w:val="nil"/>
              <w:left w:val="nil"/>
              <w:bottom w:val="nil"/>
              <w:right w:val="nil"/>
            </w:tcBorders>
          </w:tcPr>
          <w:p w14:paraId="50624DAB" w14:textId="6BB444CE" w:rsidR="00470539" w:rsidRPr="00947145" w:rsidRDefault="00470539" w:rsidP="009A7817">
            <w:pPr>
              <w:jc w:val="center"/>
              <w:rPr>
                <w:b/>
                <w:bCs/>
                <w:lang w:val="en-US"/>
              </w:rPr>
            </w:pPr>
            <w:r w:rsidRPr="00470539">
              <w:rPr>
                <w:b/>
                <w:bCs/>
              </w:rPr>
              <w:t>ОТЧЕТ О ПРАКТИЧЕСКОЙ РАБОТЕ</w:t>
            </w:r>
            <w:r w:rsidR="009A7817">
              <w:rPr>
                <w:b/>
                <w:bCs/>
              </w:rPr>
              <w:t xml:space="preserve"> </w:t>
            </w:r>
            <w:r w:rsidR="009A7817">
              <w:rPr>
                <w:b/>
              </w:rPr>
              <w:t>№</w:t>
            </w:r>
            <w:r w:rsidR="00947145">
              <w:rPr>
                <w:b/>
                <w:lang w:val="en-US"/>
              </w:rPr>
              <w:t>6</w:t>
            </w:r>
          </w:p>
        </w:tc>
      </w:tr>
      <w:bookmarkStart w:id="0" w:name="TitleThemeName"/>
      <w:tr w:rsidR="00470539" w:rsidRPr="00107562" w14:paraId="7941704E" w14:textId="77777777" w:rsidTr="00470539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9638" w:type="dxa"/>
            <w:gridSpan w:val="6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52FAC416" w14:textId="7F927DD7" w:rsidR="00470539" w:rsidRPr="004B197A" w:rsidRDefault="00000000" w:rsidP="00470539">
            <w:pPr>
              <w:jc w:val="center"/>
              <w:rPr>
                <w:sz w:val="20"/>
                <w:szCs w:val="20"/>
              </w:rPr>
            </w:pPr>
            <w:sdt>
              <w:sdtPr>
                <w:alias w:val="Тема практической"/>
                <w:tag w:val="Тема практической"/>
                <w:id w:val="1819542302"/>
                <w:placeholder>
                  <w:docPart w:val="F52C6BC6B61541B38A956148C55B8709"/>
                </w:placeholder>
                <w:text/>
              </w:sdtPr>
              <w:sdtContent>
                <w:r w:rsidR="00947145" w:rsidRPr="00947145">
                  <w:t>Машины Тьюринга</w:t>
                </w:r>
              </w:sdtContent>
            </w:sdt>
            <w:bookmarkEnd w:id="0"/>
          </w:p>
        </w:tc>
      </w:tr>
      <w:tr w:rsidR="00470539" w:rsidRPr="00107562" w14:paraId="32E56D76" w14:textId="77777777" w:rsidTr="00470539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9638" w:type="dxa"/>
            <w:gridSpan w:val="6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5E7E6B40" w14:textId="77777777" w:rsidR="00470539" w:rsidRPr="00107562" w:rsidRDefault="00470539" w:rsidP="00470539">
            <w:pPr>
              <w:jc w:val="center"/>
            </w:pPr>
            <w:r>
              <w:rPr>
                <w:sz w:val="20"/>
                <w:szCs w:val="20"/>
              </w:rPr>
              <w:t>тема</w:t>
            </w:r>
          </w:p>
        </w:tc>
      </w:tr>
      <w:tr w:rsidR="00470539" w:rsidRPr="00107562" w14:paraId="27FC8F13" w14:textId="77777777" w:rsidTr="00CB3644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9638" w:type="dxa"/>
            <w:gridSpan w:val="6"/>
            <w:tcBorders>
              <w:top w:val="nil"/>
              <w:left w:val="nil"/>
              <w:bottom w:val="nil"/>
              <w:right w:val="nil"/>
            </w:tcBorders>
          </w:tcPr>
          <w:p w14:paraId="26A52155" w14:textId="77777777" w:rsidR="00470539" w:rsidRPr="00107562" w:rsidRDefault="00470539" w:rsidP="00470539"/>
        </w:tc>
      </w:tr>
      <w:tr w:rsidR="00470539" w:rsidRPr="00107562" w14:paraId="4D6DBB1F" w14:textId="77777777" w:rsidTr="00CB3644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9638" w:type="dxa"/>
            <w:gridSpan w:val="6"/>
            <w:tcBorders>
              <w:top w:val="nil"/>
              <w:left w:val="nil"/>
              <w:bottom w:val="nil"/>
              <w:right w:val="nil"/>
            </w:tcBorders>
          </w:tcPr>
          <w:p w14:paraId="1F099389" w14:textId="77777777" w:rsidR="00470539" w:rsidRPr="00107562" w:rsidRDefault="00470539" w:rsidP="00470539"/>
        </w:tc>
      </w:tr>
      <w:tr w:rsidR="00470539" w:rsidRPr="00107562" w14:paraId="5D03C70A" w14:textId="77777777" w:rsidTr="00343771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9638" w:type="dxa"/>
            <w:gridSpan w:val="6"/>
            <w:tcBorders>
              <w:top w:val="nil"/>
              <w:left w:val="nil"/>
              <w:bottom w:val="nil"/>
              <w:right w:val="nil"/>
            </w:tcBorders>
          </w:tcPr>
          <w:p w14:paraId="05B071A0" w14:textId="77777777" w:rsidR="00470539" w:rsidRPr="00107562" w:rsidRDefault="00470539" w:rsidP="00470539"/>
        </w:tc>
      </w:tr>
      <w:tr w:rsidR="00470539" w:rsidRPr="00107562" w14:paraId="5B146BA3" w14:textId="77777777" w:rsidTr="00343771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9638" w:type="dxa"/>
            <w:gridSpan w:val="6"/>
            <w:tcBorders>
              <w:top w:val="nil"/>
              <w:left w:val="nil"/>
              <w:bottom w:val="nil"/>
              <w:right w:val="nil"/>
            </w:tcBorders>
          </w:tcPr>
          <w:p w14:paraId="74F7A225" w14:textId="77777777" w:rsidR="00470539" w:rsidRPr="00107562" w:rsidRDefault="00470539" w:rsidP="00470539"/>
        </w:tc>
      </w:tr>
      <w:tr w:rsidR="00470539" w:rsidRPr="00107562" w14:paraId="6D02238C" w14:textId="77777777" w:rsidTr="00343771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9638" w:type="dxa"/>
            <w:gridSpan w:val="6"/>
            <w:tcBorders>
              <w:top w:val="nil"/>
              <w:left w:val="nil"/>
              <w:bottom w:val="nil"/>
              <w:right w:val="nil"/>
            </w:tcBorders>
          </w:tcPr>
          <w:p w14:paraId="39723258" w14:textId="77777777" w:rsidR="00470539" w:rsidRPr="00107562" w:rsidRDefault="00470539" w:rsidP="00470539"/>
        </w:tc>
      </w:tr>
      <w:tr w:rsidR="00470539" w:rsidRPr="00107562" w14:paraId="45904B34" w14:textId="77777777" w:rsidTr="00343771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9638" w:type="dxa"/>
            <w:gridSpan w:val="6"/>
            <w:tcBorders>
              <w:top w:val="nil"/>
              <w:left w:val="nil"/>
              <w:bottom w:val="nil"/>
              <w:right w:val="nil"/>
            </w:tcBorders>
          </w:tcPr>
          <w:p w14:paraId="061A99F0" w14:textId="77777777" w:rsidR="00470539" w:rsidRPr="00107562" w:rsidRDefault="00470539" w:rsidP="00470539"/>
        </w:tc>
      </w:tr>
      <w:tr w:rsidR="00470539" w:rsidRPr="00107562" w14:paraId="1B48BE84" w14:textId="77777777" w:rsidTr="00343771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9638" w:type="dxa"/>
            <w:gridSpan w:val="6"/>
            <w:tcBorders>
              <w:top w:val="nil"/>
              <w:left w:val="nil"/>
              <w:bottom w:val="nil"/>
              <w:right w:val="nil"/>
            </w:tcBorders>
          </w:tcPr>
          <w:p w14:paraId="4BA1DA83" w14:textId="77777777" w:rsidR="00470539" w:rsidRPr="00107562" w:rsidRDefault="00470539" w:rsidP="00470539"/>
        </w:tc>
      </w:tr>
      <w:tr w:rsidR="00470539" w:rsidRPr="00107562" w14:paraId="2BB73D50" w14:textId="77777777" w:rsidTr="00343771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9638" w:type="dxa"/>
            <w:gridSpan w:val="6"/>
            <w:tcBorders>
              <w:top w:val="nil"/>
              <w:left w:val="nil"/>
              <w:bottom w:val="nil"/>
              <w:right w:val="nil"/>
            </w:tcBorders>
          </w:tcPr>
          <w:p w14:paraId="50C18925" w14:textId="77777777" w:rsidR="00470539" w:rsidRPr="00107562" w:rsidRDefault="00470539" w:rsidP="00470539"/>
        </w:tc>
      </w:tr>
      <w:tr w:rsidR="00470539" w:rsidRPr="00107562" w14:paraId="4070F7A2" w14:textId="77777777" w:rsidTr="00343771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9638" w:type="dxa"/>
            <w:gridSpan w:val="6"/>
            <w:tcBorders>
              <w:top w:val="nil"/>
              <w:left w:val="nil"/>
              <w:bottom w:val="nil"/>
              <w:right w:val="nil"/>
            </w:tcBorders>
          </w:tcPr>
          <w:p w14:paraId="2FB7FCFB" w14:textId="77777777" w:rsidR="00470539" w:rsidRPr="00107562" w:rsidRDefault="00470539" w:rsidP="00470539"/>
        </w:tc>
      </w:tr>
      <w:tr w:rsidR="00470539" w:rsidRPr="00107562" w14:paraId="43767B34" w14:textId="77777777" w:rsidTr="00343771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9638" w:type="dxa"/>
            <w:gridSpan w:val="6"/>
            <w:tcBorders>
              <w:top w:val="nil"/>
              <w:left w:val="nil"/>
              <w:bottom w:val="nil"/>
              <w:right w:val="nil"/>
            </w:tcBorders>
          </w:tcPr>
          <w:p w14:paraId="48D8E282" w14:textId="77777777" w:rsidR="00470539" w:rsidRPr="00107562" w:rsidRDefault="00470539" w:rsidP="00470539"/>
        </w:tc>
      </w:tr>
      <w:tr w:rsidR="00470539" w:rsidRPr="00107562" w14:paraId="390F5082" w14:textId="77777777" w:rsidTr="00343771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9638" w:type="dxa"/>
            <w:gridSpan w:val="6"/>
            <w:tcBorders>
              <w:top w:val="nil"/>
              <w:left w:val="nil"/>
              <w:bottom w:val="nil"/>
              <w:right w:val="nil"/>
            </w:tcBorders>
          </w:tcPr>
          <w:p w14:paraId="33615BE6" w14:textId="77777777" w:rsidR="00470539" w:rsidRPr="00107562" w:rsidRDefault="00470539" w:rsidP="00470539"/>
        </w:tc>
      </w:tr>
      <w:tr w:rsidR="00470539" w:rsidRPr="00107562" w14:paraId="0F1D1C5B" w14:textId="77777777" w:rsidTr="00343771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9638" w:type="dxa"/>
            <w:gridSpan w:val="6"/>
            <w:tcBorders>
              <w:top w:val="nil"/>
              <w:left w:val="nil"/>
              <w:bottom w:val="nil"/>
              <w:right w:val="nil"/>
            </w:tcBorders>
          </w:tcPr>
          <w:p w14:paraId="1B906FC8" w14:textId="77777777" w:rsidR="00470539" w:rsidRPr="00107562" w:rsidRDefault="00470539" w:rsidP="00470539"/>
        </w:tc>
      </w:tr>
      <w:tr w:rsidR="00470539" w:rsidRPr="00107562" w14:paraId="1F9849EE" w14:textId="77777777" w:rsidTr="00343771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9638" w:type="dxa"/>
            <w:gridSpan w:val="6"/>
            <w:tcBorders>
              <w:top w:val="nil"/>
              <w:left w:val="nil"/>
              <w:bottom w:val="nil"/>
              <w:right w:val="nil"/>
            </w:tcBorders>
          </w:tcPr>
          <w:p w14:paraId="6AD59A96" w14:textId="77777777" w:rsidR="00470539" w:rsidRPr="00107562" w:rsidRDefault="00470539" w:rsidP="00470539"/>
        </w:tc>
      </w:tr>
      <w:tr w:rsidR="00470539" w:rsidRPr="00107562" w14:paraId="5FF2413C" w14:textId="77777777" w:rsidTr="00343771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9638" w:type="dxa"/>
            <w:gridSpan w:val="6"/>
            <w:tcBorders>
              <w:top w:val="nil"/>
              <w:left w:val="nil"/>
              <w:bottom w:val="nil"/>
              <w:right w:val="nil"/>
            </w:tcBorders>
          </w:tcPr>
          <w:p w14:paraId="3058F66B" w14:textId="77777777" w:rsidR="00470539" w:rsidRPr="00107562" w:rsidRDefault="00470539" w:rsidP="00470539"/>
        </w:tc>
      </w:tr>
      <w:tr w:rsidR="00470539" w:rsidRPr="00107562" w14:paraId="5E869F01" w14:textId="77777777" w:rsidTr="00343771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9638" w:type="dxa"/>
            <w:gridSpan w:val="6"/>
            <w:tcBorders>
              <w:top w:val="nil"/>
              <w:left w:val="nil"/>
              <w:bottom w:val="nil"/>
              <w:right w:val="nil"/>
            </w:tcBorders>
          </w:tcPr>
          <w:p w14:paraId="6BBD76E2" w14:textId="77777777" w:rsidR="00470539" w:rsidRPr="00107562" w:rsidRDefault="00470539" w:rsidP="00470539"/>
        </w:tc>
      </w:tr>
      <w:tr w:rsidR="00470539" w:rsidRPr="00107562" w14:paraId="1D4A40DF" w14:textId="77777777" w:rsidTr="00343771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9638" w:type="dxa"/>
            <w:gridSpan w:val="6"/>
            <w:tcBorders>
              <w:top w:val="nil"/>
              <w:left w:val="nil"/>
              <w:bottom w:val="nil"/>
              <w:right w:val="nil"/>
            </w:tcBorders>
          </w:tcPr>
          <w:p w14:paraId="6D8EE092" w14:textId="77777777" w:rsidR="00470539" w:rsidRPr="00107562" w:rsidRDefault="00470539" w:rsidP="00470539"/>
        </w:tc>
      </w:tr>
      <w:tr w:rsidR="00470539" w:rsidRPr="00107562" w14:paraId="53B08C57" w14:textId="77777777" w:rsidTr="00C303B2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trHeight w:val="323"/>
        </w:trPr>
        <w:tc>
          <w:tcPr>
            <w:tcW w:w="4889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44A759FE" w14:textId="77777777" w:rsidR="00470539" w:rsidRPr="00107562" w:rsidRDefault="00470539" w:rsidP="00470539">
            <w:r>
              <w:t>Преподаватель</w:t>
            </w:r>
          </w:p>
        </w:tc>
        <w:tc>
          <w:tcPr>
            <w:tcW w:w="272" w:type="dxa"/>
            <w:tcBorders>
              <w:top w:val="nil"/>
              <w:left w:val="nil"/>
              <w:bottom w:val="nil"/>
              <w:right w:val="nil"/>
            </w:tcBorders>
          </w:tcPr>
          <w:p w14:paraId="63343AD7" w14:textId="77777777" w:rsidR="00470539" w:rsidRPr="00A623E8" w:rsidRDefault="00470539" w:rsidP="00470539">
            <w:pPr>
              <w:jc w:val="center"/>
            </w:pPr>
          </w:p>
        </w:tc>
        <w:tc>
          <w:tcPr>
            <w:tcW w:w="1671" w:type="dxa"/>
            <w:tcBorders>
              <w:top w:val="nil"/>
              <w:left w:val="nil"/>
              <w:right w:val="nil"/>
            </w:tcBorders>
          </w:tcPr>
          <w:p w14:paraId="65C23494" w14:textId="77777777" w:rsidR="00470539" w:rsidRPr="00107562" w:rsidRDefault="00470539" w:rsidP="00470539">
            <w:pPr>
              <w:jc w:val="center"/>
            </w:pPr>
          </w:p>
        </w:tc>
        <w:tc>
          <w:tcPr>
            <w:tcW w:w="272" w:type="dxa"/>
            <w:tcBorders>
              <w:top w:val="nil"/>
              <w:left w:val="nil"/>
              <w:bottom w:val="nil"/>
              <w:right w:val="nil"/>
            </w:tcBorders>
          </w:tcPr>
          <w:p w14:paraId="6667EFE0" w14:textId="77777777" w:rsidR="00470539" w:rsidRPr="00A623E8" w:rsidRDefault="00470539" w:rsidP="00470539">
            <w:pPr>
              <w:jc w:val="center"/>
            </w:pPr>
          </w:p>
        </w:tc>
        <w:sdt>
          <w:sdtPr>
            <w:rPr>
              <w:color w:val="auto"/>
              <w:kern w:val="0"/>
              <w14:ligatures w14:val="none"/>
            </w:rPr>
            <w:alias w:val="Преподаватель. Фамилия, инициалы"/>
            <w:tag w:val="Преподаватель. Фамилия, инициалы"/>
            <w:id w:val="2052420955"/>
            <w:placeholder>
              <w:docPart w:val="F308A82D03344465BE823ADE8DA9ECFE"/>
            </w:placeholder>
            <w:text/>
          </w:sdtPr>
          <w:sdtContent>
            <w:tc>
              <w:tcPr>
                <w:tcW w:w="2534" w:type="dxa"/>
                <w:tcBorders>
                  <w:top w:val="nil"/>
                  <w:left w:val="nil"/>
                  <w:right w:val="nil"/>
                </w:tcBorders>
              </w:tcPr>
              <w:p w14:paraId="3C6A439C" w14:textId="04287FD9" w:rsidR="00470539" w:rsidRPr="00107562" w:rsidRDefault="00EC2D49" w:rsidP="00DE076A">
                <w:pPr>
                  <w:jc w:val="left"/>
                </w:pPr>
                <w:r>
                  <w:rPr>
                    <w:color w:val="auto"/>
                    <w:kern w:val="0"/>
                    <w14:ligatures w14:val="none"/>
                  </w:rPr>
                  <w:t>А</w:t>
                </w:r>
                <w:r w:rsidR="00DB5FF5">
                  <w:rPr>
                    <w:color w:val="auto"/>
                    <w:kern w:val="0"/>
                    <w14:ligatures w14:val="none"/>
                  </w:rPr>
                  <w:t>. </w:t>
                </w:r>
                <w:r>
                  <w:rPr>
                    <w:color w:val="auto"/>
                    <w:kern w:val="0"/>
                    <w14:ligatures w14:val="none"/>
                  </w:rPr>
                  <w:t>С</w:t>
                </w:r>
                <w:r w:rsidR="00DB5FF5">
                  <w:rPr>
                    <w:color w:val="auto"/>
                    <w:kern w:val="0"/>
                    <w14:ligatures w14:val="none"/>
                  </w:rPr>
                  <w:t>. </w:t>
                </w:r>
                <w:r>
                  <w:rPr>
                    <w:color w:val="auto"/>
                    <w:kern w:val="0"/>
                    <w14:ligatures w14:val="none"/>
                  </w:rPr>
                  <w:t>Кузнецов</w:t>
                </w:r>
              </w:p>
            </w:tc>
          </w:sdtContent>
        </w:sdt>
      </w:tr>
      <w:tr w:rsidR="00470539" w:rsidRPr="00107562" w14:paraId="1EC2E375" w14:textId="77777777" w:rsidTr="00C303B2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trHeight w:val="322"/>
        </w:trPr>
        <w:tc>
          <w:tcPr>
            <w:tcW w:w="4889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3704C930" w14:textId="77777777" w:rsidR="00470539" w:rsidRPr="00107562" w:rsidRDefault="00470539" w:rsidP="00470539"/>
        </w:tc>
        <w:tc>
          <w:tcPr>
            <w:tcW w:w="272" w:type="dxa"/>
            <w:tcBorders>
              <w:top w:val="nil"/>
              <w:left w:val="nil"/>
              <w:bottom w:val="nil"/>
              <w:right w:val="nil"/>
            </w:tcBorders>
          </w:tcPr>
          <w:p w14:paraId="4DA6F946" w14:textId="77777777" w:rsidR="00470539" w:rsidRPr="00343771" w:rsidRDefault="00470539" w:rsidP="00470539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1671" w:type="dxa"/>
            <w:tcBorders>
              <w:left w:val="nil"/>
              <w:bottom w:val="nil"/>
              <w:right w:val="nil"/>
            </w:tcBorders>
          </w:tcPr>
          <w:p w14:paraId="19B5CD2C" w14:textId="77777777" w:rsidR="00470539" w:rsidRPr="00343771" w:rsidRDefault="00470539" w:rsidP="00470539">
            <w:pPr>
              <w:jc w:val="center"/>
              <w:rPr>
                <w:sz w:val="20"/>
                <w:szCs w:val="20"/>
              </w:rPr>
            </w:pPr>
            <w:r w:rsidRPr="00A1060C">
              <w:rPr>
                <w:sz w:val="20"/>
                <w:szCs w:val="20"/>
              </w:rPr>
              <w:t>подпись, дата</w:t>
            </w:r>
          </w:p>
        </w:tc>
        <w:tc>
          <w:tcPr>
            <w:tcW w:w="272" w:type="dxa"/>
            <w:tcBorders>
              <w:top w:val="nil"/>
              <w:left w:val="nil"/>
              <w:bottom w:val="nil"/>
              <w:right w:val="nil"/>
            </w:tcBorders>
          </w:tcPr>
          <w:p w14:paraId="6E8CC32F" w14:textId="77777777" w:rsidR="00470539" w:rsidRPr="00343771" w:rsidRDefault="00470539" w:rsidP="00470539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2534" w:type="dxa"/>
            <w:tcBorders>
              <w:left w:val="nil"/>
              <w:bottom w:val="nil"/>
              <w:right w:val="nil"/>
            </w:tcBorders>
          </w:tcPr>
          <w:p w14:paraId="2928D6BD" w14:textId="77777777" w:rsidR="00470539" w:rsidRPr="00343771" w:rsidRDefault="00470539" w:rsidP="00470539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и</w:t>
            </w:r>
            <w:r w:rsidRPr="008D50E1">
              <w:rPr>
                <w:sz w:val="20"/>
                <w:szCs w:val="20"/>
              </w:rPr>
              <w:t>нициалы, фамилия</w:t>
            </w:r>
          </w:p>
        </w:tc>
      </w:tr>
      <w:tr w:rsidR="00470539" w:rsidRPr="00107562" w14:paraId="36896B23" w14:textId="77777777" w:rsidTr="009B4609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1180" w:type="dxa"/>
            <w:tcBorders>
              <w:top w:val="nil"/>
              <w:left w:val="nil"/>
              <w:bottom w:val="nil"/>
              <w:right w:val="nil"/>
            </w:tcBorders>
          </w:tcPr>
          <w:p w14:paraId="359CCE54" w14:textId="77777777" w:rsidR="00470539" w:rsidRPr="00107562" w:rsidRDefault="00470539" w:rsidP="00470539">
            <w:r>
              <w:t>Студент</w:t>
            </w:r>
          </w:p>
        </w:tc>
        <w:tc>
          <w:tcPr>
            <w:tcW w:w="3709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5BA449A6" w14:textId="369078D9" w:rsidR="00470539" w:rsidRPr="00107562" w:rsidRDefault="00DE076A" w:rsidP="001A4D4A">
            <w:pPr>
              <w:jc w:val="center"/>
            </w:pPr>
            <w:r>
              <w:t>КИ23-1</w:t>
            </w:r>
            <w:r w:rsidR="00523A0B">
              <w:t>6</w:t>
            </w:r>
            <w:r>
              <w:t>/1б, </w:t>
            </w:r>
            <w:r w:rsidR="009A7817" w:rsidRPr="00CD687F">
              <w:t>032318988</w:t>
            </w:r>
          </w:p>
        </w:tc>
        <w:tc>
          <w:tcPr>
            <w:tcW w:w="272" w:type="dxa"/>
            <w:tcBorders>
              <w:top w:val="nil"/>
              <w:left w:val="nil"/>
              <w:bottom w:val="nil"/>
              <w:right w:val="nil"/>
            </w:tcBorders>
          </w:tcPr>
          <w:p w14:paraId="48AA5D0A" w14:textId="77777777" w:rsidR="00470539" w:rsidRPr="00107562" w:rsidRDefault="00470539" w:rsidP="00470539">
            <w:pPr>
              <w:jc w:val="center"/>
            </w:pPr>
          </w:p>
        </w:tc>
        <w:tc>
          <w:tcPr>
            <w:tcW w:w="1671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4AC02C83" w14:textId="77777777" w:rsidR="00470539" w:rsidRPr="00107562" w:rsidRDefault="00470539" w:rsidP="00470539">
            <w:pPr>
              <w:jc w:val="center"/>
            </w:pPr>
          </w:p>
        </w:tc>
        <w:tc>
          <w:tcPr>
            <w:tcW w:w="272" w:type="dxa"/>
            <w:tcBorders>
              <w:top w:val="nil"/>
              <w:left w:val="nil"/>
              <w:bottom w:val="nil"/>
              <w:right w:val="nil"/>
            </w:tcBorders>
          </w:tcPr>
          <w:p w14:paraId="49787C4D" w14:textId="77777777" w:rsidR="00470539" w:rsidRPr="00107562" w:rsidRDefault="00470539" w:rsidP="00470539">
            <w:pPr>
              <w:jc w:val="center"/>
            </w:pPr>
          </w:p>
        </w:tc>
        <w:sdt>
          <w:sdtPr>
            <w:alias w:val="Студент. Фамилия, инициалы"/>
            <w:tag w:val="Студент. Фамилия, инициалы"/>
            <w:id w:val="1657257502"/>
            <w:placeholder>
              <w:docPart w:val="7729D85F1F2D433FA83F632E0EB8E51F"/>
            </w:placeholder>
            <w:text/>
          </w:sdtPr>
          <w:sdtContent>
            <w:tc>
              <w:tcPr>
                <w:tcW w:w="2534" w:type="dxa"/>
                <w:tcBorders>
                  <w:top w:val="nil"/>
                  <w:left w:val="nil"/>
                  <w:bottom w:val="single" w:sz="4" w:space="0" w:color="auto"/>
                  <w:right w:val="nil"/>
                </w:tcBorders>
              </w:tcPr>
              <w:p w14:paraId="2E45603A" w14:textId="311A7AC5" w:rsidR="00470539" w:rsidRPr="00107562" w:rsidRDefault="009A7817" w:rsidP="009A7817">
                <w:pPr>
                  <w:jc w:val="left"/>
                </w:pPr>
                <w:r>
                  <w:t>Е. А. Александров</w:t>
                </w:r>
              </w:p>
            </w:tc>
          </w:sdtContent>
        </w:sdt>
      </w:tr>
      <w:tr w:rsidR="00470539" w:rsidRPr="00107562" w14:paraId="61E2E049" w14:textId="77777777" w:rsidTr="009B4609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1180" w:type="dxa"/>
            <w:tcBorders>
              <w:top w:val="nil"/>
              <w:left w:val="nil"/>
              <w:bottom w:val="nil"/>
              <w:right w:val="nil"/>
            </w:tcBorders>
          </w:tcPr>
          <w:p w14:paraId="50DFDDED" w14:textId="77777777" w:rsidR="00470539" w:rsidRPr="00107562" w:rsidRDefault="00470539" w:rsidP="00470539"/>
        </w:tc>
        <w:tc>
          <w:tcPr>
            <w:tcW w:w="3709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3751C07D" w14:textId="77777777" w:rsidR="00470539" w:rsidRPr="00373FCE" w:rsidRDefault="00470539" w:rsidP="00470539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номер группы, зачётной книжки</w:t>
            </w:r>
          </w:p>
        </w:tc>
        <w:tc>
          <w:tcPr>
            <w:tcW w:w="272" w:type="dxa"/>
            <w:tcBorders>
              <w:top w:val="nil"/>
              <w:left w:val="nil"/>
              <w:bottom w:val="nil"/>
              <w:right w:val="nil"/>
            </w:tcBorders>
          </w:tcPr>
          <w:p w14:paraId="56524AC2" w14:textId="77777777" w:rsidR="00470539" w:rsidRPr="008D50E1" w:rsidRDefault="00470539" w:rsidP="00470539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1671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2E0ADC07" w14:textId="77777777" w:rsidR="00470539" w:rsidRPr="008D50E1" w:rsidRDefault="00470539" w:rsidP="00470539">
            <w:pPr>
              <w:jc w:val="center"/>
              <w:rPr>
                <w:sz w:val="20"/>
                <w:szCs w:val="20"/>
              </w:rPr>
            </w:pPr>
            <w:r w:rsidRPr="00A1060C">
              <w:rPr>
                <w:sz w:val="20"/>
                <w:szCs w:val="20"/>
              </w:rPr>
              <w:t>подпись, дата</w:t>
            </w:r>
          </w:p>
        </w:tc>
        <w:tc>
          <w:tcPr>
            <w:tcW w:w="272" w:type="dxa"/>
            <w:tcBorders>
              <w:top w:val="nil"/>
              <w:left w:val="nil"/>
              <w:bottom w:val="nil"/>
              <w:right w:val="nil"/>
            </w:tcBorders>
          </w:tcPr>
          <w:p w14:paraId="71A7D36E" w14:textId="77777777" w:rsidR="00470539" w:rsidRPr="008D50E1" w:rsidRDefault="00470539" w:rsidP="00470539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2534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4E670976" w14:textId="77777777" w:rsidR="00470539" w:rsidRPr="008D50E1" w:rsidRDefault="00470539" w:rsidP="00470539">
            <w:pPr>
              <w:jc w:val="center"/>
              <w:rPr>
                <w:sz w:val="20"/>
                <w:szCs w:val="20"/>
              </w:rPr>
            </w:pPr>
            <w:r w:rsidRPr="00FD615D">
              <w:rPr>
                <w:sz w:val="20"/>
                <w:szCs w:val="20"/>
              </w:rPr>
              <w:t>инициалы, фамилия</w:t>
            </w:r>
          </w:p>
        </w:tc>
      </w:tr>
      <w:tr w:rsidR="00470539" w:rsidRPr="00107562" w14:paraId="7A0845DE" w14:textId="77777777" w:rsidTr="00343771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9638" w:type="dxa"/>
            <w:gridSpan w:val="6"/>
            <w:tcBorders>
              <w:top w:val="nil"/>
              <w:left w:val="nil"/>
              <w:bottom w:val="nil"/>
              <w:right w:val="nil"/>
            </w:tcBorders>
          </w:tcPr>
          <w:p w14:paraId="57C34A5A" w14:textId="77777777" w:rsidR="00470539" w:rsidRPr="00107562" w:rsidRDefault="00470539" w:rsidP="00470539"/>
        </w:tc>
      </w:tr>
      <w:tr w:rsidR="00470539" w:rsidRPr="00107562" w14:paraId="4032B5FB" w14:textId="77777777" w:rsidTr="00343771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9638" w:type="dxa"/>
            <w:gridSpan w:val="6"/>
            <w:tcBorders>
              <w:top w:val="nil"/>
              <w:left w:val="nil"/>
              <w:bottom w:val="nil"/>
              <w:right w:val="nil"/>
            </w:tcBorders>
          </w:tcPr>
          <w:p w14:paraId="2A6D5A6C" w14:textId="77777777" w:rsidR="00470539" w:rsidRPr="00107562" w:rsidRDefault="00470539" w:rsidP="00470539"/>
        </w:tc>
      </w:tr>
      <w:tr w:rsidR="00470539" w:rsidRPr="00107562" w14:paraId="593F553A" w14:textId="77777777" w:rsidTr="00343771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9638" w:type="dxa"/>
            <w:gridSpan w:val="6"/>
            <w:tcBorders>
              <w:top w:val="nil"/>
              <w:left w:val="nil"/>
              <w:bottom w:val="nil"/>
              <w:right w:val="nil"/>
            </w:tcBorders>
          </w:tcPr>
          <w:p w14:paraId="747C225E" w14:textId="77777777" w:rsidR="00470539" w:rsidRPr="00107562" w:rsidRDefault="00470539" w:rsidP="00470539">
            <w:pPr>
              <w:jc w:val="center"/>
            </w:pPr>
            <w:r>
              <w:t xml:space="preserve">Красноярск </w:t>
            </w:r>
            <w:sdt>
              <w:sdtPr>
                <w:alias w:val="Титульник. Дата"/>
                <w:tag w:val="Титульник. Дата"/>
                <w:id w:val="338363742"/>
                <w:placeholder>
                  <w:docPart w:val="0B804F642F7642E5977BCD5DCE8C93B2"/>
                </w:placeholder>
                <w:date>
                  <w:dateFormat w:val="yyyy"/>
                  <w:lid w:val="ru-RU"/>
                  <w:storeMappedDataAs w:val="dateTime"/>
                  <w:calendar w:val="gregorian"/>
                </w:date>
              </w:sdtPr>
              <w:sdtContent>
                <w:r w:rsidR="006F4476">
                  <w:t>2025</w:t>
                </w:r>
              </w:sdtContent>
            </w:sdt>
          </w:p>
        </w:tc>
      </w:tr>
    </w:tbl>
    <w:p w14:paraId="642D58FD" w14:textId="7989EB23" w:rsidR="005F1304" w:rsidRPr="008F24DB" w:rsidRDefault="00432F37" w:rsidP="00307EC7">
      <w:pPr>
        <w:pStyle w:val="2"/>
        <w:ind w:left="0"/>
      </w:pPr>
      <w:bookmarkStart w:id="1" w:name="_Toc212074827"/>
      <w:r w:rsidRPr="008F24DB">
        <w:lastRenderedPageBreak/>
        <w:t>Цель</w:t>
      </w:r>
      <w:bookmarkEnd w:id="1"/>
    </w:p>
    <w:p w14:paraId="633A0FD1" w14:textId="303CA726" w:rsidR="000B0C12" w:rsidRPr="00165818" w:rsidRDefault="00947145" w:rsidP="00FC4981">
      <w:pPr>
        <w:pStyle w:val="af7"/>
        <w:ind w:firstLine="709"/>
        <w:rPr>
          <w:lang w:val="ru-RU"/>
        </w:rPr>
      </w:pPr>
      <w:r w:rsidRPr="00947145">
        <w:rPr>
          <w:lang w:val="ru-RU"/>
        </w:rPr>
        <w:t>Исследование свойств универсальных вычислительных машин на примере абстрактной машины Тьюринга.</w:t>
      </w:r>
    </w:p>
    <w:p w14:paraId="4F6F02CD" w14:textId="77777777" w:rsidR="00432F37" w:rsidRDefault="00432F37" w:rsidP="00307EC7">
      <w:pPr>
        <w:pStyle w:val="2"/>
        <w:ind w:left="0"/>
      </w:pPr>
      <w:bookmarkStart w:id="2" w:name="_Toc212074828"/>
      <w:r>
        <w:t>Задачи</w:t>
      </w:r>
      <w:bookmarkEnd w:id="2"/>
    </w:p>
    <w:p w14:paraId="4AB1EF79" w14:textId="64747383" w:rsidR="00947145" w:rsidRPr="00947145" w:rsidRDefault="00947145" w:rsidP="00947145">
      <w:pPr>
        <w:pStyle w:val="afa"/>
        <w:numPr>
          <w:ilvl w:val="0"/>
          <w:numId w:val="39"/>
        </w:numPr>
        <w:ind w:left="0" w:firstLine="720"/>
      </w:pPr>
      <w:r w:rsidRPr="00947145">
        <w:t>Ознакомиться с теоретическими сведениями по машинам Тьюринга (далее МТ).</w:t>
      </w:r>
    </w:p>
    <w:p w14:paraId="273CE3C7" w14:textId="77777777" w:rsidR="00947145" w:rsidRPr="00947145" w:rsidRDefault="00947145" w:rsidP="00947145">
      <w:pPr>
        <w:pStyle w:val="afa"/>
        <w:numPr>
          <w:ilvl w:val="0"/>
          <w:numId w:val="39"/>
        </w:numPr>
        <w:ind w:left="0" w:firstLine="720"/>
      </w:pPr>
      <w:r w:rsidRPr="00947145">
        <w:t>Получить у преподавателя собственный вариант задания, предусматривающего построение распознавателя заданного языка, а также вычислителя заданной функции над целыми числами в унарной системе счисления.</w:t>
      </w:r>
    </w:p>
    <w:p w14:paraId="65FB1591" w14:textId="77777777" w:rsidR="00947145" w:rsidRPr="00947145" w:rsidRDefault="00947145" w:rsidP="00947145">
      <w:pPr>
        <w:pStyle w:val="afa"/>
        <w:numPr>
          <w:ilvl w:val="0"/>
          <w:numId w:val="39"/>
        </w:numPr>
        <w:ind w:left="0" w:firstLine="720"/>
      </w:pPr>
      <w:r w:rsidRPr="00947145">
        <w:t>Используя изученные механизмы, разработать для первого заданного языка в системе JFLAP согласно постановке задачи соответствующую МТ. В случае невозможности создания МТ это должно доказываться формально.</w:t>
      </w:r>
    </w:p>
    <w:p w14:paraId="6C77586E" w14:textId="77777777" w:rsidR="00947145" w:rsidRPr="00947145" w:rsidRDefault="00947145" w:rsidP="00947145">
      <w:pPr>
        <w:pStyle w:val="afa"/>
        <w:numPr>
          <w:ilvl w:val="0"/>
          <w:numId w:val="39"/>
        </w:numPr>
        <w:ind w:left="0" w:firstLine="720"/>
      </w:pPr>
      <w:r w:rsidRPr="00947145">
        <w:t>Используя изученные механизмы, разработать МТ, вычисляющую значение функции для заданных аргументов Невозможность - доказывается формально.</w:t>
      </w:r>
    </w:p>
    <w:p w14:paraId="05546D2F" w14:textId="1E370642" w:rsidR="00307EC7" w:rsidRPr="00947145" w:rsidRDefault="00947145" w:rsidP="00947145">
      <w:pPr>
        <w:pStyle w:val="afa"/>
        <w:numPr>
          <w:ilvl w:val="0"/>
          <w:numId w:val="39"/>
        </w:numPr>
        <w:ind w:left="0" w:firstLine="720"/>
      </w:pPr>
      <w:r w:rsidRPr="00947145">
        <w:t>Написать отчет и представить его к защите вместе с полученными JFLAP-моделями. Защита может проводиться как в аудитории, так и дистанционно.</w:t>
      </w:r>
    </w:p>
    <w:p w14:paraId="71B96251" w14:textId="088FCA05" w:rsidR="00255425" w:rsidRDefault="00255425" w:rsidP="00307EC7">
      <w:pPr>
        <w:pStyle w:val="2"/>
        <w:ind w:left="0"/>
      </w:pPr>
      <w:bookmarkStart w:id="3" w:name="_Toc212074829"/>
      <w:r>
        <w:t>Задание</w:t>
      </w:r>
      <w:bookmarkEnd w:id="3"/>
    </w:p>
    <w:p w14:paraId="37C6ED1C" w14:textId="77777777" w:rsidR="00947145" w:rsidRPr="003D0FA7" w:rsidRDefault="00947145" w:rsidP="00FC4981">
      <w:pPr>
        <w:pStyle w:val="af7"/>
        <w:ind w:firstLine="709"/>
        <w:rPr>
          <w:lang w:val="ru-RU"/>
        </w:rPr>
      </w:pPr>
      <w:r w:rsidRPr="00947145">
        <w:rPr>
          <w:lang w:val="ru-RU"/>
        </w:rPr>
        <w:t xml:space="preserve">Необходимо с использованием системы JFLAP построить машины Тьюринга, соответственно, для распознавания заданного языка и вычисления заданной функции над целыми числами в унарной системе счисления, или формально доказать невозможность этого. Привести примеры функционирования созданных машин. </w:t>
      </w:r>
    </w:p>
    <w:p w14:paraId="09C12477" w14:textId="1993022B" w:rsidR="00D816A1" w:rsidRPr="009E4A28" w:rsidRDefault="00947145" w:rsidP="00FC4981">
      <w:pPr>
        <w:pStyle w:val="af7"/>
        <w:ind w:firstLine="709"/>
        <w:rPr>
          <w:lang w:val="ru-RU"/>
        </w:rPr>
      </w:pPr>
      <w:r w:rsidRPr="00947145">
        <w:rPr>
          <w:lang w:val="ru-RU"/>
        </w:rPr>
        <w:t xml:space="preserve">Для первой МТ входной алфавит — {a, b}, если явно указано иное. Для второй МТ обязательно предложить представление неположительных чисел в </w:t>
      </w:r>
      <w:r w:rsidRPr="00947145">
        <w:rPr>
          <w:lang w:val="ru-RU"/>
        </w:rPr>
        <w:lastRenderedPageBreak/>
        <w:t>унарной системе счисления, если явно не указано иное. Допускается использование как одно-, так и многоленточных МТ.</w:t>
      </w:r>
    </w:p>
    <w:p w14:paraId="6EBCB07B" w14:textId="6B029A86" w:rsidR="00307EC7" w:rsidRPr="00947145" w:rsidRDefault="00307EC7" w:rsidP="00FC4981">
      <w:pPr>
        <w:pStyle w:val="af7"/>
        <w:ind w:firstLine="709"/>
        <w:rPr>
          <w:lang w:val="ru-RU"/>
        </w:rPr>
      </w:pPr>
      <w:r w:rsidRPr="009E4A28">
        <w:rPr>
          <w:lang w:val="ru-RU"/>
        </w:rPr>
        <w:t xml:space="preserve">Мною был получен вариант </w:t>
      </w:r>
      <w:r w:rsidR="00947145" w:rsidRPr="00947145">
        <w:rPr>
          <w:lang w:val="ru-RU"/>
        </w:rPr>
        <w:t>2</w:t>
      </w:r>
      <w:r w:rsidR="00947145">
        <w:rPr>
          <w:lang w:val="ru-RU"/>
        </w:rPr>
        <w:t>:</w:t>
      </w:r>
    </w:p>
    <w:p w14:paraId="2B53B38A" w14:textId="5EA1E1BE" w:rsidR="00307EC7" w:rsidRPr="00947145" w:rsidRDefault="00947145" w:rsidP="00FC4981">
      <w:pPr>
        <w:pStyle w:val="af7"/>
        <w:ind w:firstLine="709"/>
        <w:rPr>
          <w:lang w:val="ru-RU"/>
        </w:rPr>
      </w:pPr>
      <w:r w:rsidRPr="00947145">
        <w:rPr>
          <w:lang w:val="ru-RU"/>
        </w:rPr>
        <w:t>Первая МТ предназначена для распознавания языка L = {</w:t>
      </w:r>
      <w:proofErr w:type="gramStart"/>
      <w:r w:rsidRPr="00947145">
        <w:rPr>
          <w:lang w:val="ru-RU"/>
        </w:rPr>
        <w:t>w :</w:t>
      </w:r>
      <w:proofErr w:type="gramEnd"/>
      <w:r w:rsidRPr="00947145">
        <w:rPr>
          <w:lang w:val="ru-RU"/>
        </w:rPr>
        <w:t xml:space="preserve"> |w| — нечетное число}. Вторая МТ предназначена для вычисления функции </w:t>
      </w:r>
      <w:proofErr w:type="gramStart"/>
      <w:r w:rsidRPr="00947145">
        <w:rPr>
          <w:lang w:val="ru-RU"/>
        </w:rPr>
        <w:t>f(</w:t>
      </w:r>
      <w:proofErr w:type="gramEnd"/>
      <w:r w:rsidRPr="00947145">
        <w:rPr>
          <w:lang w:val="ru-RU"/>
        </w:rPr>
        <w:t>x, y) = x ^ y, где ^ — это операция возведения в степень, а y ≥ 0.</w:t>
      </w:r>
    </w:p>
    <w:p w14:paraId="09FCACBF" w14:textId="3D7BDF6C" w:rsidR="00307EC7" w:rsidRPr="00307EC7" w:rsidRDefault="00307EC7" w:rsidP="00307EC7">
      <w:r>
        <w:br w:type="page"/>
      </w:r>
    </w:p>
    <w:p w14:paraId="51D564BF" w14:textId="77777777" w:rsidR="007100B9" w:rsidRPr="006F4476" w:rsidRDefault="00756D3B" w:rsidP="00947145">
      <w:pPr>
        <w:pStyle w:val="1"/>
      </w:pPr>
      <w:bookmarkStart w:id="4" w:name="_Toc212074830"/>
      <w:r>
        <w:lastRenderedPageBreak/>
        <w:t>ХОД РАБОТЫ</w:t>
      </w:r>
      <w:bookmarkEnd w:id="4"/>
    </w:p>
    <w:p w14:paraId="038A5C08" w14:textId="7B9ABE6C" w:rsidR="0086072E" w:rsidRPr="00307EC7" w:rsidRDefault="00307EC7" w:rsidP="00307EC7">
      <w:pPr>
        <w:spacing w:line="480" w:lineRule="auto"/>
        <w:ind w:firstLine="709"/>
        <w:rPr>
          <w:b/>
          <w:bCs/>
        </w:rPr>
      </w:pPr>
      <w:r>
        <w:rPr>
          <w:b/>
          <w:bCs/>
        </w:rPr>
        <w:t xml:space="preserve">2.1 </w:t>
      </w:r>
      <w:r w:rsidR="00947145">
        <w:rPr>
          <w:b/>
          <w:bCs/>
        </w:rPr>
        <w:t>Задание 1</w:t>
      </w:r>
    </w:p>
    <w:p w14:paraId="4D60542F" w14:textId="6295F0CC" w:rsidR="0086072E" w:rsidRPr="008B62D0" w:rsidRDefault="00947145" w:rsidP="008B62D0">
      <w:pPr>
        <w:pStyle w:val="af7"/>
        <w:ind w:firstLine="708"/>
        <w:rPr>
          <w:lang w:val="ru-RU"/>
        </w:rPr>
      </w:pPr>
      <w:r w:rsidRPr="00947145">
        <w:rPr>
          <w:lang w:val="ru-RU"/>
        </w:rPr>
        <w:t>Полученн</w:t>
      </w:r>
      <w:r>
        <w:rPr>
          <w:lang w:val="ru-RU"/>
        </w:rPr>
        <w:t xml:space="preserve">ая </w:t>
      </w:r>
      <w:r w:rsidRPr="00947145">
        <w:rPr>
          <w:lang w:val="ru-RU"/>
        </w:rPr>
        <w:t>МТ-распознаватель представлен на рисунке 1</w:t>
      </w:r>
      <w:r>
        <w:rPr>
          <w:lang w:val="ru-RU"/>
        </w:rPr>
        <w:t>.</w:t>
      </w:r>
    </w:p>
    <w:p w14:paraId="6804F116" w14:textId="3F536C67" w:rsidR="00307EC7" w:rsidRPr="00947145" w:rsidRDefault="00947145" w:rsidP="00165818">
      <w:pPr>
        <w:pStyle w:val="af7"/>
        <w:jc w:val="center"/>
        <w:rPr>
          <w:lang w:val="ru-RU"/>
        </w:rPr>
      </w:pPr>
      <w:r w:rsidRPr="00947145">
        <w:rPr>
          <w:noProof/>
          <w:lang w:val="ru-RU"/>
        </w:rPr>
        <w:drawing>
          <wp:inline distT="0" distB="0" distL="0" distR="0" wp14:anchorId="7E728D92" wp14:editId="43BD1DED">
            <wp:extent cx="6120130" cy="2780030"/>
            <wp:effectExtent l="0" t="0" r="0" b="1270"/>
            <wp:docPr id="4276395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63955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8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2E593" w14:textId="2021B841" w:rsidR="00307EC7" w:rsidRPr="009E4A28" w:rsidRDefault="00307EC7" w:rsidP="00165818">
      <w:pPr>
        <w:pStyle w:val="af7"/>
        <w:jc w:val="center"/>
        <w:rPr>
          <w:lang w:val="ru-RU"/>
        </w:rPr>
      </w:pPr>
      <w:r w:rsidRPr="009E4A28">
        <w:rPr>
          <w:lang w:val="ru-RU"/>
        </w:rPr>
        <w:t xml:space="preserve">Рисунок 1 – </w:t>
      </w:r>
      <w:r w:rsidR="00947145" w:rsidRPr="00947145">
        <w:rPr>
          <w:lang w:val="ru-RU"/>
        </w:rPr>
        <w:t>Полученн</w:t>
      </w:r>
      <w:r w:rsidR="00947145">
        <w:rPr>
          <w:lang w:val="ru-RU"/>
        </w:rPr>
        <w:t>ая</w:t>
      </w:r>
      <w:r w:rsidR="00947145" w:rsidRPr="00947145">
        <w:rPr>
          <w:lang w:val="ru-RU"/>
        </w:rPr>
        <w:t xml:space="preserve"> МТ-распознаватель</w:t>
      </w:r>
    </w:p>
    <w:p w14:paraId="30C57004" w14:textId="50A085EF" w:rsidR="009E4A28" w:rsidRPr="009135F7" w:rsidRDefault="00947145" w:rsidP="009E4A28">
      <w:pPr>
        <w:pStyle w:val="af7"/>
        <w:ind w:firstLine="709"/>
        <w:rPr>
          <w:lang w:val="ru-RU"/>
        </w:rPr>
      </w:pPr>
      <w:r w:rsidRPr="00947145">
        <w:rPr>
          <w:lang w:val="ru-RU"/>
        </w:rPr>
        <w:t>Перехваты экранов распознавания тестовых цепочек с помощью первой МТ</w:t>
      </w:r>
      <w:r>
        <w:rPr>
          <w:lang w:val="ru-RU"/>
        </w:rPr>
        <w:t xml:space="preserve"> представлены на рисунках 2-</w:t>
      </w:r>
      <w:r w:rsidR="009135F7" w:rsidRPr="009135F7">
        <w:rPr>
          <w:lang w:val="ru-RU"/>
        </w:rPr>
        <w:t>25.</w:t>
      </w:r>
    </w:p>
    <w:p w14:paraId="539E0398" w14:textId="29D62AC5" w:rsidR="00947145" w:rsidRDefault="00947145" w:rsidP="00947145">
      <w:pPr>
        <w:spacing w:line="360" w:lineRule="auto"/>
        <w:jc w:val="center"/>
      </w:pPr>
      <w:r w:rsidRPr="00947145">
        <w:rPr>
          <w:b/>
          <w:bCs/>
          <w:noProof/>
        </w:rPr>
        <w:drawing>
          <wp:inline distT="0" distB="0" distL="0" distR="0" wp14:anchorId="3F9213F2" wp14:editId="37234531">
            <wp:extent cx="6120130" cy="2962910"/>
            <wp:effectExtent l="0" t="0" r="0" b="8890"/>
            <wp:docPr id="6937416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74160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06ABA" w14:textId="2A581187" w:rsidR="00947145" w:rsidRDefault="00947145" w:rsidP="00947145">
      <w:pPr>
        <w:spacing w:line="480" w:lineRule="auto"/>
        <w:jc w:val="center"/>
      </w:pPr>
      <w:r>
        <w:t>Рисунок 2 – Распознавание цепочки «</w:t>
      </w:r>
      <w:r>
        <w:rPr>
          <w:lang w:val="en-US"/>
        </w:rPr>
        <w:t>a</w:t>
      </w:r>
      <w:r>
        <w:t>», шаг 1</w:t>
      </w:r>
    </w:p>
    <w:p w14:paraId="4DCCBB97" w14:textId="2AEF3D37" w:rsidR="00947145" w:rsidRDefault="00947145" w:rsidP="00947145">
      <w:pPr>
        <w:spacing w:line="360" w:lineRule="auto"/>
        <w:jc w:val="center"/>
      </w:pPr>
      <w:r w:rsidRPr="00947145">
        <w:rPr>
          <w:noProof/>
        </w:rPr>
        <w:lastRenderedPageBreak/>
        <w:drawing>
          <wp:inline distT="0" distB="0" distL="0" distR="0" wp14:anchorId="370C4252" wp14:editId="4A4DD371">
            <wp:extent cx="6120130" cy="2964815"/>
            <wp:effectExtent l="0" t="0" r="0" b="6985"/>
            <wp:docPr id="20621520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15202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EF9B6" w14:textId="38BE5F62" w:rsidR="00947145" w:rsidRDefault="00947145" w:rsidP="00947145">
      <w:pPr>
        <w:spacing w:line="480" w:lineRule="auto"/>
        <w:jc w:val="center"/>
      </w:pPr>
      <w:r>
        <w:t>Рисунок 3 – Распознавание цепочки «</w:t>
      </w:r>
      <w:r>
        <w:rPr>
          <w:lang w:val="en-US"/>
        </w:rPr>
        <w:t>a</w:t>
      </w:r>
      <w:r>
        <w:t>», шаг 2</w:t>
      </w:r>
    </w:p>
    <w:p w14:paraId="32FF3BB7" w14:textId="665A6D63" w:rsidR="00947145" w:rsidRDefault="00947145" w:rsidP="00947145">
      <w:pPr>
        <w:spacing w:line="360" w:lineRule="auto"/>
        <w:jc w:val="center"/>
      </w:pPr>
      <w:r w:rsidRPr="00947145">
        <w:rPr>
          <w:noProof/>
        </w:rPr>
        <w:drawing>
          <wp:inline distT="0" distB="0" distL="0" distR="0" wp14:anchorId="3623511F" wp14:editId="13D8A655">
            <wp:extent cx="6120130" cy="2971165"/>
            <wp:effectExtent l="0" t="0" r="0" b="635"/>
            <wp:docPr id="15253494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34949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7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1B2E6" w14:textId="5D09637D" w:rsidR="00947145" w:rsidRDefault="00947145" w:rsidP="00947145">
      <w:pPr>
        <w:spacing w:line="360" w:lineRule="auto"/>
        <w:jc w:val="center"/>
      </w:pPr>
      <w:r>
        <w:t>Рисунок 4 – Распознавание цепочки «</w:t>
      </w:r>
      <w:r>
        <w:rPr>
          <w:lang w:val="en-US"/>
        </w:rPr>
        <w:t>a</w:t>
      </w:r>
      <w:r>
        <w:t>», шаг 3</w:t>
      </w:r>
    </w:p>
    <w:p w14:paraId="363DB9E7" w14:textId="4F8200CB" w:rsidR="00947145" w:rsidRPr="00947145" w:rsidRDefault="00947145" w:rsidP="00947145">
      <w:pPr>
        <w:spacing w:line="360" w:lineRule="auto"/>
        <w:jc w:val="center"/>
        <w:rPr>
          <w:lang w:val="en-GB"/>
        </w:rPr>
      </w:pPr>
      <w:r w:rsidRPr="00947145">
        <w:rPr>
          <w:noProof/>
          <w:lang w:val="en-GB"/>
        </w:rPr>
        <w:lastRenderedPageBreak/>
        <w:drawing>
          <wp:inline distT="0" distB="0" distL="0" distR="0" wp14:anchorId="496542D0" wp14:editId="1A63DD56">
            <wp:extent cx="6120130" cy="2955290"/>
            <wp:effectExtent l="0" t="0" r="0" b="0"/>
            <wp:docPr id="7502017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20179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5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AE13D" w14:textId="6DC8495F" w:rsidR="00947145" w:rsidRPr="00947145" w:rsidRDefault="00947145" w:rsidP="00947145">
      <w:pPr>
        <w:spacing w:line="480" w:lineRule="auto"/>
        <w:jc w:val="center"/>
      </w:pPr>
      <w:r>
        <w:t xml:space="preserve">Рисунок </w:t>
      </w:r>
      <w:r w:rsidRPr="00947145">
        <w:t>5</w:t>
      </w:r>
      <w:r>
        <w:t xml:space="preserve"> – Распознавание цепочки «</w:t>
      </w:r>
      <w:r>
        <w:rPr>
          <w:lang w:val="en-US"/>
        </w:rPr>
        <w:t>b</w:t>
      </w:r>
      <w:r>
        <w:t xml:space="preserve">», шаг </w:t>
      </w:r>
      <w:r w:rsidRPr="00947145">
        <w:t>1</w:t>
      </w:r>
    </w:p>
    <w:p w14:paraId="038638FA" w14:textId="0AC237F1" w:rsidR="00947145" w:rsidRDefault="00947145" w:rsidP="00947145">
      <w:pPr>
        <w:spacing w:line="360" w:lineRule="auto"/>
        <w:jc w:val="center"/>
        <w:rPr>
          <w:lang w:val="en-GB"/>
        </w:rPr>
      </w:pPr>
      <w:r w:rsidRPr="00947145">
        <w:rPr>
          <w:noProof/>
        </w:rPr>
        <w:drawing>
          <wp:inline distT="0" distB="0" distL="0" distR="0" wp14:anchorId="57E8C37C" wp14:editId="6BF3EFF7">
            <wp:extent cx="6120130" cy="2972435"/>
            <wp:effectExtent l="0" t="0" r="0" b="0"/>
            <wp:docPr id="11658890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88902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7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C5FA1" w14:textId="6CBFBFA4" w:rsidR="00947145" w:rsidRPr="003D0FA7" w:rsidRDefault="00947145" w:rsidP="00947145">
      <w:pPr>
        <w:spacing w:line="360" w:lineRule="auto"/>
        <w:jc w:val="center"/>
      </w:pPr>
      <w:r>
        <w:t xml:space="preserve">Рисунок </w:t>
      </w:r>
      <w:r w:rsidRPr="00947145">
        <w:t>6</w:t>
      </w:r>
      <w:r>
        <w:t xml:space="preserve"> – Распознавание цепочки «</w:t>
      </w:r>
      <w:r>
        <w:rPr>
          <w:lang w:val="en-US"/>
        </w:rPr>
        <w:t>b</w:t>
      </w:r>
      <w:r>
        <w:t xml:space="preserve">», шаг </w:t>
      </w:r>
      <w:r w:rsidRPr="00947145">
        <w:t>2</w:t>
      </w:r>
    </w:p>
    <w:p w14:paraId="7AD7DA94" w14:textId="31251221" w:rsidR="00947145" w:rsidRDefault="00947145" w:rsidP="00947145">
      <w:pPr>
        <w:spacing w:line="360" w:lineRule="auto"/>
        <w:jc w:val="center"/>
        <w:rPr>
          <w:lang w:val="en-GB"/>
        </w:rPr>
      </w:pPr>
      <w:r w:rsidRPr="00947145">
        <w:rPr>
          <w:noProof/>
          <w:lang w:val="en-GB"/>
        </w:rPr>
        <w:lastRenderedPageBreak/>
        <w:drawing>
          <wp:inline distT="0" distB="0" distL="0" distR="0" wp14:anchorId="76355A8B" wp14:editId="64994B78">
            <wp:extent cx="6120130" cy="2962910"/>
            <wp:effectExtent l="0" t="0" r="0" b="8890"/>
            <wp:docPr id="17211457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14577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B34E7" w14:textId="712155FB" w:rsidR="00947145" w:rsidRPr="003D0FA7" w:rsidRDefault="00947145" w:rsidP="00947145">
      <w:pPr>
        <w:spacing w:line="360" w:lineRule="auto"/>
        <w:jc w:val="center"/>
      </w:pPr>
      <w:r>
        <w:t xml:space="preserve">Рисунок </w:t>
      </w:r>
      <w:r w:rsidRPr="00947145">
        <w:t>7</w:t>
      </w:r>
      <w:r>
        <w:t xml:space="preserve"> – Распознавание цепочки «</w:t>
      </w:r>
      <w:r>
        <w:rPr>
          <w:lang w:val="en-US"/>
        </w:rPr>
        <w:t>b</w:t>
      </w:r>
      <w:r>
        <w:t xml:space="preserve">», шаг </w:t>
      </w:r>
      <w:r w:rsidRPr="00947145">
        <w:t>3</w:t>
      </w:r>
    </w:p>
    <w:p w14:paraId="09ED4A78" w14:textId="3A185C0F" w:rsidR="00947145" w:rsidRDefault="00947145" w:rsidP="00947145">
      <w:pPr>
        <w:spacing w:line="360" w:lineRule="auto"/>
        <w:jc w:val="center"/>
        <w:rPr>
          <w:b/>
          <w:bCs/>
          <w:lang w:val="en-GB"/>
        </w:rPr>
      </w:pPr>
      <w:r w:rsidRPr="00947145">
        <w:rPr>
          <w:b/>
          <w:bCs/>
          <w:noProof/>
          <w:lang w:val="en-GB"/>
        </w:rPr>
        <w:drawing>
          <wp:inline distT="0" distB="0" distL="0" distR="0" wp14:anchorId="539074CE" wp14:editId="7C94EA8C">
            <wp:extent cx="6120130" cy="2950210"/>
            <wp:effectExtent l="0" t="0" r="0" b="2540"/>
            <wp:docPr id="7711300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13009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5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5C417" w14:textId="11B2ABF1" w:rsidR="00947145" w:rsidRPr="00947145" w:rsidRDefault="00947145" w:rsidP="00947145">
      <w:pPr>
        <w:spacing w:line="360" w:lineRule="auto"/>
        <w:jc w:val="center"/>
      </w:pPr>
      <w:r>
        <w:t xml:space="preserve">Рисунок </w:t>
      </w:r>
      <w:r w:rsidRPr="00947145">
        <w:t>8</w:t>
      </w:r>
      <w:r>
        <w:t xml:space="preserve"> – Распознавание цепочки «</w:t>
      </w:r>
      <w:r>
        <w:rPr>
          <w:lang w:val="en-GB"/>
        </w:rPr>
        <w:t>ab</w:t>
      </w:r>
      <w:r>
        <w:t xml:space="preserve">», шаг </w:t>
      </w:r>
      <w:r w:rsidRPr="00947145">
        <w:t>1</w:t>
      </w:r>
    </w:p>
    <w:p w14:paraId="1E374421" w14:textId="7E0D8F75" w:rsidR="00947145" w:rsidRDefault="009135F7" w:rsidP="00947145">
      <w:pPr>
        <w:spacing w:line="360" w:lineRule="auto"/>
        <w:jc w:val="center"/>
        <w:rPr>
          <w:lang w:val="en-GB"/>
        </w:rPr>
      </w:pPr>
      <w:r w:rsidRPr="009135F7">
        <w:rPr>
          <w:noProof/>
        </w:rPr>
        <w:lastRenderedPageBreak/>
        <w:drawing>
          <wp:inline distT="0" distB="0" distL="0" distR="0" wp14:anchorId="69456873" wp14:editId="4226EB5B">
            <wp:extent cx="6120130" cy="2955925"/>
            <wp:effectExtent l="0" t="0" r="0" b="0"/>
            <wp:docPr id="13477245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72456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5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31573" w14:textId="7786C7F7" w:rsidR="009135F7" w:rsidRPr="009135F7" w:rsidRDefault="009135F7" w:rsidP="009135F7">
      <w:pPr>
        <w:spacing w:line="360" w:lineRule="auto"/>
        <w:jc w:val="center"/>
      </w:pPr>
      <w:r>
        <w:t xml:space="preserve">Рисунок </w:t>
      </w:r>
      <w:r w:rsidRPr="009135F7">
        <w:t>9</w:t>
      </w:r>
      <w:r>
        <w:t xml:space="preserve"> – Распознавание цепочки «</w:t>
      </w:r>
      <w:r>
        <w:rPr>
          <w:lang w:val="en-GB"/>
        </w:rPr>
        <w:t>ab</w:t>
      </w:r>
      <w:r>
        <w:t xml:space="preserve">», шаг </w:t>
      </w:r>
      <w:r w:rsidRPr="009135F7">
        <w:t>2</w:t>
      </w:r>
    </w:p>
    <w:p w14:paraId="6D17B978" w14:textId="0F3008F4" w:rsidR="009135F7" w:rsidRDefault="009135F7" w:rsidP="00947145">
      <w:pPr>
        <w:spacing w:line="360" w:lineRule="auto"/>
        <w:jc w:val="center"/>
        <w:rPr>
          <w:lang w:val="en-GB"/>
        </w:rPr>
      </w:pPr>
      <w:r w:rsidRPr="009135F7">
        <w:rPr>
          <w:noProof/>
        </w:rPr>
        <w:drawing>
          <wp:inline distT="0" distB="0" distL="0" distR="0" wp14:anchorId="40D43BDA" wp14:editId="3075B722">
            <wp:extent cx="6120130" cy="2940050"/>
            <wp:effectExtent l="0" t="0" r="0" b="0"/>
            <wp:docPr id="14141220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12200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4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8E06F" w14:textId="5A607550" w:rsidR="009135F7" w:rsidRPr="009135F7" w:rsidRDefault="009135F7" w:rsidP="009135F7">
      <w:pPr>
        <w:spacing w:line="360" w:lineRule="auto"/>
        <w:jc w:val="center"/>
      </w:pPr>
      <w:r>
        <w:t xml:space="preserve">Рисунок </w:t>
      </w:r>
      <w:r w:rsidRPr="009135F7">
        <w:t xml:space="preserve">10 </w:t>
      </w:r>
      <w:r>
        <w:t>– Распознавание цепочки «</w:t>
      </w:r>
      <w:r>
        <w:rPr>
          <w:lang w:val="en-GB"/>
        </w:rPr>
        <w:t>ab</w:t>
      </w:r>
      <w:r>
        <w:t xml:space="preserve">», шаг </w:t>
      </w:r>
      <w:r w:rsidRPr="009135F7">
        <w:t>3</w:t>
      </w:r>
    </w:p>
    <w:p w14:paraId="64016B29" w14:textId="2437D8AD" w:rsidR="009135F7" w:rsidRDefault="009135F7" w:rsidP="00947145">
      <w:pPr>
        <w:spacing w:line="360" w:lineRule="auto"/>
        <w:jc w:val="center"/>
        <w:rPr>
          <w:lang w:val="en-GB"/>
        </w:rPr>
      </w:pPr>
      <w:r w:rsidRPr="009135F7">
        <w:rPr>
          <w:noProof/>
        </w:rPr>
        <w:lastRenderedPageBreak/>
        <w:drawing>
          <wp:inline distT="0" distB="0" distL="0" distR="0" wp14:anchorId="0D801BEC" wp14:editId="1D65F95B">
            <wp:extent cx="6120130" cy="2951480"/>
            <wp:effectExtent l="0" t="0" r="0" b="1270"/>
            <wp:docPr id="15780356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03562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5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CBE2D" w14:textId="6ADCBAFF" w:rsidR="009135F7" w:rsidRPr="003D0FA7" w:rsidRDefault="009135F7" w:rsidP="009135F7">
      <w:pPr>
        <w:spacing w:line="360" w:lineRule="auto"/>
        <w:jc w:val="center"/>
      </w:pPr>
      <w:r>
        <w:t xml:space="preserve">Рисунок </w:t>
      </w:r>
      <w:r w:rsidRPr="009135F7">
        <w:t xml:space="preserve">11 </w:t>
      </w:r>
      <w:r>
        <w:t>– Распознавание цепочки «</w:t>
      </w:r>
      <w:r>
        <w:rPr>
          <w:lang w:val="en-GB"/>
        </w:rPr>
        <w:t>ab</w:t>
      </w:r>
      <w:r>
        <w:t xml:space="preserve">», шаг </w:t>
      </w:r>
      <w:r w:rsidRPr="009135F7">
        <w:t>4</w:t>
      </w:r>
    </w:p>
    <w:p w14:paraId="36BCB0B0" w14:textId="51756AF0" w:rsidR="009135F7" w:rsidRDefault="009135F7" w:rsidP="009135F7">
      <w:pPr>
        <w:spacing w:line="360" w:lineRule="auto"/>
        <w:jc w:val="center"/>
        <w:rPr>
          <w:lang w:val="en-GB"/>
        </w:rPr>
      </w:pPr>
      <w:r w:rsidRPr="009135F7">
        <w:rPr>
          <w:noProof/>
          <w:lang w:val="en-GB"/>
        </w:rPr>
        <w:drawing>
          <wp:inline distT="0" distB="0" distL="0" distR="0" wp14:anchorId="209467B5" wp14:editId="25EE828E">
            <wp:extent cx="6120130" cy="2969260"/>
            <wp:effectExtent l="0" t="0" r="0" b="2540"/>
            <wp:docPr id="1328701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7014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6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CA053" w14:textId="106F7C17" w:rsidR="009135F7" w:rsidRPr="009135F7" w:rsidRDefault="009135F7" w:rsidP="009135F7">
      <w:pPr>
        <w:spacing w:line="360" w:lineRule="auto"/>
        <w:jc w:val="center"/>
      </w:pPr>
      <w:r>
        <w:t xml:space="preserve">Рисунок </w:t>
      </w:r>
      <w:r w:rsidRPr="009135F7">
        <w:t xml:space="preserve">12 </w:t>
      </w:r>
      <w:r>
        <w:t>– Распознавание цепочки «</w:t>
      </w:r>
      <w:r>
        <w:rPr>
          <w:lang w:val="en-GB"/>
        </w:rPr>
        <w:t>ab</w:t>
      </w:r>
      <w:r>
        <w:t xml:space="preserve">», шаг </w:t>
      </w:r>
      <w:r w:rsidRPr="009135F7">
        <w:t>5</w:t>
      </w:r>
    </w:p>
    <w:p w14:paraId="3FEC8824" w14:textId="3EA40AEE" w:rsidR="009135F7" w:rsidRDefault="009135F7" w:rsidP="009135F7">
      <w:pPr>
        <w:spacing w:line="360" w:lineRule="auto"/>
        <w:jc w:val="center"/>
        <w:rPr>
          <w:lang w:val="en-GB"/>
        </w:rPr>
      </w:pPr>
      <w:r w:rsidRPr="009135F7">
        <w:rPr>
          <w:noProof/>
        </w:rPr>
        <w:lastRenderedPageBreak/>
        <w:drawing>
          <wp:inline distT="0" distB="0" distL="0" distR="0" wp14:anchorId="36441238" wp14:editId="5F225541">
            <wp:extent cx="6120130" cy="2971165"/>
            <wp:effectExtent l="0" t="0" r="0" b="635"/>
            <wp:docPr id="2850669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06698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7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896C5" w14:textId="0EFB914C" w:rsidR="009135F7" w:rsidRDefault="009135F7" w:rsidP="009135F7">
      <w:pPr>
        <w:spacing w:line="360" w:lineRule="auto"/>
        <w:jc w:val="center"/>
        <w:rPr>
          <w:lang w:val="en-GB"/>
        </w:rPr>
      </w:pPr>
      <w:r>
        <w:t xml:space="preserve">Рисунок </w:t>
      </w:r>
      <w:r w:rsidRPr="009135F7">
        <w:t>1</w:t>
      </w:r>
      <w:r>
        <w:rPr>
          <w:lang w:val="en-GB"/>
        </w:rPr>
        <w:t>3</w:t>
      </w:r>
      <w:r w:rsidRPr="009135F7">
        <w:t xml:space="preserve"> </w:t>
      </w:r>
      <w:r>
        <w:t xml:space="preserve">– Распознавание цепочки «», шаг </w:t>
      </w:r>
      <w:r>
        <w:rPr>
          <w:lang w:val="en-GB"/>
        </w:rPr>
        <w:t>1</w:t>
      </w:r>
    </w:p>
    <w:p w14:paraId="4F72365F" w14:textId="6FD25EA4" w:rsidR="009135F7" w:rsidRDefault="009135F7" w:rsidP="009135F7">
      <w:pPr>
        <w:spacing w:line="360" w:lineRule="auto"/>
        <w:jc w:val="center"/>
        <w:rPr>
          <w:lang w:val="en-GB"/>
        </w:rPr>
      </w:pPr>
      <w:r w:rsidRPr="009135F7">
        <w:rPr>
          <w:noProof/>
          <w:lang w:val="en-GB"/>
        </w:rPr>
        <w:drawing>
          <wp:inline distT="0" distB="0" distL="0" distR="0" wp14:anchorId="74859B35" wp14:editId="267A58E8">
            <wp:extent cx="6120130" cy="2946400"/>
            <wp:effectExtent l="0" t="0" r="0" b="6350"/>
            <wp:docPr id="2423926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39268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293EE" w14:textId="3CE88EB4" w:rsidR="009135F7" w:rsidRDefault="009135F7" w:rsidP="009135F7">
      <w:pPr>
        <w:spacing w:line="360" w:lineRule="auto"/>
        <w:jc w:val="center"/>
        <w:rPr>
          <w:lang w:val="en-GB"/>
        </w:rPr>
      </w:pPr>
      <w:r>
        <w:t xml:space="preserve">Рисунок </w:t>
      </w:r>
      <w:r w:rsidRPr="009135F7">
        <w:t>1</w:t>
      </w:r>
      <w:r>
        <w:rPr>
          <w:lang w:val="en-GB"/>
        </w:rPr>
        <w:t>4</w:t>
      </w:r>
      <w:r w:rsidRPr="009135F7">
        <w:t xml:space="preserve"> </w:t>
      </w:r>
      <w:r>
        <w:t xml:space="preserve">– Распознавание цепочки «», шаг </w:t>
      </w:r>
      <w:r>
        <w:rPr>
          <w:lang w:val="en-GB"/>
        </w:rPr>
        <w:t>2</w:t>
      </w:r>
    </w:p>
    <w:p w14:paraId="56F971DB" w14:textId="5A2AB264" w:rsidR="009135F7" w:rsidRDefault="009135F7" w:rsidP="009135F7">
      <w:pPr>
        <w:spacing w:line="360" w:lineRule="auto"/>
        <w:jc w:val="center"/>
        <w:rPr>
          <w:lang w:val="en-GB"/>
        </w:rPr>
      </w:pPr>
      <w:r w:rsidRPr="009135F7">
        <w:rPr>
          <w:noProof/>
          <w:lang w:val="en-GB"/>
        </w:rPr>
        <w:lastRenderedPageBreak/>
        <w:drawing>
          <wp:inline distT="0" distB="0" distL="0" distR="0" wp14:anchorId="330A94B3" wp14:editId="59E1CD2D">
            <wp:extent cx="6120130" cy="2957830"/>
            <wp:effectExtent l="0" t="0" r="0" b="0"/>
            <wp:docPr id="18440052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00523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5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7F129" w14:textId="263DE997" w:rsidR="009135F7" w:rsidRDefault="009135F7" w:rsidP="009135F7">
      <w:pPr>
        <w:spacing w:line="360" w:lineRule="auto"/>
        <w:jc w:val="center"/>
        <w:rPr>
          <w:lang w:val="en-GB"/>
        </w:rPr>
      </w:pPr>
      <w:r>
        <w:t xml:space="preserve">Рисунок </w:t>
      </w:r>
      <w:r w:rsidRPr="009135F7">
        <w:t>1</w:t>
      </w:r>
      <w:r>
        <w:rPr>
          <w:lang w:val="en-GB"/>
        </w:rPr>
        <w:t>5</w:t>
      </w:r>
      <w:r w:rsidRPr="009135F7">
        <w:t xml:space="preserve"> </w:t>
      </w:r>
      <w:r>
        <w:t xml:space="preserve">– Распознавание цепочки «», шаг </w:t>
      </w:r>
      <w:r>
        <w:rPr>
          <w:lang w:val="en-GB"/>
        </w:rPr>
        <w:t>3</w:t>
      </w:r>
    </w:p>
    <w:p w14:paraId="480F0B5A" w14:textId="2DAE3E3D" w:rsidR="009135F7" w:rsidRDefault="009135F7" w:rsidP="009135F7">
      <w:pPr>
        <w:spacing w:line="360" w:lineRule="auto"/>
        <w:jc w:val="center"/>
        <w:rPr>
          <w:b/>
          <w:bCs/>
          <w:lang w:val="en-GB"/>
        </w:rPr>
      </w:pPr>
      <w:r w:rsidRPr="009135F7">
        <w:rPr>
          <w:b/>
          <w:bCs/>
          <w:noProof/>
          <w:lang w:val="en-GB"/>
        </w:rPr>
        <w:drawing>
          <wp:inline distT="0" distB="0" distL="0" distR="0" wp14:anchorId="10966428" wp14:editId="47DF15C4">
            <wp:extent cx="6120130" cy="2944495"/>
            <wp:effectExtent l="0" t="0" r="0" b="8255"/>
            <wp:docPr id="11918742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187422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4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36965" w14:textId="704ABA05" w:rsidR="009135F7" w:rsidRPr="00947145" w:rsidRDefault="009135F7" w:rsidP="009135F7">
      <w:pPr>
        <w:spacing w:line="360" w:lineRule="auto"/>
        <w:jc w:val="center"/>
      </w:pPr>
      <w:r>
        <w:t xml:space="preserve">Рисунок </w:t>
      </w:r>
      <w:r w:rsidRPr="009135F7">
        <w:t xml:space="preserve">16 </w:t>
      </w:r>
      <w:r>
        <w:t>– Распознавание цепочки «</w:t>
      </w:r>
      <w:r>
        <w:rPr>
          <w:lang w:val="en-GB"/>
        </w:rPr>
        <w:t>bb</w:t>
      </w:r>
      <w:r>
        <w:t xml:space="preserve">», шаг </w:t>
      </w:r>
      <w:r w:rsidRPr="00947145">
        <w:t>1</w:t>
      </w:r>
    </w:p>
    <w:p w14:paraId="435EF82C" w14:textId="09248EAB" w:rsidR="009135F7" w:rsidRDefault="009135F7" w:rsidP="009135F7">
      <w:pPr>
        <w:spacing w:line="360" w:lineRule="auto"/>
        <w:jc w:val="center"/>
        <w:rPr>
          <w:lang w:val="en-GB"/>
        </w:rPr>
      </w:pPr>
      <w:r w:rsidRPr="009135F7">
        <w:rPr>
          <w:noProof/>
          <w:lang w:val="en-GB"/>
        </w:rPr>
        <w:lastRenderedPageBreak/>
        <w:drawing>
          <wp:inline distT="0" distB="0" distL="0" distR="0" wp14:anchorId="5A81D91C" wp14:editId="764A144E">
            <wp:extent cx="6120130" cy="2961005"/>
            <wp:effectExtent l="0" t="0" r="0" b="0"/>
            <wp:docPr id="90256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566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6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37778" w14:textId="00B342B9" w:rsidR="009135F7" w:rsidRPr="009135F7" w:rsidRDefault="009135F7" w:rsidP="009135F7">
      <w:pPr>
        <w:spacing w:line="360" w:lineRule="auto"/>
        <w:jc w:val="center"/>
      </w:pPr>
      <w:r>
        <w:t xml:space="preserve">Рисунок </w:t>
      </w:r>
      <w:r w:rsidRPr="009135F7">
        <w:t>17</w:t>
      </w:r>
      <w:r>
        <w:t xml:space="preserve"> – Распознавание цепочки «</w:t>
      </w:r>
      <w:r>
        <w:rPr>
          <w:lang w:val="en-GB"/>
        </w:rPr>
        <w:t>bb</w:t>
      </w:r>
      <w:r>
        <w:t xml:space="preserve">», шаг </w:t>
      </w:r>
      <w:r w:rsidRPr="009135F7">
        <w:t>2</w:t>
      </w:r>
    </w:p>
    <w:p w14:paraId="5BEAF502" w14:textId="45CAA04E" w:rsidR="009135F7" w:rsidRPr="009135F7" w:rsidRDefault="009135F7" w:rsidP="009135F7">
      <w:pPr>
        <w:spacing w:line="360" w:lineRule="auto"/>
        <w:jc w:val="center"/>
      </w:pPr>
      <w:r w:rsidRPr="009135F7">
        <w:rPr>
          <w:noProof/>
        </w:rPr>
        <w:drawing>
          <wp:inline distT="0" distB="0" distL="0" distR="0" wp14:anchorId="0974A9A7" wp14:editId="6820B851">
            <wp:extent cx="6120130" cy="2949575"/>
            <wp:effectExtent l="0" t="0" r="0" b="3175"/>
            <wp:docPr id="14315443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54433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4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63354" w14:textId="1E565F41" w:rsidR="009135F7" w:rsidRPr="009135F7" w:rsidRDefault="009135F7" w:rsidP="009135F7">
      <w:pPr>
        <w:spacing w:line="360" w:lineRule="auto"/>
        <w:jc w:val="center"/>
      </w:pPr>
      <w:r>
        <w:t xml:space="preserve">Рисунок </w:t>
      </w:r>
      <w:r w:rsidRPr="009135F7">
        <w:t xml:space="preserve">18 </w:t>
      </w:r>
      <w:r>
        <w:t>– Распознавание цепочки «</w:t>
      </w:r>
      <w:r>
        <w:rPr>
          <w:lang w:val="en-GB"/>
        </w:rPr>
        <w:t>bb</w:t>
      </w:r>
      <w:r>
        <w:t xml:space="preserve">», шаг </w:t>
      </w:r>
      <w:r w:rsidRPr="009135F7">
        <w:t>3</w:t>
      </w:r>
    </w:p>
    <w:p w14:paraId="51AC030B" w14:textId="28840D7B" w:rsidR="009135F7" w:rsidRPr="009135F7" w:rsidRDefault="009135F7" w:rsidP="009135F7">
      <w:pPr>
        <w:spacing w:line="360" w:lineRule="auto"/>
        <w:jc w:val="center"/>
      </w:pPr>
      <w:r w:rsidRPr="009135F7">
        <w:rPr>
          <w:noProof/>
        </w:rPr>
        <w:lastRenderedPageBreak/>
        <w:drawing>
          <wp:inline distT="0" distB="0" distL="0" distR="0" wp14:anchorId="6D05FDEC" wp14:editId="378F9AB3">
            <wp:extent cx="6120130" cy="2949575"/>
            <wp:effectExtent l="0" t="0" r="0" b="3175"/>
            <wp:docPr id="6390072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00727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4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D9B8E" w14:textId="3AD5515D" w:rsidR="009135F7" w:rsidRPr="009135F7" w:rsidRDefault="009135F7" w:rsidP="009135F7">
      <w:pPr>
        <w:spacing w:line="360" w:lineRule="auto"/>
        <w:jc w:val="center"/>
      </w:pPr>
      <w:r>
        <w:t xml:space="preserve">Рисунок </w:t>
      </w:r>
      <w:r w:rsidRPr="009135F7">
        <w:t xml:space="preserve">19 </w:t>
      </w:r>
      <w:r>
        <w:t>– Распознавание цепочки «</w:t>
      </w:r>
      <w:r>
        <w:rPr>
          <w:lang w:val="en-GB"/>
        </w:rPr>
        <w:t>bb</w:t>
      </w:r>
      <w:r>
        <w:t xml:space="preserve">», шаг </w:t>
      </w:r>
      <w:r w:rsidRPr="009135F7">
        <w:t>4</w:t>
      </w:r>
    </w:p>
    <w:p w14:paraId="72457944" w14:textId="5A90D463" w:rsidR="009135F7" w:rsidRPr="009135F7" w:rsidRDefault="009135F7" w:rsidP="009135F7">
      <w:pPr>
        <w:spacing w:line="360" w:lineRule="auto"/>
        <w:jc w:val="center"/>
      </w:pPr>
      <w:r w:rsidRPr="009135F7">
        <w:rPr>
          <w:noProof/>
        </w:rPr>
        <w:drawing>
          <wp:inline distT="0" distB="0" distL="0" distR="0" wp14:anchorId="0130B9F4" wp14:editId="58586A50">
            <wp:extent cx="6120130" cy="2923540"/>
            <wp:effectExtent l="0" t="0" r="0" b="0"/>
            <wp:docPr id="16586295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62954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2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A0802" w14:textId="255A1D36" w:rsidR="009135F7" w:rsidRPr="009135F7" w:rsidRDefault="009135F7" w:rsidP="009135F7">
      <w:pPr>
        <w:spacing w:line="360" w:lineRule="auto"/>
        <w:jc w:val="center"/>
      </w:pPr>
      <w:r>
        <w:t xml:space="preserve">Рисунок </w:t>
      </w:r>
      <w:r w:rsidRPr="009135F7">
        <w:t xml:space="preserve">20 </w:t>
      </w:r>
      <w:r>
        <w:t>– Распознавание цепочки «</w:t>
      </w:r>
      <w:r>
        <w:rPr>
          <w:lang w:val="en-GB"/>
        </w:rPr>
        <w:t>bb</w:t>
      </w:r>
      <w:r>
        <w:t xml:space="preserve">», шаг </w:t>
      </w:r>
      <w:r w:rsidRPr="009135F7">
        <w:t>5</w:t>
      </w:r>
    </w:p>
    <w:p w14:paraId="7CE51BB9" w14:textId="3C41FFAF" w:rsidR="009135F7" w:rsidRDefault="009135F7" w:rsidP="009135F7">
      <w:pPr>
        <w:spacing w:line="360" w:lineRule="auto"/>
        <w:jc w:val="center"/>
        <w:rPr>
          <w:b/>
          <w:bCs/>
          <w:lang w:val="en-GB"/>
        </w:rPr>
      </w:pPr>
      <w:r w:rsidRPr="009135F7">
        <w:rPr>
          <w:b/>
          <w:bCs/>
          <w:noProof/>
          <w:lang w:val="en-GB"/>
        </w:rPr>
        <w:lastRenderedPageBreak/>
        <w:drawing>
          <wp:inline distT="0" distB="0" distL="0" distR="0" wp14:anchorId="4AFA9FEF" wp14:editId="73A24534">
            <wp:extent cx="6120130" cy="2938145"/>
            <wp:effectExtent l="0" t="0" r="0" b="0"/>
            <wp:docPr id="20008584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85849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3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5912C" w14:textId="43FD1CAC" w:rsidR="009135F7" w:rsidRPr="00947145" w:rsidRDefault="009135F7" w:rsidP="009135F7">
      <w:pPr>
        <w:spacing w:line="360" w:lineRule="auto"/>
        <w:jc w:val="center"/>
      </w:pPr>
      <w:r>
        <w:t xml:space="preserve">Рисунок </w:t>
      </w:r>
      <w:r w:rsidRPr="009135F7">
        <w:t xml:space="preserve">21 </w:t>
      </w:r>
      <w:r>
        <w:t>– Распознавание цепочки «</w:t>
      </w:r>
      <w:proofErr w:type="spellStart"/>
      <w:r>
        <w:rPr>
          <w:lang w:val="en-GB"/>
        </w:rPr>
        <w:t>aaa</w:t>
      </w:r>
      <w:proofErr w:type="spellEnd"/>
      <w:r>
        <w:t xml:space="preserve">», шаг </w:t>
      </w:r>
      <w:r w:rsidRPr="00947145">
        <w:t>1</w:t>
      </w:r>
    </w:p>
    <w:p w14:paraId="5F7F46AF" w14:textId="2FB8788F" w:rsidR="009135F7" w:rsidRDefault="009135F7" w:rsidP="009135F7">
      <w:pPr>
        <w:spacing w:line="360" w:lineRule="auto"/>
        <w:jc w:val="center"/>
        <w:rPr>
          <w:lang w:val="en-GB"/>
        </w:rPr>
      </w:pPr>
      <w:r w:rsidRPr="009135F7">
        <w:rPr>
          <w:noProof/>
          <w:lang w:val="en-GB"/>
        </w:rPr>
        <w:drawing>
          <wp:inline distT="0" distB="0" distL="0" distR="0" wp14:anchorId="52F5D90B" wp14:editId="2CACF56F">
            <wp:extent cx="6120130" cy="2918460"/>
            <wp:effectExtent l="0" t="0" r="0" b="0"/>
            <wp:docPr id="13448441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84419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1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B2B58" w14:textId="7DB5CBA2" w:rsidR="009135F7" w:rsidRPr="009135F7" w:rsidRDefault="009135F7" w:rsidP="009135F7">
      <w:pPr>
        <w:spacing w:line="360" w:lineRule="auto"/>
        <w:jc w:val="center"/>
      </w:pPr>
      <w:r>
        <w:t xml:space="preserve">Рисунок </w:t>
      </w:r>
      <w:r w:rsidRPr="009135F7">
        <w:t xml:space="preserve">22 </w:t>
      </w:r>
      <w:r>
        <w:t>– Распознавание цепочки «</w:t>
      </w:r>
      <w:proofErr w:type="spellStart"/>
      <w:r>
        <w:rPr>
          <w:lang w:val="en-GB"/>
        </w:rPr>
        <w:t>aaa</w:t>
      </w:r>
      <w:proofErr w:type="spellEnd"/>
      <w:r>
        <w:t xml:space="preserve">», шаг </w:t>
      </w:r>
      <w:r w:rsidRPr="009135F7">
        <w:t>2</w:t>
      </w:r>
    </w:p>
    <w:p w14:paraId="30C79199" w14:textId="5AC5C388" w:rsidR="009135F7" w:rsidRPr="009135F7" w:rsidRDefault="009135F7" w:rsidP="009135F7">
      <w:pPr>
        <w:spacing w:line="360" w:lineRule="auto"/>
        <w:jc w:val="center"/>
      </w:pPr>
    </w:p>
    <w:p w14:paraId="7329753E" w14:textId="21CC79EF" w:rsidR="009135F7" w:rsidRPr="009135F7" w:rsidRDefault="009135F7" w:rsidP="009135F7">
      <w:pPr>
        <w:spacing w:line="360" w:lineRule="auto"/>
        <w:jc w:val="center"/>
      </w:pPr>
      <w:r w:rsidRPr="009135F7">
        <w:rPr>
          <w:noProof/>
        </w:rPr>
        <w:lastRenderedPageBreak/>
        <w:drawing>
          <wp:inline distT="0" distB="0" distL="0" distR="0" wp14:anchorId="3C6E8D02" wp14:editId="511B89AF">
            <wp:extent cx="6120130" cy="2933700"/>
            <wp:effectExtent l="0" t="0" r="0" b="0"/>
            <wp:docPr id="1000444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4448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3C37D" w14:textId="0DB16CC1" w:rsidR="009135F7" w:rsidRPr="009135F7" w:rsidRDefault="009135F7" w:rsidP="009135F7">
      <w:pPr>
        <w:spacing w:line="360" w:lineRule="auto"/>
        <w:jc w:val="center"/>
      </w:pPr>
      <w:r>
        <w:t xml:space="preserve">Рисунок </w:t>
      </w:r>
      <w:r w:rsidRPr="009135F7">
        <w:t xml:space="preserve">23 </w:t>
      </w:r>
      <w:r>
        <w:t>– Распознавание цепочки «</w:t>
      </w:r>
      <w:proofErr w:type="spellStart"/>
      <w:r>
        <w:rPr>
          <w:lang w:val="en-GB"/>
        </w:rPr>
        <w:t>aaa</w:t>
      </w:r>
      <w:proofErr w:type="spellEnd"/>
      <w:r>
        <w:t xml:space="preserve">», шаг </w:t>
      </w:r>
      <w:r w:rsidRPr="009135F7">
        <w:t>3</w:t>
      </w:r>
    </w:p>
    <w:p w14:paraId="11EF3E8C" w14:textId="0A62D652" w:rsidR="009135F7" w:rsidRPr="009135F7" w:rsidRDefault="009135F7" w:rsidP="009135F7">
      <w:pPr>
        <w:spacing w:line="360" w:lineRule="auto"/>
        <w:jc w:val="center"/>
      </w:pPr>
      <w:r w:rsidRPr="009135F7">
        <w:rPr>
          <w:noProof/>
        </w:rPr>
        <w:drawing>
          <wp:inline distT="0" distB="0" distL="0" distR="0" wp14:anchorId="0CC4AD42" wp14:editId="2F15373C">
            <wp:extent cx="6120130" cy="2927350"/>
            <wp:effectExtent l="0" t="0" r="0" b="6350"/>
            <wp:docPr id="14316100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61004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2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F33D0" w14:textId="37C9BFEF" w:rsidR="009135F7" w:rsidRPr="009135F7" w:rsidRDefault="009135F7" w:rsidP="009135F7">
      <w:pPr>
        <w:spacing w:line="360" w:lineRule="auto"/>
        <w:jc w:val="center"/>
      </w:pPr>
      <w:r>
        <w:t xml:space="preserve">Рисунок </w:t>
      </w:r>
      <w:r w:rsidRPr="009135F7">
        <w:t xml:space="preserve">24 </w:t>
      </w:r>
      <w:r>
        <w:t>– Распознавание цепочки «</w:t>
      </w:r>
      <w:proofErr w:type="spellStart"/>
      <w:r>
        <w:rPr>
          <w:lang w:val="en-GB"/>
        </w:rPr>
        <w:t>aaa</w:t>
      </w:r>
      <w:proofErr w:type="spellEnd"/>
      <w:r>
        <w:t xml:space="preserve">», шаг </w:t>
      </w:r>
      <w:r w:rsidRPr="009135F7">
        <w:t>4</w:t>
      </w:r>
    </w:p>
    <w:p w14:paraId="6DB379D1" w14:textId="75E0D1AE" w:rsidR="009135F7" w:rsidRPr="009135F7" w:rsidRDefault="009135F7" w:rsidP="009135F7">
      <w:pPr>
        <w:spacing w:line="360" w:lineRule="auto"/>
        <w:jc w:val="center"/>
      </w:pPr>
      <w:r w:rsidRPr="009135F7">
        <w:rPr>
          <w:noProof/>
        </w:rPr>
        <w:lastRenderedPageBreak/>
        <w:drawing>
          <wp:inline distT="0" distB="0" distL="0" distR="0" wp14:anchorId="4CD90835" wp14:editId="00C734C8">
            <wp:extent cx="6120130" cy="2957830"/>
            <wp:effectExtent l="0" t="0" r="0" b="0"/>
            <wp:docPr id="21179602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7960264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5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53D2A" w14:textId="65FEC289" w:rsidR="009135F7" w:rsidRPr="009135F7" w:rsidRDefault="009135F7" w:rsidP="009135F7">
      <w:pPr>
        <w:spacing w:line="360" w:lineRule="auto"/>
        <w:jc w:val="center"/>
      </w:pPr>
      <w:r>
        <w:t xml:space="preserve">Рисунок </w:t>
      </w:r>
      <w:r w:rsidRPr="009135F7">
        <w:t xml:space="preserve">25 </w:t>
      </w:r>
      <w:r>
        <w:t>– Распознавание цепочки «</w:t>
      </w:r>
      <w:proofErr w:type="spellStart"/>
      <w:r>
        <w:rPr>
          <w:lang w:val="en-GB"/>
        </w:rPr>
        <w:t>aaa</w:t>
      </w:r>
      <w:proofErr w:type="spellEnd"/>
      <w:r>
        <w:t xml:space="preserve">», шаг </w:t>
      </w:r>
      <w:r w:rsidRPr="009135F7">
        <w:t>5</w:t>
      </w:r>
    </w:p>
    <w:p w14:paraId="6CB24BEF" w14:textId="77777777" w:rsidR="009135F7" w:rsidRPr="009135F7" w:rsidRDefault="009135F7" w:rsidP="009135F7">
      <w:pPr>
        <w:spacing w:line="360" w:lineRule="auto"/>
        <w:jc w:val="center"/>
      </w:pPr>
    </w:p>
    <w:p w14:paraId="32D21168" w14:textId="77777777" w:rsidR="009135F7" w:rsidRPr="009135F7" w:rsidRDefault="009135F7" w:rsidP="009135F7">
      <w:pPr>
        <w:spacing w:line="360" w:lineRule="auto"/>
        <w:jc w:val="center"/>
      </w:pPr>
    </w:p>
    <w:p w14:paraId="192C7105" w14:textId="77777777" w:rsidR="009135F7" w:rsidRPr="009135F7" w:rsidRDefault="009135F7" w:rsidP="009135F7">
      <w:pPr>
        <w:spacing w:line="360" w:lineRule="auto"/>
        <w:jc w:val="center"/>
      </w:pPr>
    </w:p>
    <w:p w14:paraId="31713A76" w14:textId="77777777" w:rsidR="009135F7" w:rsidRPr="009135F7" w:rsidRDefault="009135F7" w:rsidP="009135F7">
      <w:pPr>
        <w:spacing w:line="360" w:lineRule="auto"/>
        <w:jc w:val="center"/>
      </w:pPr>
    </w:p>
    <w:p w14:paraId="5222D406" w14:textId="77777777" w:rsidR="009135F7" w:rsidRPr="009135F7" w:rsidRDefault="009135F7" w:rsidP="00947145">
      <w:pPr>
        <w:spacing w:line="360" w:lineRule="auto"/>
        <w:jc w:val="center"/>
      </w:pPr>
    </w:p>
    <w:p w14:paraId="5427CB79" w14:textId="77777777" w:rsidR="00947145" w:rsidRPr="00947145" w:rsidRDefault="00947145" w:rsidP="00947145">
      <w:pPr>
        <w:spacing w:line="360" w:lineRule="auto"/>
        <w:jc w:val="center"/>
        <w:rPr>
          <w:b/>
          <w:bCs/>
        </w:rPr>
      </w:pPr>
    </w:p>
    <w:p w14:paraId="6D76DC38" w14:textId="77777777" w:rsidR="00947145" w:rsidRPr="00947145" w:rsidRDefault="00947145" w:rsidP="00947145">
      <w:pPr>
        <w:spacing w:line="360" w:lineRule="auto"/>
        <w:jc w:val="center"/>
      </w:pPr>
    </w:p>
    <w:p w14:paraId="28943EDD" w14:textId="77777777" w:rsidR="00947145" w:rsidRPr="00947145" w:rsidRDefault="00947145" w:rsidP="00947145">
      <w:pPr>
        <w:spacing w:line="360" w:lineRule="auto"/>
        <w:jc w:val="center"/>
      </w:pPr>
    </w:p>
    <w:p w14:paraId="75DAA9C0" w14:textId="77777777" w:rsidR="00947145" w:rsidRPr="00947145" w:rsidRDefault="00947145" w:rsidP="00947145">
      <w:pPr>
        <w:spacing w:line="360" w:lineRule="auto"/>
        <w:jc w:val="center"/>
      </w:pPr>
    </w:p>
    <w:p w14:paraId="78DE5A21" w14:textId="77777777" w:rsidR="00947145" w:rsidRPr="00947145" w:rsidRDefault="00947145" w:rsidP="00947145">
      <w:pPr>
        <w:spacing w:line="360" w:lineRule="auto"/>
        <w:jc w:val="center"/>
      </w:pPr>
    </w:p>
    <w:p w14:paraId="4F693F19" w14:textId="77777777" w:rsidR="00947145" w:rsidRPr="00947145" w:rsidRDefault="00947145" w:rsidP="00947145">
      <w:pPr>
        <w:spacing w:line="360" w:lineRule="auto"/>
        <w:jc w:val="center"/>
      </w:pPr>
    </w:p>
    <w:p w14:paraId="3AA5493F" w14:textId="77777777" w:rsidR="00947145" w:rsidRDefault="00947145" w:rsidP="00947145">
      <w:pPr>
        <w:spacing w:line="360" w:lineRule="auto"/>
        <w:jc w:val="center"/>
      </w:pPr>
    </w:p>
    <w:p w14:paraId="4CC8EEA5" w14:textId="77777777" w:rsidR="00947145" w:rsidRDefault="00947145" w:rsidP="00947145">
      <w:pPr>
        <w:spacing w:line="360" w:lineRule="auto"/>
        <w:jc w:val="center"/>
      </w:pPr>
    </w:p>
    <w:p w14:paraId="71FBB1FC" w14:textId="77777777" w:rsidR="00947145" w:rsidRDefault="00947145" w:rsidP="00947145">
      <w:pPr>
        <w:spacing w:line="360" w:lineRule="auto"/>
        <w:jc w:val="center"/>
      </w:pPr>
    </w:p>
    <w:p w14:paraId="60BE36C6" w14:textId="77777777" w:rsidR="00947145" w:rsidRDefault="00947145" w:rsidP="00947145">
      <w:pPr>
        <w:spacing w:line="360" w:lineRule="auto"/>
        <w:jc w:val="center"/>
      </w:pPr>
    </w:p>
    <w:p w14:paraId="79CA091E" w14:textId="77777777" w:rsidR="00947145" w:rsidRDefault="00947145" w:rsidP="00947145">
      <w:pPr>
        <w:spacing w:line="360" w:lineRule="auto"/>
        <w:jc w:val="center"/>
      </w:pPr>
    </w:p>
    <w:p w14:paraId="5D12C022" w14:textId="77777777" w:rsidR="00947145" w:rsidRPr="00947145" w:rsidRDefault="00947145" w:rsidP="00947145">
      <w:pPr>
        <w:spacing w:line="360" w:lineRule="auto"/>
        <w:jc w:val="center"/>
      </w:pPr>
    </w:p>
    <w:p w14:paraId="71AC7BC4" w14:textId="77777777" w:rsidR="00947145" w:rsidRPr="003D0FA7" w:rsidRDefault="00947145" w:rsidP="009135F7">
      <w:pPr>
        <w:spacing w:line="480" w:lineRule="auto"/>
        <w:rPr>
          <w:b/>
          <w:bCs/>
        </w:rPr>
      </w:pPr>
    </w:p>
    <w:p w14:paraId="0A9B63C2" w14:textId="0BDE7EA0" w:rsidR="0096688B" w:rsidRDefault="0096688B" w:rsidP="0096688B">
      <w:pPr>
        <w:spacing w:line="480" w:lineRule="auto"/>
        <w:ind w:firstLine="709"/>
        <w:rPr>
          <w:b/>
          <w:bCs/>
        </w:rPr>
      </w:pPr>
      <w:r>
        <w:rPr>
          <w:b/>
          <w:bCs/>
        </w:rPr>
        <w:lastRenderedPageBreak/>
        <w:t>2.2 Часть 2</w:t>
      </w:r>
    </w:p>
    <w:p w14:paraId="6380366F" w14:textId="57D65E32" w:rsidR="009135F7" w:rsidRDefault="009135F7" w:rsidP="009135F7">
      <w:pPr>
        <w:pStyle w:val="af7"/>
        <w:ind w:firstLine="708"/>
        <w:rPr>
          <w:lang w:val="ru-RU"/>
        </w:rPr>
      </w:pPr>
      <w:r w:rsidRPr="00947145">
        <w:rPr>
          <w:lang w:val="ru-RU"/>
        </w:rPr>
        <w:t>Полученн</w:t>
      </w:r>
      <w:r>
        <w:rPr>
          <w:lang w:val="ru-RU"/>
        </w:rPr>
        <w:t xml:space="preserve">ая </w:t>
      </w:r>
      <w:r w:rsidRPr="00947145">
        <w:rPr>
          <w:lang w:val="ru-RU"/>
        </w:rPr>
        <w:t>МТ-</w:t>
      </w:r>
      <w:r>
        <w:rPr>
          <w:lang w:val="ru-RU"/>
        </w:rPr>
        <w:t>вычислитель</w:t>
      </w:r>
      <w:r w:rsidRPr="00947145">
        <w:rPr>
          <w:lang w:val="ru-RU"/>
        </w:rPr>
        <w:t xml:space="preserve"> представлен на рисунке </w:t>
      </w:r>
      <w:r>
        <w:rPr>
          <w:lang w:val="ru-RU"/>
        </w:rPr>
        <w:t>26.</w:t>
      </w:r>
    </w:p>
    <w:p w14:paraId="53AC98BB" w14:textId="6CEEBD36" w:rsidR="009135F7" w:rsidRDefault="003D0FA7" w:rsidP="003D0FA7">
      <w:pPr>
        <w:pStyle w:val="af7"/>
        <w:jc w:val="center"/>
        <w:rPr>
          <w:lang w:val="ru-RU"/>
        </w:rPr>
      </w:pPr>
      <w:r w:rsidRPr="003D0FA7">
        <w:rPr>
          <w:noProof/>
          <w:lang w:val="ru-RU"/>
        </w:rPr>
        <w:drawing>
          <wp:inline distT="0" distB="0" distL="0" distR="0" wp14:anchorId="1DDDC52B" wp14:editId="2BCC8F3C">
            <wp:extent cx="6120130" cy="2672080"/>
            <wp:effectExtent l="0" t="0" r="0" b="0"/>
            <wp:docPr id="18334745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474565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67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C3AB4" w14:textId="566C4D33" w:rsidR="003D0FA7" w:rsidRDefault="003D0FA7" w:rsidP="003D0FA7">
      <w:pPr>
        <w:pStyle w:val="af7"/>
        <w:jc w:val="center"/>
        <w:rPr>
          <w:lang w:val="ru-RU"/>
        </w:rPr>
      </w:pPr>
      <w:r>
        <w:rPr>
          <w:lang w:val="ru-RU"/>
        </w:rPr>
        <w:t>Рисунок 26 – Полученная МТ-вычислитель</w:t>
      </w:r>
    </w:p>
    <w:p w14:paraId="02EA80D2" w14:textId="4E5B2ACB" w:rsidR="004B403A" w:rsidRDefault="004B403A" w:rsidP="003D0FA7">
      <w:pPr>
        <w:pStyle w:val="af7"/>
        <w:ind w:firstLine="709"/>
        <w:rPr>
          <w:lang w:val="ru-RU"/>
        </w:rPr>
      </w:pPr>
      <w:r>
        <w:rPr>
          <w:lang w:val="ru-RU"/>
        </w:rPr>
        <w:t>МТ-вычислитель состоит из 5 лент:</w:t>
      </w:r>
    </w:p>
    <w:p w14:paraId="73FF1F27" w14:textId="52B13F8D" w:rsidR="004B403A" w:rsidRPr="004B403A" w:rsidRDefault="004B403A" w:rsidP="004B403A">
      <w:pPr>
        <w:pStyle w:val="af7"/>
        <w:ind w:firstLine="709"/>
        <w:rPr>
          <w:lang w:val="ru-RU"/>
        </w:rPr>
      </w:pPr>
      <w:r>
        <w:rPr>
          <w:lang w:val="ru-RU"/>
        </w:rPr>
        <w:t xml:space="preserve">- </w:t>
      </w:r>
      <w:r w:rsidRPr="004B403A">
        <w:rPr>
          <w:lang w:val="ru-RU"/>
        </w:rPr>
        <w:t>Лента 1:</w:t>
      </w:r>
      <w:r w:rsidRPr="004B403A">
        <w:t> </w:t>
      </w:r>
      <w:r w:rsidRPr="004B403A">
        <w:rPr>
          <w:lang w:val="ru-RU"/>
        </w:rPr>
        <w:t>Входной аргумент</w:t>
      </w:r>
      <w:r w:rsidRPr="004B403A">
        <w:t> x</w:t>
      </w:r>
    </w:p>
    <w:p w14:paraId="1D5B1CA6" w14:textId="71DDF778" w:rsidR="004B403A" w:rsidRPr="004B403A" w:rsidRDefault="004B403A" w:rsidP="004B403A">
      <w:pPr>
        <w:pStyle w:val="af7"/>
        <w:ind w:firstLine="709"/>
        <w:rPr>
          <w:lang w:val="ru-RU"/>
        </w:rPr>
      </w:pPr>
      <w:r>
        <w:rPr>
          <w:lang w:val="ru-RU"/>
        </w:rPr>
        <w:t xml:space="preserve">- </w:t>
      </w:r>
      <w:r w:rsidRPr="004B403A">
        <w:rPr>
          <w:lang w:val="ru-RU"/>
        </w:rPr>
        <w:t>Лента 2:</w:t>
      </w:r>
      <w:r w:rsidRPr="004B403A">
        <w:t> </w:t>
      </w:r>
      <w:r w:rsidRPr="004B403A">
        <w:rPr>
          <w:lang w:val="ru-RU"/>
        </w:rPr>
        <w:t>Входной аргумент</w:t>
      </w:r>
      <w:r w:rsidRPr="004B403A">
        <w:t> y</w:t>
      </w:r>
    </w:p>
    <w:p w14:paraId="4B66BAFC" w14:textId="1B6243B0" w:rsidR="004B403A" w:rsidRPr="004B403A" w:rsidRDefault="004B403A" w:rsidP="004B403A">
      <w:pPr>
        <w:pStyle w:val="af7"/>
        <w:ind w:firstLine="709"/>
        <w:rPr>
          <w:lang w:val="ru-RU"/>
        </w:rPr>
      </w:pPr>
      <w:r>
        <w:rPr>
          <w:lang w:val="ru-RU"/>
        </w:rPr>
        <w:t xml:space="preserve">- </w:t>
      </w:r>
      <w:r w:rsidRPr="004B403A">
        <w:rPr>
          <w:lang w:val="ru-RU"/>
        </w:rPr>
        <w:t>Лента 3:</w:t>
      </w:r>
      <w:r w:rsidRPr="004B403A">
        <w:t> </w:t>
      </w:r>
      <w:r w:rsidRPr="004B403A">
        <w:rPr>
          <w:lang w:val="ru-RU"/>
        </w:rPr>
        <w:t>Результат</w:t>
      </w:r>
      <w:r w:rsidRPr="004B403A">
        <w:t> z</w:t>
      </w:r>
      <w:r w:rsidRPr="004B403A">
        <w:rPr>
          <w:lang w:val="ru-RU"/>
        </w:rPr>
        <w:t xml:space="preserve"> = </w:t>
      </w:r>
      <w:r w:rsidRPr="004B403A">
        <w:t>x</w:t>
      </w:r>
      <w:r w:rsidRPr="004B403A">
        <w:rPr>
          <w:lang w:val="ru-RU"/>
        </w:rPr>
        <w:t>^</w:t>
      </w:r>
      <w:r w:rsidRPr="004B403A">
        <w:t>y</w:t>
      </w:r>
    </w:p>
    <w:p w14:paraId="3F20359B" w14:textId="54808A1E" w:rsidR="004B403A" w:rsidRPr="004B403A" w:rsidRDefault="004B403A" w:rsidP="004B403A">
      <w:pPr>
        <w:pStyle w:val="af7"/>
        <w:ind w:firstLine="709"/>
        <w:rPr>
          <w:lang w:val="ru-RU"/>
        </w:rPr>
      </w:pPr>
      <w:r>
        <w:rPr>
          <w:lang w:val="ru-RU"/>
        </w:rPr>
        <w:t xml:space="preserve">- </w:t>
      </w:r>
      <w:r w:rsidRPr="004B403A">
        <w:rPr>
          <w:lang w:val="ru-RU"/>
        </w:rPr>
        <w:t>Лента 4:</w:t>
      </w:r>
      <w:r w:rsidRPr="004B403A">
        <w:t> </w:t>
      </w:r>
      <w:r w:rsidRPr="004B403A">
        <w:rPr>
          <w:lang w:val="ru-RU"/>
        </w:rPr>
        <w:t>Рабочая лента для копирования</w:t>
      </w:r>
      <w:r w:rsidRPr="004B403A">
        <w:t> x </w:t>
      </w:r>
      <w:r w:rsidRPr="004B403A">
        <w:rPr>
          <w:lang w:val="ru-RU"/>
        </w:rPr>
        <w:t>во время умножения</w:t>
      </w:r>
    </w:p>
    <w:p w14:paraId="11C03F5F" w14:textId="7E0149C2" w:rsidR="004B403A" w:rsidRPr="004B403A" w:rsidRDefault="004B403A" w:rsidP="004B403A">
      <w:pPr>
        <w:pStyle w:val="af7"/>
        <w:ind w:firstLine="709"/>
        <w:rPr>
          <w:lang w:val="ru-RU"/>
        </w:rPr>
      </w:pPr>
      <w:r>
        <w:rPr>
          <w:lang w:val="ru-RU"/>
        </w:rPr>
        <w:t xml:space="preserve">- </w:t>
      </w:r>
      <w:r w:rsidRPr="004B403A">
        <w:rPr>
          <w:lang w:val="ru-RU"/>
        </w:rPr>
        <w:t>Лента 5:</w:t>
      </w:r>
      <w:r w:rsidRPr="004B403A">
        <w:t> </w:t>
      </w:r>
      <w:r w:rsidRPr="004B403A">
        <w:rPr>
          <w:lang w:val="ru-RU"/>
        </w:rPr>
        <w:t>Служебная лента для управлени</w:t>
      </w:r>
      <w:r>
        <w:rPr>
          <w:lang w:val="ru-RU"/>
        </w:rPr>
        <w:t>я флагами</w:t>
      </w:r>
    </w:p>
    <w:p w14:paraId="4695CA45" w14:textId="0D4AA00B" w:rsidR="003D0FA7" w:rsidRDefault="003D0FA7" w:rsidP="003D0FA7">
      <w:pPr>
        <w:pStyle w:val="af7"/>
        <w:ind w:firstLine="709"/>
        <w:rPr>
          <w:lang w:val="ru-RU"/>
        </w:rPr>
      </w:pPr>
      <w:r w:rsidRPr="003D0FA7">
        <w:rPr>
          <w:lang w:val="ru-RU"/>
        </w:rPr>
        <w:t>Перехваты экранов с пошаговым вычислением функции для разных аргументов</w:t>
      </w:r>
      <w:r>
        <w:rPr>
          <w:lang w:val="ru-RU"/>
        </w:rPr>
        <w:t xml:space="preserve"> представлены на рисунках 27-</w:t>
      </w:r>
      <w:r w:rsidR="0051115C">
        <w:rPr>
          <w:lang w:val="ru-RU"/>
        </w:rPr>
        <w:t>105</w:t>
      </w:r>
      <w:r>
        <w:rPr>
          <w:lang w:val="ru-RU"/>
        </w:rPr>
        <w:t>.</w:t>
      </w:r>
    </w:p>
    <w:p w14:paraId="1E84233C" w14:textId="0D3C5314" w:rsidR="003D0FA7" w:rsidRDefault="003D0FA7" w:rsidP="003D0FA7">
      <w:pPr>
        <w:pStyle w:val="af7"/>
        <w:jc w:val="center"/>
        <w:rPr>
          <w:lang w:val="ru-RU"/>
        </w:rPr>
      </w:pPr>
      <w:r w:rsidRPr="003D0FA7">
        <w:rPr>
          <w:noProof/>
          <w:lang w:val="ru-RU"/>
        </w:rPr>
        <w:lastRenderedPageBreak/>
        <w:drawing>
          <wp:inline distT="0" distB="0" distL="0" distR="0" wp14:anchorId="5E4BEFC5" wp14:editId="4010E866">
            <wp:extent cx="6120130" cy="2962910"/>
            <wp:effectExtent l="0" t="0" r="0" b="8890"/>
            <wp:docPr id="8510449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044999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B4361" w14:textId="3E9898F2" w:rsidR="003D0FA7" w:rsidRDefault="003D0FA7" w:rsidP="003D0FA7">
      <w:pPr>
        <w:pStyle w:val="af7"/>
        <w:jc w:val="center"/>
        <w:rPr>
          <w:lang w:val="ru-RU"/>
        </w:rPr>
      </w:pPr>
      <w:r>
        <w:rPr>
          <w:lang w:val="ru-RU"/>
        </w:rPr>
        <w:t>Рисунок 27 – Вычисление функции для аргументов «111» и «», шаг 1</w:t>
      </w:r>
    </w:p>
    <w:p w14:paraId="5515F7C9" w14:textId="1EDDF7FE" w:rsidR="003D0FA7" w:rsidRDefault="003D0FA7" w:rsidP="003D0FA7">
      <w:pPr>
        <w:pStyle w:val="af7"/>
        <w:jc w:val="center"/>
        <w:rPr>
          <w:lang w:val="ru-RU"/>
        </w:rPr>
      </w:pPr>
      <w:r w:rsidRPr="003D0FA7">
        <w:rPr>
          <w:noProof/>
          <w:lang w:val="ru-RU"/>
        </w:rPr>
        <w:drawing>
          <wp:inline distT="0" distB="0" distL="0" distR="0" wp14:anchorId="447F8BB6" wp14:editId="18A15781">
            <wp:extent cx="6120130" cy="2940050"/>
            <wp:effectExtent l="0" t="0" r="0" b="0"/>
            <wp:docPr id="7150773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077352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4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6C992" w14:textId="008A1642" w:rsidR="003D0FA7" w:rsidRDefault="003D0FA7" w:rsidP="003D0FA7">
      <w:pPr>
        <w:pStyle w:val="af7"/>
        <w:jc w:val="center"/>
        <w:rPr>
          <w:lang w:val="ru-RU"/>
        </w:rPr>
      </w:pPr>
      <w:r>
        <w:rPr>
          <w:lang w:val="ru-RU"/>
        </w:rPr>
        <w:t>Рисунок 28 – Вычисление функции для аргументов «111» и «», шаг 2</w:t>
      </w:r>
    </w:p>
    <w:p w14:paraId="54D5A138" w14:textId="79E1DA98" w:rsidR="003D0FA7" w:rsidRDefault="003D0FA7" w:rsidP="003D0FA7">
      <w:pPr>
        <w:pStyle w:val="af7"/>
        <w:jc w:val="center"/>
        <w:rPr>
          <w:lang w:val="ru-RU"/>
        </w:rPr>
      </w:pPr>
      <w:r w:rsidRPr="003D0FA7">
        <w:rPr>
          <w:noProof/>
          <w:lang w:val="ru-RU"/>
        </w:rPr>
        <w:lastRenderedPageBreak/>
        <w:drawing>
          <wp:inline distT="0" distB="0" distL="0" distR="0" wp14:anchorId="688BF0CD" wp14:editId="5F97FF9E">
            <wp:extent cx="6120130" cy="2910840"/>
            <wp:effectExtent l="0" t="0" r="0" b="3810"/>
            <wp:docPr id="7718480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848067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1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4C074" w14:textId="15CDD029" w:rsidR="003D0FA7" w:rsidRDefault="003D0FA7" w:rsidP="003D0FA7">
      <w:pPr>
        <w:pStyle w:val="af7"/>
        <w:jc w:val="center"/>
        <w:rPr>
          <w:lang w:val="ru-RU"/>
        </w:rPr>
      </w:pPr>
      <w:r>
        <w:rPr>
          <w:lang w:val="ru-RU"/>
        </w:rPr>
        <w:t>Рисунок 29 – Вычисление функции для аргументов «» и «», шаг 1</w:t>
      </w:r>
    </w:p>
    <w:p w14:paraId="155F7106" w14:textId="34733829" w:rsidR="003D0FA7" w:rsidRDefault="003D0FA7" w:rsidP="003D0FA7">
      <w:pPr>
        <w:pStyle w:val="af7"/>
        <w:jc w:val="center"/>
        <w:rPr>
          <w:lang w:val="ru-RU"/>
        </w:rPr>
      </w:pPr>
      <w:r w:rsidRPr="003D0FA7">
        <w:rPr>
          <w:noProof/>
          <w:lang w:val="ru-RU"/>
        </w:rPr>
        <w:drawing>
          <wp:inline distT="0" distB="0" distL="0" distR="0" wp14:anchorId="433E5B4E" wp14:editId="55EA4258">
            <wp:extent cx="6120130" cy="2949575"/>
            <wp:effectExtent l="0" t="0" r="0" b="3175"/>
            <wp:docPr id="7773662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366208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4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58752" w14:textId="0095DA62" w:rsidR="003D0FA7" w:rsidRDefault="003D0FA7" w:rsidP="003D0FA7">
      <w:pPr>
        <w:pStyle w:val="af7"/>
        <w:jc w:val="center"/>
        <w:rPr>
          <w:lang w:val="ru-RU"/>
        </w:rPr>
      </w:pPr>
      <w:r>
        <w:rPr>
          <w:lang w:val="ru-RU"/>
        </w:rPr>
        <w:t>Рисунок 30 – Вычисление функции для аргументов «» и «», шаг 2</w:t>
      </w:r>
    </w:p>
    <w:p w14:paraId="6B16F34E" w14:textId="22931FBB" w:rsidR="003D0FA7" w:rsidRDefault="003D0FA7" w:rsidP="003D0FA7">
      <w:pPr>
        <w:pStyle w:val="af7"/>
        <w:jc w:val="center"/>
        <w:rPr>
          <w:lang w:val="ru-RU"/>
        </w:rPr>
      </w:pPr>
      <w:r w:rsidRPr="003D0FA7">
        <w:rPr>
          <w:noProof/>
          <w:lang w:val="ru-RU"/>
        </w:rPr>
        <w:lastRenderedPageBreak/>
        <w:drawing>
          <wp:inline distT="0" distB="0" distL="0" distR="0" wp14:anchorId="01351D62" wp14:editId="5189DA19">
            <wp:extent cx="6120130" cy="2952750"/>
            <wp:effectExtent l="0" t="0" r="0" b="0"/>
            <wp:docPr id="20297846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78468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E020E" w14:textId="797EB541" w:rsidR="003D0FA7" w:rsidRDefault="003D0FA7" w:rsidP="003D0FA7">
      <w:pPr>
        <w:pStyle w:val="af7"/>
        <w:jc w:val="center"/>
        <w:rPr>
          <w:lang w:val="ru-RU"/>
        </w:rPr>
      </w:pPr>
      <w:r>
        <w:rPr>
          <w:lang w:val="ru-RU"/>
        </w:rPr>
        <w:t>Рисунок 31 – Вычисление функции для аргументов «11» и «1», шаг 1</w:t>
      </w:r>
    </w:p>
    <w:p w14:paraId="4A91CC97" w14:textId="4FFD7609" w:rsidR="003D0FA7" w:rsidRDefault="003D0FA7" w:rsidP="003D0FA7">
      <w:pPr>
        <w:pStyle w:val="af7"/>
        <w:jc w:val="center"/>
        <w:rPr>
          <w:lang w:val="ru-RU"/>
        </w:rPr>
      </w:pPr>
      <w:r w:rsidRPr="003D0FA7">
        <w:rPr>
          <w:noProof/>
          <w:lang w:val="ru-RU"/>
        </w:rPr>
        <w:drawing>
          <wp:inline distT="0" distB="0" distL="0" distR="0" wp14:anchorId="49A60844" wp14:editId="6047512E">
            <wp:extent cx="6120130" cy="2964180"/>
            <wp:effectExtent l="0" t="0" r="0" b="7620"/>
            <wp:docPr id="21337727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772779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9B44D" w14:textId="6242AEE2" w:rsidR="003D0FA7" w:rsidRDefault="003D0FA7" w:rsidP="003D0FA7">
      <w:pPr>
        <w:pStyle w:val="af7"/>
        <w:jc w:val="center"/>
        <w:rPr>
          <w:lang w:val="ru-RU"/>
        </w:rPr>
      </w:pPr>
      <w:r>
        <w:rPr>
          <w:lang w:val="ru-RU"/>
        </w:rPr>
        <w:t>Рисунок 32 – Вычисление функции для аргументов «11» и «1», шаг 2</w:t>
      </w:r>
    </w:p>
    <w:p w14:paraId="495F0BEF" w14:textId="54CE6754" w:rsidR="003D0FA7" w:rsidRDefault="003D0FA7" w:rsidP="003D0FA7">
      <w:pPr>
        <w:pStyle w:val="af7"/>
        <w:jc w:val="center"/>
        <w:rPr>
          <w:lang w:val="ru-RU"/>
        </w:rPr>
      </w:pPr>
      <w:r w:rsidRPr="003D0FA7">
        <w:rPr>
          <w:noProof/>
          <w:lang w:val="ru-RU"/>
        </w:rPr>
        <w:lastRenderedPageBreak/>
        <w:drawing>
          <wp:inline distT="0" distB="0" distL="0" distR="0" wp14:anchorId="0D5ED810" wp14:editId="288A5C5E">
            <wp:extent cx="6120130" cy="2936240"/>
            <wp:effectExtent l="0" t="0" r="0" b="0"/>
            <wp:docPr id="14210694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069493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3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7580A" w14:textId="4CF3C16B" w:rsidR="003D0FA7" w:rsidRDefault="003D0FA7" w:rsidP="003D0FA7">
      <w:pPr>
        <w:pStyle w:val="af7"/>
        <w:jc w:val="center"/>
        <w:rPr>
          <w:lang w:val="ru-RU"/>
        </w:rPr>
      </w:pPr>
      <w:r>
        <w:rPr>
          <w:lang w:val="ru-RU"/>
        </w:rPr>
        <w:t>Рисунок 33 – Вычисление функции для аргументов «11» и «1», шаг 3</w:t>
      </w:r>
    </w:p>
    <w:p w14:paraId="1DD27DA3" w14:textId="5170AE15" w:rsidR="003D0FA7" w:rsidRDefault="003D0FA7" w:rsidP="003D0FA7">
      <w:pPr>
        <w:pStyle w:val="af7"/>
        <w:jc w:val="center"/>
        <w:rPr>
          <w:lang w:val="ru-RU"/>
        </w:rPr>
      </w:pPr>
      <w:r w:rsidRPr="003D0FA7">
        <w:rPr>
          <w:noProof/>
          <w:lang w:val="ru-RU"/>
        </w:rPr>
        <w:drawing>
          <wp:inline distT="0" distB="0" distL="0" distR="0" wp14:anchorId="6AD34859" wp14:editId="7900D1AA">
            <wp:extent cx="6120130" cy="2925445"/>
            <wp:effectExtent l="0" t="0" r="0" b="8255"/>
            <wp:docPr id="12941946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19462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2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05AC8" w14:textId="0417B810" w:rsidR="003D0FA7" w:rsidRDefault="003D0FA7" w:rsidP="003D0FA7">
      <w:pPr>
        <w:pStyle w:val="af7"/>
        <w:jc w:val="center"/>
        <w:rPr>
          <w:lang w:val="ru-RU"/>
        </w:rPr>
      </w:pPr>
      <w:r>
        <w:rPr>
          <w:lang w:val="ru-RU"/>
        </w:rPr>
        <w:t>Рисунок 34 – Вычисление функции для аргументов «11» и «1», шаг 4</w:t>
      </w:r>
    </w:p>
    <w:p w14:paraId="3EB641A0" w14:textId="4942F8EF" w:rsidR="003D0FA7" w:rsidRDefault="003D0FA7" w:rsidP="003D0FA7">
      <w:pPr>
        <w:pStyle w:val="af7"/>
        <w:jc w:val="center"/>
        <w:rPr>
          <w:lang w:val="ru-RU"/>
        </w:rPr>
      </w:pPr>
      <w:r w:rsidRPr="003D0FA7">
        <w:rPr>
          <w:noProof/>
          <w:lang w:val="ru-RU"/>
        </w:rPr>
        <w:lastRenderedPageBreak/>
        <w:drawing>
          <wp:inline distT="0" distB="0" distL="0" distR="0" wp14:anchorId="2954D53F" wp14:editId="7C65D542">
            <wp:extent cx="6120130" cy="2957195"/>
            <wp:effectExtent l="0" t="0" r="0" b="0"/>
            <wp:docPr id="11767260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726072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5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02491" w14:textId="12F53176" w:rsidR="003D0FA7" w:rsidRDefault="003D0FA7" w:rsidP="003D0FA7">
      <w:pPr>
        <w:pStyle w:val="af7"/>
        <w:jc w:val="center"/>
        <w:rPr>
          <w:lang w:val="ru-RU"/>
        </w:rPr>
      </w:pPr>
      <w:r>
        <w:rPr>
          <w:lang w:val="ru-RU"/>
        </w:rPr>
        <w:t>Рисунок 35 – Вычисление функции для аргументов «11» и «1», шаг 5</w:t>
      </w:r>
    </w:p>
    <w:p w14:paraId="713FF388" w14:textId="7D15EC80" w:rsidR="003D0FA7" w:rsidRDefault="003D0FA7" w:rsidP="003D0FA7">
      <w:pPr>
        <w:pStyle w:val="af7"/>
        <w:jc w:val="center"/>
        <w:rPr>
          <w:lang w:val="ru-RU"/>
        </w:rPr>
      </w:pPr>
      <w:r w:rsidRPr="003D0FA7">
        <w:rPr>
          <w:noProof/>
          <w:lang w:val="ru-RU"/>
        </w:rPr>
        <w:drawing>
          <wp:inline distT="0" distB="0" distL="0" distR="0" wp14:anchorId="4D1EEC6D" wp14:editId="40211F3B">
            <wp:extent cx="6120130" cy="2933065"/>
            <wp:effectExtent l="0" t="0" r="0" b="635"/>
            <wp:docPr id="15892349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234992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3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F02C2" w14:textId="425B4664" w:rsidR="003D0FA7" w:rsidRDefault="003D0FA7" w:rsidP="003D0FA7">
      <w:pPr>
        <w:pStyle w:val="af7"/>
        <w:jc w:val="center"/>
        <w:rPr>
          <w:lang w:val="ru-RU"/>
        </w:rPr>
      </w:pPr>
      <w:r>
        <w:rPr>
          <w:lang w:val="ru-RU"/>
        </w:rPr>
        <w:t>Рисунок 36 – Вычисление функции для аргументов «11» и «1», шаг 6</w:t>
      </w:r>
    </w:p>
    <w:p w14:paraId="4A634D47" w14:textId="0DA451D7" w:rsidR="003D0FA7" w:rsidRDefault="003D0FA7" w:rsidP="003D0FA7">
      <w:pPr>
        <w:pStyle w:val="af7"/>
        <w:jc w:val="center"/>
        <w:rPr>
          <w:lang w:val="ru-RU"/>
        </w:rPr>
      </w:pPr>
      <w:r w:rsidRPr="003D0FA7">
        <w:rPr>
          <w:noProof/>
          <w:lang w:val="ru-RU"/>
        </w:rPr>
        <w:lastRenderedPageBreak/>
        <w:drawing>
          <wp:inline distT="0" distB="0" distL="0" distR="0" wp14:anchorId="73E45CD9" wp14:editId="052C5890">
            <wp:extent cx="6120130" cy="2918460"/>
            <wp:effectExtent l="0" t="0" r="0" b="0"/>
            <wp:docPr id="8336073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607305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1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12648" w14:textId="328F648C" w:rsidR="003D0FA7" w:rsidRDefault="003D0FA7" w:rsidP="003D0FA7">
      <w:pPr>
        <w:pStyle w:val="af7"/>
        <w:jc w:val="center"/>
        <w:rPr>
          <w:lang w:val="ru-RU"/>
        </w:rPr>
      </w:pPr>
      <w:r>
        <w:rPr>
          <w:lang w:val="ru-RU"/>
        </w:rPr>
        <w:t>Рисунок 37 – Вычисление функции для аргументов «11» и «1», шаг 7</w:t>
      </w:r>
    </w:p>
    <w:p w14:paraId="2861608B" w14:textId="3A83C5FF" w:rsidR="003D0FA7" w:rsidRDefault="003D0FA7" w:rsidP="003D0FA7">
      <w:pPr>
        <w:pStyle w:val="af7"/>
        <w:jc w:val="center"/>
        <w:rPr>
          <w:lang w:val="ru-RU"/>
        </w:rPr>
      </w:pPr>
      <w:r w:rsidRPr="003D0FA7">
        <w:rPr>
          <w:noProof/>
          <w:lang w:val="ru-RU"/>
        </w:rPr>
        <w:drawing>
          <wp:inline distT="0" distB="0" distL="0" distR="0" wp14:anchorId="6C4F90C4" wp14:editId="4AD3D2C2">
            <wp:extent cx="6120130" cy="2941955"/>
            <wp:effectExtent l="0" t="0" r="0" b="0"/>
            <wp:docPr id="9787087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708775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4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B0B8F" w14:textId="7ECDCABD" w:rsidR="003D0FA7" w:rsidRDefault="003D0FA7" w:rsidP="003D0FA7">
      <w:pPr>
        <w:pStyle w:val="af7"/>
        <w:jc w:val="center"/>
        <w:rPr>
          <w:lang w:val="ru-RU"/>
        </w:rPr>
      </w:pPr>
      <w:r>
        <w:rPr>
          <w:lang w:val="ru-RU"/>
        </w:rPr>
        <w:t>Рисунок 38 – Вычисление функции для аргументов «11» и «1», шаг 8</w:t>
      </w:r>
    </w:p>
    <w:p w14:paraId="5128FBFA" w14:textId="53F352CF" w:rsidR="003D0FA7" w:rsidRDefault="003D0FA7" w:rsidP="003D0FA7">
      <w:pPr>
        <w:pStyle w:val="af7"/>
        <w:jc w:val="center"/>
        <w:rPr>
          <w:lang w:val="ru-RU"/>
        </w:rPr>
      </w:pPr>
      <w:r w:rsidRPr="003D0FA7">
        <w:rPr>
          <w:noProof/>
          <w:lang w:val="ru-RU"/>
        </w:rPr>
        <w:lastRenderedPageBreak/>
        <w:drawing>
          <wp:inline distT="0" distB="0" distL="0" distR="0" wp14:anchorId="38BCB819" wp14:editId="373E5375">
            <wp:extent cx="6120130" cy="2931795"/>
            <wp:effectExtent l="0" t="0" r="0" b="1905"/>
            <wp:docPr id="15925228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522836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3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06A10" w14:textId="5146257F" w:rsidR="003D0FA7" w:rsidRDefault="003D0FA7" w:rsidP="003D0FA7">
      <w:pPr>
        <w:pStyle w:val="af7"/>
        <w:jc w:val="center"/>
        <w:rPr>
          <w:lang w:val="ru-RU"/>
        </w:rPr>
      </w:pPr>
      <w:r>
        <w:rPr>
          <w:lang w:val="ru-RU"/>
        </w:rPr>
        <w:t>Рисунок 39 – Вычисление функции для аргументов «11» и «1», шаг 9</w:t>
      </w:r>
    </w:p>
    <w:p w14:paraId="531F39FC" w14:textId="3139E86B" w:rsidR="003D0FA7" w:rsidRDefault="00B1517C" w:rsidP="003D0FA7">
      <w:pPr>
        <w:pStyle w:val="af7"/>
        <w:jc w:val="center"/>
        <w:rPr>
          <w:lang w:val="ru-RU"/>
        </w:rPr>
      </w:pPr>
      <w:r w:rsidRPr="00B1517C">
        <w:rPr>
          <w:noProof/>
          <w:lang w:val="ru-RU"/>
        </w:rPr>
        <w:drawing>
          <wp:inline distT="0" distB="0" distL="0" distR="0" wp14:anchorId="15960F4A" wp14:editId="5C3F7FBD">
            <wp:extent cx="6120130" cy="2939415"/>
            <wp:effectExtent l="0" t="0" r="0" b="0"/>
            <wp:docPr id="13364729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47295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3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C513D" w14:textId="44AEB77E" w:rsidR="00B1517C" w:rsidRDefault="00B1517C" w:rsidP="00B1517C">
      <w:pPr>
        <w:pStyle w:val="af7"/>
        <w:jc w:val="center"/>
        <w:rPr>
          <w:lang w:val="ru-RU"/>
        </w:rPr>
      </w:pPr>
      <w:r>
        <w:rPr>
          <w:lang w:val="ru-RU"/>
        </w:rPr>
        <w:t>Рисунок 40 – Вычисление функции для аргументов «11» и «1», шаг 10</w:t>
      </w:r>
    </w:p>
    <w:p w14:paraId="1DBBE1F6" w14:textId="454226A4" w:rsidR="00B1517C" w:rsidRDefault="00B1517C" w:rsidP="00B1517C">
      <w:pPr>
        <w:pStyle w:val="af7"/>
        <w:jc w:val="center"/>
        <w:rPr>
          <w:lang w:val="ru-RU"/>
        </w:rPr>
      </w:pPr>
      <w:r w:rsidRPr="00B1517C">
        <w:rPr>
          <w:noProof/>
          <w:lang w:val="ru-RU"/>
        </w:rPr>
        <w:lastRenderedPageBreak/>
        <w:drawing>
          <wp:inline distT="0" distB="0" distL="0" distR="0" wp14:anchorId="15D13247" wp14:editId="44B0A87A">
            <wp:extent cx="6120130" cy="2967355"/>
            <wp:effectExtent l="0" t="0" r="0" b="4445"/>
            <wp:docPr id="6431950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19503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ACFFA" w14:textId="4A84CD0C" w:rsidR="00B1517C" w:rsidRDefault="00B1517C" w:rsidP="00B1517C">
      <w:pPr>
        <w:pStyle w:val="af7"/>
        <w:jc w:val="center"/>
        <w:rPr>
          <w:lang w:val="ru-RU"/>
        </w:rPr>
      </w:pPr>
      <w:r>
        <w:rPr>
          <w:lang w:val="ru-RU"/>
        </w:rPr>
        <w:t>Рисунок 41 – Вычисление функции для аргументов «11» и «1», шаг 11</w:t>
      </w:r>
    </w:p>
    <w:p w14:paraId="1AD439BF" w14:textId="4E05FE27" w:rsidR="00B1517C" w:rsidRDefault="00B1517C" w:rsidP="00B1517C">
      <w:pPr>
        <w:pStyle w:val="af7"/>
        <w:jc w:val="center"/>
        <w:rPr>
          <w:lang w:val="ru-RU"/>
        </w:rPr>
      </w:pPr>
      <w:r w:rsidRPr="00B1517C">
        <w:rPr>
          <w:noProof/>
          <w:lang w:val="ru-RU"/>
        </w:rPr>
        <w:drawing>
          <wp:inline distT="0" distB="0" distL="0" distR="0" wp14:anchorId="56F4087D" wp14:editId="40DDF02A">
            <wp:extent cx="6120130" cy="2947670"/>
            <wp:effectExtent l="0" t="0" r="0" b="5080"/>
            <wp:docPr id="17956567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656787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4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E13EE" w14:textId="27F7C1D3" w:rsidR="00B1517C" w:rsidRDefault="00B1517C" w:rsidP="00B1517C">
      <w:pPr>
        <w:pStyle w:val="af7"/>
        <w:jc w:val="center"/>
        <w:rPr>
          <w:lang w:val="ru-RU"/>
        </w:rPr>
      </w:pPr>
      <w:r>
        <w:rPr>
          <w:lang w:val="ru-RU"/>
        </w:rPr>
        <w:t>Рисунок 42 – Вычисление функции для аргументов «11» и «1», шаг 12</w:t>
      </w:r>
    </w:p>
    <w:p w14:paraId="5943EC2F" w14:textId="55A535E0" w:rsidR="00B1517C" w:rsidRDefault="00B1517C" w:rsidP="00B1517C">
      <w:pPr>
        <w:pStyle w:val="af7"/>
        <w:jc w:val="center"/>
        <w:rPr>
          <w:lang w:val="ru-RU"/>
        </w:rPr>
      </w:pPr>
      <w:r w:rsidRPr="00B1517C">
        <w:rPr>
          <w:noProof/>
          <w:lang w:val="ru-RU"/>
        </w:rPr>
        <w:lastRenderedPageBreak/>
        <w:drawing>
          <wp:inline distT="0" distB="0" distL="0" distR="0" wp14:anchorId="3E10C22B" wp14:editId="72B05B82">
            <wp:extent cx="6120130" cy="2903855"/>
            <wp:effectExtent l="0" t="0" r="0" b="0"/>
            <wp:docPr id="5257766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776623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0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E0BA5" w14:textId="47BF231C" w:rsidR="00B1517C" w:rsidRDefault="00B1517C" w:rsidP="00B1517C">
      <w:pPr>
        <w:pStyle w:val="af7"/>
        <w:jc w:val="center"/>
        <w:rPr>
          <w:lang w:val="ru-RU"/>
        </w:rPr>
      </w:pPr>
      <w:r>
        <w:rPr>
          <w:lang w:val="ru-RU"/>
        </w:rPr>
        <w:t>Рисунок 43 – Вычисление функции для аргументов «11» и «1», шаг 13</w:t>
      </w:r>
    </w:p>
    <w:p w14:paraId="06E1BC6A" w14:textId="6AB050A0" w:rsidR="00B1517C" w:rsidRDefault="00B1517C" w:rsidP="00B1517C">
      <w:pPr>
        <w:pStyle w:val="af7"/>
        <w:jc w:val="center"/>
        <w:rPr>
          <w:lang w:val="ru-RU"/>
        </w:rPr>
      </w:pPr>
      <w:r w:rsidRPr="00B1517C">
        <w:rPr>
          <w:noProof/>
          <w:lang w:val="ru-RU"/>
        </w:rPr>
        <w:drawing>
          <wp:inline distT="0" distB="0" distL="0" distR="0" wp14:anchorId="0911EF0F" wp14:editId="6A5612D3">
            <wp:extent cx="6120130" cy="2934970"/>
            <wp:effectExtent l="0" t="0" r="0" b="0"/>
            <wp:docPr id="2190048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00480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3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6D16A" w14:textId="072021BC" w:rsidR="00B1517C" w:rsidRDefault="00B1517C" w:rsidP="00B1517C">
      <w:pPr>
        <w:pStyle w:val="af7"/>
        <w:jc w:val="center"/>
        <w:rPr>
          <w:lang w:val="ru-RU"/>
        </w:rPr>
      </w:pPr>
      <w:r>
        <w:rPr>
          <w:lang w:val="ru-RU"/>
        </w:rPr>
        <w:t>Рисунок 44 – Вычисление функции для аргументов «11» и «1», шаг 14</w:t>
      </w:r>
    </w:p>
    <w:p w14:paraId="792D4FAD" w14:textId="4B4166AE" w:rsidR="00B1517C" w:rsidRDefault="00B1517C" w:rsidP="00B1517C">
      <w:pPr>
        <w:pStyle w:val="af7"/>
        <w:jc w:val="center"/>
        <w:rPr>
          <w:lang w:val="ru-RU"/>
        </w:rPr>
      </w:pPr>
      <w:r w:rsidRPr="00B1517C">
        <w:rPr>
          <w:noProof/>
          <w:lang w:val="ru-RU"/>
        </w:rPr>
        <w:lastRenderedPageBreak/>
        <w:drawing>
          <wp:inline distT="0" distB="0" distL="0" distR="0" wp14:anchorId="270CFF19" wp14:editId="42260910">
            <wp:extent cx="6120130" cy="2934970"/>
            <wp:effectExtent l="0" t="0" r="0" b="0"/>
            <wp:docPr id="3410276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027655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3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C633A" w14:textId="5F1D3C60" w:rsidR="00B1517C" w:rsidRDefault="00B1517C" w:rsidP="00B1517C">
      <w:pPr>
        <w:pStyle w:val="af7"/>
        <w:jc w:val="center"/>
        <w:rPr>
          <w:lang w:val="ru-RU"/>
        </w:rPr>
      </w:pPr>
      <w:r>
        <w:rPr>
          <w:lang w:val="ru-RU"/>
        </w:rPr>
        <w:t>Рисунок 45 – Вычисление функции для аргументов «11» и «1», шаг 15</w:t>
      </w:r>
    </w:p>
    <w:p w14:paraId="090C6570" w14:textId="2D1BD2B9" w:rsidR="00B1517C" w:rsidRDefault="00B1517C" w:rsidP="00B1517C">
      <w:pPr>
        <w:pStyle w:val="af7"/>
        <w:jc w:val="center"/>
        <w:rPr>
          <w:lang w:val="ru-RU"/>
        </w:rPr>
      </w:pPr>
      <w:r w:rsidRPr="00B1517C">
        <w:rPr>
          <w:noProof/>
          <w:lang w:val="ru-RU"/>
        </w:rPr>
        <w:drawing>
          <wp:inline distT="0" distB="0" distL="0" distR="0" wp14:anchorId="1F6FD69B" wp14:editId="160DEF3D">
            <wp:extent cx="6120130" cy="2938145"/>
            <wp:effectExtent l="0" t="0" r="0" b="0"/>
            <wp:docPr id="6006530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653035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3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DB523" w14:textId="3FF1E9D4" w:rsidR="00B1517C" w:rsidRDefault="00B1517C" w:rsidP="00B1517C">
      <w:pPr>
        <w:pStyle w:val="af7"/>
        <w:jc w:val="center"/>
        <w:rPr>
          <w:lang w:val="ru-RU"/>
        </w:rPr>
      </w:pPr>
      <w:r>
        <w:rPr>
          <w:lang w:val="ru-RU"/>
        </w:rPr>
        <w:t>Рисунок 46 – Вычисление функции для аргументов «11» и «1», шаг 16</w:t>
      </w:r>
    </w:p>
    <w:p w14:paraId="3C33F81B" w14:textId="0CE9DDEF" w:rsidR="00B1517C" w:rsidRDefault="00B1517C" w:rsidP="00B1517C">
      <w:pPr>
        <w:pStyle w:val="af7"/>
        <w:jc w:val="center"/>
        <w:rPr>
          <w:lang w:val="ru-RU"/>
        </w:rPr>
      </w:pPr>
      <w:r w:rsidRPr="00B1517C">
        <w:rPr>
          <w:noProof/>
          <w:lang w:val="ru-RU"/>
        </w:rPr>
        <w:lastRenderedPageBreak/>
        <w:drawing>
          <wp:inline distT="0" distB="0" distL="0" distR="0" wp14:anchorId="02F3DCBD" wp14:editId="3BE66473">
            <wp:extent cx="6120130" cy="2938145"/>
            <wp:effectExtent l="0" t="0" r="0" b="0"/>
            <wp:docPr id="5420423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042389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3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CC353" w14:textId="136F4952" w:rsidR="00B1517C" w:rsidRDefault="00B1517C" w:rsidP="00B1517C">
      <w:pPr>
        <w:pStyle w:val="af7"/>
        <w:jc w:val="center"/>
        <w:rPr>
          <w:lang w:val="ru-RU"/>
        </w:rPr>
      </w:pPr>
      <w:r>
        <w:rPr>
          <w:lang w:val="ru-RU"/>
        </w:rPr>
        <w:t>Рисунок 47 – Вычисление функции для аргументов «11» и «1», шаг 17</w:t>
      </w:r>
    </w:p>
    <w:p w14:paraId="0C0C7039" w14:textId="3CE27230" w:rsidR="00B1517C" w:rsidRDefault="00B1517C" w:rsidP="00B1517C">
      <w:pPr>
        <w:pStyle w:val="af7"/>
        <w:jc w:val="center"/>
        <w:rPr>
          <w:lang w:val="ru-RU"/>
        </w:rPr>
      </w:pPr>
      <w:r w:rsidRPr="00B1517C">
        <w:rPr>
          <w:noProof/>
          <w:lang w:val="ru-RU"/>
        </w:rPr>
        <w:drawing>
          <wp:inline distT="0" distB="0" distL="0" distR="0" wp14:anchorId="56436491" wp14:editId="4CAA3761">
            <wp:extent cx="6120130" cy="2936875"/>
            <wp:effectExtent l="0" t="0" r="0" b="0"/>
            <wp:docPr id="1302852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85219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3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35B2E" w14:textId="73CEDA43" w:rsidR="00B1517C" w:rsidRDefault="00B1517C" w:rsidP="00B1517C">
      <w:pPr>
        <w:pStyle w:val="af7"/>
        <w:jc w:val="center"/>
        <w:rPr>
          <w:lang w:val="ru-RU"/>
        </w:rPr>
      </w:pPr>
      <w:r>
        <w:rPr>
          <w:lang w:val="ru-RU"/>
        </w:rPr>
        <w:t>Рисунок 48 – Вычисление функции для аргументов «11» и «1», шаг 18</w:t>
      </w:r>
    </w:p>
    <w:p w14:paraId="2879F0B1" w14:textId="7549E80C" w:rsidR="00B1517C" w:rsidRDefault="00B1517C" w:rsidP="00B1517C">
      <w:pPr>
        <w:pStyle w:val="af7"/>
        <w:jc w:val="center"/>
        <w:rPr>
          <w:lang w:val="ru-RU"/>
        </w:rPr>
      </w:pPr>
      <w:r w:rsidRPr="00B1517C">
        <w:rPr>
          <w:noProof/>
          <w:lang w:val="ru-RU"/>
        </w:rPr>
        <w:lastRenderedPageBreak/>
        <w:drawing>
          <wp:inline distT="0" distB="0" distL="0" distR="0" wp14:anchorId="2F580966" wp14:editId="549D8775">
            <wp:extent cx="6120130" cy="2930525"/>
            <wp:effectExtent l="0" t="0" r="0" b="3175"/>
            <wp:docPr id="4108010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801028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3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E1191" w14:textId="20F2225A" w:rsidR="00B1517C" w:rsidRDefault="00B1517C" w:rsidP="00B1517C">
      <w:pPr>
        <w:pStyle w:val="af7"/>
        <w:jc w:val="center"/>
        <w:rPr>
          <w:lang w:val="ru-RU"/>
        </w:rPr>
      </w:pPr>
      <w:r>
        <w:rPr>
          <w:lang w:val="ru-RU"/>
        </w:rPr>
        <w:t>Рисунок 49 – Вычисление функции для аргументов «11» и «1», шаг 19</w:t>
      </w:r>
    </w:p>
    <w:p w14:paraId="70A17141" w14:textId="21311A78" w:rsidR="00B1517C" w:rsidRDefault="00B1517C" w:rsidP="00B1517C">
      <w:pPr>
        <w:pStyle w:val="af7"/>
        <w:jc w:val="center"/>
        <w:rPr>
          <w:lang w:val="ru-RU"/>
        </w:rPr>
      </w:pPr>
      <w:r w:rsidRPr="00B1517C">
        <w:rPr>
          <w:noProof/>
          <w:lang w:val="ru-RU"/>
        </w:rPr>
        <w:drawing>
          <wp:inline distT="0" distB="0" distL="0" distR="0" wp14:anchorId="73D13A18" wp14:editId="2BE8156C">
            <wp:extent cx="6120130" cy="2934970"/>
            <wp:effectExtent l="0" t="0" r="0" b="0"/>
            <wp:docPr id="11796949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694947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3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3DD7D" w14:textId="7AC5609D" w:rsidR="00B1517C" w:rsidRDefault="00B1517C" w:rsidP="00B1517C">
      <w:pPr>
        <w:pStyle w:val="af7"/>
        <w:jc w:val="center"/>
        <w:rPr>
          <w:lang w:val="ru-RU"/>
        </w:rPr>
      </w:pPr>
      <w:r>
        <w:rPr>
          <w:lang w:val="ru-RU"/>
        </w:rPr>
        <w:t>Рисунок 50 – Вычисление функции для аргументов «11» и «1», шаг 20</w:t>
      </w:r>
    </w:p>
    <w:p w14:paraId="1DD07CD8" w14:textId="1F67C8FB" w:rsidR="00B1517C" w:rsidRDefault="00B1517C" w:rsidP="00B1517C">
      <w:pPr>
        <w:pStyle w:val="af7"/>
        <w:jc w:val="center"/>
        <w:rPr>
          <w:lang w:val="ru-RU"/>
        </w:rPr>
      </w:pPr>
      <w:r w:rsidRPr="00B1517C">
        <w:rPr>
          <w:noProof/>
          <w:lang w:val="ru-RU"/>
        </w:rPr>
        <w:lastRenderedPageBreak/>
        <w:drawing>
          <wp:inline distT="0" distB="0" distL="0" distR="0" wp14:anchorId="6B96094B" wp14:editId="3CA49474">
            <wp:extent cx="6120130" cy="2944495"/>
            <wp:effectExtent l="0" t="0" r="0" b="8255"/>
            <wp:docPr id="17269012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901209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4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52F8B" w14:textId="22B2D784" w:rsidR="00B1517C" w:rsidRDefault="00B1517C" w:rsidP="00B1517C">
      <w:pPr>
        <w:pStyle w:val="af7"/>
        <w:jc w:val="center"/>
        <w:rPr>
          <w:lang w:val="ru-RU"/>
        </w:rPr>
      </w:pPr>
      <w:r>
        <w:rPr>
          <w:lang w:val="ru-RU"/>
        </w:rPr>
        <w:t>Рисунок 51 – Вычисление функции для аргументов «11» и «1», шаг 21</w:t>
      </w:r>
    </w:p>
    <w:p w14:paraId="6D166BDF" w14:textId="500E836E" w:rsidR="00B1517C" w:rsidRDefault="00B1517C" w:rsidP="00B1517C">
      <w:pPr>
        <w:pStyle w:val="af7"/>
        <w:jc w:val="center"/>
        <w:rPr>
          <w:lang w:val="ru-RU"/>
        </w:rPr>
      </w:pPr>
      <w:r w:rsidRPr="00B1517C">
        <w:rPr>
          <w:noProof/>
          <w:lang w:val="ru-RU"/>
        </w:rPr>
        <w:drawing>
          <wp:inline distT="0" distB="0" distL="0" distR="0" wp14:anchorId="57D4E11C" wp14:editId="6D66F562">
            <wp:extent cx="6120130" cy="2938780"/>
            <wp:effectExtent l="0" t="0" r="0" b="0"/>
            <wp:docPr id="7279878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987873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3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9152A" w14:textId="02A91CBD" w:rsidR="00B1517C" w:rsidRDefault="00B1517C" w:rsidP="00B1517C">
      <w:pPr>
        <w:pStyle w:val="af7"/>
        <w:jc w:val="center"/>
        <w:rPr>
          <w:lang w:val="ru-RU"/>
        </w:rPr>
      </w:pPr>
      <w:r>
        <w:rPr>
          <w:lang w:val="ru-RU"/>
        </w:rPr>
        <w:t>Рисунок 52 – Вычисление функции для аргументов «-11» и «», шаг 1</w:t>
      </w:r>
    </w:p>
    <w:p w14:paraId="63C92077" w14:textId="0937135C" w:rsidR="00B1517C" w:rsidRDefault="00B1517C" w:rsidP="00B1517C">
      <w:pPr>
        <w:pStyle w:val="af7"/>
        <w:jc w:val="center"/>
        <w:rPr>
          <w:lang w:val="ru-RU"/>
        </w:rPr>
      </w:pPr>
      <w:r w:rsidRPr="00B1517C">
        <w:rPr>
          <w:noProof/>
          <w:lang w:val="ru-RU"/>
        </w:rPr>
        <w:lastRenderedPageBreak/>
        <w:drawing>
          <wp:inline distT="0" distB="0" distL="0" distR="0" wp14:anchorId="20EE6CD1" wp14:editId="5F4B52AB">
            <wp:extent cx="6120130" cy="2918460"/>
            <wp:effectExtent l="0" t="0" r="0" b="0"/>
            <wp:docPr id="18567157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715783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1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CA516" w14:textId="003FF397" w:rsidR="00B1517C" w:rsidRDefault="00B1517C" w:rsidP="00B1517C">
      <w:pPr>
        <w:pStyle w:val="af7"/>
        <w:jc w:val="center"/>
        <w:rPr>
          <w:lang w:val="ru-RU"/>
        </w:rPr>
      </w:pPr>
      <w:r>
        <w:rPr>
          <w:lang w:val="ru-RU"/>
        </w:rPr>
        <w:t>Рисунок 53 – Вычисление функции для аргументов «-11» и «», шаг 2</w:t>
      </w:r>
    </w:p>
    <w:p w14:paraId="688B7A00" w14:textId="4C3A7532" w:rsidR="00B1517C" w:rsidRDefault="00B1517C" w:rsidP="00B1517C">
      <w:pPr>
        <w:pStyle w:val="af7"/>
        <w:jc w:val="center"/>
        <w:rPr>
          <w:lang w:val="ru-RU"/>
        </w:rPr>
      </w:pPr>
      <w:r w:rsidRPr="00B1517C">
        <w:rPr>
          <w:noProof/>
          <w:lang w:val="ru-RU"/>
        </w:rPr>
        <w:drawing>
          <wp:inline distT="0" distB="0" distL="0" distR="0" wp14:anchorId="79AECE6F" wp14:editId="4E3F0D53">
            <wp:extent cx="6120130" cy="2967355"/>
            <wp:effectExtent l="0" t="0" r="0" b="4445"/>
            <wp:docPr id="9954691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469183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31F2E" w14:textId="14354D07" w:rsidR="00B1517C" w:rsidRDefault="00B1517C" w:rsidP="00B1517C">
      <w:pPr>
        <w:pStyle w:val="af7"/>
        <w:jc w:val="center"/>
        <w:rPr>
          <w:lang w:val="ru-RU"/>
        </w:rPr>
      </w:pPr>
      <w:r>
        <w:rPr>
          <w:lang w:val="ru-RU"/>
        </w:rPr>
        <w:t>Рисунок 54 – Вычисление функции для аргументов «11» и «11», шаг 1</w:t>
      </w:r>
    </w:p>
    <w:p w14:paraId="4121F00E" w14:textId="333799A1" w:rsidR="00B1517C" w:rsidRDefault="00B1517C" w:rsidP="00B1517C">
      <w:pPr>
        <w:pStyle w:val="af7"/>
        <w:jc w:val="center"/>
        <w:rPr>
          <w:lang w:val="ru-RU"/>
        </w:rPr>
      </w:pPr>
      <w:r w:rsidRPr="00B1517C">
        <w:rPr>
          <w:noProof/>
          <w:lang w:val="ru-RU"/>
        </w:rPr>
        <w:lastRenderedPageBreak/>
        <w:drawing>
          <wp:inline distT="0" distB="0" distL="0" distR="0" wp14:anchorId="770D7639" wp14:editId="0EBE1852">
            <wp:extent cx="6120130" cy="2936875"/>
            <wp:effectExtent l="0" t="0" r="0" b="0"/>
            <wp:docPr id="12635908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590806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3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13A8C" w14:textId="0540365E" w:rsidR="00B1517C" w:rsidRDefault="00B1517C" w:rsidP="00B1517C">
      <w:pPr>
        <w:pStyle w:val="af7"/>
        <w:jc w:val="center"/>
        <w:rPr>
          <w:lang w:val="ru-RU"/>
        </w:rPr>
      </w:pPr>
      <w:r>
        <w:rPr>
          <w:lang w:val="ru-RU"/>
        </w:rPr>
        <w:t>Рисунок 55 – Вычисление функции для аргументов «11» и «11», шаг 2</w:t>
      </w:r>
    </w:p>
    <w:p w14:paraId="3F2954DB" w14:textId="7C7E6703" w:rsidR="00B1517C" w:rsidRDefault="00B1517C" w:rsidP="00B1517C">
      <w:pPr>
        <w:pStyle w:val="af7"/>
        <w:jc w:val="center"/>
        <w:rPr>
          <w:lang w:val="ru-RU"/>
        </w:rPr>
      </w:pPr>
      <w:r w:rsidRPr="00B1517C">
        <w:rPr>
          <w:noProof/>
          <w:lang w:val="ru-RU"/>
        </w:rPr>
        <w:drawing>
          <wp:inline distT="0" distB="0" distL="0" distR="0" wp14:anchorId="1842E916" wp14:editId="50A34E56">
            <wp:extent cx="6120130" cy="2960370"/>
            <wp:effectExtent l="0" t="0" r="0" b="0"/>
            <wp:docPr id="17313111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31119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6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78609" w14:textId="44CE77FC" w:rsidR="00B1517C" w:rsidRDefault="00B1517C" w:rsidP="00B1517C">
      <w:pPr>
        <w:pStyle w:val="af7"/>
        <w:jc w:val="center"/>
        <w:rPr>
          <w:lang w:val="ru-RU"/>
        </w:rPr>
      </w:pPr>
      <w:r>
        <w:rPr>
          <w:lang w:val="ru-RU"/>
        </w:rPr>
        <w:t>Рисунок 56 – Вычисление функции для аргументов «11» и «11», шаг 3</w:t>
      </w:r>
    </w:p>
    <w:p w14:paraId="3D641865" w14:textId="2F705B05" w:rsidR="00B1517C" w:rsidRDefault="00B1517C" w:rsidP="00B1517C">
      <w:pPr>
        <w:pStyle w:val="af7"/>
        <w:jc w:val="center"/>
        <w:rPr>
          <w:lang w:val="ru-RU"/>
        </w:rPr>
      </w:pPr>
      <w:r w:rsidRPr="00B1517C">
        <w:rPr>
          <w:noProof/>
          <w:lang w:val="ru-RU"/>
        </w:rPr>
        <w:lastRenderedPageBreak/>
        <w:drawing>
          <wp:inline distT="0" distB="0" distL="0" distR="0" wp14:anchorId="046089F0" wp14:editId="3D1C50E5">
            <wp:extent cx="6120130" cy="2919095"/>
            <wp:effectExtent l="0" t="0" r="0" b="0"/>
            <wp:docPr id="7415678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567896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1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5DB85" w14:textId="2EDAA7F9" w:rsidR="00B1517C" w:rsidRDefault="00B1517C" w:rsidP="00B1517C">
      <w:pPr>
        <w:pStyle w:val="af7"/>
        <w:jc w:val="center"/>
        <w:rPr>
          <w:lang w:val="ru-RU"/>
        </w:rPr>
      </w:pPr>
      <w:r>
        <w:rPr>
          <w:lang w:val="ru-RU"/>
        </w:rPr>
        <w:t>Рисунок 57 – Вычисление функции для аргументов «11» и «11», шаг 4</w:t>
      </w:r>
    </w:p>
    <w:p w14:paraId="3DED5424" w14:textId="6C17D998" w:rsidR="00B1517C" w:rsidRDefault="00B1517C" w:rsidP="00B1517C">
      <w:pPr>
        <w:pStyle w:val="af7"/>
        <w:jc w:val="center"/>
        <w:rPr>
          <w:lang w:val="ru-RU"/>
        </w:rPr>
      </w:pPr>
      <w:r w:rsidRPr="00B1517C">
        <w:rPr>
          <w:noProof/>
          <w:lang w:val="ru-RU"/>
        </w:rPr>
        <w:drawing>
          <wp:inline distT="0" distB="0" distL="0" distR="0" wp14:anchorId="6A039381" wp14:editId="3F71FB1F">
            <wp:extent cx="6120130" cy="2943225"/>
            <wp:effectExtent l="0" t="0" r="0" b="9525"/>
            <wp:docPr id="11365300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530072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B6EC6" w14:textId="009922A7" w:rsidR="00B1517C" w:rsidRDefault="00B1517C" w:rsidP="00B1517C">
      <w:pPr>
        <w:pStyle w:val="af7"/>
        <w:jc w:val="center"/>
        <w:rPr>
          <w:lang w:val="ru-RU"/>
        </w:rPr>
      </w:pPr>
      <w:r>
        <w:rPr>
          <w:lang w:val="ru-RU"/>
        </w:rPr>
        <w:t>Рисунок 58 – Вычисление функции для аргументов «11» и «11», шаг 5</w:t>
      </w:r>
    </w:p>
    <w:p w14:paraId="77E64806" w14:textId="6497689D" w:rsidR="00B1517C" w:rsidRDefault="00B1517C" w:rsidP="00B1517C">
      <w:pPr>
        <w:pStyle w:val="af7"/>
        <w:jc w:val="center"/>
        <w:rPr>
          <w:lang w:val="ru-RU"/>
        </w:rPr>
      </w:pPr>
      <w:r w:rsidRPr="00B1517C">
        <w:rPr>
          <w:noProof/>
          <w:lang w:val="ru-RU"/>
        </w:rPr>
        <w:lastRenderedPageBreak/>
        <w:drawing>
          <wp:inline distT="0" distB="0" distL="0" distR="0" wp14:anchorId="1F9546D9" wp14:editId="6C7FD6F4">
            <wp:extent cx="6120130" cy="2933700"/>
            <wp:effectExtent l="0" t="0" r="0" b="0"/>
            <wp:docPr id="5795870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58709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B7B42" w14:textId="2EB6CCCC" w:rsidR="00B1517C" w:rsidRDefault="00B1517C" w:rsidP="00B1517C">
      <w:pPr>
        <w:pStyle w:val="af7"/>
        <w:jc w:val="center"/>
        <w:rPr>
          <w:lang w:val="ru-RU"/>
        </w:rPr>
      </w:pPr>
      <w:r>
        <w:rPr>
          <w:lang w:val="ru-RU"/>
        </w:rPr>
        <w:t>Рисунок 59 – Вычисление функции для аргументов «11» и «11», шаг 6</w:t>
      </w:r>
    </w:p>
    <w:p w14:paraId="3D6F1B54" w14:textId="0470FA16" w:rsidR="00B1517C" w:rsidRDefault="00B1517C" w:rsidP="00B1517C">
      <w:pPr>
        <w:pStyle w:val="af7"/>
        <w:jc w:val="center"/>
        <w:rPr>
          <w:lang w:val="ru-RU"/>
        </w:rPr>
      </w:pPr>
      <w:r w:rsidRPr="00B1517C">
        <w:rPr>
          <w:noProof/>
          <w:lang w:val="ru-RU"/>
        </w:rPr>
        <w:drawing>
          <wp:inline distT="0" distB="0" distL="0" distR="0" wp14:anchorId="7D36E373" wp14:editId="48F75B20">
            <wp:extent cx="6120130" cy="2947670"/>
            <wp:effectExtent l="0" t="0" r="0" b="5080"/>
            <wp:docPr id="5074413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441398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4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79D09" w14:textId="30635E89" w:rsidR="00B1517C" w:rsidRDefault="00B1517C" w:rsidP="00B1517C">
      <w:pPr>
        <w:pStyle w:val="af7"/>
        <w:jc w:val="center"/>
        <w:rPr>
          <w:lang w:val="ru-RU"/>
        </w:rPr>
      </w:pPr>
      <w:r>
        <w:rPr>
          <w:lang w:val="ru-RU"/>
        </w:rPr>
        <w:t>Рисунок 60 – Вычисление функции для аргументов «11» и «11», шаг 7</w:t>
      </w:r>
    </w:p>
    <w:p w14:paraId="6B39BF95" w14:textId="2F172167" w:rsidR="00B1517C" w:rsidRDefault="00B1517C" w:rsidP="00B1517C">
      <w:pPr>
        <w:pStyle w:val="af7"/>
        <w:jc w:val="center"/>
        <w:rPr>
          <w:lang w:val="ru-RU"/>
        </w:rPr>
      </w:pPr>
      <w:r w:rsidRPr="00B1517C">
        <w:rPr>
          <w:noProof/>
          <w:lang w:val="ru-RU"/>
        </w:rPr>
        <w:lastRenderedPageBreak/>
        <w:drawing>
          <wp:inline distT="0" distB="0" distL="0" distR="0" wp14:anchorId="25693D58" wp14:editId="2ABD5E3E">
            <wp:extent cx="6120130" cy="2954020"/>
            <wp:effectExtent l="0" t="0" r="0" b="0"/>
            <wp:docPr id="8425937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593713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3622D" w14:textId="58C5DBE2" w:rsidR="00B1517C" w:rsidRDefault="00B1517C" w:rsidP="00B1517C">
      <w:pPr>
        <w:pStyle w:val="af7"/>
        <w:jc w:val="center"/>
        <w:rPr>
          <w:lang w:val="ru-RU"/>
        </w:rPr>
      </w:pPr>
      <w:r>
        <w:rPr>
          <w:lang w:val="ru-RU"/>
        </w:rPr>
        <w:t>Рисунок 61 – Вычисление функции для аргументов «11» и «11», шаг 8</w:t>
      </w:r>
    </w:p>
    <w:p w14:paraId="17D0E0E7" w14:textId="66854FB7" w:rsidR="00B1517C" w:rsidRDefault="00B1517C" w:rsidP="00B1517C">
      <w:pPr>
        <w:pStyle w:val="af7"/>
        <w:jc w:val="center"/>
        <w:rPr>
          <w:lang w:val="ru-RU"/>
        </w:rPr>
      </w:pPr>
      <w:r w:rsidRPr="00B1517C">
        <w:rPr>
          <w:noProof/>
          <w:lang w:val="ru-RU"/>
        </w:rPr>
        <w:drawing>
          <wp:inline distT="0" distB="0" distL="0" distR="0" wp14:anchorId="234FFC78" wp14:editId="7200F7FD">
            <wp:extent cx="6120130" cy="2954020"/>
            <wp:effectExtent l="0" t="0" r="0" b="0"/>
            <wp:docPr id="20491318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131888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24DEE" w14:textId="7C9DDFD5" w:rsidR="00B1517C" w:rsidRDefault="00B1517C" w:rsidP="00B1517C">
      <w:pPr>
        <w:pStyle w:val="af7"/>
        <w:jc w:val="center"/>
        <w:rPr>
          <w:lang w:val="ru-RU"/>
        </w:rPr>
      </w:pPr>
      <w:r>
        <w:rPr>
          <w:lang w:val="ru-RU"/>
        </w:rPr>
        <w:t>Рисунок 62 – Вычисление функции для аргументов «11» и «11», шаг 9</w:t>
      </w:r>
    </w:p>
    <w:p w14:paraId="6D3B0CDF" w14:textId="3A36F2A6" w:rsidR="00B1517C" w:rsidRDefault="00B1517C" w:rsidP="00B1517C">
      <w:pPr>
        <w:pStyle w:val="af7"/>
        <w:jc w:val="center"/>
        <w:rPr>
          <w:lang w:val="ru-RU"/>
        </w:rPr>
      </w:pPr>
      <w:r w:rsidRPr="00B1517C">
        <w:rPr>
          <w:noProof/>
          <w:lang w:val="ru-RU"/>
        </w:rPr>
        <w:lastRenderedPageBreak/>
        <w:drawing>
          <wp:inline distT="0" distB="0" distL="0" distR="0" wp14:anchorId="6907A172" wp14:editId="7DBEAEB3">
            <wp:extent cx="6120130" cy="2947670"/>
            <wp:effectExtent l="0" t="0" r="0" b="5080"/>
            <wp:docPr id="793728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72827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4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31C1A" w14:textId="244A1E86" w:rsidR="00B1517C" w:rsidRDefault="00B1517C" w:rsidP="00B1517C">
      <w:pPr>
        <w:pStyle w:val="af7"/>
        <w:jc w:val="center"/>
        <w:rPr>
          <w:lang w:val="ru-RU"/>
        </w:rPr>
      </w:pPr>
      <w:r>
        <w:rPr>
          <w:lang w:val="ru-RU"/>
        </w:rPr>
        <w:t>Рисунок 63 – Вычисление функции для аргументов «11» и «11», шаг 10</w:t>
      </w:r>
    </w:p>
    <w:p w14:paraId="7072731E" w14:textId="12F748E1" w:rsidR="00B1517C" w:rsidRDefault="00B1517C" w:rsidP="00B1517C">
      <w:pPr>
        <w:pStyle w:val="af7"/>
        <w:jc w:val="center"/>
        <w:rPr>
          <w:lang w:val="ru-RU"/>
        </w:rPr>
      </w:pPr>
      <w:r w:rsidRPr="00B1517C">
        <w:rPr>
          <w:noProof/>
          <w:lang w:val="ru-RU"/>
        </w:rPr>
        <w:drawing>
          <wp:inline distT="0" distB="0" distL="0" distR="0" wp14:anchorId="33B3984F" wp14:editId="5C4368A2">
            <wp:extent cx="6120130" cy="2961005"/>
            <wp:effectExtent l="0" t="0" r="0" b="0"/>
            <wp:docPr id="16991670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167066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6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DF6F7" w14:textId="165AC61F" w:rsidR="00B1517C" w:rsidRDefault="00B1517C" w:rsidP="00B1517C">
      <w:pPr>
        <w:pStyle w:val="af7"/>
        <w:jc w:val="center"/>
        <w:rPr>
          <w:lang w:val="ru-RU"/>
        </w:rPr>
      </w:pPr>
      <w:r>
        <w:rPr>
          <w:lang w:val="ru-RU"/>
        </w:rPr>
        <w:t>Рисунок 64 – Вычисление функции для аргументов «11» и «11», шаг 11</w:t>
      </w:r>
    </w:p>
    <w:p w14:paraId="4E83B7A2" w14:textId="3E89EB94" w:rsidR="00B1517C" w:rsidRDefault="00B1517C" w:rsidP="00B1517C">
      <w:pPr>
        <w:pStyle w:val="af7"/>
        <w:jc w:val="center"/>
        <w:rPr>
          <w:lang w:val="ru-RU"/>
        </w:rPr>
      </w:pPr>
      <w:r w:rsidRPr="00B1517C">
        <w:rPr>
          <w:noProof/>
          <w:lang w:val="ru-RU"/>
        </w:rPr>
        <w:lastRenderedPageBreak/>
        <w:drawing>
          <wp:inline distT="0" distB="0" distL="0" distR="0" wp14:anchorId="4C1F5778" wp14:editId="5D70FB66">
            <wp:extent cx="6120130" cy="2954020"/>
            <wp:effectExtent l="0" t="0" r="0" b="0"/>
            <wp:docPr id="16667510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751098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D462C" w14:textId="126F45EC" w:rsidR="00B1517C" w:rsidRDefault="00B1517C" w:rsidP="00B1517C">
      <w:pPr>
        <w:pStyle w:val="af7"/>
        <w:jc w:val="center"/>
        <w:rPr>
          <w:lang w:val="ru-RU"/>
        </w:rPr>
      </w:pPr>
      <w:r>
        <w:rPr>
          <w:lang w:val="ru-RU"/>
        </w:rPr>
        <w:t>Рисунок 65 – Вычисление функции для аргументов «11» и «11», шаг 12</w:t>
      </w:r>
    </w:p>
    <w:p w14:paraId="3A78CB1B" w14:textId="380B9122" w:rsidR="00B1517C" w:rsidRDefault="00B1517C" w:rsidP="00B1517C">
      <w:pPr>
        <w:pStyle w:val="af7"/>
        <w:jc w:val="center"/>
        <w:rPr>
          <w:lang w:val="ru-RU"/>
        </w:rPr>
      </w:pPr>
      <w:r w:rsidRPr="00B1517C">
        <w:rPr>
          <w:noProof/>
          <w:lang w:val="ru-RU"/>
        </w:rPr>
        <w:drawing>
          <wp:inline distT="0" distB="0" distL="0" distR="0" wp14:anchorId="2ECBA2DD" wp14:editId="38A71FC9">
            <wp:extent cx="6120130" cy="2941320"/>
            <wp:effectExtent l="0" t="0" r="0" b="0"/>
            <wp:docPr id="17607779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777914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58C20" w14:textId="7BA9603A" w:rsidR="00B1517C" w:rsidRDefault="00B1517C" w:rsidP="00B1517C">
      <w:pPr>
        <w:pStyle w:val="af7"/>
        <w:jc w:val="center"/>
        <w:rPr>
          <w:lang w:val="ru-RU"/>
        </w:rPr>
      </w:pPr>
      <w:r>
        <w:rPr>
          <w:lang w:val="ru-RU"/>
        </w:rPr>
        <w:t>Рисунок 66 – Вычисление функции для аргументов «11» и «11», шаг 13</w:t>
      </w:r>
    </w:p>
    <w:p w14:paraId="6A88E54D" w14:textId="79F66AA8" w:rsidR="00B1517C" w:rsidRDefault="00B1517C" w:rsidP="00B1517C">
      <w:pPr>
        <w:pStyle w:val="af7"/>
        <w:jc w:val="center"/>
        <w:rPr>
          <w:lang w:val="ru-RU"/>
        </w:rPr>
      </w:pPr>
      <w:r w:rsidRPr="00B1517C">
        <w:rPr>
          <w:noProof/>
          <w:lang w:val="ru-RU"/>
        </w:rPr>
        <w:lastRenderedPageBreak/>
        <w:drawing>
          <wp:inline distT="0" distB="0" distL="0" distR="0" wp14:anchorId="7D66BA78" wp14:editId="2ABC9B17">
            <wp:extent cx="6120130" cy="2941320"/>
            <wp:effectExtent l="0" t="0" r="0" b="0"/>
            <wp:docPr id="1191389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138925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5F7A3" w14:textId="073846B1" w:rsidR="00B1517C" w:rsidRDefault="00B1517C" w:rsidP="00B1517C">
      <w:pPr>
        <w:pStyle w:val="af7"/>
        <w:jc w:val="center"/>
        <w:rPr>
          <w:lang w:val="ru-RU"/>
        </w:rPr>
      </w:pPr>
      <w:r>
        <w:rPr>
          <w:lang w:val="ru-RU"/>
        </w:rPr>
        <w:t>Рисунок 67 – Вычисление функции для аргументов «11» и «11», шаг 14</w:t>
      </w:r>
    </w:p>
    <w:p w14:paraId="5E1A3487" w14:textId="57CC7DF3" w:rsidR="00B1517C" w:rsidRDefault="00B1517C" w:rsidP="00B1517C">
      <w:pPr>
        <w:pStyle w:val="af7"/>
        <w:jc w:val="center"/>
        <w:rPr>
          <w:lang w:val="ru-RU"/>
        </w:rPr>
      </w:pPr>
      <w:r w:rsidRPr="00B1517C">
        <w:rPr>
          <w:noProof/>
          <w:lang w:val="ru-RU"/>
        </w:rPr>
        <w:drawing>
          <wp:inline distT="0" distB="0" distL="0" distR="0" wp14:anchorId="5B08AE64" wp14:editId="774186F7">
            <wp:extent cx="6120130" cy="2959100"/>
            <wp:effectExtent l="0" t="0" r="0" b="0"/>
            <wp:docPr id="8879314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93146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5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E0917" w14:textId="7F0CA21B" w:rsidR="00B1517C" w:rsidRDefault="00B1517C" w:rsidP="00B1517C">
      <w:pPr>
        <w:pStyle w:val="af7"/>
        <w:jc w:val="center"/>
        <w:rPr>
          <w:lang w:val="ru-RU"/>
        </w:rPr>
      </w:pPr>
      <w:r>
        <w:rPr>
          <w:lang w:val="ru-RU"/>
        </w:rPr>
        <w:t>Рисунок 68 – Вычисление функции для аргументов «11» и «11», шаг 15</w:t>
      </w:r>
    </w:p>
    <w:p w14:paraId="1D619BF8" w14:textId="77777777" w:rsidR="004E2263" w:rsidRDefault="004E2263" w:rsidP="004E2263">
      <w:pPr>
        <w:pStyle w:val="af7"/>
        <w:jc w:val="center"/>
        <w:rPr>
          <w:lang w:val="ru-RU"/>
        </w:rPr>
      </w:pPr>
      <w:r w:rsidRPr="00B1517C">
        <w:rPr>
          <w:noProof/>
          <w:lang w:val="ru-RU"/>
        </w:rPr>
        <w:lastRenderedPageBreak/>
        <w:drawing>
          <wp:inline distT="0" distB="0" distL="0" distR="0" wp14:anchorId="290B8F9E" wp14:editId="3B917046">
            <wp:extent cx="6120130" cy="2959100"/>
            <wp:effectExtent l="0" t="0" r="0" b="0"/>
            <wp:docPr id="18795224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93146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5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92C0C" w14:textId="76D7C16B" w:rsidR="004E2263" w:rsidRDefault="004E2263" w:rsidP="004E2263">
      <w:pPr>
        <w:pStyle w:val="af7"/>
        <w:jc w:val="center"/>
        <w:rPr>
          <w:lang w:val="ru-RU"/>
        </w:rPr>
      </w:pPr>
      <w:r>
        <w:rPr>
          <w:lang w:val="ru-RU"/>
        </w:rPr>
        <w:t>Рисунок 69 – Вычисление функции для аргументов «11» и «11», шаг 16</w:t>
      </w:r>
    </w:p>
    <w:p w14:paraId="5C42B3BC" w14:textId="055B879E" w:rsidR="004E2263" w:rsidRDefault="004E2263" w:rsidP="004E2263">
      <w:pPr>
        <w:pStyle w:val="af7"/>
        <w:jc w:val="center"/>
        <w:rPr>
          <w:lang w:val="ru-RU"/>
        </w:rPr>
      </w:pPr>
      <w:r w:rsidRPr="004E2263">
        <w:rPr>
          <w:noProof/>
          <w:lang w:val="ru-RU"/>
        </w:rPr>
        <w:drawing>
          <wp:inline distT="0" distB="0" distL="0" distR="0" wp14:anchorId="236E73D2" wp14:editId="6E660776">
            <wp:extent cx="6120130" cy="2915285"/>
            <wp:effectExtent l="0" t="0" r="0" b="0"/>
            <wp:docPr id="5497722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77225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1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25491" w14:textId="5BFCF4AE" w:rsidR="004E2263" w:rsidRDefault="004E2263" w:rsidP="004E2263">
      <w:pPr>
        <w:pStyle w:val="af7"/>
        <w:jc w:val="center"/>
        <w:rPr>
          <w:lang w:val="ru-RU"/>
        </w:rPr>
      </w:pPr>
      <w:r>
        <w:rPr>
          <w:lang w:val="ru-RU"/>
        </w:rPr>
        <w:t>Рисунок 70 – Вычисление функции для аргументов «11» и «11», шаг 17</w:t>
      </w:r>
    </w:p>
    <w:p w14:paraId="4600A74F" w14:textId="0E832D1C" w:rsidR="004E2263" w:rsidRDefault="004E2263" w:rsidP="004E2263">
      <w:pPr>
        <w:pStyle w:val="af7"/>
        <w:jc w:val="center"/>
        <w:rPr>
          <w:lang w:val="ru-RU"/>
        </w:rPr>
      </w:pPr>
      <w:r w:rsidRPr="004E2263">
        <w:rPr>
          <w:noProof/>
          <w:lang w:val="ru-RU"/>
        </w:rPr>
        <w:lastRenderedPageBreak/>
        <w:drawing>
          <wp:inline distT="0" distB="0" distL="0" distR="0" wp14:anchorId="59663EA5" wp14:editId="71D9DCAE">
            <wp:extent cx="6120130" cy="2926715"/>
            <wp:effectExtent l="0" t="0" r="0" b="6985"/>
            <wp:docPr id="2886518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651893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2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88DDE" w14:textId="673227E6" w:rsidR="004E2263" w:rsidRDefault="004E2263" w:rsidP="004E2263">
      <w:pPr>
        <w:pStyle w:val="af7"/>
        <w:jc w:val="center"/>
        <w:rPr>
          <w:lang w:val="ru-RU"/>
        </w:rPr>
      </w:pPr>
      <w:r>
        <w:rPr>
          <w:lang w:val="ru-RU"/>
        </w:rPr>
        <w:t>Рисунок 71 – Вычисление функции для аргументов «11» и «11», шаг 18</w:t>
      </w:r>
    </w:p>
    <w:p w14:paraId="22BE8607" w14:textId="2E11F864" w:rsidR="004E2263" w:rsidRDefault="004E2263" w:rsidP="004E2263">
      <w:pPr>
        <w:pStyle w:val="af7"/>
        <w:jc w:val="center"/>
        <w:rPr>
          <w:lang w:val="ru-RU"/>
        </w:rPr>
      </w:pPr>
      <w:r w:rsidRPr="004E2263">
        <w:rPr>
          <w:noProof/>
          <w:lang w:val="ru-RU"/>
        </w:rPr>
        <w:drawing>
          <wp:inline distT="0" distB="0" distL="0" distR="0" wp14:anchorId="0272D9B7" wp14:editId="507EDC90">
            <wp:extent cx="6120130" cy="2948305"/>
            <wp:effectExtent l="0" t="0" r="0" b="4445"/>
            <wp:docPr id="4375837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583793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4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71304" w14:textId="71D48F19" w:rsidR="004E2263" w:rsidRDefault="004E2263" w:rsidP="004E2263">
      <w:pPr>
        <w:pStyle w:val="af7"/>
        <w:jc w:val="center"/>
        <w:rPr>
          <w:lang w:val="ru-RU"/>
        </w:rPr>
      </w:pPr>
      <w:r>
        <w:rPr>
          <w:lang w:val="ru-RU"/>
        </w:rPr>
        <w:t>Рисунок 72 – Вычисление функции для аргументов «11» и «11», шаг 19</w:t>
      </w:r>
    </w:p>
    <w:p w14:paraId="687A893C" w14:textId="677452D2" w:rsidR="004E2263" w:rsidRDefault="004E2263" w:rsidP="004E2263">
      <w:pPr>
        <w:pStyle w:val="af7"/>
        <w:jc w:val="center"/>
        <w:rPr>
          <w:lang w:val="ru-RU"/>
        </w:rPr>
      </w:pPr>
      <w:r w:rsidRPr="004E2263">
        <w:rPr>
          <w:noProof/>
          <w:lang w:val="ru-RU"/>
        </w:rPr>
        <w:lastRenderedPageBreak/>
        <w:drawing>
          <wp:inline distT="0" distB="0" distL="0" distR="0" wp14:anchorId="749A251E" wp14:editId="72ABF879">
            <wp:extent cx="6120130" cy="2941320"/>
            <wp:effectExtent l="0" t="0" r="0" b="0"/>
            <wp:docPr id="17779485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948546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72AF4" w14:textId="06DF32EC" w:rsidR="004E2263" w:rsidRDefault="004E2263" w:rsidP="004E2263">
      <w:pPr>
        <w:pStyle w:val="af7"/>
        <w:jc w:val="center"/>
        <w:rPr>
          <w:lang w:val="ru-RU"/>
        </w:rPr>
      </w:pPr>
      <w:r>
        <w:rPr>
          <w:lang w:val="ru-RU"/>
        </w:rPr>
        <w:t>Рисунок 73 – Вычисление функции для аргументов «11» и «11», шаг 20</w:t>
      </w:r>
    </w:p>
    <w:p w14:paraId="1B24E22D" w14:textId="3E164D2D" w:rsidR="004E2263" w:rsidRDefault="004E2263" w:rsidP="004E2263">
      <w:pPr>
        <w:pStyle w:val="af7"/>
        <w:jc w:val="center"/>
        <w:rPr>
          <w:lang w:val="ru-RU"/>
        </w:rPr>
      </w:pPr>
      <w:r w:rsidRPr="004E2263">
        <w:rPr>
          <w:noProof/>
          <w:lang w:val="ru-RU"/>
        </w:rPr>
        <w:drawing>
          <wp:inline distT="0" distB="0" distL="0" distR="0" wp14:anchorId="789B9109" wp14:editId="154690EE">
            <wp:extent cx="6120130" cy="2926715"/>
            <wp:effectExtent l="0" t="0" r="0" b="6985"/>
            <wp:docPr id="4750353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035372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2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E24EE" w14:textId="4412073E" w:rsidR="004E2263" w:rsidRDefault="004E2263" w:rsidP="004E2263">
      <w:pPr>
        <w:pStyle w:val="af7"/>
        <w:jc w:val="center"/>
        <w:rPr>
          <w:lang w:val="ru-RU"/>
        </w:rPr>
      </w:pPr>
      <w:r>
        <w:rPr>
          <w:lang w:val="ru-RU"/>
        </w:rPr>
        <w:t>Рисунок 74 – Вычисление функции для аргументов «11» и «11», шаг 21</w:t>
      </w:r>
    </w:p>
    <w:p w14:paraId="360F919D" w14:textId="7594418E" w:rsidR="004E2263" w:rsidRDefault="004E2263" w:rsidP="004E2263">
      <w:pPr>
        <w:pStyle w:val="af7"/>
        <w:jc w:val="center"/>
        <w:rPr>
          <w:lang w:val="ru-RU"/>
        </w:rPr>
      </w:pPr>
      <w:r w:rsidRPr="004E2263">
        <w:rPr>
          <w:noProof/>
          <w:lang w:val="ru-RU"/>
        </w:rPr>
        <w:lastRenderedPageBreak/>
        <w:drawing>
          <wp:inline distT="0" distB="0" distL="0" distR="0" wp14:anchorId="53A3E29D" wp14:editId="4D133677">
            <wp:extent cx="6120130" cy="2917190"/>
            <wp:effectExtent l="0" t="0" r="0" b="0"/>
            <wp:docPr id="21349812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981236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1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7AD39" w14:textId="2ACDACE8" w:rsidR="004E2263" w:rsidRDefault="004E2263" w:rsidP="004E2263">
      <w:pPr>
        <w:pStyle w:val="af7"/>
        <w:jc w:val="center"/>
        <w:rPr>
          <w:lang w:val="ru-RU"/>
        </w:rPr>
      </w:pPr>
      <w:r>
        <w:rPr>
          <w:lang w:val="ru-RU"/>
        </w:rPr>
        <w:t>Рисунок 75 – Вычисление функции для аргументов «11» и «11», шаг 22</w:t>
      </w:r>
    </w:p>
    <w:p w14:paraId="5C017D10" w14:textId="44581AF0" w:rsidR="004E2263" w:rsidRDefault="004E2263" w:rsidP="004E2263">
      <w:pPr>
        <w:pStyle w:val="af7"/>
        <w:jc w:val="center"/>
        <w:rPr>
          <w:lang w:val="ru-RU"/>
        </w:rPr>
      </w:pPr>
      <w:r w:rsidRPr="004E2263">
        <w:rPr>
          <w:noProof/>
          <w:lang w:val="ru-RU"/>
        </w:rPr>
        <w:drawing>
          <wp:inline distT="0" distB="0" distL="0" distR="0" wp14:anchorId="030E42A8" wp14:editId="54FCD463">
            <wp:extent cx="6120130" cy="2924810"/>
            <wp:effectExtent l="0" t="0" r="0" b="8890"/>
            <wp:docPr id="1749296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29668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2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2885E" w14:textId="67C12BB9" w:rsidR="004E2263" w:rsidRDefault="004E2263" w:rsidP="004E2263">
      <w:pPr>
        <w:pStyle w:val="af7"/>
        <w:jc w:val="center"/>
        <w:rPr>
          <w:lang w:val="ru-RU"/>
        </w:rPr>
      </w:pPr>
      <w:r>
        <w:rPr>
          <w:lang w:val="ru-RU"/>
        </w:rPr>
        <w:t>Рисунок 76 – Вычисление функции для аргументов «11» и «11», шаг 23</w:t>
      </w:r>
    </w:p>
    <w:p w14:paraId="2B96D387" w14:textId="68FBCFE3" w:rsidR="004E2263" w:rsidRDefault="004E2263" w:rsidP="004E2263">
      <w:pPr>
        <w:pStyle w:val="af7"/>
        <w:jc w:val="center"/>
        <w:rPr>
          <w:lang w:val="ru-RU"/>
        </w:rPr>
      </w:pPr>
      <w:r w:rsidRPr="004E2263">
        <w:rPr>
          <w:noProof/>
          <w:lang w:val="ru-RU"/>
        </w:rPr>
        <w:lastRenderedPageBreak/>
        <w:drawing>
          <wp:inline distT="0" distB="0" distL="0" distR="0" wp14:anchorId="1F632D8E" wp14:editId="5C67A9D0">
            <wp:extent cx="6120130" cy="2921000"/>
            <wp:effectExtent l="0" t="0" r="0" b="0"/>
            <wp:docPr id="21469613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96134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2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5414D" w14:textId="7BB3504E" w:rsidR="004E2263" w:rsidRDefault="004E2263" w:rsidP="004E2263">
      <w:pPr>
        <w:pStyle w:val="af7"/>
        <w:jc w:val="center"/>
        <w:rPr>
          <w:lang w:val="ru-RU"/>
        </w:rPr>
      </w:pPr>
      <w:r>
        <w:rPr>
          <w:lang w:val="ru-RU"/>
        </w:rPr>
        <w:t>Рисунок 77 – Вычисление функции для аргументов «11» и «11», шаг 24</w:t>
      </w:r>
    </w:p>
    <w:p w14:paraId="4F863AB5" w14:textId="36092386" w:rsidR="004E2263" w:rsidRDefault="004E2263" w:rsidP="004E2263">
      <w:pPr>
        <w:pStyle w:val="af7"/>
        <w:jc w:val="center"/>
        <w:rPr>
          <w:lang w:val="ru-RU"/>
        </w:rPr>
      </w:pPr>
      <w:r w:rsidRPr="004E2263">
        <w:rPr>
          <w:noProof/>
          <w:lang w:val="ru-RU"/>
        </w:rPr>
        <w:drawing>
          <wp:inline distT="0" distB="0" distL="0" distR="0" wp14:anchorId="17A48A19" wp14:editId="6D893560">
            <wp:extent cx="6120130" cy="2930525"/>
            <wp:effectExtent l="0" t="0" r="0" b="3175"/>
            <wp:docPr id="13765749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574908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3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3A3F7" w14:textId="2EF3CF57" w:rsidR="004E2263" w:rsidRDefault="004E2263" w:rsidP="004E2263">
      <w:pPr>
        <w:pStyle w:val="af7"/>
        <w:jc w:val="center"/>
        <w:rPr>
          <w:lang w:val="ru-RU"/>
        </w:rPr>
      </w:pPr>
      <w:r>
        <w:rPr>
          <w:lang w:val="ru-RU"/>
        </w:rPr>
        <w:t>Рисунок 78 – Вычисление функции для аргументов «11» и «11», шаг 25</w:t>
      </w:r>
    </w:p>
    <w:p w14:paraId="18B18E03" w14:textId="4271C0D9" w:rsidR="004E2263" w:rsidRDefault="004E2263" w:rsidP="004E2263">
      <w:pPr>
        <w:pStyle w:val="af7"/>
        <w:jc w:val="center"/>
        <w:rPr>
          <w:lang w:val="ru-RU"/>
        </w:rPr>
      </w:pPr>
      <w:r w:rsidRPr="004E2263">
        <w:rPr>
          <w:noProof/>
          <w:lang w:val="ru-RU"/>
        </w:rPr>
        <w:lastRenderedPageBreak/>
        <w:drawing>
          <wp:inline distT="0" distB="0" distL="0" distR="0" wp14:anchorId="21002711" wp14:editId="32A3EFC3">
            <wp:extent cx="6120130" cy="2933065"/>
            <wp:effectExtent l="0" t="0" r="0" b="635"/>
            <wp:docPr id="2305944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594426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3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41438" w14:textId="455EED94" w:rsidR="004E2263" w:rsidRDefault="004E2263" w:rsidP="004E2263">
      <w:pPr>
        <w:pStyle w:val="af7"/>
        <w:jc w:val="center"/>
        <w:rPr>
          <w:lang w:val="ru-RU"/>
        </w:rPr>
      </w:pPr>
      <w:r>
        <w:rPr>
          <w:lang w:val="ru-RU"/>
        </w:rPr>
        <w:t>Рисунок 79 – Вычисление функции для аргументов «11» и «11», шаг 26</w:t>
      </w:r>
    </w:p>
    <w:p w14:paraId="09E4466C" w14:textId="3A0CA736" w:rsidR="004E2263" w:rsidRDefault="004E2263" w:rsidP="004E2263">
      <w:pPr>
        <w:pStyle w:val="af7"/>
        <w:jc w:val="center"/>
        <w:rPr>
          <w:lang w:val="ru-RU"/>
        </w:rPr>
      </w:pPr>
      <w:r w:rsidRPr="004E2263">
        <w:rPr>
          <w:noProof/>
          <w:lang w:val="ru-RU"/>
        </w:rPr>
        <w:drawing>
          <wp:inline distT="0" distB="0" distL="0" distR="0" wp14:anchorId="1277A0CE" wp14:editId="40AEE1E5">
            <wp:extent cx="6120130" cy="2939415"/>
            <wp:effectExtent l="0" t="0" r="0" b="0"/>
            <wp:docPr id="18416712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671252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3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FB02E" w14:textId="25F01582" w:rsidR="004E2263" w:rsidRDefault="004E2263" w:rsidP="004E2263">
      <w:pPr>
        <w:pStyle w:val="af7"/>
        <w:jc w:val="center"/>
        <w:rPr>
          <w:lang w:val="ru-RU"/>
        </w:rPr>
      </w:pPr>
      <w:r>
        <w:rPr>
          <w:lang w:val="ru-RU"/>
        </w:rPr>
        <w:t>Рисунок 80 – Вычисление функции для аргументов «11» и «11», шаг 27</w:t>
      </w:r>
    </w:p>
    <w:p w14:paraId="75232AB8" w14:textId="3FD3282E" w:rsidR="004E2263" w:rsidRDefault="004E2263" w:rsidP="004E2263">
      <w:pPr>
        <w:pStyle w:val="af7"/>
        <w:jc w:val="center"/>
        <w:rPr>
          <w:lang w:val="ru-RU"/>
        </w:rPr>
      </w:pPr>
      <w:r w:rsidRPr="004E2263">
        <w:rPr>
          <w:noProof/>
          <w:lang w:val="ru-RU"/>
        </w:rPr>
        <w:lastRenderedPageBreak/>
        <w:drawing>
          <wp:inline distT="0" distB="0" distL="0" distR="0" wp14:anchorId="22B9389E" wp14:editId="393B34F1">
            <wp:extent cx="6120130" cy="2941320"/>
            <wp:effectExtent l="0" t="0" r="0" b="0"/>
            <wp:docPr id="20591578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157885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26687" w14:textId="414FDBBF" w:rsidR="004E2263" w:rsidRDefault="004E2263" w:rsidP="004E2263">
      <w:pPr>
        <w:pStyle w:val="af7"/>
        <w:jc w:val="center"/>
        <w:rPr>
          <w:lang w:val="ru-RU"/>
        </w:rPr>
      </w:pPr>
      <w:r>
        <w:rPr>
          <w:lang w:val="ru-RU"/>
        </w:rPr>
        <w:t>Рисунок 81 – Вычисление функции для аргументов «11» и «11», шаг 28</w:t>
      </w:r>
    </w:p>
    <w:p w14:paraId="42842A7C" w14:textId="5452AC7F" w:rsidR="004E2263" w:rsidRDefault="004E2263" w:rsidP="004E2263">
      <w:pPr>
        <w:pStyle w:val="af7"/>
        <w:jc w:val="center"/>
        <w:rPr>
          <w:lang w:val="ru-RU"/>
        </w:rPr>
      </w:pPr>
      <w:r w:rsidRPr="004E2263">
        <w:rPr>
          <w:noProof/>
          <w:lang w:val="ru-RU"/>
        </w:rPr>
        <w:drawing>
          <wp:inline distT="0" distB="0" distL="0" distR="0" wp14:anchorId="02B06207" wp14:editId="3D95A6D5">
            <wp:extent cx="6120130" cy="2937510"/>
            <wp:effectExtent l="0" t="0" r="0" b="0"/>
            <wp:docPr id="12781766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17667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3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F4A1A" w14:textId="58F49F72" w:rsidR="004E2263" w:rsidRDefault="004E2263" w:rsidP="004E2263">
      <w:pPr>
        <w:pStyle w:val="af7"/>
        <w:jc w:val="center"/>
        <w:rPr>
          <w:lang w:val="ru-RU"/>
        </w:rPr>
      </w:pPr>
      <w:r>
        <w:rPr>
          <w:lang w:val="ru-RU"/>
        </w:rPr>
        <w:t>Рисунок 82 – Вычисление функции для аргументов «11» и «11», шаг 29</w:t>
      </w:r>
    </w:p>
    <w:p w14:paraId="785FFF3B" w14:textId="0430D894" w:rsidR="004E2263" w:rsidRDefault="004E2263" w:rsidP="004E2263">
      <w:pPr>
        <w:pStyle w:val="af7"/>
        <w:jc w:val="center"/>
        <w:rPr>
          <w:lang w:val="ru-RU"/>
        </w:rPr>
      </w:pPr>
      <w:r w:rsidRPr="004E2263">
        <w:rPr>
          <w:noProof/>
          <w:lang w:val="ru-RU"/>
        </w:rPr>
        <w:lastRenderedPageBreak/>
        <w:drawing>
          <wp:inline distT="0" distB="0" distL="0" distR="0" wp14:anchorId="60F14A1B" wp14:editId="1FC8504E">
            <wp:extent cx="6120130" cy="2944495"/>
            <wp:effectExtent l="0" t="0" r="0" b="8255"/>
            <wp:docPr id="7936126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612673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4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28407" w14:textId="451DB887" w:rsidR="004E2263" w:rsidRDefault="004E2263" w:rsidP="004E2263">
      <w:pPr>
        <w:pStyle w:val="af7"/>
        <w:jc w:val="center"/>
        <w:rPr>
          <w:lang w:val="ru-RU"/>
        </w:rPr>
      </w:pPr>
      <w:r>
        <w:rPr>
          <w:lang w:val="ru-RU"/>
        </w:rPr>
        <w:t>Рисунок 83 – Вычисление функции для аргументов «11» и «11», шаг 30</w:t>
      </w:r>
    </w:p>
    <w:p w14:paraId="5D864C94" w14:textId="3FFFDE6D" w:rsidR="004E2263" w:rsidRDefault="004E2263" w:rsidP="004E2263">
      <w:pPr>
        <w:pStyle w:val="af7"/>
        <w:jc w:val="center"/>
        <w:rPr>
          <w:lang w:val="ru-RU"/>
        </w:rPr>
      </w:pPr>
      <w:r w:rsidRPr="004E2263">
        <w:rPr>
          <w:noProof/>
          <w:lang w:val="ru-RU"/>
        </w:rPr>
        <w:drawing>
          <wp:inline distT="0" distB="0" distL="0" distR="0" wp14:anchorId="5604D2E3" wp14:editId="711EEADF">
            <wp:extent cx="6120130" cy="2944495"/>
            <wp:effectExtent l="0" t="0" r="0" b="8255"/>
            <wp:docPr id="6973433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343334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4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2A3C4" w14:textId="575E8244" w:rsidR="004E2263" w:rsidRDefault="004E2263" w:rsidP="004E2263">
      <w:pPr>
        <w:pStyle w:val="af7"/>
        <w:jc w:val="center"/>
        <w:rPr>
          <w:lang w:val="ru-RU"/>
        </w:rPr>
      </w:pPr>
      <w:r>
        <w:rPr>
          <w:lang w:val="ru-RU"/>
        </w:rPr>
        <w:t>Рисунок 84 – Вычисление функции для аргументов «11» и «11», шаг 31</w:t>
      </w:r>
    </w:p>
    <w:p w14:paraId="3D3B425F" w14:textId="66FE4C05" w:rsidR="004E2263" w:rsidRDefault="004E2263" w:rsidP="004E2263">
      <w:pPr>
        <w:pStyle w:val="af7"/>
        <w:jc w:val="center"/>
        <w:rPr>
          <w:lang w:val="ru-RU"/>
        </w:rPr>
      </w:pPr>
      <w:r w:rsidRPr="004E2263">
        <w:rPr>
          <w:noProof/>
          <w:lang w:val="ru-RU"/>
        </w:rPr>
        <w:lastRenderedPageBreak/>
        <w:drawing>
          <wp:inline distT="0" distB="0" distL="0" distR="0" wp14:anchorId="44B751FA" wp14:editId="0D8ECC2D">
            <wp:extent cx="6120130" cy="2949575"/>
            <wp:effectExtent l="0" t="0" r="0" b="3175"/>
            <wp:docPr id="498440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4409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4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C5F50" w14:textId="298B32CB" w:rsidR="004E2263" w:rsidRDefault="004E2263" w:rsidP="004E2263">
      <w:pPr>
        <w:pStyle w:val="af7"/>
        <w:jc w:val="center"/>
        <w:rPr>
          <w:lang w:val="ru-RU"/>
        </w:rPr>
      </w:pPr>
      <w:r>
        <w:rPr>
          <w:lang w:val="ru-RU"/>
        </w:rPr>
        <w:t>Рисунок 85 – Вычисление функции для аргументов «11» и «11», шаг 32</w:t>
      </w:r>
    </w:p>
    <w:p w14:paraId="12EC6618" w14:textId="68A075F8" w:rsidR="004E2263" w:rsidRDefault="004E2263" w:rsidP="004E2263">
      <w:pPr>
        <w:pStyle w:val="af7"/>
        <w:jc w:val="center"/>
        <w:rPr>
          <w:lang w:val="ru-RU"/>
        </w:rPr>
      </w:pPr>
      <w:r w:rsidRPr="004E2263">
        <w:rPr>
          <w:noProof/>
          <w:lang w:val="ru-RU"/>
        </w:rPr>
        <w:drawing>
          <wp:inline distT="0" distB="0" distL="0" distR="0" wp14:anchorId="6EDA8A40" wp14:editId="186368D4">
            <wp:extent cx="6120130" cy="2926715"/>
            <wp:effectExtent l="0" t="0" r="0" b="6985"/>
            <wp:docPr id="3424715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471598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2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54318" w14:textId="700AE28C" w:rsidR="004E2263" w:rsidRDefault="004E2263" w:rsidP="004E2263">
      <w:pPr>
        <w:pStyle w:val="af7"/>
        <w:jc w:val="center"/>
        <w:rPr>
          <w:lang w:val="ru-RU"/>
        </w:rPr>
      </w:pPr>
      <w:r>
        <w:rPr>
          <w:lang w:val="ru-RU"/>
        </w:rPr>
        <w:t>Рисунок 86 – Вычисление функции для аргументов «11» и «11», шаг 33</w:t>
      </w:r>
    </w:p>
    <w:p w14:paraId="1D34E4D8" w14:textId="7904D358" w:rsidR="004E2263" w:rsidRDefault="004E2263" w:rsidP="004E2263">
      <w:pPr>
        <w:pStyle w:val="af7"/>
        <w:jc w:val="center"/>
        <w:rPr>
          <w:lang w:val="ru-RU"/>
        </w:rPr>
      </w:pPr>
      <w:r w:rsidRPr="004E2263">
        <w:rPr>
          <w:noProof/>
          <w:lang w:val="ru-RU"/>
        </w:rPr>
        <w:lastRenderedPageBreak/>
        <w:drawing>
          <wp:inline distT="0" distB="0" distL="0" distR="0" wp14:anchorId="492CC317" wp14:editId="315E452F">
            <wp:extent cx="6120130" cy="2928620"/>
            <wp:effectExtent l="0" t="0" r="0" b="5080"/>
            <wp:docPr id="20366767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667674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0EEB7" w14:textId="49D7E083" w:rsidR="004E2263" w:rsidRDefault="004E2263" w:rsidP="004E2263">
      <w:pPr>
        <w:pStyle w:val="af7"/>
        <w:jc w:val="center"/>
        <w:rPr>
          <w:lang w:val="ru-RU"/>
        </w:rPr>
      </w:pPr>
      <w:r>
        <w:rPr>
          <w:lang w:val="ru-RU"/>
        </w:rPr>
        <w:t>Рисунок 87 – Вычисление функции для аргументов «11» и «11», шаг 34</w:t>
      </w:r>
    </w:p>
    <w:p w14:paraId="413651B7" w14:textId="3DC544D2" w:rsidR="004E2263" w:rsidRDefault="004E2263" w:rsidP="004E2263">
      <w:pPr>
        <w:pStyle w:val="af7"/>
        <w:jc w:val="center"/>
        <w:rPr>
          <w:lang w:val="ru-RU"/>
        </w:rPr>
      </w:pPr>
      <w:r w:rsidRPr="004E2263">
        <w:rPr>
          <w:noProof/>
          <w:lang w:val="ru-RU"/>
        </w:rPr>
        <w:drawing>
          <wp:inline distT="0" distB="0" distL="0" distR="0" wp14:anchorId="53EDEEC0" wp14:editId="2C0452C0">
            <wp:extent cx="6120130" cy="2929890"/>
            <wp:effectExtent l="0" t="0" r="0" b="3810"/>
            <wp:docPr id="13700261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0026105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2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AEDBD" w14:textId="2A2D439C" w:rsidR="004E2263" w:rsidRDefault="004E2263" w:rsidP="004E2263">
      <w:pPr>
        <w:pStyle w:val="af7"/>
        <w:jc w:val="center"/>
        <w:rPr>
          <w:lang w:val="ru-RU"/>
        </w:rPr>
      </w:pPr>
      <w:r>
        <w:rPr>
          <w:lang w:val="ru-RU"/>
        </w:rPr>
        <w:t>Рисунок 8</w:t>
      </w:r>
      <w:r w:rsidR="0051115C">
        <w:rPr>
          <w:lang w:val="ru-RU"/>
        </w:rPr>
        <w:t>8</w:t>
      </w:r>
      <w:r>
        <w:rPr>
          <w:lang w:val="ru-RU"/>
        </w:rPr>
        <w:t xml:space="preserve"> – Вычисление функции для аргументов «11» и «11», шаг 3</w:t>
      </w:r>
      <w:r w:rsidR="0051115C">
        <w:rPr>
          <w:lang w:val="ru-RU"/>
        </w:rPr>
        <w:t>5</w:t>
      </w:r>
    </w:p>
    <w:p w14:paraId="586E13BB" w14:textId="017DDC7B" w:rsidR="0051115C" w:rsidRDefault="0051115C" w:rsidP="004E2263">
      <w:pPr>
        <w:pStyle w:val="af7"/>
        <w:jc w:val="center"/>
        <w:rPr>
          <w:lang w:val="ru-RU"/>
        </w:rPr>
      </w:pPr>
      <w:r w:rsidRPr="0051115C">
        <w:rPr>
          <w:noProof/>
          <w:lang w:val="ru-RU"/>
        </w:rPr>
        <w:lastRenderedPageBreak/>
        <w:drawing>
          <wp:inline distT="0" distB="0" distL="0" distR="0" wp14:anchorId="54801BCC" wp14:editId="1C7F8CE8">
            <wp:extent cx="6120130" cy="2940050"/>
            <wp:effectExtent l="0" t="0" r="0" b="0"/>
            <wp:docPr id="12670595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7059579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4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47D46" w14:textId="6C7044C6" w:rsidR="0051115C" w:rsidRDefault="0051115C" w:rsidP="0051115C">
      <w:pPr>
        <w:pStyle w:val="af7"/>
        <w:jc w:val="center"/>
        <w:rPr>
          <w:lang w:val="ru-RU"/>
        </w:rPr>
      </w:pPr>
      <w:r>
        <w:rPr>
          <w:lang w:val="ru-RU"/>
        </w:rPr>
        <w:t>Рисунок 89 – Вычисление функции для аргументов «11» и «11», шаг 36</w:t>
      </w:r>
    </w:p>
    <w:p w14:paraId="0D0CFCCC" w14:textId="738240B6" w:rsidR="0051115C" w:rsidRDefault="0051115C" w:rsidP="0051115C">
      <w:pPr>
        <w:pStyle w:val="af7"/>
        <w:jc w:val="center"/>
        <w:rPr>
          <w:lang w:val="ru-RU"/>
        </w:rPr>
      </w:pPr>
      <w:r w:rsidRPr="0051115C">
        <w:rPr>
          <w:noProof/>
          <w:lang w:val="ru-RU"/>
        </w:rPr>
        <w:drawing>
          <wp:inline distT="0" distB="0" distL="0" distR="0" wp14:anchorId="66F980EC" wp14:editId="389B8D06">
            <wp:extent cx="6120130" cy="2931160"/>
            <wp:effectExtent l="0" t="0" r="0" b="2540"/>
            <wp:docPr id="5564126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412655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3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5FC80" w14:textId="6B45B82C" w:rsidR="0051115C" w:rsidRDefault="0051115C" w:rsidP="0051115C">
      <w:pPr>
        <w:pStyle w:val="af7"/>
        <w:jc w:val="center"/>
        <w:rPr>
          <w:lang w:val="ru-RU"/>
        </w:rPr>
      </w:pPr>
      <w:r>
        <w:rPr>
          <w:lang w:val="ru-RU"/>
        </w:rPr>
        <w:t>Рисунок 90 – Вычисление функции для аргументов «11» и «11», шаг 37</w:t>
      </w:r>
    </w:p>
    <w:p w14:paraId="4F782B50" w14:textId="60DA23BA" w:rsidR="0051115C" w:rsidRDefault="0051115C" w:rsidP="0051115C">
      <w:pPr>
        <w:pStyle w:val="af7"/>
        <w:jc w:val="center"/>
        <w:rPr>
          <w:lang w:val="ru-RU"/>
        </w:rPr>
      </w:pPr>
      <w:r w:rsidRPr="0051115C">
        <w:rPr>
          <w:noProof/>
          <w:lang w:val="ru-RU"/>
        </w:rPr>
        <w:lastRenderedPageBreak/>
        <w:drawing>
          <wp:inline distT="0" distB="0" distL="0" distR="0" wp14:anchorId="2B9984F1" wp14:editId="76C7BE93">
            <wp:extent cx="6120130" cy="2941320"/>
            <wp:effectExtent l="0" t="0" r="0" b="0"/>
            <wp:docPr id="7116212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62120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FA4CA" w14:textId="0447EB84" w:rsidR="0051115C" w:rsidRDefault="0051115C" w:rsidP="0051115C">
      <w:pPr>
        <w:pStyle w:val="af7"/>
        <w:jc w:val="center"/>
        <w:rPr>
          <w:lang w:val="ru-RU"/>
        </w:rPr>
      </w:pPr>
      <w:r>
        <w:rPr>
          <w:lang w:val="ru-RU"/>
        </w:rPr>
        <w:t>Рисунок 91 – Вычисление функции для аргументов «11» и «11», шаг 38</w:t>
      </w:r>
    </w:p>
    <w:p w14:paraId="2CC08836" w14:textId="5D699DDF" w:rsidR="0051115C" w:rsidRDefault="0051115C" w:rsidP="0051115C">
      <w:pPr>
        <w:pStyle w:val="af7"/>
        <w:jc w:val="center"/>
        <w:rPr>
          <w:lang w:val="ru-RU"/>
        </w:rPr>
      </w:pPr>
      <w:r w:rsidRPr="0051115C">
        <w:rPr>
          <w:noProof/>
          <w:lang w:val="ru-RU"/>
        </w:rPr>
        <w:drawing>
          <wp:inline distT="0" distB="0" distL="0" distR="0" wp14:anchorId="37DA526C" wp14:editId="682EF0FD">
            <wp:extent cx="6120130" cy="2906395"/>
            <wp:effectExtent l="0" t="0" r="0" b="8255"/>
            <wp:docPr id="15215942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594234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0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0F090" w14:textId="5E9C1095" w:rsidR="0051115C" w:rsidRDefault="0051115C" w:rsidP="0051115C">
      <w:pPr>
        <w:pStyle w:val="af7"/>
        <w:jc w:val="center"/>
        <w:rPr>
          <w:lang w:val="ru-RU"/>
        </w:rPr>
      </w:pPr>
      <w:r>
        <w:rPr>
          <w:lang w:val="ru-RU"/>
        </w:rPr>
        <w:t>Рисунок 92 – Вычисление функции для аргументов «11» и «11», шаг 39</w:t>
      </w:r>
    </w:p>
    <w:p w14:paraId="2227CBF0" w14:textId="59E39274" w:rsidR="0051115C" w:rsidRDefault="0051115C" w:rsidP="0051115C">
      <w:pPr>
        <w:pStyle w:val="af7"/>
        <w:jc w:val="center"/>
        <w:rPr>
          <w:lang w:val="ru-RU"/>
        </w:rPr>
      </w:pPr>
      <w:r w:rsidRPr="0051115C">
        <w:rPr>
          <w:noProof/>
          <w:lang w:val="ru-RU"/>
        </w:rPr>
        <w:lastRenderedPageBreak/>
        <w:drawing>
          <wp:inline distT="0" distB="0" distL="0" distR="0" wp14:anchorId="0A764D7A" wp14:editId="6A119EE9">
            <wp:extent cx="6120130" cy="2946400"/>
            <wp:effectExtent l="0" t="0" r="0" b="6350"/>
            <wp:docPr id="3731179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117903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9B154" w14:textId="127D6CCD" w:rsidR="0051115C" w:rsidRDefault="0051115C" w:rsidP="0051115C">
      <w:pPr>
        <w:pStyle w:val="af7"/>
        <w:jc w:val="center"/>
        <w:rPr>
          <w:lang w:val="ru-RU"/>
        </w:rPr>
      </w:pPr>
      <w:r>
        <w:rPr>
          <w:lang w:val="ru-RU"/>
        </w:rPr>
        <w:t>Рисунок 93 – Вычисление функции для аргументов «11» и «11», шаг 40</w:t>
      </w:r>
    </w:p>
    <w:p w14:paraId="1C796DAD" w14:textId="1056F545" w:rsidR="0051115C" w:rsidRDefault="0051115C" w:rsidP="0051115C">
      <w:pPr>
        <w:pStyle w:val="af7"/>
        <w:jc w:val="center"/>
        <w:rPr>
          <w:lang w:val="ru-RU"/>
        </w:rPr>
      </w:pPr>
      <w:r w:rsidRPr="0051115C">
        <w:rPr>
          <w:noProof/>
          <w:lang w:val="ru-RU"/>
        </w:rPr>
        <w:drawing>
          <wp:inline distT="0" distB="0" distL="0" distR="0" wp14:anchorId="730C0E16" wp14:editId="790B9B94">
            <wp:extent cx="6120130" cy="2949575"/>
            <wp:effectExtent l="0" t="0" r="0" b="3175"/>
            <wp:docPr id="16444170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4417084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4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ECCB5" w14:textId="6662CD93" w:rsidR="0051115C" w:rsidRDefault="0051115C" w:rsidP="0051115C">
      <w:pPr>
        <w:pStyle w:val="af7"/>
        <w:jc w:val="center"/>
        <w:rPr>
          <w:lang w:val="ru-RU"/>
        </w:rPr>
      </w:pPr>
      <w:r>
        <w:rPr>
          <w:lang w:val="ru-RU"/>
        </w:rPr>
        <w:t>Рисунок 94 – Вычисление функции для аргументов «11» и «11», шаг 41</w:t>
      </w:r>
    </w:p>
    <w:p w14:paraId="712CD37B" w14:textId="2D4D43AE" w:rsidR="0051115C" w:rsidRDefault="0051115C" w:rsidP="0051115C">
      <w:pPr>
        <w:pStyle w:val="af7"/>
        <w:jc w:val="center"/>
        <w:rPr>
          <w:lang w:val="ru-RU"/>
        </w:rPr>
      </w:pPr>
      <w:r w:rsidRPr="0051115C">
        <w:rPr>
          <w:noProof/>
          <w:lang w:val="ru-RU"/>
        </w:rPr>
        <w:lastRenderedPageBreak/>
        <w:drawing>
          <wp:inline distT="0" distB="0" distL="0" distR="0" wp14:anchorId="082A33DF" wp14:editId="6E040D52">
            <wp:extent cx="6120130" cy="2924175"/>
            <wp:effectExtent l="0" t="0" r="0" b="9525"/>
            <wp:docPr id="536726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72689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9DC52" w14:textId="430E0DB1" w:rsidR="0051115C" w:rsidRDefault="0051115C" w:rsidP="0051115C">
      <w:pPr>
        <w:pStyle w:val="af7"/>
        <w:jc w:val="center"/>
        <w:rPr>
          <w:lang w:val="ru-RU"/>
        </w:rPr>
      </w:pPr>
      <w:r>
        <w:rPr>
          <w:lang w:val="ru-RU"/>
        </w:rPr>
        <w:t>Рисунок 95 – Вычисление функции для аргументов «11» и «11», шаг 42</w:t>
      </w:r>
    </w:p>
    <w:p w14:paraId="06336EEE" w14:textId="078AB9F2" w:rsidR="0051115C" w:rsidRDefault="0051115C" w:rsidP="0051115C">
      <w:pPr>
        <w:pStyle w:val="af7"/>
        <w:jc w:val="center"/>
        <w:rPr>
          <w:lang w:val="ru-RU"/>
        </w:rPr>
      </w:pPr>
      <w:r w:rsidRPr="0051115C">
        <w:rPr>
          <w:noProof/>
          <w:lang w:val="ru-RU"/>
        </w:rPr>
        <w:drawing>
          <wp:inline distT="0" distB="0" distL="0" distR="0" wp14:anchorId="700C34EE" wp14:editId="56C208A8">
            <wp:extent cx="6120130" cy="2931160"/>
            <wp:effectExtent l="0" t="0" r="0" b="2540"/>
            <wp:docPr id="15997314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731498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3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E6EBC" w14:textId="409A5E2F" w:rsidR="0051115C" w:rsidRDefault="0051115C" w:rsidP="0051115C">
      <w:pPr>
        <w:pStyle w:val="af7"/>
        <w:jc w:val="center"/>
        <w:rPr>
          <w:lang w:val="ru-RU"/>
        </w:rPr>
      </w:pPr>
      <w:r>
        <w:rPr>
          <w:lang w:val="ru-RU"/>
        </w:rPr>
        <w:t>Рисунок 96 – Вычисление функции для аргументов «11» и «11», шаг 43</w:t>
      </w:r>
    </w:p>
    <w:p w14:paraId="3551E1E9" w14:textId="653A3347" w:rsidR="0051115C" w:rsidRDefault="0051115C" w:rsidP="0051115C">
      <w:pPr>
        <w:pStyle w:val="af7"/>
        <w:jc w:val="center"/>
        <w:rPr>
          <w:lang w:val="ru-RU"/>
        </w:rPr>
      </w:pPr>
      <w:r w:rsidRPr="0051115C">
        <w:rPr>
          <w:noProof/>
          <w:lang w:val="ru-RU"/>
        </w:rPr>
        <w:lastRenderedPageBreak/>
        <w:drawing>
          <wp:inline distT="0" distB="0" distL="0" distR="0" wp14:anchorId="04CE1592" wp14:editId="3C26B1BA">
            <wp:extent cx="6120130" cy="2958465"/>
            <wp:effectExtent l="0" t="0" r="0" b="0"/>
            <wp:docPr id="15369026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902607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5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D3798" w14:textId="443D1580" w:rsidR="0051115C" w:rsidRDefault="0051115C" w:rsidP="0051115C">
      <w:pPr>
        <w:pStyle w:val="af7"/>
        <w:jc w:val="center"/>
        <w:rPr>
          <w:lang w:val="ru-RU"/>
        </w:rPr>
      </w:pPr>
      <w:r>
        <w:rPr>
          <w:lang w:val="ru-RU"/>
        </w:rPr>
        <w:t>Рисунок 97 – Вычисление функции для аргументов «11» и «11», шаг 44</w:t>
      </w:r>
    </w:p>
    <w:p w14:paraId="0DB3E82B" w14:textId="6101FAD4" w:rsidR="0051115C" w:rsidRDefault="0051115C" w:rsidP="0051115C">
      <w:pPr>
        <w:pStyle w:val="af7"/>
        <w:jc w:val="center"/>
        <w:rPr>
          <w:lang w:val="ru-RU"/>
        </w:rPr>
      </w:pPr>
      <w:r w:rsidRPr="0051115C">
        <w:rPr>
          <w:noProof/>
          <w:lang w:val="ru-RU"/>
        </w:rPr>
        <w:drawing>
          <wp:inline distT="0" distB="0" distL="0" distR="0" wp14:anchorId="24007773" wp14:editId="37A64385">
            <wp:extent cx="6120130" cy="2917190"/>
            <wp:effectExtent l="0" t="0" r="0" b="0"/>
            <wp:docPr id="20562588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258874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1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7DA6B" w14:textId="0E00530C" w:rsidR="0051115C" w:rsidRDefault="0051115C" w:rsidP="0051115C">
      <w:pPr>
        <w:pStyle w:val="af7"/>
        <w:jc w:val="center"/>
        <w:rPr>
          <w:lang w:val="ru-RU"/>
        </w:rPr>
      </w:pPr>
      <w:r>
        <w:rPr>
          <w:lang w:val="ru-RU"/>
        </w:rPr>
        <w:t>Рисунок 98 – Вычисление функции для аргументов «11» и «11», шаг 45</w:t>
      </w:r>
    </w:p>
    <w:p w14:paraId="3FA7E7D8" w14:textId="3DE0CDB8" w:rsidR="0051115C" w:rsidRDefault="0051115C" w:rsidP="0051115C">
      <w:pPr>
        <w:pStyle w:val="af7"/>
        <w:jc w:val="center"/>
        <w:rPr>
          <w:lang w:val="ru-RU"/>
        </w:rPr>
      </w:pPr>
      <w:r w:rsidRPr="0051115C">
        <w:rPr>
          <w:noProof/>
          <w:lang w:val="ru-RU"/>
        </w:rPr>
        <w:lastRenderedPageBreak/>
        <w:drawing>
          <wp:inline distT="0" distB="0" distL="0" distR="0" wp14:anchorId="7440D80B" wp14:editId="27A1F516">
            <wp:extent cx="6120130" cy="2930525"/>
            <wp:effectExtent l="0" t="0" r="0" b="3175"/>
            <wp:docPr id="13680470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047007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3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9883C" w14:textId="3A64348D" w:rsidR="0051115C" w:rsidRDefault="0051115C" w:rsidP="0051115C">
      <w:pPr>
        <w:pStyle w:val="af7"/>
        <w:jc w:val="center"/>
        <w:rPr>
          <w:lang w:val="ru-RU"/>
        </w:rPr>
      </w:pPr>
      <w:r>
        <w:rPr>
          <w:lang w:val="ru-RU"/>
        </w:rPr>
        <w:t>Рисунок 99 – Вычисление функции для аргументов «11» и «11», шаг 46</w:t>
      </w:r>
    </w:p>
    <w:p w14:paraId="1D05A52A" w14:textId="4620E2D0" w:rsidR="0051115C" w:rsidRDefault="0051115C" w:rsidP="0051115C">
      <w:pPr>
        <w:pStyle w:val="af7"/>
        <w:jc w:val="center"/>
        <w:rPr>
          <w:lang w:val="ru-RU"/>
        </w:rPr>
      </w:pPr>
      <w:r w:rsidRPr="0051115C">
        <w:rPr>
          <w:noProof/>
          <w:lang w:val="ru-RU"/>
        </w:rPr>
        <w:drawing>
          <wp:inline distT="0" distB="0" distL="0" distR="0" wp14:anchorId="76AA1A4E" wp14:editId="60A1F004">
            <wp:extent cx="6120130" cy="2923540"/>
            <wp:effectExtent l="0" t="0" r="0" b="0"/>
            <wp:docPr id="2988454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845420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2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C84EC" w14:textId="1F26D0E6" w:rsidR="0051115C" w:rsidRDefault="0051115C" w:rsidP="0051115C">
      <w:pPr>
        <w:pStyle w:val="af7"/>
        <w:jc w:val="center"/>
        <w:rPr>
          <w:lang w:val="ru-RU"/>
        </w:rPr>
      </w:pPr>
      <w:r>
        <w:rPr>
          <w:lang w:val="ru-RU"/>
        </w:rPr>
        <w:t>Рисунок 100 – Вычисление функции для аргументов «11» и «11», шаг 47</w:t>
      </w:r>
    </w:p>
    <w:p w14:paraId="4B7612BB" w14:textId="7DC1B239" w:rsidR="0051115C" w:rsidRDefault="0051115C" w:rsidP="0051115C">
      <w:pPr>
        <w:pStyle w:val="af7"/>
        <w:jc w:val="center"/>
        <w:rPr>
          <w:lang w:val="ru-RU"/>
        </w:rPr>
      </w:pPr>
      <w:r w:rsidRPr="0051115C">
        <w:rPr>
          <w:noProof/>
          <w:lang w:val="ru-RU"/>
        </w:rPr>
        <w:lastRenderedPageBreak/>
        <w:drawing>
          <wp:inline distT="0" distB="0" distL="0" distR="0" wp14:anchorId="0ADF38E2" wp14:editId="7564E6C0">
            <wp:extent cx="6120130" cy="2928620"/>
            <wp:effectExtent l="0" t="0" r="0" b="5080"/>
            <wp:docPr id="21029467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946725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0F6E0" w14:textId="41754A31" w:rsidR="0051115C" w:rsidRDefault="0051115C" w:rsidP="0051115C">
      <w:pPr>
        <w:pStyle w:val="af7"/>
        <w:jc w:val="center"/>
        <w:rPr>
          <w:lang w:val="ru-RU"/>
        </w:rPr>
      </w:pPr>
      <w:r>
        <w:rPr>
          <w:lang w:val="ru-RU"/>
        </w:rPr>
        <w:t>Рисунок 101 – Вычисление функции для аргументов «11» и «11», шаг 48</w:t>
      </w:r>
    </w:p>
    <w:p w14:paraId="22329AFF" w14:textId="6BFDFD4C" w:rsidR="0051115C" w:rsidRDefault="0051115C" w:rsidP="0051115C">
      <w:pPr>
        <w:pStyle w:val="af7"/>
        <w:jc w:val="center"/>
        <w:rPr>
          <w:lang w:val="ru-RU"/>
        </w:rPr>
      </w:pPr>
      <w:r w:rsidRPr="0051115C">
        <w:rPr>
          <w:noProof/>
          <w:lang w:val="ru-RU"/>
        </w:rPr>
        <w:drawing>
          <wp:inline distT="0" distB="0" distL="0" distR="0" wp14:anchorId="09EB3630" wp14:editId="7BF8BB56">
            <wp:extent cx="6120130" cy="2927350"/>
            <wp:effectExtent l="0" t="0" r="0" b="6350"/>
            <wp:docPr id="2383789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378947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2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D2EFE" w14:textId="2174D6AD" w:rsidR="0051115C" w:rsidRDefault="0051115C" w:rsidP="0051115C">
      <w:pPr>
        <w:pStyle w:val="af7"/>
        <w:jc w:val="center"/>
        <w:rPr>
          <w:lang w:val="ru-RU"/>
        </w:rPr>
      </w:pPr>
      <w:r>
        <w:rPr>
          <w:lang w:val="ru-RU"/>
        </w:rPr>
        <w:t>Рисунок 102 – Вычисление функции для аргументов «11» и «11», шаг 49</w:t>
      </w:r>
    </w:p>
    <w:p w14:paraId="65C65A5F" w14:textId="329CC9E0" w:rsidR="0051115C" w:rsidRDefault="0051115C" w:rsidP="0051115C">
      <w:pPr>
        <w:pStyle w:val="af7"/>
        <w:jc w:val="center"/>
        <w:rPr>
          <w:lang w:val="ru-RU"/>
        </w:rPr>
      </w:pPr>
      <w:r w:rsidRPr="0051115C">
        <w:rPr>
          <w:noProof/>
          <w:lang w:val="ru-RU"/>
        </w:rPr>
        <w:lastRenderedPageBreak/>
        <w:drawing>
          <wp:inline distT="0" distB="0" distL="0" distR="0" wp14:anchorId="43F973E3" wp14:editId="11A60A57">
            <wp:extent cx="6120130" cy="2920365"/>
            <wp:effectExtent l="0" t="0" r="0" b="0"/>
            <wp:docPr id="5071348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134847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2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28FC5" w14:textId="26C12761" w:rsidR="0051115C" w:rsidRDefault="0051115C" w:rsidP="0051115C">
      <w:pPr>
        <w:pStyle w:val="af7"/>
        <w:jc w:val="center"/>
        <w:rPr>
          <w:lang w:val="ru-RU"/>
        </w:rPr>
      </w:pPr>
      <w:r>
        <w:rPr>
          <w:lang w:val="ru-RU"/>
        </w:rPr>
        <w:t>Рисунок 103 – Вычисление функции для аргументов «11» и «11», шаг 50</w:t>
      </w:r>
    </w:p>
    <w:p w14:paraId="24724F16" w14:textId="4457225C" w:rsidR="0051115C" w:rsidRDefault="0051115C" w:rsidP="0051115C">
      <w:pPr>
        <w:pStyle w:val="af7"/>
        <w:jc w:val="center"/>
        <w:rPr>
          <w:lang w:val="ru-RU"/>
        </w:rPr>
      </w:pPr>
      <w:r w:rsidRPr="0051115C">
        <w:rPr>
          <w:noProof/>
          <w:lang w:val="ru-RU"/>
        </w:rPr>
        <w:drawing>
          <wp:inline distT="0" distB="0" distL="0" distR="0" wp14:anchorId="5DCE0F8B" wp14:editId="230E6535">
            <wp:extent cx="6120130" cy="2944495"/>
            <wp:effectExtent l="0" t="0" r="0" b="8255"/>
            <wp:docPr id="19291786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9178689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4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E1C7C" w14:textId="140F26B6" w:rsidR="0051115C" w:rsidRDefault="0051115C" w:rsidP="0051115C">
      <w:pPr>
        <w:pStyle w:val="af7"/>
        <w:jc w:val="center"/>
        <w:rPr>
          <w:lang w:val="ru-RU"/>
        </w:rPr>
      </w:pPr>
      <w:r>
        <w:rPr>
          <w:lang w:val="ru-RU"/>
        </w:rPr>
        <w:t>Рисунок 104 – Вычисление функции для аргументов «1111» и «», шаг 1</w:t>
      </w:r>
    </w:p>
    <w:p w14:paraId="349135DA" w14:textId="794E6323" w:rsidR="0051115C" w:rsidRDefault="0051115C" w:rsidP="0051115C">
      <w:pPr>
        <w:pStyle w:val="af7"/>
        <w:jc w:val="center"/>
        <w:rPr>
          <w:lang w:val="ru-RU"/>
        </w:rPr>
      </w:pPr>
      <w:r w:rsidRPr="0051115C">
        <w:rPr>
          <w:noProof/>
          <w:lang w:val="ru-RU"/>
        </w:rPr>
        <w:lastRenderedPageBreak/>
        <w:drawing>
          <wp:inline distT="0" distB="0" distL="0" distR="0" wp14:anchorId="4F3E365E" wp14:editId="734CDC85">
            <wp:extent cx="6120130" cy="2944495"/>
            <wp:effectExtent l="0" t="0" r="0" b="8255"/>
            <wp:docPr id="18629017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901758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4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281F5" w14:textId="4DF84E17" w:rsidR="0051115C" w:rsidRDefault="0051115C" w:rsidP="0051115C">
      <w:pPr>
        <w:pStyle w:val="af7"/>
        <w:jc w:val="center"/>
        <w:rPr>
          <w:lang w:val="ru-RU"/>
        </w:rPr>
      </w:pPr>
      <w:r>
        <w:rPr>
          <w:lang w:val="ru-RU"/>
        </w:rPr>
        <w:t>Рисунок 105 – Вычисление функции для аргументов «1111» и «», шаг 2</w:t>
      </w:r>
    </w:p>
    <w:p w14:paraId="1751A426" w14:textId="32130352" w:rsidR="00947145" w:rsidRPr="0096688B" w:rsidRDefault="0051115C">
      <w:r>
        <w:br w:type="page"/>
      </w:r>
    </w:p>
    <w:p w14:paraId="1907CAF2" w14:textId="29199593" w:rsidR="00B738F0" w:rsidRPr="00254677" w:rsidRDefault="00254677" w:rsidP="00254677">
      <w:pPr>
        <w:pStyle w:val="af7"/>
        <w:spacing w:line="480" w:lineRule="auto"/>
        <w:ind w:firstLine="709"/>
        <w:rPr>
          <w:b/>
          <w:bCs/>
          <w:lang w:val="ru-RU"/>
        </w:rPr>
      </w:pPr>
      <w:r w:rsidRPr="00947145">
        <w:rPr>
          <w:b/>
          <w:bCs/>
          <w:lang w:val="ru-RU"/>
        </w:rPr>
        <w:lastRenderedPageBreak/>
        <w:t>В</w:t>
      </w:r>
      <w:r w:rsidRPr="00254677">
        <w:rPr>
          <w:b/>
          <w:bCs/>
          <w:lang w:val="ru-RU"/>
        </w:rPr>
        <w:t>ывод</w:t>
      </w:r>
    </w:p>
    <w:p w14:paraId="5B015F3C" w14:textId="6C71C315" w:rsidR="00B738F0" w:rsidRPr="00254677" w:rsidRDefault="00B738F0" w:rsidP="009E4A28">
      <w:pPr>
        <w:pStyle w:val="af7"/>
        <w:ind w:firstLine="709"/>
        <w:rPr>
          <w:lang w:val="ru-RU"/>
        </w:rPr>
      </w:pPr>
      <w:r w:rsidRPr="002771EE">
        <w:rPr>
          <w:lang w:val="ru-RU"/>
        </w:rPr>
        <w:t>По результатам работы был изучен теоретический материал по теме «</w:t>
      </w:r>
      <w:r w:rsidR="00BE7449">
        <w:fldChar w:fldCharType="begin"/>
      </w:r>
      <w:r w:rsidR="00BE7449" w:rsidRPr="002771EE">
        <w:rPr>
          <w:lang w:val="ru-RU"/>
        </w:rPr>
        <w:instrText xml:space="preserve"> </w:instrText>
      </w:r>
      <w:r w:rsidR="00BE7449">
        <w:instrText>REF</w:instrText>
      </w:r>
      <w:r w:rsidR="00BE7449" w:rsidRPr="002771EE">
        <w:rPr>
          <w:lang w:val="ru-RU"/>
        </w:rPr>
        <w:instrText xml:space="preserve"> </w:instrText>
      </w:r>
      <w:r w:rsidR="00BE7449">
        <w:instrText>TitleThemeName</w:instrText>
      </w:r>
      <w:r w:rsidR="00BE7449" w:rsidRPr="002771EE">
        <w:rPr>
          <w:lang w:val="ru-RU"/>
        </w:rPr>
        <w:instrText xml:space="preserve"> \</w:instrText>
      </w:r>
      <w:r w:rsidR="00BE7449">
        <w:instrText>h</w:instrText>
      </w:r>
      <w:r w:rsidR="00BE7449" w:rsidRPr="002771EE">
        <w:rPr>
          <w:lang w:val="ru-RU"/>
        </w:rPr>
        <w:instrText xml:space="preserve"> </w:instrText>
      </w:r>
      <w:r w:rsidR="00BE7449">
        <w:fldChar w:fldCharType="separate"/>
      </w:r>
      <w:sdt>
        <w:sdtPr>
          <w:rPr>
            <w:lang w:val="ru-RU"/>
          </w:rPr>
          <w:alias w:val="Тема практической"/>
          <w:tag w:val="Тема практической"/>
          <w:id w:val="809286180"/>
          <w:placeholder>
            <w:docPart w:val="112B15477861437CA42F0786409A1E8F"/>
          </w:placeholder>
          <w:text/>
        </w:sdtPr>
        <w:sdtContent>
          <w:sdt>
            <w:sdtPr>
              <w:rPr>
                <w:lang w:val="ru-RU"/>
              </w:rPr>
              <w:alias w:val="Тема практической"/>
              <w:tag w:val="Тема практической"/>
              <w:id w:val="260579668"/>
              <w:placeholder>
                <w:docPart w:val="733FA46260D74AE0A13D79792720334F"/>
              </w:placeholder>
              <w:text/>
            </w:sdtPr>
            <w:sdtContent>
              <w:r w:rsidR="0051115C" w:rsidRPr="0051115C">
                <w:rPr>
                  <w:lang w:val="ru-RU"/>
                </w:rPr>
                <w:t>Машины Тьюринга</w:t>
              </w:r>
            </w:sdtContent>
          </w:sdt>
        </w:sdtContent>
      </w:sdt>
      <w:r w:rsidR="00BE7449">
        <w:fldChar w:fldCharType="end"/>
      </w:r>
      <w:r w:rsidRPr="002771EE">
        <w:rPr>
          <w:lang w:val="ru-RU"/>
        </w:rPr>
        <w:t xml:space="preserve">». </w:t>
      </w:r>
      <w:r w:rsidRPr="00254677">
        <w:rPr>
          <w:lang w:val="ru-RU"/>
        </w:rPr>
        <w:t>Все поставленные цели и задачи были выполнены.</w:t>
      </w:r>
      <w:r w:rsidR="00AF190F" w:rsidRPr="00254677">
        <w:rPr>
          <w:lang w:val="ru-RU"/>
        </w:rPr>
        <w:t xml:space="preserve"> Задания были выполнены и помогли лучше усвоить пройденный материал.</w:t>
      </w:r>
    </w:p>
    <w:sectPr w:rsidR="00B738F0" w:rsidRPr="00254677" w:rsidSect="00552A03">
      <w:footerReference w:type="default" r:id="rId112"/>
      <w:pgSz w:w="11906" w:h="16838"/>
      <w:pgMar w:top="1134" w:right="567" w:bottom="1134" w:left="1701" w:header="709" w:footer="709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A195139" w14:textId="77777777" w:rsidR="00114C23" w:rsidRDefault="00114C23" w:rsidP="00552A03">
      <w:r>
        <w:separator/>
      </w:r>
    </w:p>
  </w:endnote>
  <w:endnote w:type="continuationSeparator" w:id="0">
    <w:p w14:paraId="5CD434E0" w14:textId="77777777" w:rsidR="00114C23" w:rsidRDefault="00114C23" w:rsidP="00552A0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528229505"/>
      <w:docPartObj>
        <w:docPartGallery w:val="Page Numbers (Bottom of Page)"/>
        <w:docPartUnique/>
      </w:docPartObj>
    </w:sdtPr>
    <w:sdtContent>
      <w:p w14:paraId="4461832C" w14:textId="77777777" w:rsidR="00AD671B" w:rsidRDefault="00AD671B">
        <w:pPr>
          <w:pStyle w:val="af4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BD198E">
          <w:rPr>
            <w:noProof/>
          </w:rPr>
          <w:t>17</w:t>
        </w:r>
        <w:r>
          <w:fldChar w:fldCharType="end"/>
        </w:r>
      </w:p>
    </w:sdtContent>
  </w:sdt>
  <w:p w14:paraId="6BF20620" w14:textId="77777777" w:rsidR="00AD671B" w:rsidRDefault="00AD671B">
    <w:pPr>
      <w:pStyle w:val="af4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0834E8A" w14:textId="77777777" w:rsidR="00114C23" w:rsidRDefault="00114C23" w:rsidP="00552A03">
      <w:r>
        <w:separator/>
      </w:r>
    </w:p>
  </w:footnote>
  <w:footnote w:type="continuationSeparator" w:id="0">
    <w:p w14:paraId="036FD7D3" w14:textId="77777777" w:rsidR="00114C23" w:rsidRDefault="00114C23" w:rsidP="00552A0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88"/>
    <w:multiLevelType w:val="singleLevel"/>
    <w:tmpl w:val="ED0EF774"/>
    <w:lvl w:ilvl="0">
      <w:start w:val="1"/>
      <w:numFmt w:val="decimal"/>
      <w:pStyle w:val="a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" w15:restartNumberingAfterBreak="0">
    <w:nsid w:val="07E469A6"/>
    <w:multiLevelType w:val="multilevel"/>
    <w:tmpl w:val="86C490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93205C0"/>
    <w:multiLevelType w:val="multilevel"/>
    <w:tmpl w:val="81D078F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DF8244F"/>
    <w:multiLevelType w:val="multilevel"/>
    <w:tmpl w:val="5FC20E2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12AF7A52"/>
    <w:multiLevelType w:val="hybridMultilevel"/>
    <w:tmpl w:val="9ABA5720"/>
    <w:lvl w:ilvl="0" w:tplc="F24E63AE">
      <w:start w:val="1"/>
      <w:numFmt w:val="decimal"/>
      <w:suff w:val="space"/>
      <w:lvlText w:val="%1"/>
      <w:lvlJc w:val="left"/>
      <w:pPr>
        <w:ind w:left="1068" w:hanging="360"/>
      </w:pPr>
      <w:rPr>
        <w:rFonts w:asciiTheme="minorHAnsi" w:hAnsiTheme="minorHAnsi" w:hint="default"/>
        <w:b/>
        <w:bCs/>
        <w:i w:val="0"/>
        <w:color w:val="000000" w:themeColor="text1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5" w15:restartNumberingAfterBreak="0">
    <w:nsid w:val="138934BF"/>
    <w:multiLevelType w:val="multilevel"/>
    <w:tmpl w:val="600061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38E53FD"/>
    <w:multiLevelType w:val="multilevel"/>
    <w:tmpl w:val="A3964942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28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85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284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35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78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84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276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704" w:hanging="2160"/>
      </w:pPr>
      <w:rPr>
        <w:rFonts w:hint="default"/>
      </w:rPr>
    </w:lvl>
  </w:abstractNum>
  <w:abstractNum w:abstractNumId="7" w15:restartNumberingAfterBreak="0">
    <w:nsid w:val="1518610D"/>
    <w:multiLevelType w:val="multilevel"/>
    <w:tmpl w:val="48B8390A"/>
    <w:styleLink w:val="a0"/>
    <w:lvl w:ilvl="0">
      <w:start w:val="1"/>
      <w:numFmt w:val="decimal"/>
      <w:suff w:val="space"/>
      <w:lvlText w:val="%1"/>
      <w:lvlJc w:val="left"/>
      <w:pPr>
        <w:ind w:left="936" w:hanging="227"/>
      </w:pPr>
      <w:rPr>
        <w:rFonts w:asciiTheme="minorHAnsi" w:hAnsiTheme="minorHAnsi" w:hint="default"/>
        <w:sz w:val="28"/>
      </w:rPr>
    </w:lvl>
    <w:lvl w:ilvl="1">
      <w:start w:val="1"/>
      <w:numFmt w:val="lowerLetter"/>
      <w:lvlText w:val="%2."/>
      <w:lvlJc w:val="left"/>
      <w:pPr>
        <w:ind w:left="2149" w:hanging="360"/>
      </w:pPr>
    </w:lvl>
    <w:lvl w:ilvl="2">
      <w:start w:val="1"/>
      <w:numFmt w:val="lowerRoman"/>
      <w:lvlText w:val="%3."/>
      <w:lvlJc w:val="right"/>
      <w:pPr>
        <w:ind w:left="2869" w:hanging="180"/>
      </w:pPr>
    </w:lvl>
    <w:lvl w:ilvl="3">
      <w:start w:val="1"/>
      <w:numFmt w:val="decimal"/>
      <w:lvlText w:val="%4."/>
      <w:lvlJc w:val="left"/>
      <w:pPr>
        <w:ind w:left="3589" w:hanging="360"/>
      </w:pPr>
    </w:lvl>
    <w:lvl w:ilvl="4">
      <w:start w:val="1"/>
      <w:numFmt w:val="lowerLetter"/>
      <w:lvlText w:val="%5."/>
      <w:lvlJc w:val="left"/>
      <w:pPr>
        <w:ind w:left="4309" w:hanging="360"/>
      </w:pPr>
    </w:lvl>
    <w:lvl w:ilvl="5">
      <w:start w:val="1"/>
      <w:numFmt w:val="lowerRoman"/>
      <w:lvlText w:val="%6."/>
      <w:lvlJc w:val="right"/>
      <w:pPr>
        <w:ind w:left="5029" w:hanging="180"/>
      </w:pPr>
    </w:lvl>
    <w:lvl w:ilvl="6">
      <w:start w:val="1"/>
      <w:numFmt w:val="decimal"/>
      <w:lvlText w:val="%7."/>
      <w:lvlJc w:val="left"/>
      <w:pPr>
        <w:ind w:left="5749" w:hanging="360"/>
      </w:pPr>
    </w:lvl>
    <w:lvl w:ilvl="7">
      <w:start w:val="1"/>
      <w:numFmt w:val="lowerLetter"/>
      <w:lvlText w:val="%8."/>
      <w:lvlJc w:val="left"/>
      <w:pPr>
        <w:ind w:left="6469" w:hanging="360"/>
      </w:pPr>
    </w:lvl>
    <w:lvl w:ilvl="8">
      <w:start w:val="1"/>
      <w:numFmt w:val="lowerRoman"/>
      <w:lvlText w:val="%9."/>
      <w:lvlJc w:val="right"/>
      <w:pPr>
        <w:ind w:left="7189" w:hanging="180"/>
      </w:pPr>
    </w:lvl>
  </w:abstractNum>
  <w:abstractNum w:abstractNumId="8" w15:restartNumberingAfterBreak="0">
    <w:nsid w:val="157566B1"/>
    <w:multiLevelType w:val="multilevel"/>
    <w:tmpl w:val="DD2CA0C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18023876"/>
    <w:multiLevelType w:val="multilevel"/>
    <w:tmpl w:val="745C6C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18DD1035"/>
    <w:multiLevelType w:val="multilevel"/>
    <w:tmpl w:val="297CE3FE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1" w15:restartNumberingAfterBreak="0">
    <w:nsid w:val="1945301A"/>
    <w:multiLevelType w:val="multilevel"/>
    <w:tmpl w:val="D33AE1DE"/>
    <w:lvl w:ilvl="0">
      <w:start w:val="1"/>
      <w:numFmt w:val="decimal"/>
      <w:suff w:val="space"/>
      <w:lvlText w:val="%1"/>
      <w:lvlJc w:val="left"/>
      <w:pPr>
        <w:ind w:left="936" w:hanging="227"/>
      </w:pPr>
      <w:rPr>
        <w:rFonts w:asciiTheme="minorHAnsi" w:hAnsiTheme="minorHAnsi" w:hint="default"/>
        <w:sz w:val="28"/>
      </w:rPr>
    </w:lvl>
    <w:lvl w:ilvl="1">
      <w:start w:val="1"/>
      <w:numFmt w:val="lowerLetter"/>
      <w:lvlText w:val="%2."/>
      <w:lvlJc w:val="left"/>
      <w:pPr>
        <w:ind w:left="2149" w:hanging="360"/>
      </w:pPr>
    </w:lvl>
    <w:lvl w:ilvl="2">
      <w:start w:val="1"/>
      <w:numFmt w:val="lowerRoman"/>
      <w:lvlText w:val="%3."/>
      <w:lvlJc w:val="right"/>
      <w:pPr>
        <w:ind w:left="2869" w:hanging="180"/>
      </w:pPr>
    </w:lvl>
    <w:lvl w:ilvl="3">
      <w:start w:val="1"/>
      <w:numFmt w:val="decimal"/>
      <w:lvlText w:val="%4."/>
      <w:lvlJc w:val="left"/>
      <w:pPr>
        <w:ind w:left="3589" w:hanging="360"/>
      </w:pPr>
    </w:lvl>
    <w:lvl w:ilvl="4">
      <w:start w:val="1"/>
      <w:numFmt w:val="lowerLetter"/>
      <w:lvlText w:val="%5."/>
      <w:lvlJc w:val="left"/>
      <w:pPr>
        <w:ind w:left="4309" w:hanging="360"/>
      </w:pPr>
    </w:lvl>
    <w:lvl w:ilvl="5">
      <w:start w:val="1"/>
      <w:numFmt w:val="lowerRoman"/>
      <w:lvlText w:val="%6."/>
      <w:lvlJc w:val="right"/>
      <w:pPr>
        <w:ind w:left="5029" w:hanging="180"/>
      </w:pPr>
    </w:lvl>
    <w:lvl w:ilvl="6">
      <w:start w:val="1"/>
      <w:numFmt w:val="decimal"/>
      <w:lvlText w:val="%7."/>
      <w:lvlJc w:val="left"/>
      <w:pPr>
        <w:ind w:left="5749" w:hanging="360"/>
      </w:pPr>
    </w:lvl>
    <w:lvl w:ilvl="7">
      <w:start w:val="1"/>
      <w:numFmt w:val="lowerLetter"/>
      <w:lvlText w:val="%8."/>
      <w:lvlJc w:val="left"/>
      <w:pPr>
        <w:ind w:left="6469" w:hanging="360"/>
      </w:pPr>
    </w:lvl>
    <w:lvl w:ilvl="8">
      <w:start w:val="1"/>
      <w:numFmt w:val="lowerRoman"/>
      <w:lvlText w:val="%9."/>
      <w:lvlJc w:val="right"/>
      <w:pPr>
        <w:ind w:left="7189" w:hanging="180"/>
      </w:pPr>
    </w:lvl>
  </w:abstractNum>
  <w:abstractNum w:abstractNumId="12" w15:restartNumberingAfterBreak="0">
    <w:nsid w:val="1AA14F56"/>
    <w:multiLevelType w:val="multilevel"/>
    <w:tmpl w:val="BF1C28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1CBD4847"/>
    <w:multiLevelType w:val="multilevel"/>
    <w:tmpl w:val="04407E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20BD311A"/>
    <w:multiLevelType w:val="hybridMultilevel"/>
    <w:tmpl w:val="48B8390A"/>
    <w:lvl w:ilvl="0" w:tplc="831658C8">
      <w:start w:val="1"/>
      <w:numFmt w:val="decimal"/>
      <w:pStyle w:val="a1"/>
      <w:suff w:val="space"/>
      <w:lvlText w:val="%1"/>
      <w:lvlJc w:val="left"/>
      <w:pPr>
        <w:ind w:left="936" w:hanging="227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5" w15:restartNumberingAfterBreak="0">
    <w:nsid w:val="20F34061"/>
    <w:multiLevelType w:val="hybridMultilevel"/>
    <w:tmpl w:val="FD8A50E2"/>
    <w:lvl w:ilvl="0" w:tplc="9E3836F2">
      <w:start w:val="1"/>
      <w:numFmt w:val="decimal"/>
      <w:suff w:val="space"/>
      <w:lvlText w:val="%1"/>
      <w:lvlJc w:val="left"/>
      <w:pPr>
        <w:ind w:left="1429" w:hanging="360"/>
      </w:pPr>
      <w:rPr>
        <w:rFonts w:asciiTheme="minorHAnsi" w:hAnsiTheme="minorHAnsi" w:hint="default"/>
        <w:b w:val="0"/>
        <w:i w:val="0"/>
        <w:color w:val="000000" w:themeColor="text1"/>
        <w:sz w:val="28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6" w15:restartNumberingAfterBreak="0">
    <w:nsid w:val="280619CC"/>
    <w:multiLevelType w:val="multilevel"/>
    <w:tmpl w:val="9D24EF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2D432BB4"/>
    <w:multiLevelType w:val="multilevel"/>
    <w:tmpl w:val="94E8F0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44DB4400"/>
    <w:multiLevelType w:val="multilevel"/>
    <w:tmpl w:val="D9FAC4E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46851FF1"/>
    <w:multiLevelType w:val="multilevel"/>
    <w:tmpl w:val="2D50E1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4F8023B6"/>
    <w:multiLevelType w:val="multilevel"/>
    <w:tmpl w:val="7564E00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52C04454"/>
    <w:multiLevelType w:val="multilevel"/>
    <w:tmpl w:val="7FAEB65A"/>
    <w:lvl w:ilvl="0">
      <w:start w:val="1"/>
      <w:numFmt w:val="decimal"/>
      <w:suff w:val="space"/>
      <w:lvlText w:val="%1"/>
      <w:lvlJc w:val="left"/>
      <w:pPr>
        <w:ind w:left="709" w:hanging="709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786" w:hanging="1077"/>
      </w:pPr>
      <w:rPr>
        <w:rFonts w:hint="default"/>
      </w:rPr>
    </w:lvl>
    <w:lvl w:ilvl="2">
      <w:start w:val="1"/>
      <w:numFmt w:val="decimal"/>
      <w:lvlText w:val="%3.%2.1"/>
      <w:lvlJc w:val="right"/>
      <w:pPr>
        <w:ind w:left="2863" w:hanging="709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3940" w:hanging="709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5017" w:hanging="709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6094" w:hanging="709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7171" w:hanging="709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8248" w:hanging="709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9325" w:hanging="709"/>
      </w:pPr>
      <w:rPr>
        <w:rFonts w:hint="default"/>
      </w:rPr>
    </w:lvl>
  </w:abstractNum>
  <w:abstractNum w:abstractNumId="22" w15:restartNumberingAfterBreak="0">
    <w:nsid w:val="58796B49"/>
    <w:multiLevelType w:val="multilevel"/>
    <w:tmpl w:val="2FF2D8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5CB12DBA"/>
    <w:multiLevelType w:val="multilevel"/>
    <w:tmpl w:val="FB94091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6BB131BB"/>
    <w:multiLevelType w:val="multilevel"/>
    <w:tmpl w:val="FCBC79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6CD20747"/>
    <w:multiLevelType w:val="hybridMultilevel"/>
    <w:tmpl w:val="71D21ECA"/>
    <w:lvl w:ilvl="0" w:tplc="9864D6EC">
      <w:start w:val="1"/>
      <w:numFmt w:val="decimal"/>
      <w:lvlText w:val="%1"/>
      <w:lvlJc w:val="left"/>
      <w:pPr>
        <w:ind w:left="720" w:hanging="360"/>
      </w:pPr>
      <w:rPr>
        <w:rFonts w:asciiTheme="minorHAnsi" w:hAnsiTheme="minorHAnsi" w:hint="default"/>
        <w:b w:val="0"/>
        <w:i w:val="0"/>
        <w:color w:val="000000" w:themeColor="text1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6DC909DA"/>
    <w:multiLevelType w:val="multilevel"/>
    <w:tmpl w:val="1CA09E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6E9523CA"/>
    <w:multiLevelType w:val="multilevel"/>
    <w:tmpl w:val="DE9C9788"/>
    <w:lvl w:ilvl="0">
      <w:start w:val="1"/>
      <w:numFmt w:val="decimal"/>
      <w:suff w:val="space"/>
      <w:lvlText w:val="%1"/>
      <w:lvlJc w:val="left"/>
      <w:pPr>
        <w:ind w:left="936" w:hanging="227"/>
      </w:pPr>
      <w:rPr>
        <w:rFonts w:asciiTheme="minorHAnsi" w:hAnsiTheme="minorHAnsi" w:hint="default"/>
        <w:sz w:val="28"/>
      </w:rPr>
    </w:lvl>
    <w:lvl w:ilvl="1">
      <w:start w:val="1"/>
      <w:numFmt w:val="lowerLetter"/>
      <w:lvlText w:val="%2."/>
      <w:lvlJc w:val="left"/>
      <w:pPr>
        <w:ind w:left="2149" w:hanging="360"/>
      </w:pPr>
    </w:lvl>
    <w:lvl w:ilvl="2">
      <w:start w:val="1"/>
      <w:numFmt w:val="lowerRoman"/>
      <w:lvlText w:val="%3."/>
      <w:lvlJc w:val="right"/>
      <w:pPr>
        <w:ind w:left="2869" w:hanging="180"/>
      </w:pPr>
    </w:lvl>
    <w:lvl w:ilvl="3">
      <w:start w:val="1"/>
      <w:numFmt w:val="decimal"/>
      <w:lvlText w:val="%4."/>
      <w:lvlJc w:val="left"/>
      <w:pPr>
        <w:ind w:left="3589" w:hanging="360"/>
      </w:pPr>
    </w:lvl>
    <w:lvl w:ilvl="4">
      <w:start w:val="1"/>
      <w:numFmt w:val="lowerLetter"/>
      <w:lvlText w:val="%5."/>
      <w:lvlJc w:val="left"/>
      <w:pPr>
        <w:ind w:left="4309" w:hanging="360"/>
      </w:pPr>
    </w:lvl>
    <w:lvl w:ilvl="5">
      <w:start w:val="1"/>
      <w:numFmt w:val="lowerRoman"/>
      <w:lvlText w:val="%6."/>
      <w:lvlJc w:val="right"/>
      <w:pPr>
        <w:ind w:left="5029" w:hanging="180"/>
      </w:pPr>
    </w:lvl>
    <w:lvl w:ilvl="6">
      <w:start w:val="1"/>
      <w:numFmt w:val="decimal"/>
      <w:lvlText w:val="%7."/>
      <w:lvlJc w:val="left"/>
      <w:pPr>
        <w:ind w:left="5749" w:hanging="360"/>
      </w:pPr>
    </w:lvl>
    <w:lvl w:ilvl="7">
      <w:start w:val="1"/>
      <w:numFmt w:val="lowerLetter"/>
      <w:lvlText w:val="%8."/>
      <w:lvlJc w:val="left"/>
      <w:pPr>
        <w:ind w:left="6469" w:hanging="360"/>
      </w:pPr>
    </w:lvl>
    <w:lvl w:ilvl="8">
      <w:start w:val="1"/>
      <w:numFmt w:val="lowerRoman"/>
      <w:lvlText w:val="%9."/>
      <w:lvlJc w:val="right"/>
      <w:pPr>
        <w:ind w:left="7189" w:hanging="180"/>
      </w:pPr>
    </w:lvl>
  </w:abstractNum>
  <w:abstractNum w:abstractNumId="28" w15:restartNumberingAfterBreak="0">
    <w:nsid w:val="6F810768"/>
    <w:multiLevelType w:val="multilevel"/>
    <w:tmpl w:val="A7E69F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73166E66"/>
    <w:multiLevelType w:val="hybridMultilevel"/>
    <w:tmpl w:val="1D3621C4"/>
    <w:lvl w:ilvl="0" w:tplc="9864D6EC">
      <w:start w:val="1"/>
      <w:numFmt w:val="decimal"/>
      <w:lvlText w:val="%1"/>
      <w:lvlJc w:val="left"/>
      <w:pPr>
        <w:ind w:left="1428" w:hanging="360"/>
      </w:pPr>
      <w:rPr>
        <w:rFonts w:asciiTheme="minorHAnsi" w:hAnsiTheme="minorHAnsi" w:hint="default"/>
        <w:b w:val="0"/>
        <w:i w:val="0"/>
        <w:color w:val="000000" w:themeColor="text1"/>
        <w:sz w:val="28"/>
      </w:r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30" w15:restartNumberingAfterBreak="0">
    <w:nsid w:val="73C646CC"/>
    <w:multiLevelType w:val="multilevel"/>
    <w:tmpl w:val="48B8390A"/>
    <w:numStyleLink w:val="a0"/>
  </w:abstractNum>
  <w:abstractNum w:abstractNumId="31" w15:restartNumberingAfterBreak="0">
    <w:nsid w:val="767B14EE"/>
    <w:multiLevelType w:val="multilevel"/>
    <w:tmpl w:val="23E692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79370758"/>
    <w:multiLevelType w:val="multilevel"/>
    <w:tmpl w:val="ABF20C0C"/>
    <w:lvl w:ilvl="0">
      <w:start w:val="1"/>
      <w:numFmt w:val="decimal"/>
      <w:pStyle w:val="1"/>
      <w:suff w:val="space"/>
      <w:lvlText w:val="%1"/>
      <w:lvlJc w:val="left"/>
      <w:pPr>
        <w:ind w:left="0" w:firstLine="709"/>
      </w:pPr>
      <w:rPr>
        <w:rFonts w:hint="default"/>
      </w:rPr>
    </w:lvl>
    <w:lvl w:ilvl="1">
      <w:start w:val="1"/>
      <w:numFmt w:val="decimal"/>
      <w:pStyle w:val="2"/>
      <w:suff w:val="space"/>
      <w:lvlText w:val="%1.%2"/>
      <w:lvlJc w:val="left"/>
      <w:pPr>
        <w:ind w:left="142" w:firstLine="709"/>
      </w:pPr>
      <w:rPr>
        <w:rFonts w:hint="default"/>
      </w:rPr>
    </w:lvl>
    <w:lvl w:ilvl="2">
      <w:start w:val="1"/>
      <w:numFmt w:val="decimal"/>
      <w:pStyle w:val="3"/>
      <w:lvlText w:val="%1.%2.%3"/>
      <w:lvlJc w:val="left"/>
      <w:pPr>
        <w:ind w:left="0" w:firstLine="709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0" w:firstLine="709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0" w:firstLine="709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0" w:firstLine="709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0" w:firstLine="709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0" w:firstLine="709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0" w:firstLine="709"/>
      </w:pPr>
      <w:rPr>
        <w:rFonts w:hint="default"/>
      </w:rPr>
    </w:lvl>
  </w:abstractNum>
  <w:abstractNum w:abstractNumId="33" w15:restartNumberingAfterBreak="0">
    <w:nsid w:val="79685F1C"/>
    <w:multiLevelType w:val="hybridMultilevel"/>
    <w:tmpl w:val="19089B3E"/>
    <w:lvl w:ilvl="0" w:tplc="9E3836F2">
      <w:start w:val="1"/>
      <w:numFmt w:val="decimal"/>
      <w:lvlText w:val="%1"/>
      <w:lvlJc w:val="left"/>
      <w:pPr>
        <w:ind w:left="360" w:hanging="360"/>
      </w:pPr>
      <w:rPr>
        <w:rFonts w:asciiTheme="minorHAnsi" w:hAnsiTheme="minorHAnsi" w:hint="default"/>
        <w:b w:val="0"/>
        <w:i w:val="0"/>
        <w:color w:val="000000" w:themeColor="text1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num w:numId="1" w16cid:durableId="1227642889">
    <w:abstractNumId w:val="21"/>
  </w:num>
  <w:num w:numId="2" w16cid:durableId="722097382">
    <w:abstractNumId w:val="10"/>
  </w:num>
  <w:num w:numId="3" w16cid:durableId="1496989474">
    <w:abstractNumId w:val="14"/>
  </w:num>
  <w:num w:numId="4" w16cid:durableId="2145662122">
    <w:abstractNumId w:val="15"/>
  </w:num>
  <w:num w:numId="5" w16cid:durableId="1627546655">
    <w:abstractNumId w:val="25"/>
  </w:num>
  <w:num w:numId="6" w16cid:durableId="624777353">
    <w:abstractNumId w:val="29"/>
  </w:num>
  <w:num w:numId="7" w16cid:durableId="361321367">
    <w:abstractNumId w:val="0"/>
  </w:num>
  <w:num w:numId="8" w16cid:durableId="2023584278">
    <w:abstractNumId w:val="33"/>
  </w:num>
  <w:num w:numId="9" w16cid:durableId="1147475079">
    <w:abstractNumId w:val="7"/>
  </w:num>
  <w:num w:numId="10" w16cid:durableId="646975884">
    <w:abstractNumId w:val="30"/>
  </w:num>
  <w:num w:numId="11" w16cid:durableId="108819845">
    <w:abstractNumId w:val="11"/>
  </w:num>
  <w:num w:numId="12" w16cid:durableId="172768563">
    <w:abstractNumId w:val="27"/>
  </w:num>
  <w:num w:numId="13" w16cid:durableId="964702132">
    <w:abstractNumId w:val="2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 w16cid:durableId="60758257">
    <w:abstractNumId w:val="4"/>
  </w:num>
  <w:num w:numId="15" w16cid:durableId="1853957741">
    <w:abstractNumId w:val="6"/>
  </w:num>
  <w:num w:numId="16" w16cid:durableId="651525527">
    <w:abstractNumId w:val="32"/>
  </w:num>
  <w:num w:numId="17" w16cid:durableId="1770153007">
    <w:abstractNumId w:val="2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 w16cid:durableId="795375184">
    <w:abstractNumId w:val="2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 w16cid:durableId="1633095095">
    <w:abstractNumId w:val="2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 w16cid:durableId="1886940637">
    <w:abstractNumId w:val="2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 w16cid:durableId="1598489008">
    <w:abstractNumId w:val="2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 w16cid:durableId="1409227114">
    <w:abstractNumId w:val="2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 w16cid:durableId="1974286574">
    <w:abstractNumId w:val="18"/>
  </w:num>
  <w:num w:numId="24" w16cid:durableId="2147241407">
    <w:abstractNumId w:val="22"/>
  </w:num>
  <w:num w:numId="25" w16cid:durableId="1899854996">
    <w:abstractNumId w:val="26"/>
  </w:num>
  <w:num w:numId="26" w16cid:durableId="2023817912">
    <w:abstractNumId w:val="20"/>
  </w:num>
  <w:num w:numId="27" w16cid:durableId="1945913565">
    <w:abstractNumId w:val="28"/>
  </w:num>
  <w:num w:numId="28" w16cid:durableId="1712223488">
    <w:abstractNumId w:val="16"/>
  </w:num>
  <w:num w:numId="29" w16cid:durableId="1799642531">
    <w:abstractNumId w:val="24"/>
  </w:num>
  <w:num w:numId="30" w16cid:durableId="1320501328">
    <w:abstractNumId w:val="5"/>
  </w:num>
  <w:num w:numId="31" w16cid:durableId="47847304">
    <w:abstractNumId w:val="19"/>
  </w:num>
  <w:num w:numId="32" w16cid:durableId="1448967151">
    <w:abstractNumId w:val="12"/>
  </w:num>
  <w:num w:numId="33" w16cid:durableId="509837232">
    <w:abstractNumId w:val="1"/>
  </w:num>
  <w:num w:numId="34" w16cid:durableId="747113798">
    <w:abstractNumId w:val="13"/>
  </w:num>
  <w:num w:numId="35" w16cid:durableId="273950052">
    <w:abstractNumId w:val="31"/>
  </w:num>
  <w:num w:numId="36" w16cid:durableId="786042535">
    <w:abstractNumId w:val="17"/>
  </w:num>
  <w:num w:numId="37" w16cid:durableId="1046224768">
    <w:abstractNumId w:val="9"/>
  </w:num>
  <w:num w:numId="38" w16cid:durableId="734545438">
    <w:abstractNumId w:val="3"/>
  </w:num>
  <w:num w:numId="39" w16cid:durableId="163979320">
    <w:abstractNumId w:val="8"/>
  </w:num>
  <w:num w:numId="40" w16cid:durableId="485904375">
    <w:abstractNumId w:val="23"/>
  </w:num>
  <w:num w:numId="41" w16cid:durableId="205908899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attachedTemplate r:id="rId1"/>
  <w:stylePaneFormatFilter w:val="1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stylePaneSortMethod w:val="000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923747"/>
    <w:rsid w:val="00000679"/>
    <w:rsid w:val="0000090B"/>
    <w:rsid w:val="0000172A"/>
    <w:rsid w:val="0000239A"/>
    <w:rsid w:val="00002CBE"/>
    <w:rsid w:val="00003E2E"/>
    <w:rsid w:val="00004683"/>
    <w:rsid w:val="000055EA"/>
    <w:rsid w:val="000079CF"/>
    <w:rsid w:val="00007CBD"/>
    <w:rsid w:val="0001030E"/>
    <w:rsid w:val="00011348"/>
    <w:rsid w:val="00011E76"/>
    <w:rsid w:val="00011FB4"/>
    <w:rsid w:val="0001349A"/>
    <w:rsid w:val="00014258"/>
    <w:rsid w:val="00014F23"/>
    <w:rsid w:val="000154B6"/>
    <w:rsid w:val="0001689D"/>
    <w:rsid w:val="000228A7"/>
    <w:rsid w:val="00022D55"/>
    <w:rsid w:val="0002393E"/>
    <w:rsid w:val="0002463E"/>
    <w:rsid w:val="00026513"/>
    <w:rsid w:val="0002706D"/>
    <w:rsid w:val="000317C3"/>
    <w:rsid w:val="00031BA0"/>
    <w:rsid w:val="00031F67"/>
    <w:rsid w:val="0003242C"/>
    <w:rsid w:val="00032845"/>
    <w:rsid w:val="00032EC7"/>
    <w:rsid w:val="000343EE"/>
    <w:rsid w:val="00034C4B"/>
    <w:rsid w:val="00034F3D"/>
    <w:rsid w:val="000351AD"/>
    <w:rsid w:val="00035756"/>
    <w:rsid w:val="00035794"/>
    <w:rsid w:val="0004045A"/>
    <w:rsid w:val="00041649"/>
    <w:rsid w:val="0004285D"/>
    <w:rsid w:val="00042F00"/>
    <w:rsid w:val="00044426"/>
    <w:rsid w:val="000454BC"/>
    <w:rsid w:val="00045544"/>
    <w:rsid w:val="000461CA"/>
    <w:rsid w:val="0004651E"/>
    <w:rsid w:val="00047D12"/>
    <w:rsid w:val="00052B1B"/>
    <w:rsid w:val="00053232"/>
    <w:rsid w:val="00054E9A"/>
    <w:rsid w:val="00055EE9"/>
    <w:rsid w:val="0005762A"/>
    <w:rsid w:val="000578E3"/>
    <w:rsid w:val="0006031A"/>
    <w:rsid w:val="00062105"/>
    <w:rsid w:val="000624C2"/>
    <w:rsid w:val="00062E62"/>
    <w:rsid w:val="00062F21"/>
    <w:rsid w:val="00064F98"/>
    <w:rsid w:val="00070123"/>
    <w:rsid w:val="00070BE5"/>
    <w:rsid w:val="0007188A"/>
    <w:rsid w:val="00071B64"/>
    <w:rsid w:val="000721AA"/>
    <w:rsid w:val="00072502"/>
    <w:rsid w:val="000728FC"/>
    <w:rsid w:val="00072E49"/>
    <w:rsid w:val="00073E11"/>
    <w:rsid w:val="00073EED"/>
    <w:rsid w:val="000740CE"/>
    <w:rsid w:val="00074175"/>
    <w:rsid w:val="000742EF"/>
    <w:rsid w:val="000744AB"/>
    <w:rsid w:val="000754EE"/>
    <w:rsid w:val="00077476"/>
    <w:rsid w:val="0008028E"/>
    <w:rsid w:val="00081DB8"/>
    <w:rsid w:val="00082ABD"/>
    <w:rsid w:val="00082C68"/>
    <w:rsid w:val="00084D53"/>
    <w:rsid w:val="0008542E"/>
    <w:rsid w:val="000871C8"/>
    <w:rsid w:val="00087920"/>
    <w:rsid w:val="00087B08"/>
    <w:rsid w:val="00090430"/>
    <w:rsid w:val="0009086B"/>
    <w:rsid w:val="00090DEB"/>
    <w:rsid w:val="00092398"/>
    <w:rsid w:val="00093242"/>
    <w:rsid w:val="00093E07"/>
    <w:rsid w:val="00095D27"/>
    <w:rsid w:val="000966AE"/>
    <w:rsid w:val="00096AAB"/>
    <w:rsid w:val="00096E82"/>
    <w:rsid w:val="000A20EF"/>
    <w:rsid w:val="000A37C4"/>
    <w:rsid w:val="000A37DC"/>
    <w:rsid w:val="000A41E5"/>
    <w:rsid w:val="000A424B"/>
    <w:rsid w:val="000A4C22"/>
    <w:rsid w:val="000A52A7"/>
    <w:rsid w:val="000A78C6"/>
    <w:rsid w:val="000B031C"/>
    <w:rsid w:val="000B0C12"/>
    <w:rsid w:val="000B0F16"/>
    <w:rsid w:val="000B1962"/>
    <w:rsid w:val="000B22CB"/>
    <w:rsid w:val="000B3056"/>
    <w:rsid w:val="000B3B59"/>
    <w:rsid w:val="000B3ECB"/>
    <w:rsid w:val="000B667D"/>
    <w:rsid w:val="000B673F"/>
    <w:rsid w:val="000B74A9"/>
    <w:rsid w:val="000B79FA"/>
    <w:rsid w:val="000C1555"/>
    <w:rsid w:val="000C21B2"/>
    <w:rsid w:val="000C2CEC"/>
    <w:rsid w:val="000C3701"/>
    <w:rsid w:val="000C472F"/>
    <w:rsid w:val="000C538E"/>
    <w:rsid w:val="000C6152"/>
    <w:rsid w:val="000D03E0"/>
    <w:rsid w:val="000D12A5"/>
    <w:rsid w:val="000D18C0"/>
    <w:rsid w:val="000D1CD8"/>
    <w:rsid w:val="000D1EE4"/>
    <w:rsid w:val="000D2782"/>
    <w:rsid w:val="000D3733"/>
    <w:rsid w:val="000D40AB"/>
    <w:rsid w:val="000D4218"/>
    <w:rsid w:val="000D6FC7"/>
    <w:rsid w:val="000E16B3"/>
    <w:rsid w:val="000E183D"/>
    <w:rsid w:val="000E1BD4"/>
    <w:rsid w:val="000E1E27"/>
    <w:rsid w:val="000E241A"/>
    <w:rsid w:val="000E2438"/>
    <w:rsid w:val="000E285B"/>
    <w:rsid w:val="000E2A49"/>
    <w:rsid w:val="000E2CA7"/>
    <w:rsid w:val="000E49D7"/>
    <w:rsid w:val="000E4EE6"/>
    <w:rsid w:val="000E5F03"/>
    <w:rsid w:val="000F1851"/>
    <w:rsid w:val="000F263E"/>
    <w:rsid w:val="000F41C2"/>
    <w:rsid w:val="000F4880"/>
    <w:rsid w:val="000F5827"/>
    <w:rsid w:val="000F5FE7"/>
    <w:rsid w:val="000F6104"/>
    <w:rsid w:val="000F6603"/>
    <w:rsid w:val="000F67C6"/>
    <w:rsid w:val="000F6C0E"/>
    <w:rsid w:val="00102A1B"/>
    <w:rsid w:val="0010466C"/>
    <w:rsid w:val="00104690"/>
    <w:rsid w:val="001056E3"/>
    <w:rsid w:val="001059C7"/>
    <w:rsid w:val="00105E22"/>
    <w:rsid w:val="001061C9"/>
    <w:rsid w:val="00106BF8"/>
    <w:rsid w:val="00107065"/>
    <w:rsid w:val="00107562"/>
    <w:rsid w:val="0010764E"/>
    <w:rsid w:val="00107D5B"/>
    <w:rsid w:val="001106D8"/>
    <w:rsid w:val="00112B46"/>
    <w:rsid w:val="00114C23"/>
    <w:rsid w:val="0011516E"/>
    <w:rsid w:val="00115BB8"/>
    <w:rsid w:val="0011682D"/>
    <w:rsid w:val="001212D8"/>
    <w:rsid w:val="00122C98"/>
    <w:rsid w:val="00122F83"/>
    <w:rsid w:val="001235C6"/>
    <w:rsid w:val="00123CEB"/>
    <w:rsid w:val="00126C0B"/>
    <w:rsid w:val="00127B5F"/>
    <w:rsid w:val="001306A4"/>
    <w:rsid w:val="00130BD1"/>
    <w:rsid w:val="00132A16"/>
    <w:rsid w:val="0013397C"/>
    <w:rsid w:val="00136D4E"/>
    <w:rsid w:val="00140737"/>
    <w:rsid w:val="001409BF"/>
    <w:rsid w:val="00140D6C"/>
    <w:rsid w:val="00141320"/>
    <w:rsid w:val="00143839"/>
    <w:rsid w:val="00143C01"/>
    <w:rsid w:val="00144165"/>
    <w:rsid w:val="001444E1"/>
    <w:rsid w:val="0014566C"/>
    <w:rsid w:val="0014713C"/>
    <w:rsid w:val="001544E8"/>
    <w:rsid w:val="00154E3E"/>
    <w:rsid w:val="00156759"/>
    <w:rsid w:val="001578B5"/>
    <w:rsid w:val="001578BD"/>
    <w:rsid w:val="00157B5E"/>
    <w:rsid w:val="0016065E"/>
    <w:rsid w:val="00165711"/>
    <w:rsid w:val="00165818"/>
    <w:rsid w:val="0016626C"/>
    <w:rsid w:val="00167AEA"/>
    <w:rsid w:val="001709D1"/>
    <w:rsid w:val="00171368"/>
    <w:rsid w:val="00171C16"/>
    <w:rsid w:val="00171F06"/>
    <w:rsid w:val="00172DEC"/>
    <w:rsid w:val="00172FBB"/>
    <w:rsid w:val="001753F4"/>
    <w:rsid w:val="00175997"/>
    <w:rsid w:val="00180469"/>
    <w:rsid w:val="00180D48"/>
    <w:rsid w:val="0018139C"/>
    <w:rsid w:val="0018375C"/>
    <w:rsid w:val="00184162"/>
    <w:rsid w:val="0018591E"/>
    <w:rsid w:val="00187214"/>
    <w:rsid w:val="00187AE0"/>
    <w:rsid w:val="00187F71"/>
    <w:rsid w:val="00190EAF"/>
    <w:rsid w:val="00191DF5"/>
    <w:rsid w:val="00192268"/>
    <w:rsid w:val="00192729"/>
    <w:rsid w:val="00194E25"/>
    <w:rsid w:val="00194EE8"/>
    <w:rsid w:val="001955A3"/>
    <w:rsid w:val="0019714D"/>
    <w:rsid w:val="00197D55"/>
    <w:rsid w:val="001A0581"/>
    <w:rsid w:val="001A3672"/>
    <w:rsid w:val="001A42A4"/>
    <w:rsid w:val="001A4978"/>
    <w:rsid w:val="001A4D4A"/>
    <w:rsid w:val="001A517A"/>
    <w:rsid w:val="001A6615"/>
    <w:rsid w:val="001A6B10"/>
    <w:rsid w:val="001A7FB7"/>
    <w:rsid w:val="001B1800"/>
    <w:rsid w:val="001B1D37"/>
    <w:rsid w:val="001B25C1"/>
    <w:rsid w:val="001B329E"/>
    <w:rsid w:val="001B4602"/>
    <w:rsid w:val="001B6DC1"/>
    <w:rsid w:val="001B70CE"/>
    <w:rsid w:val="001C29C8"/>
    <w:rsid w:val="001C3FDD"/>
    <w:rsid w:val="001C45D2"/>
    <w:rsid w:val="001C48F7"/>
    <w:rsid w:val="001C4BAB"/>
    <w:rsid w:val="001C4E38"/>
    <w:rsid w:val="001C5622"/>
    <w:rsid w:val="001C71D0"/>
    <w:rsid w:val="001C7D81"/>
    <w:rsid w:val="001D0881"/>
    <w:rsid w:val="001D1810"/>
    <w:rsid w:val="001D2C69"/>
    <w:rsid w:val="001D3938"/>
    <w:rsid w:val="001D41DD"/>
    <w:rsid w:val="001D79C0"/>
    <w:rsid w:val="001D7C30"/>
    <w:rsid w:val="001E1087"/>
    <w:rsid w:val="001E14C7"/>
    <w:rsid w:val="001E317F"/>
    <w:rsid w:val="001E346F"/>
    <w:rsid w:val="001E35DA"/>
    <w:rsid w:val="001E419C"/>
    <w:rsid w:val="001E473F"/>
    <w:rsid w:val="001E605D"/>
    <w:rsid w:val="001E6C0C"/>
    <w:rsid w:val="001F049B"/>
    <w:rsid w:val="001F15AB"/>
    <w:rsid w:val="001F197E"/>
    <w:rsid w:val="001F27BB"/>
    <w:rsid w:val="001F305E"/>
    <w:rsid w:val="001F41BC"/>
    <w:rsid w:val="001F4DAC"/>
    <w:rsid w:val="00201FB7"/>
    <w:rsid w:val="00203346"/>
    <w:rsid w:val="00203537"/>
    <w:rsid w:val="00203B00"/>
    <w:rsid w:val="0020557A"/>
    <w:rsid w:val="002057AC"/>
    <w:rsid w:val="00207F6C"/>
    <w:rsid w:val="00210669"/>
    <w:rsid w:val="00210E40"/>
    <w:rsid w:val="002120C5"/>
    <w:rsid w:val="00212947"/>
    <w:rsid w:val="00213049"/>
    <w:rsid w:val="0021509C"/>
    <w:rsid w:val="00216561"/>
    <w:rsid w:val="002170F7"/>
    <w:rsid w:val="00217A77"/>
    <w:rsid w:val="002215A2"/>
    <w:rsid w:val="00221EE2"/>
    <w:rsid w:val="002221D9"/>
    <w:rsid w:val="002224B0"/>
    <w:rsid w:val="00223958"/>
    <w:rsid w:val="002244DF"/>
    <w:rsid w:val="002247D9"/>
    <w:rsid w:val="00226755"/>
    <w:rsid w:val="002268E5"/>
    <w:rsid w:val="00227369"/>
    <w:rsid w:val="00231B49"/>
    <w:rsid w:val="00232A9F"/>
    <w:rsid w:val="00232E64"/>
    <w:rsid w:val="00233F3D"/>
    <w:rsid w:val="00234237"/>
    <w:rsid w:val="002376CD"/>
    <w:rsid w:val="00240D3A"/>
    <w:rsid w:val="00241631"/>
    <w:rsid w:val="002441B8"/>
    <w:rsid w:val="00244889"/>
    <w:rsid w:val="00244E33"/>
    <w:rsid w:val="00245CAE"/>
    <w:rsid w:val="00246304"/>
    <w:rsid w:val="00246EAF"/>
    <w:rsid w:val="00247B9D"/>
    <w:rsid w:val="00250642"/>
    <w:rsid w:val="002517A0"/>
    <w:rsid w:val="00253906"/>
    <w:rsid w:val="00254677"/>
    <w:rsid w:val="0025531D"/>
    <w:rsid w:val="00255425"/>
    <w:rsid w:val="00255BFA"/>
    <w:rsid w:val="0025603B"/>
    <w:rsid w:val="002564CB"/>
    <w:rsid w:val="00260591"/>
    <w:rsid w:val="002606B3"/>
    <w:rsid w:val="00264ABF"/>
    <w:rsid w:val="00271C44"/>
    <w:rsid w:val="0027393A"/>
    <w:rsid w:val="00273FBD"/>
    <w:rsid w:val="00275C6C"/>
    <w:rsid w:val="00275D29"/>
    <w:rsid w:val="00276640"/>
    <w:rsid w:val="00277092"/>
    <w:rsid w:val="002771EE"/>
    <w:rsid w:val="0027731C"/>
    <w:rsid w:val="002777B6"/>
    <w:rsid w:val="00280606"/>
    <w:rsid w:val="00280EDA"/>
    <w:rsid w:val="002815AC"/>
    <w:rsid w:val="00282545"/>
    <w:rsid w:val="00282BA6"/>
    <w:rsid w:val="00283DE3"/>
    <w:rsid w:val="00284B81"/>
    <w:rsid w:val="00287ED2"/>
    <w:rsid w:val="0029005F"/>
    <w:rsid w:val="00292684"/>
    <w:rsid w:val="00292A64"/>
    <w:rsid w:val="00292BBD"/>
    <w:rsid w:val="002933C5"/>
    <w:rsid w:val="00294C7B"/>
    <w:rsid w:val="00295B45"/>
    <w:rsid w:val="00295EDB"/>
    <w:rsid w:val="00296935"/>
    <w:rsid w:val="00296DFB"/>
    <w:rsid w:val="002A3002"/>
    <w:rsid w:val="002A587D"/>
    <w:rsid w:val="002A7096"/>
    <w:rsid w:val="002A7A69"/>
    <w:rsid w:val="002B220C"/>
    <w:rsid w:val="002B3A51"/>
    <w:rsid w:val="002B7571"/>
    <w:rsid w:val="002B7FBA"/>
    <w:rsid w:val="002C08AB"/>
    <w:rsid w:val="002C17F6"/>
    <w:rsid w:val="002C1D06"/>
    <w:rsid w:val="002C2E8B"/>
    <w:rsid w:val="002C35CB"/>
    <w:rsid w:val="002C4110"/>
    <w:rsid w:val="002C5758"/>
    <w:rsid w:val="002C6105"/>
    <w:rsid w:val="002C62BE"/>
    <w:rsid w:val="002C67E9"/>
    <w:rsid w:val="002C74A4"/>
    <w:rsid w:val="002D0B2A"/>
    <w:rsid w:val="002D2401"/>
    <w:rsid w:val="002D28CC"/>
    <w:rsid w:val="002D297C"/>
    <w:rsid w:val="002D3432"/>
    <w:rsid w:val="002D3B24"/>
    <w:rsid w:val="002D3E2D"/>
    <w:rsid w:val="002D48D3"/>
    <w:rsid w:val="002D4EED"/>
    <w:rsid w:val="002D697D"/>
    <w:rsid w:val="002D7F54"/>
    <w:rsid w:val="002E0481"/>
    <w:rsid w:val="002E1465"/>
    <w:rsid w:val="002E18FC"/>
    <w:rsid w:val="002E2195"/>
    <w:rsid w:val="002E2458"/>
    <w:rsid w:val="002E2D2F"/>
    <w:rsid w:val="002E347B"/>
    <w:rsid w:val="002E41C8"/>
    <w:rsid w:val="002E5571"/>
    <w:rsid w:val="002E69D8"/>
    <w:rsid w:val="002E78BF"/>
    <w:rsid w:val="002E7F22"/>
    <w:rsid w:val="002E7FB8"/>
    <w:rsid w:val="002F086A"/>
    <w:rsid w:val="002F2003"/>
    <w:rsid w:val="002F20BC"/>
    <w:rsid w:val="002F2A72"/>
    <w:rsid w:val="002F3074"/>
    <w:rsid w:val="002F56A0"/>
    <w:rsid w:val="002F5B37"/>
    <w:rsid w:val="002F6A88"/>
    <w:rsid w:val="00302834"/>
    <w:rsid w:val="00304F0A"/>
    <w:rsid w:val="003068D7"/>
    <w:rsid w:val="00307EC7"/>
    <w:rsid w:val="0031047C"/>
    <w:rsid w:val="0031361E"/>
    <w:rsid w:val="00316540"/>
    <w:rsid w:val="003203E7"/>
    <w:rsid w:val="0032149D"/>
    <w:rsid w:val="003226BF"/>
    <w:rsid w:val="00323516"/>
    <w:rsid w:val="00325AB4"/>
    <w:rsid w:val="0032679B"/>
    <w:rsid w:val="003300F4"/>
    <w:rsid w:val="00330EA8"/>
    <w:rsid w:val="0033222B"/>
    <w:rsid w:val="0033407A"/>
    <w:rsid w:val="00337259"/>
    <w:rsid w:val="0033749E"/>
    <w:rsid w:val="00337C70"/>
    <w:rsid w:val="003402D4"/>
    <w:rsid w:val="00340E84"/>
    <w:rsid w:val="00340F39"/>
    <w:rsid w:val="003432C9"/>
    <w:rsid w:val="00343617"/>
    <w:rsid w:val="00343771"/>
    <w:rsid w:val="00344324"/>
    <w:rsid w:val="00347FBA"/>
    <w:rsid w:val="00350BF1"/>
    <w:rsid w:val="0035351F"/>
    <w:rsid w:val="00353730"/>
    <w:rsid w:val="00354B46"/>
    <w:rsid w:val="0035533F"/>
    <w:rsid w:val="00355E28"/>
    <w:rsid w:val="0035666C"/>
    <w:rsid w:val="00356CD0"/>
    <w:rsid w:val="00356CFF"/>
    <w:rsid w:val="0036005A"/>
    <w:rsid w:val="003615EE"/>
    <w:rsid w:val="003623BB"/>
    <w:rsid w:val="003626D1"/>
    <w:rsid w:val="00363FDD"/>
    <w:rsid w:val="003658A5"/>
    <w:rsid w:val="00365AD1"/>
    <w:rsid w:val="00367B60"/>
    <w:rsid w:val="00367E44"/>
    <w:rsid w:val="00370A4A"/>
    <w:rsid w:val="00372B18"/>
    <w:rsid w:val="003737A8"/>
    <w:rsid w:val="00373996"/>
    <w:rsid w:val="00373FCE"/>
    <w:rsid w:val="003744A3"/>
    <w:rsid w:val="00375BEB"/>
    <w:rsid w:val="0037641F"/>
    <w:rsid w:val="00377036"/>
    <w:rsid w:val="003776BF"/>
    <w:rsid w:val="003808B4"/>
    <w:rsid w:val="00382384"/>
    <w:rsid w:val="00382920"/>
    <w:rsid w:val="00383C8C"/>
    <w:rsid w:val="00383F61"/>
    <w:rsid w:val="00384283"/>
    <w:rsid w:val="003863A7"/>
    <w:rsid w:val="0038723E"/>
    <w:rsid w:val="003923EC"/>
    <w:rsid w:val="003931FC"/>
    <w:rsid w:val="00393A9C"/>
    <w:rsid w:val="0039413F"/>
    <w:rsid w:val="0039497B"/>
    <w:rsid w:val="00395CA5"/>
    <w:rsid w:val="00396D6F"/>
    <w:rsid w:val="003A13B1"/>
    <w:rsid w:val="003A1612"/>
    <w:rsid w:val="003A2598"/>
    <w:rsid w:val="003A410E"/>
    <w:rsid w:val="003A42B9"/>
    <w:rsid w:val="003A4ECA"/>
    <w:rsid w:val="003A52E2"/>
    <w:rsid w:val="003A568B"/>
    <w:rsid w:val="003A579B"/>
    <w:rsid w:val="003A6EA2"/>
    <w:rsid w:val="003B09EF"/>
    <w:rsid w:val="003B20FE"/>
    <w:rsid w:val="003B25B7"/>
    <w:rsid w:val="003B264A"/>
    <w:rsid w:val="003B345A"/>
    <w:rsid w:val="003B4B15"/>
    <w:rsid w:val="003B6F90"/>
    <w:rsid w:val="003B70C3"/>
    <w:rsid w:val="003B753B"/>
    <w:rsid w:val="003B75FE"/>
    <w:rsid w:val="003B7F81"/>
    <w:rsid w:val="003C14F8"/>
    <w:rsid w:val="003C1E00"/>
    <w:rsid w:val="003C2C7B"/>
    <w:rsid w:val="003C2E13"/>
    <w:rsid w:val="003C437B"/>
    <w:rsid w:val="003C44CF"/>
    <w:rsid w:val="003C4999"/>
    <w:rsid w:val="003C6B80"/>
    <w:rsid w:val="003C6C19"/>
    <w:rsid w:val="003D0687"/>
    <w:rsid w:val="003D0FA7"/>
    <w:rsid w:val="003D3CBE"/>
    <w:rsid w:val="003D4D85"/>
    <w:rsid w:val="003D4EB6"/>
    <w:rsid w:val="003D572B"/>
    <w:rsid w:val="003D5E83"/>
    <w:rsid w:val="003D683B"/>
    <w:rsid w:val="003D6CEC"/>
    <w:rsid w:val="003D7124"/>
    <w:rsid w:val="003E11CA"/>
    <w:rsid w:val="003E186B"/>
    <w:rsid w:val="003E1A78"/>
    <w:rsid w:val="003E1C00"/>
    <w:rsid w:val="003E283E"/>
    <w:rsid w:val="003E42C1"/>
    <w:rsid w:val="003E5C02"/>
    <w:rsid w:val="003E5E96"/>
    <w:rsid w:val="003E674A"/>
    <w:rsid w:val="003E72F9"/>
    <w:rsid w:val="003F0E3D"/>
    <w:rsid w:val="003F14A8"/>
    <w:rsid w:val="003F1922"/>
    <w:rsid w:val="003F1E94"/>
    <w:rsid w:val="003F4A7E"/>
    <w:rsid w:val="003F6498"/>
    <w:rsid w:val="003F7052"/>
    <w:rsid w:val="00400B03"/>
    <w:rsid w:val="00400D93"/>
    <w:rsid w:val="00402A63"/>
    <w:rsid w:val="004040B9"/>
    <w:rsid w:val="00404E71"/>
    <w:rsid w:val="004062F2"/>
    <w:rsid w:val="00410BEB"/>
    <w:rsid w:val="00414964"/>
    <w:rsid w:val="00415F2A"/>
    <w:rsid w:val="00416211"/>
    <w:rsid w:val="0041646F"/>
    <w:rsid w:val="00416666"/>
    <w:rsid w:val="004174E9"/>
    <w:rsid w:val="004200FA"/>
    <w:rsid w:val="004204E7"/>
    <w:rsid w:val="00420654"/>
    <w:rsid w:val="00420E22"/>
    <w:rsid w:val="004213BA"/>
    <w:rsid w:val="0042366A"/>
    <w:rsid w:val="0042455C"/>
    <w:rsid w:val="00424928"/>
    <w:rsid w:val="004261DC"/>
    <w:rsid w:val="00427964"/>
    <w:rsid w:val="0043097F"/>
    <w:rsid w:val="00432F37"/>
    <w:rsid w:val="00433448"/>
    <w:rsid w:val="00433673"/>
    <w:rsid w:val="00433D0C"/>
    <w:rsid w:val="00433D52"/>
    <w:rsid w:val="00434307"/>
    <w:rsid w:val="00434BE2"/>
    <w:rsid w:val="004353E9"/>
    <w:rsid w:val="00436438"/>
    <w:rsid w:val="00436BA2"/>
    <w:rsid w:val="0043706A"/>
    <w:rsid w:val="004370CB"/>
    <w:rsid w:val="004376C8"/>
    <w:rsid w:val="0043785E"/>
    <w:rsid w:val="00443A79"/>
    <w:rsid w:val="00443C6D"/>
    <w:rsid w:val="0044428B"/>
    <w:rsid w:val="00446006"/>
    <w:rsid w:val="00446212"/>
    <w:rsid w:val="00446600"/>
    <w:rsid w:val="00447AED"/>
    <w:rsid w:val="00450155"/>
    <w:rsid w:val="004504CA"/>
    <w:rsid w:val="004505CF"/>
    <w:rsid w:val="004524A3"/>
    <w:rsid w:val="00453259"/>
    <w:rsid w:val="00453A98"/>
    <w:rsid w:val="00453B1A"/>
    <w:rsid w:val="00455206"/>
    <w:rsid w:val="00457936"/>
    <w:rsid w:val="00460242"/>
    <w:rsid w:val="00461FE6"/>
    <w:rsid w:val="004643A7"/>
    <w:rsid w:val="00467005"/>
    <w:rsid w:val="00467622"/>
    <w:rsid w:val="00470430"/>
    <w:rsid w:val="00470539"/>
    <w:rsid w:val="0047164A"/>
    <w:rsid w:val="00472A16"/>
    <w:rsid w:val="00474777"/>
    <w:rsid w:val="004763FD"/>
    <w:rsid w:val="0047708D"/>
    <w:rsid w:val="004779DB"/>
    <w:rsid w:val="00480C27"/>
    <w:rsid w:val="00480E26"/>
    <w:rsid w:val="00481952"/>
    <w:rsid w:val="00483A1D"/>
    <w:rsid w:val="00483FC9"/>
    <w:rsid w:val="004856A4"/>
    <w:rsid w:val="00485CAB"/>
    <w:rsid w:val="004864F8"/>
    <w:rsid w:val="00487923"/>
    <w:rsid w:val="00487EC5"/>
    <w:rsid w:val="0049075E"/>
    <w:rsid w:val="0049131F"/>
    <w:rsid w:val="004921CF"/>
    <w:rsid w:val="00492C76"/>
    <w:rsid w:val="004930CE"/>
    <w:rsid w:val="004941CD"/>
    <w:rsid w:val="00494262"/>
    <w:rsid w:val="00494625"/>
    <w:rsid w:val="00494BD9"/>
    <w:rsid w:val="004A2EEA"/>
    <w:rsid w:val="004A41B8"/>
    <w:rsid w:val="004A537F"/>
    <w:rsid w:val="004A56FE"/>
    <w:rsid w:val="004B197A"/>
    <w:rsid w:val="004B370F"/>
    <w:rsid w:val="004B372D"/>
    <w:rsid w:val="004B403A"/>
    <w:rsid w:val="004B675A"/>
    <w:rsid w:val="004B6D04"/>
    <w:rsid w:val="004B757E"/>
    <w:rsid w:val="004C0F52"/>
    <w:rsid w:val="004C294F"/>
    <w:rsid w:val="004C37A9"/>
    <w:rsid w:val="004C38B2"/>
    <w:rsid w:val="004C5155"/>
    <w:rsid w:val="004C7014"/>
    <w:rsid w:val="004D13C8"/>
    <w:rsid w:val="004D192A"/>
    <w:rsid w:val="004D2066"/>
    <w:rsid w:val="004D4EA1"/>
    <w:rsid w:val="004D6082"/>
    <w:rsid w:val="004D7279"/>
    <w:rsid w:val="004D7784"/>
    <w:rsid w:val="004E2263"/>
    <w:rsid w:val="004E3601"/>
    <w:rsid w:val="004E5038"/>
    <w:rsid w:val="004E5D0E"/>
    <w:rsid w:val="004E626E"/>
    <w:rsid w:val="004E7A8E"/>
    <w:rsid w:val="004F3009"/>
    <w:rsid w:val="004F348C"/>
    <w:rsid w:val="004F3C7C"/>
    <w:rsid w:val="004F41AE"/>
    <w:rsid w:val="004F64E4"/>
    <w:rsid w:val="004F79DC"/>
    <w:rsid w:val="004F7ABD"/>
    <w:rsid w:val="004F7BC6"/>
    <w:rsid w:val="00501D28"/>
    <w:rsid w:val="00502446"/>
    <w:rsid w:val="00502C48"/>
    <w:rsid w:val="0050453F"/>
    <w:rsid w:val="00504C28"/>
    <w:rsid w:val="00505C3E"/>
    <w:rsid w:val="00507D32"/>
    <w:rsid w:val="005103E1"/>
    <w:rsid w:val="0051115C"/>
    <w:rsid w:val="0051199A"/>
    <w:rsid w:val="00511B9E"/>
    <w:rsid w:val="005124A6"/>
    <w:rsid w:val="00515974"/>
    <w:rsid w:val="00515F46"/>
    <w:rsid w:val="005167B2"/>
    <w:rsid w:val="00520A39"/>
    <w:rsid w:val="005222D0"/>
    <w:rsid w:val="00522EE8"/>
    <w:rsid w:val="00523066"/>
    <w:rsid w:val="00523A0B"/>
    <w:rsid w:val="0052403E"/>
    <w:rsid w:val="00524EE6"/>
    <w:rsid w:val="00527365"/>
    <w:rsid w:val="005276A7"/>
    <w:rsid w:val="005325E0"/>
    <w:rsid w:val="00535B7D"/>
    <w:rsid w:val="005365EC"/>
    <w:rsid w:val="00537BAD"/>
    <w:rsid w:val="00541673"/>
    <w:rsid w:val="00542743"/>
    <w:rsid w:val="00542DB3"/>
    <w:rsid w:val="005453FC"/>
    <w:rsid w:val="005468A1"/>
    <w:rsid w:val="00547F17"/>
    <w:rsid w:val="00551245"/>
    <w:rsid w:val="005519E8"/>
    <w:rsid w:val="00552A03"/>
    <w:rsid w:val="005536DE"/>
    <w:rsid w:val="005541E7"/>
    <w:rsid w:val="005553F0"/>
    <w:rsid w:val="00555AAA"/>
    <w:rsid w:val="0055640E"/>
    <w:rsid w:val="00556568"/>
    <w:rsid w:val="00556735"/>
    <w:rsid w:val="00556CF9"/>
    <w:rsid w:val="00560D5B"/>
    <w:rsid w:val="0056116E"/>
    <w:rsid w:val="005620B9"/>
    <w:rsid w:val="00562934"/>
    <w:rsid w:val="00564B06"/>
    <w:rsid w:val="00565500"/>
    <w:rsid w:val="00565519"/>
    <w:rsid w:val="00565A95"/>
    <w:rsid w:val="0056709A"/>
    <w:rsid w:val="005675F3"/>
    <w:rsid w:val="00567BB4"/>
    <w:rsid w:val="00567F62"/>
    <w:rsid w:val="00570105"/>
    <w:rsid w:val="00571349"/>
    <w:rsid w:val="00571FC9"/>
    <w:rsid w:val="00572C99"/>
    <w:rsid w:val="00572DC3"/>
    <w:rsid w:val="0057399C"/>
    <w:rsid w:val="005741BF"/>
    <w:rsid w:val="005751C6"/>
    <w:rsid w:val="00575902"/>
    <w:rsid w:val="005769C8"/>
    <w:rsid w:val="00576BF8"/>
    <w:rsid w:val="0058012D"/>
    <w:rsid w:val="00580F79"/>
    <w:rsid w:val="00583EA0"/>
    <w:rsid w:val="00586465"/>
    <w:rsid w:val="005900F1"/>
    <w:rsid w:val="00590955"/>
    <w:rsid w:val="00590AE3"/>
    <w:rsid w:val="0059287F"/>
    <w:rsid w:val="00592F63"/>
    <w:rsid w:val="00593BD0"/>
    <w:rsid w:val="005947E0"/>
    <w:rsid w:val="00595B17"/>
    <w:rsid w:val="00596186"/>
    <w:rsid w:val="00596F7D"/>
    <w:rsid w:val="005A1A81"/>
    <w:rsid w:val="005A3721"/>
    <w:rsid w:val="005A3D1C"/>
    <w:rsid w:val="005A48C4"/>
    <w:rsid w:val="005A4D22"/>
    <w:rsid w:val="005A541A"/>
    <w:rsid w:val="005B02A7"/>
    <w:rsid w:val="005B0580"/>
    <w:rsid w:val="005B20FB"/>
    <w:rsid w:val="005B23D4"/>
    <w:rsid w:val="005B3507"/>
    <w:rsid w:val="005B357A"/>
    <w:rsid w:val="005B4179"/>
    <w:rsid w:val="005B6045"/>
    <w:rsid w:val="005B7F41"/>
    <w:rsid w:val="005C0E3D"/>
    <w:rsid w:val="005C0EE2"/>
    <w:rsid w:val="005C3197"/>
    <w:rsid w:val="005C4231"/>
    <w:rsid w:val="005C5897"/>
    <w:rsid w:val="005C6940"/>
    <w:rsid w:val="005D1260"/>
    <w:rsid w:val="005D21FB"/>
    <w:rsid w:val="005D291F"/>
    <w:rsid w:val="005D4C32"/>
    <w:rsid w:val="005D4F7C"/>
    <w:rsid w:val="005D5F17"/>
    <w:rsid w:val="005D63A9"/>
    <w:rsid w:val="005E1695"/>
    <w:rsid w:val="005E35E2"/>
    <w:rsid w:val="005E458D"/>
    <w:rsid w:val="005E5136"/>
    <w:rsid w:val="005E5C68"/>
    <w:rsid w:val="005E5EB3"/>
    <w:rsid w:val="005E70AE"/>
    <w:rsid w:val="005F09E7"/>
    <w:rsid w:val="005F0A89"/>
    <w:rsid w:val="005F1304"/>
    <w:rsid w:val="005F18B9"/>
    <w:rsid w:val="005F21E6"/>
    <w:rsid w:val="005F2B42"/>
    <w:rsid w:val="005F300E"/>
    <w:rsid w:val="005F3C34"/>
    <w:rsid w:val="005F48D2"/>
    <w:rsid w:val="005F6922"/>
    <w:rsid w:val="005F69A1"/>
    <w:rsid w:val="006010D2"/>
    <w:rsid w:val="00601735"/>
    <w:rsid w:val="006017A3"/>
    <w:rsid w:val="00603BE3"/>
    <w:rsid w:val="00604AEE"/>
    <w:rsid w:val="00604D0F"/>
    <w:rsid w:val="00605C8F"/>
    <w:rsid w:val="00610CD4"/>
    <w:rsid w:val="00611BFB"/>
    <w:rsid w:val="00612DCB"/>
    <w:rsid w:val="0061469D"/>
    <w:rsid w:val="00615C93"/>
    <w:rsid w:val="00615FF1"/>
    <w:rsid w:val="0061624F"/>
    <w:rsid w:val="006179AF"/>
    <w:rsid w:val="00621384"/>
    <w:rsid w:val="00621536"/>
    <w:rsid w:val="00622878"/>
    <w:rsid w:val="00627618"/>
    <w:rsid w:val="006278BE"/>
    <w:rsid w:val="00631ECA"/>
    <w:rsid w:val="006331D5"/>
    <w:rsid w:val="006342ED"/>
    <w:rsid w:val="00634FAF"/>
    <w:rsid w:val="006351D9"/>
    <w:rsid w:val="0063537E"/>
    <w:rsid w:val="00635F20"/>
    <w:rsid w:val="00636C64"/>
    <w:rsid w:val="00637943"/>
    <w:rsid w:val="006404B3"/>
    <w:rsid w:val="00640624"/>
    <w:rsid w:val="00641EDE"/>
    <w:rsid w:val="006438D0"/>
    <w:rsid w:val="00643F34"/>
    <w:rsid w:val="00644A50"/>
    <w:rsid w:val="00646E6A"/>
    <w:rsid w:val="00646ECC"/>
    <w:rsid w:val="00647452"/>
    <w:rsid w:val="006479F4"/>
    <w:rsid w:val="00653641"/>
    <w:rsid w:val="00654819"/>
    <w:rsid w:val="00656414"/>
    <w:rsid w:val="006574AA"/>
    <w:rsid w:val="0065777A"/>
    <w:rsid w:val="006604A4"/>
    <w:rsid w:val="00660613"/>
    <w:rsid w:val="006626E1"/>
    <w:rsid w:val="006630D9"/>
    <w:rsid w:val="00665203"/>
    <w:rsid w:val="0066731A"/>
    <w:rsid w:val="00670AE7"/>
    <w:rsid w:val="00670D4C"/>
    <w:rsid w:val="006717BB"/>
    <w:rsid w:val="00674478"/>
    <w:rsid w:val="00674E53"/>
    <w:rsid w:val="00675CFF"/>
    <w:rsid w:val="006775ED"/>
    <w:rsid w:val="00680478"/>
    <w:rsid w:val="00681854"/>
    <w:rsid w:val="00681FFD"/>
    <w:rsid w:val="00682A4D"/>
    <w:rsid w:val="00683791"/>
    <w:rsid w:val="00684F5D"/>
    <w:rsid w:val="006866BD"/>
    <w:rsid w:val="00686B29"/>
    <w:rsid w:val="00693E16"/>
    <w:rsid w:val="006961BD"/>
    <w:rsid w:val="00697121"/>
    <w:rsid w:val="006A0E48"/>
    <w:rsid w:val="006A1588"/>
    <w:rsid w:val="006A258C"/>
    <w:rsid w:val="006A3426"/>
    <w:rsid w:val="006A3BCA"/>
    <w:rsid w:val="006A4360"/>
    <w:rsid w:val="006A6C4E"/>
    <w:rsid w:val="006A6C50"/>
    <w:rsid w:val="006A6EE6"/>
    <w:rsid w:val="006A7760"/>
    <w:rsid w:val="006A794B"/>
    <w:rsid w:val="006B121E"/>
    <w:rsid w:val="006B1678"/>
    <w:rsid w:val="006B192D"/>
    <w:rsid w:val="006B30C8"/>
    <w:rsid w:val="006B35CA"/>
    <w:rsid w:val="006B3928"/>
    <w:rsid w:val="006B499D"/>
    <w:rsid w:val="006B5A5F"/>
    <w:rsid w:val="006B6A4A"/>
    <w:rsid w:val="006B706E"/>
    <w:rsid w:val="006B7875"/>
    <w:rsid w:val="006C10CF"/>
    <w:rsid w:val="006C4863"/>
    <w:rsid w:val="006C518D"/>
    <w:rsid w:val="006C66D4"/>
    <w:rsid w:val="006C6EE7"/>
    <w:rsid w:val="006C7495"/>
    <w:rsid w:val="006D10C4"/>
    <w:rsid w:val="006D1F90"/>
    <w:rsid w:val="006D3562"/>
    <w:rsid w:val="006D518B"/>
    <w:rsid w:val="006E1FB3"/>
    <w:rsid w:val="006E22AA"/>
    <w:rsid w:val="006E328E"/>
    <w:rsid w:val="006E4A04"/>
    <w:rsid w:val="006E555E"/>
    <w:rsid w:val="006E61CD"/>
    <w:rsid w:val="006E69B7"/>
    <w:rsid w:val="006E6FDB"/>
    <w:rsid w:val="006E7C62"/>
    <w:rsid w:val="006F0AE4"/>
    <w:rsid w:val="006F0E03"/>
    <w:rsid w:val="006F18F7"/>
    <w:rsid w:val="006F3A5E"/>
    <w:rsid w:val="006F4476"/>
    <w:rsid w:val="006F5216"/>
    <w:rsid w:val="006F5C2A"/>
    <w:rsid w:val="006F67D8"/>
    <w:rsid w:val="007008D4"/>
    <w:rsid w:val="00700F54"/>
    <w:rsid w:val="007032F8"/>
    <w:rsid w:val="00703770"/>
    <w:rsid w:val="00703DA3"/>
    <w:rsid w:val="00704669"/>
    <w:rsid w:val="00704A4C"/>
    <w:rsid w:val="00705A73"/>
    <w:rsid w:val="00705D3C"/>
    <w:rsid w:val="00706A4E"/>
    <w:rsid w:val="00707722"/>
    <w:rsid w:val="0070779F"/>
    <w:rsid w:val="007100B9"/>
    <w:rsid w:val="00711365"/>
    <w:rsid w:val="00711500"/>
    <w:rsid w:val="00711B4D"/>
    <w:rsid w:val="00711B8F"/>
    <w:rsid w:val="00715107"/>
    <w:rsid w:val="00715C58"/>
    <w:rsid w:val="00715EAA"/>
    <w:rsid w:val="00716026"/>
    <w:rsid w:val="00717E61"/>
    <w:rsid w:val="0072010B"/>
    <w:rsid w:val="00720E9D"/>
    <w:rsid w:val="007214FE"/>
    <w:rsid w:val="00721B24"/>
    <w:rsid w:val="00723A65"/>
    <w:rsid w:val="00725744"/>
    <w:rsid w:val="00731C20"/>
    <w:rsid w:val="00731C29"/>
    <w:rsid w:val="007336EB"/>
    <w:rsid w:val="007356AD"/>
    <w:rsid w:val="00735CCA"/>
    <w:rsid w:val="007360D4"/>
    <w:rsid w:val="00737786"/>
    <w:rsid w:val="00737869"/>
    <w:rsid w:val="007416EA"/>
    <w:rsid w:val="00744DAF"/>
    <w:rsid w:val="00746EB7"/>
    <w:rsid w:val="00752A75"/>
    <w:rsid w:val="00754809"/>
    <w:rsid w:val="0075670E"/>
    <w:rsid w:val="00756D3B"/>
    <w:rsid w:val="00757397"/>
    <w:rsid w:val="0075784D"/>
    <w:rsid w:val="00757D27"/>
    <w:rsid w:val="00761B85"/>
    <w:rsid w:val="00761FD6"/>
    <w:rsid w:val="00762343"/>
    <w:rsid w:val="007630E1"/>
    <w:rsid w:val="00764FAB"/>
    <w:rsid w:val="00770454"/>
    <w:rsid w:val="00770672"/>
    <w:rsid w:val="00775848"/>
    <w:rsid w:val="00775CC4"/>
    <w:rsid w:val="007770BC"/>
    <w:rsid w:val="00777E41"/>
    <w:rsid w:val="007803A9"/>
    <w:rsid w:val="007804C2"/>
    <w:rsid w:val="00781B86"/>
    <w:rsid w:val="00784950"/>
    <w:rsid w:val="007853AB"/>
    <w:rsid w:val="0078600A"/>
    <w:rsid w:val="00786952"/>
    <w:rsid w:val="00786BA5"/>
    <w:rsid w:val="007873E8"/>
    <w:rsid w:val="0078771E"/>
    <w:rsid w:val="00791CCE"/>
    <w:rsid w:val="00792A80"/>
    <w:rsid w:val="0079357A"/>
    <w:rsid w:val="007957BB"/>
    <w:rsid w:val="00795C62"/>
    <w:rsid w:val="007965C0"/>
    <w:rsid w:val="007A0CE9"/>
    <w:rsid w:val="007A0DE4"/>
    <w:rsid w:val="007A10BF"/>
    <w:rsid w:val="007A43D1"/>
    <w:rsid w:val="007A45EF"/>
    <w:rsid w:val="007A5986"/>
    <w:rsid w:val="007A7532"/>
    <w:rsid w:val="007B150C"/>
    <w:rsid w:val="007B1676"/>
    <w:rsid w:val="007B4C82"/>
    <w:rsid w:val="007B4C94"/>
    <w:rsid w:val="007B518E"/>
    <w:rsid w:val="007C017A"/>
    <w:rsid w:val="007C139A"/>
    <w:rsid w:val="007C1DD7"/>
    <w:rsid w:val="007C2986"/>
    <w:rsid w:val="007C3D39"/>
    <w:rsid w:val="007C455E"/>
    <w:rsid w:val="007C5295"/>
    <w:rsid w:val="007C56B5"/>
    <w:rsid w:val="007C6087"/>
    <w:rsid w:val="007D0D3D"/>
    <w:rsid w:val="007D16E4"/>
    <w:rsid w:val="007D2812"/>
    <w:rsid w:val="007D2A66"/>
    <w:rsid w:val="007D342F"/>
    <w:rsid w:val="007D41C0"/>
    <w:rsid w:val="007D489E"/>
    <w:rsid w:val="007D533F"/>
    <w:rsid w:val="007D5CDD"/>
    <w:rsid w:val="007D6C77"/>
    <w:rsid w:val="007D7E61"/>
    <w:rsid w:val="007E09A5"/>
    <w:rsid w:val="007E1AEB"/>
    <w:rsid w:val="007E398D"/>
    <w:rsid w:val="007E47F3"/>
    <w:rsid w:val="007E6673"/>
    <w:rsid w:val="007E7132"/>
    <w:rsid w:val="007E7F32"/>
    <w:rsid w:val="007F00EA"/>
    <w:rsid w:val="007F015C"/>
    <w:rsid w:val="007F109E"/>
    <w:rsid w:val="007F14E4"/>
    <w:rsid w:val="007F1B62"/>
    <w:rsid w:val="007F1CAA"/>
    <w:rsid w:val="007F3B3F"/>
    <w:rsid w:val="007F3E9B"/>
    <w:rsid w:val="007F3F22"/>
    <w:rsid w:val="007F5B0C"/>
    <w:rsid w:val="0080090C"/>
    <w:rsid w:val="00800B69"/>
    <w:rsid w:val="00800BA6"/>
    <w:rsid w:val="00801120"/>
    <w:rsid w:val="008019B5"/>
    <w:rsid w:val="00801CF6"/>
    <w:rsid w:val="00802A31"/>
    <w:rsid w:val="00802D75"/>
    <w:rsid w:val="0080300E"/>
    <w:rsid w:val="0080391E"/>
    <w:rsid w:val="00803F7A"/>
    <w:rsid w:val="00805E90"/>
    <w:rsid w:val="00806639"/>
    <w:rsid w:val="0080678D"/>
    <w:rsid w:val="008068EB"/>
    <w:rsid w:val="00807315"/>
    <w:rsid w:val="00807ECB"/>
    <w:rsid w:val="00807EEA"/>
    <w:rsid w:val="00811B34"/>
    <w:rsid w:val="00813033"/>
    <w:rsid w:val="0081469E"/>
    <w:rsid w:val="008159FA"/>
    <w:rsid w:val="008167F8"/>
    <w:rsid w:val="00817460"/>
    <w:rsid w:val="0081748B"/>
    <w:rsid w:val="0081769C"/>
    <w:rsid w:val="00820614"/>
    <w:rsid w:val="008214E3"/>
    <w:rsid w:val="0082376F"/>
    <w:rsid w:val="00823C9E"/>
    <w:rsid w:val="00824257"/>
    <w:rsid w:val="00824F8B"/>
    <w:rsid w:val="00827118"/>
    <w:rsid w:val="00827A59"/>
    <w:rsid w:val="00827F75"/>
    <w:rsid w:val="008305B0"/>
    <w:rsid w:val="008305FD"/>
    <w:rsid w:val="008308AB"/>
    <w:rsid w:val="00830F77"/>
    <w:rsid w:val="00831229"/>
    <w:rsid w:val="008319AE"/>
    <w:rsid w:val="00831D27"/>
    <w:rsid w:val="00832030"/>
    <w:rsid w:val="00832759"/>
    <w:rsid w:val="00833770"/>
    <w:rsid w:val="008338AC"/>
    <w:rsid w:val="0083396D"/>
    <w:rsid w:val="00833BEA"/>
    <w:rsid w:val="0083408E"/>
    <w:rsid w:val="008357BF"/>
    <w:rsid w:val="00835B2F"/>
    <w:rsid w:val="00836991"/>
    <w:rsid w:val="008371F8"/>
    <w:rsid w:val="00837AF5"/>
    <w:rsid w:val="00837D89"/>
    <w:rsid w:val="00841744"/>
    <w:rsid w:val="00841A98"/>
    <w:rsid w:val="00841E62"/>
    <w:rsid w:val="008427BF"/>
    <w:rsid w:val="00843F09"/>
    <w:rsid w:val="0084426B"/>
    <w:rsid w:val="00844682"/>
    <w:rsid w:val="0084474C"/>
    <w:rsid w:val="008460BD"/>
    <w:rsid w:val="008465C6"/>
    <w:rsid w:val="0085178F"/>
    <w:rsid w:val="00853026"/>
    <w:rsid w:val="00854C50"/>
    <w:rsid w:val="00856040"/>
    <w:rsid w:val="00856D6B"/>
    <w:rsid w:val="00857A79"/>
    <w:rsid w:val="00857D7F"/>
    <w:rsid w:val="00860344"/>
    <w:rsid w:val="008605E7"/>
    <w:rsid w:val="0086072E"/>
    <w:rsid w:val="00860DD4"/>
    <w:rsid w:val="0086132B"/>
    <w:rsid w:val="0086252E"/>
    <w:rsid w:val="00862C79"/>
    <w:rsid w:val="0086343E"/>
    <w:rsid w:val="00864174"/>
    <w:rsid w:val="0086482A"/>
    <w:rsid w:val="00867C8A"/>
    <w:rsid w:val="00870061"/>
    <w:rsid w:val="008725A0"/>
    <w:rsid w:val="00877386"/>
    <w:rsid w:val="00883BEB"/>
    <w:rsid w:val="0088404B"/>
    <w:rsid w:val="0088587F"/>
    <w:rsid w:val="00887895"/>
    <w:rsid w:val="008904E5"/>
    <w:rsid w:val="0089095B"/>
    <w:rsid w:val="00892E92"/>
    <w:rsid w:val="008933AD"/>
    <w:rsid w:val="00893921"/>
    <w:rsid w:val="00894579"/>
    <w:rsid w:val="008A0448"/>
    <w:rsid w:val="008A1B92"/>
    <w:rsid w:val="008A22EC"/>
    <w:rsid w:val="008A3F2B"/>
    <w:rsid w:val="008A44C9"/>
    <w:rsid w:val="008A567B"/>
    <w:rsid w:val="008A58A8"/>
    <w:rsid w:val="008A7C1E"/>
    <w:rsid w:val="008B0927"/>
    <w:rsid w:val="008B1E9B"/>
    <w:rsid w:val="008B2E19"/>
    <w:rsid w:val="008B3D35"/>
    <w:rsid w:val="008B5359"/>
    <w:rsid w:val="008B5445"/>
    <w:rsid w:val="008B5986"/>
    <w:rsid w:val="008B6175"/>
    <w:rsid w:val="008B62D0"/>
    <w:rsid w:val="008B7506"/>
    <w:rsid w:val="008B7C02"/>
    <w:rsid w:val="008B7FCC"/>
    <w:rsid w:val="008C002E"/>
    <w:rsid w:val="008C1BDA"/>
    <w:rsid w:val="008C2534"/>
    <w:rsid w:val="008C31EB"/>
    <w:rsid w:val="008C59E9"/>
    <w:rsid w:val="008C6233"/>
    <w:rsid w:val="008C6636"/>
    <w:rsid w:val="008D0398"/>
    <w:rsid w:val="008D0676"/>
    <w:rsid w:val="008D126F"/>
    <w:rsid w:val="008D4BB3"/>
    <w:rsid w:val="008D50E1"/>
    <w:rsid w:val="008D5D7C"/>
    <w:rsid w:val="008D6C95"/>
    <w:rsid w:val="008D77B3"/>
    <w:rsid w:val="008D7867"/>
    <w:rsid w:val="008E1299"/>
    <w:rsid w:val="008E2597"/>
    <w:rsid w:val="008E2896"/>
    <w:rsid w:val="008E384B"/>
    <w:rsid w:val="008E3E99"/>
    <w:rsid w:val="008E4AC0"/>
    <w:rsid w:val="008E563E"/>
    <w:rsid w:val="008E5F4B"/>
    <w:rsid w:val="008E6440"/>
    <w:rsid w:val="008E6649"/>
    <w:rsid w:val="008E7C25"/>
    <w:rsid w:val="008F0C08"/>
    <w:rsid w:val="008F24DB"/>
    <w:rsid w:val="008F4C6F"/>
    <w:rsid w:val="00900780"/>
    <w:rsid w:val="009041C8"/>
    <w:rsid w:val="0090428F"/>
    <w:rsid w:val="0090728C"/>
    <w:rsid w:val="009074DB"/>
    <w:rsid w:val="00910178"/>
    <w:rsid w:val="0091156B"/>
    <w:rsid w:val="009115E0"/>
    <w:rsid w:val="009135F7"/>
    <w:rsid w:val="0091374E"/>
    <w:rsid w:val="0091433B"/>
    <w:rsid w:val="009153C4"/>
    <w:rsid w:val="009155FE"/>
    <w:rsid w:val="009159C3"/>
    <w:rsid w:val="009162ED"/>
    <w:rsid w:val="00916A81"/>
    <w:rsid w:val="0091735A"/>
    <w:rsid w:val="00917952"/>
    <w:rsid w:val="00921398"/>
    <w:rsid w:val="00921FE5"/>
    <w:rsid w:val="00923747"/>
    <w:rsid w:val="00926F49"/>
    <w:rsid w:val="009276FA"/>
    <w:rsid w:val="00927A32"/>
    <w:rsid w:val="009307CF"/>
    <w:rsid w:val="00931AEB"/>
    <w:rsid w:val="00931EFF"/>
    <w:rsid w:val="00934C18"/>
    <w:rsid w:val="00934E0B"/>
    <w:rsid w:val="009351C0"/>
    <w:rsid w:val="00935C17"/>
    <w:rsid w:val="00937356"/>
    <w:rsid w:val="00940A83"/>
    <w:rsid w:val="009414F4"/>
    <w:rsid w:val="00941B28"/>
    <w:rsid w:val="0094217C"/>
    <w:rsid w:val="00942B19"/>
    <w:rsid w:val="00942E0E"/>
    <w:rsid w:val="00943493"/>
    <w:rsid w:val="00947145"/>
    <w:rsid w:val="00951F64"/>
    <w:rsid w:val="0095314B"/>
    <w:rsid w:val="009548A5"/>
    <w:rsid w:val="00955D1F"/>
    <w:rsid w:val="00955D31"/>
    <w:rsid w:val="009574F5"/>
    <w:rsid w:val="00960085"/>
    <w:rsid w:val="009622F2"/>
    <w:rsid w:val="00962383"/>
    <w:rsid w:val="009629B3"/>
    <w:rsid w:val="00962F49"/>
    <w:rsid w:val="00963098"/>
    <w:rsid w:val="00963AA7"/>
    <w:rsid w:val="00964DB9"/>
    <w:rsid w:val="00965391"/>
    <w:rsid w:val="00965BEA"/>
    <w:rsid w:val="00965E73"/>
    <w:rsid w:val="0096688B"/>
    <w:rsid w:val="0097243F"/>
    <w:rsid w:val="00972994"/>
    <w:rsid w:val="00972D99"/>
    <w:rsid w:val="009759BB"/>
    <w:rsid w:val="00975FA2"/>
    <w:rsid w:val="009760F4"/>
    <w:rsid w:val="00976584"/>
    <w:rsid w:val="00976957"/>
    <w:rsid w:val="00980301"/>
    <w:rsid w:val="00980F9D"/>
    <w:rsid w:val="009847FF"/>
    <w:rsid w:val="00985845"/>
    <w:rsid w:val="00985A41"/>
    <w:rsid w:val="00987801"/>
    <w:rsid w:val="009904A7"/>
    <w:rsid w:val="009906A9"/>
    <w:rsid w:val="0099112E"/>
    <w:rsid w:val="00993A3B"/>
    <w:rsid w:val="00993D7E"/>
    <w:rsid w:val="009945B2"/>
    <w:rsid w:val="00994AAE"/>
    <w:rsid w:val="00996D65"/>
    <w:rsid w:val="0099701F"/>
    <w:rsid w:val="00997CBF"/>
    <w:rsid w:val="009A0652"/>
    <w:rsid w:val="009A13B0"/>
    <w:rsid w:val="009A4C4D"/>
    <w:rsid w:val="009A7243"/>
    <w:rsid w:val="009A7817"/>
    <w:rsid w:val="009A7F67"/>
    <w:rsid w:val="009B18F0"/>
    <w:rsid w:val="009B21CE"/>
    <w:rsid w:val="009B251D"/>
    <w:rsid w:val="009B313B"/>
    <w:rsid w:val="009B32E7"/>
    <w:rsid w:val="009B4609"/>
    <w:rsid w:val="009B5801"/>
    <w:rsid w:val="009B5B1F"/>
    <w:rsid w:val="009B602E"/>
    <w:rsid w:val="009B6398"/>
    <w:rsid w:val="009B64C7"/>
    <w:rsid w:val="009B6B1A"/>
    <w:rsid w:val="009B7068"/>
    <w:rsid w:val="009C18EA"/>
    <w:rsid w:val="009C2FFD"/>
    <w:rsid w:val="009C329D"/>
    <w:rsid w:val="009C3BBE"/>
    <w:rsid w:val="009D002D"/>
    <w:rsid w:val="009D03A2"/>
    <w:rsid w:val="009D08A0"/>
    <w:rsid w:val="009D203F"/>
    <w:rsid w:val="009D205B"/>
    <w:rsid w:val="009D221F"/>
    <w:rsid w:val="009D6EA0"/>
    <w:rsid w:val="009E1071"/>
    <w:rsid w:val="009E143E"/>
    <w:rsid w:val="009E227B"/>
    <w:rsid w:val="009E2506"/>
    <w:rsid w:val="009E2576"/>
    <w:rsid w:val="009E3B35"/>
    <w:rsid w:val="009E4A28"/>
    <w:rsid w:val="009E4B5C"/>
    <w:rsid w:val="009E4D6F"/>
    <w:rsid w:val="009E54DF"/>
    <w:rsid w:val="009E6821"/>
    <w:rsid w:val="009E7247"/>
    <w:rsid w:val="009F0C99"/>
    <w:rsid w:val="009F1370"/>
    <w:rsid w:val="009F265B"/>
    <w:rsid w:val="009F28A9"/>
    <w:rsid w:val="009F4238"/>
    <w:rsid w:val="009F5F87"/>
    <w:rsid w:val="009F6298"/>
    <w:rsid w:val="00A005B4"/>
    <w:rsid w:val="00A010FF"/>
    <w:rsid w:val="00A01A95"/>
    <w:rsid w:val="00A03326"/>
    <w:rsid w:val="00A03FFD"/>
    <w:rsid w:val="00A078E6"/>
    <w:rsid w:val="00A1042C"/>
    <w:rsid w:val="00A1060C"/>
    <w:rsid w:val="00A10E9B"/>
    <w:rsid w:val="00A116F1"/>
    <w:rsid w:val="00A13A79"/>
    <w:rsid w:val="00A15397"/>
    <w:rsid w:val="00A1555C"/>
    <w:rsid w:val="00A17EF2"/>
    <w:rsid w:val="00A20F13"/>
    <w:rsid w:val="00A268E0"/>
    <w:rsid w:val="00A27044"/>
    <w:rsid w:val="00A276A3"/>
    <w:rsid w:val="00A278F8"/>
    <w:rsid w:val="00A30298"/>
    <w:rsid w:val="00A3095B"/>
    <w:rsid w:val="00A31A46"/>
    <w:rsid w:val="00A32F16"/>
    <w:rsid w:val="00A334FD"/>
    <w:rsid w:val="00A33BDD"/>
    <w:rsid w:val="00A33CA5"/>
    <w:rsid w:val="00A33CFA"/>
    <w:rsid w:val="00A36BE2"/>
    <w:rsid w:val="00A371DC"/>
    <w:rsid w:val="00A376D2"/>
    <w:rsid w:val="00A40C14"/>
    <w:rsid w:val="00A4239C"/>
    <w:rsid w:val="00A42461"/>
    <w:rsid w:val="00A42D1B"/>
    <w:rsid w:val="00A44C7B"/>
    <w:rsid w:val="00A452BA"/>
    <w:rsid w:val="00A45E0D"/>
    <w:rsid w:val="00A472CE"/>
    <w:rsid w:val="00A47EBC"/>
    <w:rsid w:val="00A51372"/>
    <w:rsid w:val="00A52814"/>
    <w:rsid w:val="00A52A33"/>
    <w:rsid w:val="00A554CF"/>
    <w:rsid w:val="00A556CC"/>
    <w:rsid w:val="00A56377"/>
    <w:rsid w:val="00A5680F"/>
    <w:rsid w:val="00A60FC2"/>
    <w:rsid w:val="00A623E8"/>
    <w:rsid w:val="00A63117"/>
    <w:rsid w:val="00A66335"/>
    <w:rsid w:val="00A66AF9"/>
    <w:rsid w:val="00A66CB4"/>
    <w:rsid w:val="00A71516"/>
    <w:rsid w:val="00A71E4B"/>
    <w:rsid w:val="00A7432B"/>
    <w:rsid w:val="00A76350"/>
    <w:rsid w:val="00A76834"/>
    <w:rsid w:val="00A818EF"/>
    <w:rsid w:val="00A82E58"/>
    <w:rsid w:val="00A83C5D"/>
    <w:rsid w:val="00A85E22"/>
    <w:rsid w:val="00A86150"/>
    <w:rsid w:val="00A870DC"/>
    <w:rsid w:val="00A878DB"/>
    <w:rsid w:val="00A87E4C"/>
    <w:rsid w:val="00A91674"/>
    <w:rsid w:val="00A92185"/>
    <w:rsid w:val="00A92533"/>
    <w:rsid w:val="00A92E29"/>
    <w:rsid w:val="00A93464"/>
    <w:rsid w:val="00A941F4"/>
    <w:rsid w:val="00A96FD6"/>
    <w:rsid w:val="00A9736E"/>
    <w:rsid w:val="00A97C83"/>
    <w:rsid w:val="00AA0252"/>
    <w:rsid w:val="00AA0D51"/>
    <w:rsid w:val="00AA10E2"/>
    <w:rsid w:val="00AA200B"/>
    <w:rsid w:val="00AA286F"/>
    <w:rsid w:val="00AA33F9"/>
    <w:rsid w:val="00AA5105"/>
    <w:rsid w:val="00AA52BF"/>
    <w:rsid w:val="00AA57DE"/>
    <w:rsid w:val="00AA7C3B"/>
    <w:rsid w:val="00AB132C"/>
    <w:rsid w:val="00AB1480"/>
    <w:rsid w:val="00AB25DB"/>
    <w:rsid w:val="00AB45EE"/>
    <w:rsid w:val="00AB4B32"/>
    <w:rsid w:val="00AB4FEA"/>
    <w:rsid w:val="00AB62D1"/>
    <w:rsid w:val="00AB65D9"/>
    <w:rsid w:val="00AB6A9A"/>
    <w:rsid w:val="00AB74E1"/>
    <w:rsid w:val="00AC1D69"/>
    <w:rsid w:val="00AC23A4"/>
    <w:rsid w:val="00AC4343"/>
    <w:rsid w:val="00AD2076"/>
    <w:rsid w:val="00AD557E"/>
    <w:rsid w:val="00AD57B6"/>
    <w:rsid w:val="00AD671B"/>
    <w:rsid w:val="00AE0913"/>
    <w:rsid w:val="00AE3E57"/>
    <w:rsid w:val="00AE46A8"/>
    <w:rsid w:val="00AE46B4"/>
    <w:rsid w:val="00AE52ED"/>
    <w:rsid w:val="00AE53E7"/>
    <w:rsid w:val="00AE6576"/>
    <w:rsid w:val="00AF053F"/>
    <w:rsid w:val="00AF133A"/>
    <w:rsid w:val="00AF1503"/>
    <w:rsid w:val="00AF1659"/>
    <w:rsid w:val="00AF190F"/>
    <w:rsid w:val="00AF1BFA"/>
    <w:rsid w:val="00AF2297"/>
    <w:rsid w:val="00AF2A0C"/>
    <w:rsid w:val="00AF4D48"/>
    <w:rsid w:val="00AF4DE5"/>
    <w:rsid w:val="00AF602F"/>
    <w:rsid w:val="00B001BC"/>
    <w:rsid w:val="00B006C8"/>
    <w:rsid w:val="00B00E77"/>
    <w:rsid w:val="00B00F2F"/>
    <w:rsid w:val="00B02CC7"/>
    <w:rsid w:val="00B0346D"/>
    <w:rsid w:val="00B0539E"/>
    <w:rsid w:val="00B076D7"/>
    <w:rsid w:val="00B10844"/>
    <w:rsid w:val="00B10F7B"/>
    <w:rsid w:val="00B11A3F"/>
    <w:rsid w:val="00B11BFA"/>
    <w:rsid w:val="00B12A39"/>
    <w:rsid w:val="00B13585"/>
    <w:rsid w:val="00B144BD"/>
    <w:rsid w:val="00B1517C"/>
    <w:rsid w:val="00B161A1"/>
    <w:rsid w:val="00B168FE"/>
    <w:rsid w:val="00B16AB9"/>
    <w:rsid w:val="00B16CBA"/>
    <w:rsid w:val="00B17229"/>
    <w:rsid w:val="00B20B43"/>
    <w:rsid w:val="00B20C63"/>
    <w:rsid w:val="00B2244A"/>
    <w:rsid w:val="00B230C0"/>
    <w:rsid w:val="00B24DD9"/>
    <w:rsid w:val="00B25615"/>
    <w:rsid w:val="00B332D6"/>
    <w:rsid w:val="00B34482"/>
    <w:rsid w:val="00B3732A"/>
    <w:rsid w:val="00B408DF"/>
    <w:rsid w:val="00B409E0"/>
    <w:rsid w:val="00B40A3C"/>
    <w:rsid w:val="00B41744"/>
    <w:rsid w:val="00B417E5"/>
    <w:rsid w:val="00B41D42"/>
    <w:rsid w:val="00B4263D"/>
    <w:rsid w:val="00B42A59"/>
    <w:rsid w:val="00B4428F"/>
    <w:rsid w:val="00B452AA"/>
    <w:rsid w:val="00B45D5F"/>
    <w:rsid w:val="00B47555"/>
    <w:rsid w:val="00B50C2B"/>
    <w:rsid w:val="00B513A2"/>
    <w:rsid w:val="00B5230F"/>
    <w:rsid w:val="00B52992"/>
    <w:rsid w:val="00B52EEC"/>
    <w:rsid w:val="00B52FD0"/>
    <w:rsid w:val="00B53CEF"/>
    <w:rsid w:val="00B553C8"/>
    <w:rsid w:val="00B561CB"/>
    <w:rsid w:val="00B564C8"/>
    <w:rsid w:val="00B570AD"/>
    <w:rsid w:val="00B60789"/>
    <w:rsid w:val="00B61390"/>
    <w:rsid w:val="00B634B9"/>
    <w:rsid w:val="00B648DD"/>
    <w:rsid w:val="00B64BE7"/>
    <w:rsid w:val="00B679F6"/>
    <w:rsid w:val="00B67C50"/>
    <w:rsid w:val="00B7231A"/>
    <w:rsid w:val="00B729CA"/>
    <w:rsid w:val="00B7310C"/>
    <w:rsid w:val="00B738F0"/>
    <w:rsid w:val="00B7430B"/>
    <w:rsid w:val="00B7559C"/>
    <w:rsid w:val="00B75EBF"/>
    <w:rsid w:val="00B809F8"/>
    <w:rsid w:val="00B833F1"/>
    <w:rsid w:val="00B837C1"/>
    <w:rsid w:val="00B85A27"/>
    <w:rsid w:val="00B85D42"/>
    <w:rsid w:val="00B86039"/>
    <w:rsid w:val="00B87730"/>
    <w:rsid w:val="00B91405"/>
    <w:rsid w:val="00B91C16"/>
    <w:rsid w:val="00B928DB"/>
    <w:rsid w:val="00B93555"/>
    <w:rsid w:val="00B947C2"/>
    <w:rsid w:val="00B97326"/>
    <w:rsid w:val="00B973F5"/>
    <w:rsid w:val="00BA1C01"/>
    <w:rsid w:val="00BA348D"/>
    <w:rsid w:val="00BA3538"/>
    <w:rsid w:val="00BA6482"/>
    <w:rsid w:val="00BA6964"/>
    <w:rsid w:val="00BA70E7"/>
    <w:rsid w:val="00BA7359"/>
    <w:rsid w:val="00BB0DFA"/>
    <w:rsid w:val="00BB0EAC"/>
    <w:rsid w:val="00BB0F6C"/>
    <w:rsid w:val="00BB216A"/>
    <w:rsid w:val="00BB231A"/>
    <w:rsid w:val="00BB2D12"/>
    <w:rsid w:val="00BB382F"/>
    <w:rsid w:val="00BB3F65"/>
    <w:rsid w:val="00BB44C2"/>
    <w:rsid w:val="00BB4713"/>
    <w:rsid w:val="00BB599E"/>
    <w:rsid w:val="00BB6320"/>
    <w:rsid w:val="00BC090E"/>
    <w:rsid w:val="00BC11AD"/>
    <w:rsid w:val="00BC4F10"/>
    <w:rsid w:val="00BC6A65"/>
    <w:rsid w:val="00BC6D30"/>
    <w:rsid w:val="00BD198E"/>
    <w:rsid w:val="00BD1E7F"/>
    <w:rsid w:val="00BD28EC"/>
    <w:rsid w:val="00BD3F61"/>
    <w:rsid w:val="00BD4E30"/>
    <w:rsid w:val="00BD6121"/>
    <w:rsid w:val="00BE19A2"/>
    <w:rsid w:val="00BE22A0"/>
    <w:rsid w:val="00BE3A14"/>
    <w:rsid w:val="00BE5B51"/>
    <w:rsid w:val="00BE70D7"/>
    <w:rsid w:val="00BE7449"/>
    <w:rsid w:val="00BE7A75"/>
    <w:rsid w:val="00BF08CB"/>
    <w:rsid w:val="00BF165D"/>
    <w:rsid w:val="00BF19A8"/>
    <w:rsid w:val="00BF22AA"/>
    <w:rsid w:val="00BF5925"/>
    <w:rsid w:val="00BF5A52"/>
    <w:rsid w:val="00BF6837"/>
    <w:rsid w:val="00BF7DB2"/>
    <w:rsid w:val="00BF7E95"/>
    <w:rsid w:val="00C00C04"/>
    <w:rsid w:val="00C01E4A"/>
    <w:rsid w:val="00C044DA"/>
    <w:rsid w:val="00C044EA"/>
    <w:rsid w:val="00C04AA6"/>
    <w:rsid w:val="00C060B8"/>
    <w:rsid w:val="00C07B4E"/>
    <w:rsid w:val="00C12FDB"/>
    <w:rsid w:val="00C1323F"/>
    <w:rsid w:val="00C13B07"/>
    <w:rsid w:val="00C14977"/>
    <w:rsid w:val="00C16656"/>
    <w:rsid w:val="00C1677E"/>
    <w:rsid w:val="00C17CA6"/>
    <w:rsid w:val="00C200B6"/>
    <w:rsid w:val="00C2028B"/>
    <w:rsid w:val="00C243B2"/>
    <w:rsid w:val="00C2469A"/>
    <w:rsid w:val="00C247A0"/>
    <w:rsid w:val="00C261F0"/>
    <w:rsid w:val="00C2692B"/>
    <w:rsid w:val="00C2697E"/>
    <w:rsid w:val="00C303B2"/>
    <w:rsid w:val="00C31F8C"/>
    <w:rsid w:val="00C3212B"/>
    <w:rsid w:val="00C33127"/>
    <w:rsid w:val="00C363E6"/>
    <w:rsid w:val="00C401E5"/>
    <w:rsid w:val="00C42E19"/>
    <w:rsid w:val="00C44A7F"/>
    <w:rsid w:val="00C467C8"/>
    <w:rsid w:val="00C46FD3"/>
    <w:rsid w:val="00C51730"/>
    <w:rsid w:val="00C51D7D"/>
    <w:rsid w:val="00C52C45"/>
    <w:rsid w:val="00C532A6"/>
    <w:rsid w:val="00C54A23"/>
    <w:rsid w:val="00C54C79"/>
    <w:rsid w:val="00C55A5D"/>
    <w:rsid w:val="00C578C9"/>
    <w:rsid w:val="00C61F14"/>
    <w:rsid w:val="00C629F8"/>
    <w:rsid w:val="00C637DB"/>
    <w:rsid w:val="00C65DC6"/>
    <w:rsid w:val="00C67586"/>
    <w:rsid w:val="00C67CA4"/>
    <w:rsid w:val="00C717C5"/>
    <w:rsid w:val="00C76911"/>
    <w:rsid w:val="00C76A05"/>
    <w:rsid w:val="00C76F7D"/>
    <w:rsid w:val="00C776B8"/>
    <w:rsid w:val="00C77A24"/>
    <w:rsid w:val="00C77ADB"/>
    <w:rsid w:val="00C77E6E"/>
    <w:rsid w:val="00C8187E"/>
    <w:rsid w:val="00C82BA7"/>
    <w:rsid w:val="00C83160"/>
    <w:rsid w:val="00C833DA"/>
    <w:rsid w:val="00C83B20"/>
    <w:rsid w:val="00C85335"/>
    <w:rsid w:val="00C85432"/>
    <w:rsid w:val="00C85E3A"/>
    <w:rsid w:val="00C86B18"/>
    <w:rsid w:val="00C8729B"/>
    <w:rsid w:val="00C875F2"/>
    <w:rsid w:val="00C91EF8"/>
    <w:rsid w:val="00C92AC2"/>
    <w:rsid w:val="00C934F5"/>
    <w:rsid w:val="00C94580"/>
    <w:rsid w:val="00C94957"/>
    <w:rsid w:val="00C95242"/>
    <w:rsid w:val="00C96358"/>
    <w:rsid w:val="00C970CC"/>
    <w:rsid w:val="00CA3AE3"/>
    <w:rsid w:val="00CA3C17"/>
    <w:rsid w:val="00CA4E89"/>
    <w:rsid w:val="00CA5FEB"/>
    <w:rsid w:val="00CA74AC"/>
    <w:rsid w:val="00CA7F24"/>
    <w:rsid w:val="00CB02DD"/>
    <w:rsid w:val="00CB0B53"/>
    <w:rsid w:val="00CB17E0"/>
    <w:rsid w:val="00CB189A"/>
    <w:rsid w:val="00CB2884"/>
    <w:rsid w:val="00CB2CA7"/>
    <w:rsid w:val="00CB3644"/>
    <w:rsid w:val="00CB3FB8"/>
    <w:rsid w:val="00CB4EEE"/>
    <w:rsid w:val="00CB56C7"/>
    <w:rsid w:val="00CB6F96"/>
    <w:rsid w:val="00CC08DB"/>
    <w:rsid w:val="00CC0F18"/>
    <w:rsid w:val="00CC1B11"/>
    <w:rsid w:val="00CC41E6"/>
    <w:rsid w:val="00CC6908"/>
    <w:rsid w:val="00CC733D"/>
    <w:rsid w:val="00CC7DD9"/>
    <w:rsid w:val="00CD18D1"/>
    <w:rsid w:val="00CD1A9A"/>
    <w:rsid w:val="00CD22A0"/>
    <w:rsid w:val="00CD3122"/>
    <w:rsid w:val="00CD3312"/>
    <w:rsid w:val="00CD3E96"/>
    <w:rsid w:val="00CD7C78"/>
    <w:rsid w:val="00CE148B"/>
    <w:rsid w:val="00CE203C"/>
    <w:rsid w:val="00CE75AD"/>
    <w:rsid w:val="00CF0896"/>
    <w:rsid w:val="00CF0C2E"/>
    <w:rsid w:val="00CF3429"/>
    <w:rsid w:val="00CF458C"/>
    <w:rsid w:val="00CF66E3"/>
    <w:rsid w:val="00CF6EF4"/>
    <w:rsid w:val="00CF7850"/>
    <w:rsid w:val="00CF78DA"/>
    <w:rsid w:val="00D00844"/>
    <w:rsid w:val="00D00CFD"/>
    <w:rsid w:val="00D01254"/>
    <w:rsid w:val="00D02234"/>
    <w:rsid w:val="00D025DF"/>
    <w:rsid w:val="00D02E5A"/>
    <w:rsid w:val="00D03132"/>
    <w:rsid w:val="00D04DDF"/>
    <w:rsid w:val="00D052AC"/>
    <w:rsid w:val="00D06D31"/>
    <w:rsid w:val="00D11954"/>
    <w:rsid w:val="00D1290D"/>
    <w:rsid w:val="00D1320A"/>
    <w:rsid w:val="00D14DCF"/>
    <w:rsid w:val="00D15996"/>
    <w:rsid w:val="00D17CC2"/>
    <w:rsid w:val="00D20156"/>
    <w:rsid w:val="00D21935"/>
    <w:rsid w:val="00D219EC"/>
    <w:rsid w:val="00D21C62"/>
    <w:rsid w:val="00D232B1"/>
    <w:rsid w:val="00D23B74"/>
    <w:rsid w:val="00D23DF3"/>
    <w:rsid w:val="00D24B28"/>
    <w:rsid w:val="00D24BEB"/>
    <w:rsid w:val="00D25170"/>
    <w:rsid w:val="00D25BC0"/>
    <w:rsid w:val="00D30371"/>
    <w:rsid w:val="00D312EE"/>
    <w:rsid w:val="00D31F9D"/>
    <w:rsid w:val="00D3363E"/>
    <w:rsid w:val="00D35AD1"/>
    <w:rsid w:val="00D35C66"/>
    <w:rsid w:val="00D35DC0"/>
    <w:rsid w:val="00D37D56"/>
    <w:rsid w:val="00D41A4B"/>
    <w:rsid w:val="00D437A5"/>
    <w:rsid w:val="00D4476A"/>
    <w:rsid w:val="00D46602"/>
    <w:rsid w:val="00D46BDD"/>
    <w:rsid w:val="00D47161"/>
    <w:rsid w:val="00D47948"/>
    <w:rsid w:val="00D47C96"/>
    <w:rsid w:val="00D513C4"/>
    <w:rsid w:val="00D560D5"/>
    <w:rsid w:val="00D5654C"/>
    <w:rsid w:val="00D571F6"/>
    <w:rsid w:val="00D57FAE"/>
    <w:rsid w:val="00D60693"/>
    <w:rsid w:val="00D610E5"/>
    <w:rsid w:val="00D61536"/>
    <w:rsid w:val="00D6230F"/>
    <w:rsid w:val="00D638F1"/>
    <w:rsid w:val="00D64933"/>
    <w:rsid w:val="00D64F59"/>
    <w:rsid w:val="00D6678B"/>
    <w:rsid w:val="00D66C88"/>
    <w:rsid w:val="00D71D76"/>
    <w:rsid w:val="00D725EF"/>
    <w:rsid w:val="00D72872"/>
    <w:rsid w:val="00D743A5"/>
    <w:rsid w:val="00D76B23"/>
    <w:rsid w:val="00D816A1"/>
    <w:rsid w:val="00D829FC"/>
    <w:rsid w:val="00D8321D"/>
    <w:rsid w:val="00D8347C"/>
    <w:rsid w:val="00D85AED"/>
    <w:rsid w:val="00D9065A"/>
    <w:rsid w:val="00D91332"/>
    <w:rsid w:val="00D91CA3"/>
    <w:rsid w:val="00D93592"/>
    <w:rsid w:val="00D93BB4"/>
    <w:rsid w:val="00D94C4D"/>
    <w:rsid w:val="00D94F6A"/>
    <w:rsid w:val="00D95972"/>
    <w:rsid w:val="00D97046"/>
    <w:rsid w:val="00DA0F90"/>
    <w:rsid w:val="00DA11E2"/>
    <w:rsid w:val="00DA1810"/>
    <w:rsid w:val="00DA25B9"/>
    <w:rsid w:val="00DA2893"/>
    <w:rsid w:val="00DA2F41"/>
    <w:rsid w:val="00DA469A"/>
    <w:rsid w:val="00DA47CB"/>
    <w:rsid w:val="00DA4FEB"/>
    <w:rsid w:val="00DA50BA"/>
    <w:rsid w:val="00DA69A6"/>
    <w:rsid w:val="00DA7B64"/>
    <w:rsid w:val="00DB1A86"/>
    <w:rsid w:val="00DB21CF"/>
    <w:rsid w:val="00DB2CFB"/>
    <w:rsid w:val="00DB3D4D"/>
    <w:rsid w:val="00DB4AFF"/>
    <w:rsid w:val="00DB547B"/>
    <w:rsid w:val="00DB5FF5"/>
    <w:rsid w:val="00DB6250"/>
    <w:rsid w:val="00DB6D71"/>
    <w:rsid w:val="00DC04B1"/>
    <w:rsid w:val="00DC0DB4"/>
    <w:rsid w:val="00DC0EDF"/>
    <w:rsid w:val="00DC2AFD"/>
    <w:rsid w:val="00DC4ECD"/>
    <w:rsid w:val="00DC5486"/>
    <w:rsid w:val="00DC595A"/>
    <w:rsid w:val="00DC5A4A"/>
    <w:rsid w:val="00DD098A"/>
    <w:rsid w:val="00DD5A4D"/>
    <w:rsid w:val="00DD5C36"/>
    <w:rsid w:val="00DD7AD0"/>
    <w:rsid w:val="00DE076A"/>
    <w:rsid w:val="00DE11E4"/>
    <w:rsid w:val="00DE1850"/>
    <w:rsid w:val="00DE53D3"/>
    <w:rsid w:val="00DE6AC2"/>
    <w:rsid w:val="00DF1663"/>
    <w:rsid w:val="00DF25DA"/>
    <w:rsid w:val="00DF27D5"/>
    <w:rsid w:val="00DF34C9"/>
    <w:rsid w:val="00DF3587"/>
    <w:rsid w:val="00DF59EC"/>
    <w:rsid w:val="00DF6DB9"/>
    <w:rsid w:val="00DF7C89"/>
    <w:rsid w:val="00E0012D"/>
    <w:rsid w:val="00E00269"/>
    <w:rsid w:val="00E009C9"/>
    <w:rsid w:val="00E028B5"/>
    <w:rsid w:val="00E032AF"/>
    <w:rsid w:val="00E04BE6"/>
    <w:rsid w:val="00E10DAF"/>
    <w:rsid w:val="00E11004"/>
    <w:rsid w:val="00E115AE"/>
    <w:rsid w:val="00E141FF"/>
    <w:rsid w:val="00E14BDC"/>
    <w:rsid w:val="00E14D76"/>
    <w:rsid w:val="00E15B76"/>
    <w:rsid w:val="00E169D6"/>
    <w:rsid w:val="00E21171"/>
    <w:rsid w:val="00E21CC5"/>
    <w:rsid w:val="00E2339C"/>
    <w:rsid w:val="00E23965"/>
    <w:rsid w:val="00E23D80"/>
    <w:rsid w:val="00E24029"/>
    <w:rsid w:val="00E243EF"/>
    <w:rsid w:val="00E24795"/>
    <w:rsid w:val="00E24CF1"/>
    <w:rsid w:val="00E253AC"/>
    <w:rsid w:val="00E25687"/>
    <w:rsid w:val="00E25EBA"/>
    <w:rsid w:val="00E25F44"/>
    <w:rsid w:val="00E2615A"/>
    <w:rsid w:val="00E270E7"/>
    <w:rsid w:val="00E27822"/>
    <w:rsid w:val="00E3106B"/>
    <w:rsid w:val="00E32742"/>
    <w:rsid w:val="00E33ED0"/>
    <w:rsid w:val="00E3451F"/>
    <w:rsid w:val="00E35F94"/>
    <w:rsid w:val="00E361D7"/>
    <w:rsid w:val="00E364DD"/>
    <w:rsid w:val="00E402E5"/>
    <w:rsid w:val="00E406C5"/>
    <w:rsid w:val="00E40C30"/>
    <w:rsid w:val="00E417C8"/>
    <w:rsid w:val="00E4219B"/>
    <w:rsid w:val="00E4258D"/>
    <w:rsid w:val="00E43F88"/>
    <w:rsid w:val="00E47140"/>
    <w:rsid w:val="00E472EA"/>
    <w:rsid w:val="00E4737C"/>
    <w:rsid w:val="00E51BDE"/>
    <w:rsid w:val="00E529A9"/>
    <w:rsid w:val="00E52E98"/>
    <w:rsid w:val="00E52EC3"/>
    <w:rsid w:val="00E52EDA"/>
    <w:rsid w:val="00E54B39"/>
    <w:rsid w:val="00E573ED"/>
    <w:rsid w:val="00E57924"/>
    <w:rsid w:val="00E57AF8"/>
    <w:rsid w:val="00E60242"/>
    <w:rsid w:val="00E6079B"/>
    <w:rsid w:val="00E6320E"/>
    <w:rsid w:val="00E66AC1"/>
    <w:rsid w:val="00E67322"/>
    <w:rsid w:val="00E7074D"/>
    <w:rsid w:val="00E709BC"/>
    <w:rsid w:val="00E70FBF"/>
    <w:rsid w:val="00E71F7D"/>
    <w:rsid w:val="00E73AAC"/>
    <w:rsid w:val="00E7429A"/>
    <w:rsid w:val="00E759EA"/>
    <w:rsid w:val="00E826F2"/>
    <w:rsid w:val="00E82BA3"/>
    <w:rsid w:val="00E83364"/>
    <w:rsid w:val="00E83760"/>
    <w:rsid w:val="00E839D0"/>
    <w:rsid w:val="00E845EE"/>
    <w:rsid w:val="00E84E7D"/>
    <w:rsid w:val="00E857BE"/>
    <w:rsid w:val="00E85F71"/>
    <w:rsid w:val="00E872C7"/>
    <w:rsid w:val="00E872F7"/>
    <w:rsid w:val="00E87D25"/>
    <w:rsid w:val="00E91235"/>
    <w:rsid w:val="00E93168"/>
    <w:rsid w:val="00E93D65"/>
    <w:rsid w:val="00E95604"/>
    <w:rsid w:val="00E96008"/>
    <w:rsid w:val="00E96D2D"/>
    <w:rsid w:val="00E96E3F"/>
    <w:rsid w:val="00E97C1C"/>
    <w:rsid w:val="00EA05BB"/>
    <w:rsid w:val="00EA2650"/>
    <w:rsid w:val="00EA2E4F"/>
    <w:rsid w:val="00EA767E"/>
    <w:rsid w:val="00EA7D37"/>
    <w:rsid w:val="00EA7E9F"/>
    <w:rsid w:val="00EB0B09"/>
    <w:rsid w:val="00EB1F14"/>
    <w:rsid w:val="00EB2CAF"/>
    <w:rsid w:val="00EB30AB"/>
    <w:rsid w:val="00EB310D"/>
    <w:rsid w:val="00EB538A"/>
    <w:rsid w:val="00EC2D49"/>
    <w:rsid w:val="00EC3507"/>
    <w:rsid w:val="00EC35ED"/>
    <w:rsid w:val="00EC54ED"/>
    <w:rsid w:val="00EC6130"/>
    <w:rsid w:val="00EC754C"/>
    <w:rsid w:val="00ED186D"/>
    <w:rsid w:val="00ED1C51"/>
    <w:rsid w:val="00ED1F73"/>
    <w:rsid w:val="00ED1FF6"/>
    <w:rsid w:val="00ED3871"/>
    <w:rsid w:val="00ED3A3A"/>
    <w:rsid w:val="00ED40D9"/>
    <w:rsid w:val="00ED7397"/>
    <w:rsid w:val="00EE1825"/>
    <w:rsid w:val="00EE1CB9"/>
    <w:rsid w:val="00EE2A06"/>
    <w:rsid w:val="00EE5BCD"/>
    <w:rsid w:val="00EE6AD9"/>
    <w:rsid w:val="00EE72A7"/>
    <w:rsid w:val="00EE7746"/>
    <w:rsid w:val="00EF0819"/>
    <w:rsid w:val="00EF36E4"/>
    <w:rsid w:val="00EF5617"/>
    <w:rsid w:val="00EF5818"/>
    <w:rsid w:val="00EF670A"/>
    <w:rsid w:val="00F00435"/>
    <w:rsid w:val="00F00BE7"/>
    <w:rsid w:val="00F013C7"/>
    <w:rsid w:val="00F0155A"/>
    <w:rsid w:val="00F01A44"/>
    <w:rsid w:val="00F02758"/>
    <w:rsid w:val="00F02FE0"/>
    <w:rsid w:val="00F033D4"/>
    <w:rsid w:val="00F046F8"/>
    <w:rsid w:val="00F04DDF"/>
    <w:rsid w:val="00F051F2"/>
    <w:rsid w:val="00F123CC"/>
    <w:rsid w:val="00F144F2"/>
    <w:rsid w:val="00F148E7"/>
    <w:rsid w:val="00F153F8"/>
    <w:rsid w:val="00F1561F"/>
    <w:rsid w:val="00F162B9"/>
    <w:rsid w:val="00F170CB"/>
    <w:rsid w:val="00F214A2"/>
    <w:rsid w:val="00F21661"/>
    <w:rsid w:val="00F25234"/>
    <w:rsid w:val="00F25B03"/>
    <w:rsid w:val="00F27EE0"/>
    <w:rsid w:val="00F32DEB"/>
    <w:rsid w:val="00F33841"/>
    <w:rsid w:val="00F33944"/>
    <w:rsid w:val="00F33D8E"/>
    <w:rsid w:val="00F33E8B"/>
    <w:rsid w:val="00F34289"/>
    <w:rsid w:val="00F37493"/>
    <w:rsid w:val="00F413BB"/>
    <w:rsid w:val="00F417DF"/>
    <w:rsid w:val="00F41967"/>
    <w:rsid w:val="00F4224E"/>
    <w:rsid w:val="00F4312A"/>
    <w:rsid w:val="00F43606"/>
    <w:rsid w:val="00F447C2"/>
    <w:rsid w:val="00F46E6A"/>
    <w:rsid w:val="00F47100"/>
    <w:rsid w:val="00F47208"/>
    <w:rsid w:val="00F501F5"/>
    <w:rsid w:val="00F51D01"/>
    <w:rsid w:val="00F5311D"/>
    <w:rsid w:val="00F5535F"/>
    <w:rsid w:val="00F55365"/>
    <w:rsid w:val="00F5616D"/>
    <w:rsid w:val="00F5687C"/>
    <w:rsid w:val="00F5695D"/>
    <w:rsid w:val="00F57810"/>
    <w:rsid w:val="00F57CD4"/>
    <w:rsid w:val="00F57D0F"/>
    <w:rsid w:val="00F60C56"/>
    <w:rsid w:val="00F61633"/>
    <w:rsid w:val="00F619AE"/>
    <w:rsid w:val="00F628B4"/>
    <w:rsid w:val="00F62AD0"/>
    <w:rsid w:val="00F6353B"/>
    <w:rsid w:val="00F656BB"/>
    <w:rsid w:val="00F66F6E"/>
    <w:rsid w:val="00F679E8"/>
    <w:rsid w:val="00F67A57"/>
    <w:rsid w:val="00F708BE"/>
    <w:rsid w:val="00F70E47"/>
    <w:rsid w:val="00F73E25"/>
    <w:rsid w:val="00F75140"/>
    <w:rsid w:val="00F75CAD"/>
    <w:rsid w:val="00F75F25"/>
    <w:rsid w:val="00F7625B"/>
    <w:rsid w:val="00F80CDB"/>
    <w:rsid w:val="00F81945"/>
    <w:rsid w:val="00F822E4"/>
    <w:rsid w:val="00F831A6"/>
    <w:rsid w:val="00F843F5"/>
    <w:rsid w:val="00F84464"/>
    <w:rsid w:val="00F85343"/>
    <w:rsid w:val="00F87397"/>
    <w:rsid w:val="00F87E49"/>
    <w:rsid w:val="00F90843"/>
    <w:rsid w:val="00F918B9"/>
    <w:rsid w:val="00F919A3"/>
    <w:rsid w:val="00F93EC8"/>
    <w:rsid w:val="00F97727"/>
    <w:rsid w:val="00FA0C93"/>
    <w:rsid w:val="00FA2398"/>
    <w:rsid w:val="00FA7960"/>
    <w:rsid w:val="00FB0385"/>
    <w:rsid w:val="00FB049F"/>
    <w:rsid w:val="00FB0508"/>
    <w:rsid w:val="00FB0AB5"/>
    <w:rsid w:val="00FB0EF5"/>
    <w:rsid w:val="00FB35B0"/>
    <w:rsid w:val="00FB3F2D"/>
    <w:rsid w:val="00FB4B6E"/>
    <w:rsid w:val="00FB5892"/>
    <w:rsid w:val="00FB5E8A"/>
    <w:rsid w:val="00FB6FF9"/>
    <w:rsid w:val="00FB7011"/>
    <w:rsid w:val="00FC06BF"/>
    <w:rsid w:val="00FC204B"/>
    <w:rsid w:val="00FC2876"/>
    <w:rsid w:val="00FC2D70"/>
    <w:rsid w:val="00FC342B"/>
    <w:rsid w:val="00FC3D79"/>
    <w:rsid w:val="00FC44C1"/>
    <w:rsid w:val="00FC4981"/>
    <w:rsid w:val="00FC4CE7"/>
    <w:rsid w:val="00FC5BBD"/>
    <w:rsid w:val="00FC64BF"/>
    <w:rsid w:val="00FC655C"/>
    <w:rsid w:val="00FC7C12"/>
    <w:rsid w:val="00FC7EAA"/>
    <w:rsid w:val="00FD0F87"/>
    <w:rsid w:val="00FD15A9"/>
    <w:rsid w:val="00FD2634"/>
    <w:rsid w:val="00FD5EC6"/>
    <w:rsid w:val="00FD615D"/>
    <w:rsid w:val="00FE0A65"/>
    <w:rsid w:val="00FE0D4C"/>
    <w:rsid w:val="00FE0EDB"/>
    <w:rsid w:val="00FE25EE"/>
    <w:rsid w:val="00FE39F4"/>
    <w:rsid w:val="00FE43D0"/>
    <w:rsid w:val="00FE5164"/>
    <w:rsid w:val="00FE643C"/>
    <w:rsid w:val="00FE6E01"/>
    <w:rsid w:val="00FE769F"/>
    <w:rsid w:val="00FE7D2F"/>
    <w:rsid w:val="00FE7EB0"/>
    <w:rsid w:val="00FF1E5B"/>
    <w:rsid w:val="00FF2AAE"/>
    <w:rsid w:val="00FF3F2C"/>
    <w:rsid w:val="00FF43A1"/>
    <w:rsid w:val="00FF445F"/>
    <w:rsid w:val="00FF4E39"/>
    <w:rsid w:val="00FF593E"/>
    <w:rsid w:val="00FF6D72"/>
    <w:rsid w:val="00FF70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C48F29B"/>
  <w14:defaultImageDpi w14:val="32767"/>
  <w15:docId w15:val="{FA9E8EEF-4F93-4A34-B205-C22DFA59AE6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color w:val="000000" w:themeColor="text1"/>
        <w:kern w:val="2"/>
        <w:sz w:val="28"/>
        <w:szCs w:val="28"/>
        <w:lang w:val="ru-RU" w:eastAsia="en-US" w:bidi="ar-SA"/>
        <w14:ligatures w14:val="standardContextual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2">
    <w:name w:val="Normal"/>
    <w:qFormat/>
    <w:rsid w:val="00E15B76"/>
    <w:rPr>
      <w:rFonts w:ascii="Times New Roman" w:hAnsi="Times New Roman"/>
    </w:rPr>
  </w:style>
  <w:style w:type="paragraph" w:styleId="1">
    <w:name w:val="heading 1"/>
    <w:basedOn w:val="a2"/>
    <w:next w:val="a2"/>
    <w:link w:val="10"/>
    <w:uiPriority w:val="9"/>
    <w:qFormat/>
    <w:rsid w:val="00B738F0"/>
    <w:pPr>
      <w:keepNext/>
      <w:keepLines/>
      <w:numPr>
        <w:numId w:val="16"/>
      </w:numPr>
      <w:spacing w:before="280" w:after="280"/>
      <w:ind w:firstLine="0"/>
      <w:contextualSpacing/>
      <w:jc w:val="center"/>
      <w:outlineLvl w:val="0"/>
    </w:pPr>
    <w:rPr>
      <w:rFonts w:eastAsiaTheme="majorEastAsia" w:cstheme="majorBidi"/>
      <w:b/>
      <w:caps/>
      <w:szCs w:val="40"/>
    </w:rPr>
  </w:style>
  <w:style w:type="paragraph" w:styleId="2">
    <w:name w:val="heading 2"/>
    <w:basedOn w:val="a2"/>
    <w:next w:val="a2"/>
    <w:link w:val="20"/>
    <w:uiPriority w:val="9"/>
    <w:unhideWhenUsed/>
    <w:qFormat/>
    <w:rsid w:val="00CB189A"/>
    <w:pPr>
      <w:keepNext/>
      <w:keepLines/>
      <w:numPr>
        <w:ilvl w:val="1"/>
        <w:numId w:val="16"/>
      </w:numPr>
      <w:spacing w:before="280" w:after="280"/>
      <w:contextualSpacing/>
      <w:outlineLvl w:val="1"/>
    </w:pPr>
    <w:rPr>
      <w:rFonts w:eastAsiaTheme="majorEastAsia" w:cstheme="majorBidi"/>
      <w:b/>
      <w:bCs/>
      <w:szCs w:val="32"/>
    </w:rPr>
  </w:style>
  <w:style w:type="paragraph" w:styleId="3">
    <w:name w:val="heading 3"/>
    <w:basedOn w:val="a2"/>
    <w:next w:val="a2"/>
    <w:link w:val="30"/>
    <w:uiPriority w:val="9"/>
    <w:semiHidden/>
    <w:unhideWhenUsed/>
    <w:qFormat/>
    <w:rsid w:val="009D6EA0"/>
    <w:pPr>
      <w:keepNext/>
      <w:keepLines/>
      <w:numPr>
        <w:ilvl w:val="2"/>
        <w:numId w:val="16"/>
      </w:numPr>
      <w:spacing w:before="280" w:after="280"/>
      <w:contextualSpacing/>
      <w:outlineLvl w:val="2"/>
    </w:pPr>
    <w:rPr>
      <w:rFonts w:eastAsiaTheme="majorEastAsia" w:cstheme="majorBidi"/>
      <w:b/>
    </w:rPr>
  </w:style>
  <w:style w:type="paragraph" w:styleId="4">
    <w:name w:val="heading 4"/>
    <w:basedOn w:val="a2"/>
    <w:next w:val="a2"/>
    <w:link w:val="40"/>
    <w:uiPriority w:val="9"/>
    <w:semiHidden/>
    <w:unhideWhenUsed/>
    <w:qFormat/>
    <w:rsid w:val="008338A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2"/>
    <w:next w:val="a2"/>
    <w:link w:val="50"/>
    <w:uiPriority w:val="9"/>
    <w:semiHidden/>
    <w:unhideWhenUsed/>
    <w:qFormat/>
    <w:rsid w:val="008338A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2"/>
    <w:next w:val="a2"/>
    <w:link w:val="60"/>
    <w:uiPriority w:val="9"/>
    <w:semiHidden/>
    <w:unhideWhenUsed/>
    <w:qFormat/>
    <w:rsid w:val="008338AC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2"/>
    <w:next w:val="a2"/>
    <w:link w:val="70"/>
    <w:uiPriority w:val="9"/>
    <w:semiHidden/>
    <w:unhideWhenUsed/>
    <w:qFormat/>
    <w:rsid w:val="008338AC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2"/>
    <w:next w:val="a2"/>
    <w:link w:val="80"/>
    <w:uiPriority w:val="9"/>
    <w:semiHidden/>
    <w:unhideWhenUsed/>
    <w:qFormat/>
    <w:rsid w:val="008338AC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2"/>
    <w:next w:val="a2"/>
    <w:link w:val="90"/>
    <w:uiPriority w:val="9"/>
    <w:semiHidden/>
    <w:unhideWhenUsed/>
    <w:qFormat/>
    <w:rsid w:val="008338AC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3">
    <w:name w:val="Default Paragraph Font"/>
    <w:uiPriority w:val="1"/>
    <w:unhideWhenUsed/>
  </w:style>
  <w:style w:type="table" w:default="1" w:styleId="a4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5">
    <w:name w:val="No List"/>
    <w:uiPriority w:val="99"/>
    <w:semiHidden/>
    <w:unhideWhenUsed/>
  </w:style>
  <w:style w:type="character" w:customStyle="1" w:styleId="10">
    <w:name w:val="Заголовок 1 Знак"/>
    <w:basedOn w:val="a3"/>
    <w:link w:val="1"/>
    <w:uiPriority w:val="9"/>
    <w:rsid w:val="00B738F0"/>
    <w:rPr>
      <w:rFonts w:ascii="Times New Roman" w:eastAsiaTheme="majorEastAsia" w:hAnsi="Times New Roman" w:cstheme="majorBidi"/>
      <w:b/>
      <w:caps/>
      <w:szCs w:val="40"/>
    </w:rPr>
  </w:style>
  <w:style w:type="character" w:customStyle="1" w:styleId="20">
    <w:name w:val="Заголовок 2 Знак"/>
    <w:basedOn w:val="a3"/>
    <w:link w:val="2"/>
    <w:uiPriority w:val="9"/>
    <w:rsid w:val="00CB189A"/>
    <w:rPr>
      <w:rFonts w:ascii="Times New Roman" w:eastAsiaTheme="majorEastAsia" w:hAnsi="Times New Roman" w:cstheme="majorBidi"/>
      <w:b/>
      <w:bCs/>
      <w:szCs w:val="32"/>
    </w:rPr>
  </w:style>
  <w:style w:type="character" w:customStyle="1" w:styleId="30">
    <w:name w:val="Заголовок 3 Знак"/>
    <w:basedOn w:val="a3"/>
    <w:link w:val="3"/>
    <w:uiPriority w:val="9"/>
    <w:semiHidden/>
    <w:rsid w:val="009D6EA0"/>
    <w:rPr>
      <w:rFonts w:ascii="Times New Roman" w:eastAsiaTheme="majorEastAsia" w:hAnsi="Times New Roman" w:cstheme="majorBidi"/>
      <w:b/>
    </w:rPr>
  </w:style>
  <w:style w:type="character" w:customStyle="1" w:styleId="40">
    <w:name w:val="Заголовок 4 Знак"/>
    <w:basedOn w:val="a3"/>
    <w:link w:val="4"/>
    <w:uiPriority w:val="9"/>
    <w:semiHidden/>
    <w:rsid w:val="008338AC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Заголовок 5 Знак"/>
    <w:basedOn w:val="a3"/>
    <w:link w:val="5"/>
    <w:uiPriority w:val="9"/>
    <w:semiHidden/>
    <w:rsid w:val="008338AC"/>
    <w:rPr>
      <w:rFonts w:eastAsiaTheme="majorEastAsia" w:cstheme="majorBidi"/>
      <w:color w:val="0F4761" w:themeColor="accent1" w:themeShade="BF"/>
    </w:rPr>
  </w:style>
  <w:style w:type="character" w:customStyle="1" w:styleId="60">
    <w:name w:val="Заголовок 6 Знак"/>
    <w:basedOn w:val="a3"/>
    <w:link w:val="6"/>
    <w:uiPriority w:val="9"/>
    <w:semiHidden/>
    <w:rsid w:val="008338AC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3"/>
    <w:link w:val="7"/>
    <w:uiPriority w:val="9"/>
    <w:semiHidden/>
    <w:rsid w:val="008338AC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3"/>
    <w:link w:val="8"/>
    <w:uiPriority w:val="9"/>
    <w:semiHidden/>
    <w:rsid w:val="008338AC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3"/>
    <w:link w:val="9"/>
    <w:uiPriority w:val="9"/>
    <w:semiHidden/>
    <w:rsid w:val="008338AC"/>
    <w:rPr>
      <w:rFonts w:eastAsiaTheme="majorEastAsia" w:cstheme="majorBidi"/>
      <w:color w:val="272727" w:themeColor="text1" w:themeTint="D8"/>
    </w:rPr>
  </w:style>
  <w:style w:type="paragraph" w:styleId="a6">
    <w:name w:val="Title"/>
    <w:basedOn w:val="a2"/>
    <w:next w:val="a2"/>
    <w:link w:val="a7"/>
    <w:uiPriority w:val="10"/>
    <w:qFormat/>
    <w:rsid w:val="006F4476"/>
    <w:pPr>
      <w:spacing w:after="280"/>
      <w:contextualSpacing/>
      <w:jc w:val="center"/>
    </w:pPr>
    <w:rPr>
      <w:rFonts w:eastAsiaTheme="majorEastAsia" w:cstheme="majorBidi"/>
      <w:b/>
      <w:spacing w:val="-10"/>
      <w:kern w:val="28"/>
      <w:szCs w:val="56"/>
    </w:rPr>
  </w:style>
  <w:style w:type="character" w:customStyle="1" w:styleId="a7">
    <w:name w:val="Заголовок Знак"/>
    <w:basedOn w:val="a3"/>
    <w:link w:val="a6"/>
    <w:uiPriority w:val="10"/>
    <w:rsid w:val="006F4476"/>
    <w:rPr>
      <w:rFonts w:ascii="Times New Roman" w:eastAsiaTheme="majorEastAsia" w:hAnsi="Times New Roman" w:cstheme="majorBidi"/>
      <w:b/>
      <w:spacing w:val="-10"/>
      <w:kern w:val="28"/>
      <w:szCs w:val="56"/>
    </w:rPr>
  </w:style>
  <w:style w:type="paragraph" w:styleId="a8">
    <w:name w:val="Subtitle"/>
    <w:basedOn w:val="a2"/>
    <w:next w:val="a2"/>
    <w:link w:val="a9"/>
    <w:uiPriority w:val="11"/>
    <w:rsid w:val="008338AC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</w:rPr>
  </w:style>
  <w:style w:type="character" w:customStyle="1" w:styleId="a9">
    <w:name w:val="Подзаголовок Знак"/>
    <w:basedOn w:val="a3"/>
    <w:link w:val="a8"/>
    <w:uiPriority w:val="11"/>
    <w:rsid w:val="008338AC"/>
    <w:rPr>
      <w:rFonts w:eastAsiaTheme="majorEastAsia" w:cstheme="majorBidi"/>
      <w:color w:val="595959" w:themeColor="text1" w:themeTint="A6"/>
      <w:spacing w:val="15"/>
    </w:rPr>
  </w:style>
  <w:style w:type="paragraph" w:styleId="21">
    <w:name w:val="Quote"/>
    <w:basedOn w:val="a2"/>
    <w:next w:val="a2"/>
    <w:link w:val="22"/>
    <w:uiPriority w:val="29"/>
    <w:rsid w:val="008338AC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3"/>
    <w:link w:val="21"/>
    <w:uiPriority w:val="29"/>
    <w:rsid w:val="008338AC"/>
    <w:rPr>
      <w:i/>
      <w:iCs/>
      <w:color w:val="404040" w:themeColor="text1" w:themeTint="BF"/>
    </w:rPr>
  </w:style>
  <w:style w:type="paragraph" w:styleId="a1">
    <w:name w:val="List Paragraph"/>
    <w:basedOn w:val="a2"/>
    <w:uiPriority w:val="34"/>
    <w:qFormat/>
    <w:rsid w:val="003E5C02"/>
    <w:pPr>
      <w:numPr>
        <w:numId w:val="3"/>
      </w:numPr>
      <w:ind w:left="935"/>
      <w:contextualSpacing/>
    </w:pPr>
  </w:style>
  <w:style w:type="character" w:styleId="aa">
    <w:name w:val="Intense Emphasis"/>
    <w:basedOn w:val="a3"/>
    <w:uiPriority w:val="21"/>
    <w:rsid w:val="008338AC"/>
    <w:rPr>
      <w:i/>
      <w:iCs/>
      <w:color w:val="0F4761" w:themeColor="accent1" w:themeShade="BF"/>
    </w:rPr>
  </w:style>
  <w:style w:type="paragraph" w:styleId="ab">
    <w:name w:val="Intense Quote"/>
    <w:basedOn w:val="a2"/>
    <w:next w:val="a2"/>
    <w:link w:val="ac"/>
    <w:uiPriority w:val="30"/>
    <w:rsid w:val="008338A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Выделенная цитата Знак"/>
    <w:basedOn w:val="a3"/>
    <w:link w:val="ab"/>
    <w:uiPriority w:val="30"/>
    <w:rsid w:val="008338AC"/>
    <w:rPr>
      <w:i/>
      <w:iCs/>
      <w:color w:val="0F4761" w:themeColor="accent1" w:themeShade="BF"/>
    </w:rPr>
  </w:style>
  <w:style w:type="character" w:styleId="ad">
    <w:name w:val="Intense Reference"/>
    <w:basedOn w:val="a3"/>
    <w:uiPriority w:val="32"/>
    <w:rsid w:val="008338AC"/>
    <w:rPr>
      <w:b/>
      <w:bCs/>
      <w:smallCaps/>
      <w:color w:val="0F4761" w:themeColor="accent1" w:themeShade="BF"/>
      <w:spacing w:val="5"/>
    </w:rPr>
  </w:style>
  <w:style w:type="paragraph" w:styleId="ae">
    <w:name w:val="No Spacing"/>
    <w:uiPriority w:val="1"/>
    <w:rsid w:val="00244E33"/>
    <w:rPr>
      <w:rFonts w:ascii="Times New Roman" w:hAnsi="Times New Roman"/>
    </w:rPr>
  </w:style>
  <w:style w:type="paragraph" w:styleId="af">
    <w:name w:val="caption"/>
    <w:basedOn w:val="a2"/>
    <w:next w:val="a2"/>
    <w:uiPriority w:val="35"/>
    <w:unhideWhenUsed/>
    <w:qFormat/>
    <w:rsid w:val="00175997"/>
    <w:pPr>
      <w:spacing w:after="280"/>
      <w:contextualSpacing/>
      <w:jc w:val="center"/>
    </w:pPr>
    <w:rPr>
      <w:iCs/>
      <w:szCs w:val="18"/>
    </w:rPr>
  </w:style>
  <w:style w:type="table" w:styleId="af0">
    <w:name w:val="Table Grid"/>
    <w:basedOn w:val="a4"/>
    <w:uiPriority w:val="39"/>
    <w:rsid w:val="00BD28E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1">
    <w:name w:val="line number"/>
    <w:basedOn w:val="a3"/>
    <w:uiPriority w:val="99"/>
    <w:semiHidden/>
    <w:unhideWhenUsed/>
    <w:rsid w:val="00552A03"/>
  </w:style>
  <w:style w:type="paragraph" w:styleId="af2">
    <w:name w:val="header"/>
    <w:basedOn w:val="a2"/>
    <w:link w:val="af3"/>
    <w:uiPriority w:val="99"/>
    <w:unhideWhenUsed/>
    <w:rsid w:val="00552A03"/>
    <w:pPr>
      <w:tabs>
        <w:tab w:val="center" w:pos="4677"/>
        <w:tab w:val="right" w:pos="9355"/>
      </w:tabs>
    </w:pPr>
  </w:style>
  <w:style w:type="character" w:customStyle="1" w:styleId="af3">
    <w:name w:val="Верхний колонтитул Знак"/>
    <w:basedOn w:val="a3"/>
    <w:link w:val="af2"/>
    <w:uiPriority w:val="99"/>
    <w:rsid w:val="00552A03"/>
    <w:rPr>
      <w:rFonts w:ascii="Times New Roman" w:hAnsi="Times New Roman"/>
    </w:rPr>
  </w:style>
  <w:style w:type="paragraph" w:styleId="af4">
    <w:name w:val="footer"/>
    <w:basedOn w:val="a2"/>
    <w:link w:val="af5"/>
    <w:uiPriority w:val="99"/>
    <w:unhideWhenUsed/>
    <w:rsid w:val="00552A03"/>
    <w:pPr>
      <w:tabs>
        <w:tab w:val="center" w:pos="4677"/>
        <w:tab w:val="right" w:pos="9355"/>
      </w:tabs>
    </w:pPr>
  </w:style>
  <w:style w:type="character" w:customStyle="1" w:styleId="af5">
    <w:name w:val="Нижний колонтитул Знак"/>
    <w:basedOn w:val="a3"/>
    <w:link w:val="af4"/>
    <w:uiPriority w:val="99"/>
    <w:rsid w:val="00552A03"/>
    <w:rPr>
      <w:rFonts w:ascii="Times New Roman" w:hAnsi="Times New Roman"/>
    </w:rPr>
  </w:style>
  <w:style w:type="character" w:styleId="af6">
    <w:name w:val="Placeholder Text"/>
    <w:basedOn w:val="a3"/>
    <w:uiPriority w:val="99"/>
    <w:semiHidden/>
    <w:rsid w:val="00480C27"/>
    <w:rPr>
      <w:color w:val="666666"/>
    </w:rPr>
  </w:style>
  <w:style w:type="paragraph" w:customStyle="1" w:styleId="af7">
    <w:name w:val="Абзац"/>
    <w:basedOn w:val="a2"/>
    <w:link w:val="af8"/>
    <w:autoRedefine/>
    <w:qFormat/>
    <w:rsid w:val="00165818"/>
    <w:pPr>
      <w:spacing w:line="360" w:lineRule="auto"/>
      <w:contextualSpacing/>
    </w:pPr>
    <w:rPr>
      <w:lang w:val="en-US"/>
    </w:rPr>
  </w:style>
  <w:style w:type="character" w:customStyle="1" w:styleId="af8">
    <w:name w:val="Абзац Знак"/>
    <w:basedOn w:val="a3"/>
    <w:link w:val="af7"/>
    <w:rsid w:val="00165818"/>
    <w:rPr>
      <w:rFonts w:ascii="Times New Roman" w:hAnsi="Times New Roman"/>
      <w:lang w:val="en-US"/>
    </w:rPr>
  </w:style>
  <w:style w:type="paragraph" w:styleId="af9">
    <w:name w:val="List"/>
    <w:basedOn w:val="a2"/>
    <w:uiPriority w:val="99"/>
    <w:unhideWhenUsed/>
    <w:rsid w:val="00ED1F73"/>
    <w:pPr>
      <w:ind w:left="283" w:hanging="283"/>
      <w:contextualSpacing/>
    </w:pPr>
  </w:style>
  <w:style w:type="paragraph" w:styleId="a">
    <w:name w:val="List Number"/>
    <w:basedOn w:val="a2"/>
    <w:uiPriority w:val="99"/>
    <w:unhideWhenUsed/>
    <w:rsid w:val="00ED1F73"/>
    <w:pPr>
      <w:numPr>
        <w:numId w:val="7"/>
      </w:numPr>
      <w:contextualSpacing/>
    </w:pPr>
  </w:style>
  <w:style w:type="numbering" w:customStyle="1" w:styleId="a0">
    <w:name w:val="Список элементов"/>
    <w:basedOn w:val="a5"/>
    <w:uiPriority w:val="99"/>
    <w:rsid w:val="00ED1F73"/>
    <w:pPr>
      <w:numPr>
        <w:numId w:val="9"/>
      </w:numPr>
    </w:pPr>
  </w:style>
  <w:style w:type="paragraph" w:customStyle="1" w:styleId="afa">
    <w:name w:val="Списочек"/>
    <w:basedOn w:val="a2"/>
    <w:link w:val="afb"/>
    <w:autoRedefine/>
    <w:qFormat/>
    <w:rsid w:val="00B00E77"/>
    <w:pPr>
      <w:spacing w:line="360" w:lineRule="auto"/>
      <w:ind w:firstLine="709"/>
    </w:pPr>
  </w:style>
  <w:style w:type="character" w:customStyle="1" w:styleId="afb">
    <w:name w:val="Списочек Знак"/>
    <w:basedOn w:val="a3"/>
    <w:link w:val="afa"/>
    <w:rsid w:val="00B00E77"/>
    <w:rPr>
      <w:rFonts w:ascii="Times New Roman" w:hAnsi="Times New Roman"/>
    </w:rPr>
  </w:style>
  <w:style w:type="paragraph" w:customStyle="1" w:styleId="afc">
    <w:name w:val="Изображение"/>
    <w:basedOn w:val="a2"/>
    <w:link w:val="afd"/>
    <w:qFormat/>
    <w:rsid w:val="000742EF"/>
    <w:pPr>
      <w:spacing w:before="400"/>
      <w:contextualSpacing/>
      <w:jc w:val="center"/>
    </w:pPr>
    <w:rPr>
      <w:noProof/>
    </w:rPr>
  </w:style>
  <w:style w:type="character" w:customStyle="1" w:styleId="afd">
    <w:name w:val="Изображение Знак"/>
    <w:basedOn w:val="a3"/>
    <w:link w:val="afc"/>
    <w:rsid w:val="000742EF"/>
    <w:rPr>
      <w:rFonts w:ascii="Times New Roman" w:hAnsi="Times New Roman"/>
      <w:noProof/>
    </w:rPr>
  </w:style>
  <w:style w:type="character" w:styleId="afe">
    <w:name w:val="Hyperlink"/>
    <w:basedOn w:val="a3"/>
    <w:uiPriority w:val="99"/>
    <w:unhideWhenUsed/>
    <w:rsid w:val="00B20B43"/>
    <w:rPr>
      <w:color w:val="467886" w:themeColor="hyperlink"/>
      <w:u w:val="single"/>
    </w:rPr>
  </w:style>
  <w:style w:type="character" w:customStyle="1" w:styleId="11">
    <w:name w:val="Неразрешенное упоминание1"/>
    <w:basedOn w:val="a3"/>
    <w:uiPriority w:val="99"/>
    <w:semiHidden/>
    <w:unhideWhenUsed/>
    <w:rsid w:val="00B20B43"/>
    <w:rPr>
      <w:color w:val="605E5C"/>
      <w:shd w:val="clear" w:color="auto" w:fill="E1DFDD"/>
    </w:rPr>
  </w:style>
  <w:style w:type="paragraph" w:styleId="aff">
    <w:name w:val="Normal (Web)"/>
    <w:basedOn w:val="a2"/>
    <w:uiPriority w:val="99"/>
    <w:unhideWhenUsed/>
    <w:rsid w:val="002D4EED"/>
    <w:pPr>
      <w:spacing w:before="100" w:beforeAutospacing="1" w:after="100" w:afterAutospacing="1"/>
      <w:jc w:val="left"/>
    </w:pPr>
    <w:rPr>
      <w:rFonts w:eastAsia="Times New Roman" w:cs="Times New Roman"/>
      <w:color w:val="auto"/>
      <w:kern w:val="0"/>
      <w:sz w:val="24"/>
      <w:szCs w:val="24"/>
      <w:lang w:eastAsia="ru-RU"/>
      <w14:ligatures w14:val="none"/>
    </w:rPr>
  </w:style>
  <w:style w:type="paragraph" w:customStyle="1" w:styleId="aff0">
    <w:name w:val="Название таблицы"/>
    <w:basedOn w:val="a2"/>
    <w:link w:val="aff1"/>
    <w:qFormat/>
    <w:rsid w:val="003A410E"/>
    <w:pPr>
      <w:spacing w:before="280"/>
    </w:pPr>
  </w:style>
  <w:style w:type="character" w:customStyle="1" w:styleId="aff1">
    <w:name w:val="Название таблицы Знак"/>
    <w:basedOn w:val="a3"/>
    <w:link w:val="aff0"/>
    <w:rsid w:val="003A410E"/>
    <w:rPr>
      <w:rFonts w:ascii="Times New Roman" w:hAnsi="Times New Roman"/>
    </w:rPr>
  </w:style>
  <w:style w:type="paragraph" w:styleId="aff2">
    <w:name w:val="TOC Heading"/>
    <w:basedOn w:val="1"/>
    <w:next w:val="a2"/>
    <w:uiPriority w:val="39"/>
    <w:unhideWhenUsed/>
    <w:qFormat/>
    <w:rsid w:val="004E7A8E"/>
    <w:pPr>
      <w:numPr>
        <w:numId w:val="0"/>
      </w:numPr>
      <w:spacing w:before="240" w:after="0" w:line="259" w:lineRule="auto"/>
      <w:contextualSpacing w:val="0"/>
      <w:jc w:val="left"/>
      <w:outlineLvl w:val="9"/>
    </w:pPr>
    <w:rPr>
      <w:rFonts w:asciiTheme="majorHAnsi" w:hAnsiTheme="majorHAnsi"/>
      <w:b w:val="0"/>
      <w:caps w:val="0"/>
      <w:color w:val="0F4761" w:themeColor="accent1" w:themeShade="BF"/>
      <w:kern w:val="0"/>
      <w:sz w:val="32"/>
      <w:szCs w:val="32"/>
      <w:lang w:eastAsia="ru-RU"/>
      <w14:ligatures w14:val="none"/>
    </w:rPr>
  </w:style>
  <w:style w:type="paragraph" w:styleId="12">
    <w:name w:val="toc 1"/>
    <w:basedOn w:val="a2"/>
    <w:next w:val="a2"/>
    <w:autoRedefine/>
    <w:uiPriority w:val="39"/>
    <w:unhideWhenUsed/>
    <w:rsid w:val="004E7A8E"/>
    <w:pPr>
      <w:spacing w:after="100"/>
    </w:pPr>
  </w:style>
  <w:style w:type="paragraph" w:styleId="23">
    <w:name w:val="toc 2"/>
    <w:basedOn w:val="a2"/>
    <w:next w:val="a2"/>
    <w:autoRedefine/>
    <w:uiPriority w:val="39"/>
    <w:unhideWhenUsed/>
    <w:rsid w:val="004E7A8E"/>
    <w:pPr>
      <w:spacing w:after="100"/>
      <w:ind w:left="280"/>
    </w:pPr>
  </w:style>
  <w:style w:type="character" w:styleId="aff3">
    <w:name w:val="annotation reference"/>
    <w:basedOn w:val="a3"/>
    <w:uiPriority w:val="99"/>
    <w:semiHidden/>
    <w:unhideWhenUsed/>
    <w:rsid w:val="004200FA"/>
    <w:rPr>
      <w:sz w:val="16"/>
      <w:szCs w:val="16"/>
    </w:rPr>
  </w:style>
  <w:style w:type="paragraph" w:styleId="aff4">
    <w:name w:val="annotation text"/>
    <w:basedOn w:val="a2"/>
    <w:link w:val="aff5"/>
    <w:uiPriority w:val="99"/>
    <w:semiHidden/>
    <w:unhideWhenUsed/>
    <w:rsid w:val="004200FA"/>
    <w:rPr>
      <w:sz w:val="20"/>
      <w:szCs w:val="20"/>
    </w:rPr>
  </w:style>
  <w:style w:type="character" w:customStyle="1" w:styleId="aff5">
    <w:name w:val="Текст примечания Знак"/>
    <w:basedOn w:val="a3"/>
    <w:link w:val="aff4"/>
    <w:uiPriority w:val="99"/>
    <w:semiHidden/>
    <w:rsid w:val="004200FA"/>
    <w:rPr>
      <w:rFonts w:ascii="Times New Roman" w:hAnsi="Times New Roman"/>
      <w:sz w:val="20"/>
      <w:szCs w:val="20"/>
    </w:rPr>
  </w:style>
  <w:style w:type="paragraph" w:styleId="aff6">
    <w:name w:val="annotation subject"/>
    <w:basedOn w:val="aff4"/>
    <w:next w:val="aff4"/>
    <w:link w:val="aff7"/>
    <w:uiPriority w:val="99"/>
    <w:semiHidden/>
    <w:unhideWhenUsed/>
    <w:rsid w:val="004200FA"/>
    <w:rPr>
      <w:b/>
      <w:bCs/>
    </w:rPr>
  </w:style>
  <w:style w:type="character" w:customStyle="1" w:styleId="aff7">
    <w:name w:val="Тема примечания Знак"/>
    <w:basedOn w:val="aff5"/>
    <w:link w:val="aff6"/>
    <w:uiPriority w:val="99"/>
    <w:semiHidden/>
    <w:rsid w:val="004200FA"/>
    <w:rPr>
      <w:rFonts w:ascii="Times New Roman" w:hAnsi="Times New Roman"/>
      <w:b/>
      <w:bCs/>
      <w:sz w:val="20"/>
      <w:szCs w:val="20"/>
    </w:rPr>
  </w:style>
  <w:style w:type="character" w:customStyle="1" w:styleId="katex-mathml">
    <w:name w:val="katex-mathml"/>
    <w:basedOn w:val="a3"/>
    <w:rsid w:val="00B3732A"/>
  </w:style>
  <w:style w:type="character" w:customStyle="1" w:styleId="mord">
    <w:name w:val="mord"/>
    <w:basedOn w:val="a3"/>
    <w:rsid w:val="00B3732A"/>
  </w:style>
  <w:style w:type="character" w:customStyle="1" w:styleId="mrel">
    <w:name w:val="mrel"/>
    <w:basedOn w:val="a3"/>
    <w:rsid w:val="00B3732A"/>
  </w:style>
  <w:style w:type="character" w:customStyle="1" w:styleId="mpunct">
    <w:name w:val="mpunct"/>
    <w:basedOn w:val="a3"/>
    <w:rsid w:val="00B3732A"/>
  </w:style>
  <w:style w:type="character" w:styleId="aff8">
    <w:name w:val="Strong"/>
    <w:basedOn w:val="a3"/>
    <w:uiPriority w:val="22"/>
    <w:qFormat/>
    <w:rsid w:val="00B3732A"/>
    <w:rPr>
      <w:b/>
      <w:bCs/>
    </w:rPr>
  </w:style>
  <w:style w:type="character" w:customStyle="1" w:styleId="mopen">
    <w:name w:val="mopen"/>
    <w:basedOn w:val="a3"/>
    <w:rsid w:val="00B3732A"/>
  </w:style>
  <w:style w:type="character" w:customStyle="1" w:styleId="mclose">
    <w:name w:val="mclose"/>
    <w:basedOn w:val="a3"/>
    <w:rsid w:val="00B3732A"/>
  </w:style>
  <w:style w:type="paragraph" w:styleId="aff9">
    <w:name w:val="Balloon Text"/>
    <w:basedOn w:val="a2"/>
    <w:link w:val="affa"/>
    <w:uiPriority w:val="99"/>
    <w:semiHidden/>
    <w:unhideWhenUsed/>
    <w:rsid w:val="009A7817"/>
    <w:rPr>
      <w:rFonts w:ascii="Tahoma" w:hAnsi="Tahoma" w:cs="Tahoma"/>
      <w:sz w:val="16"/>
      <w:szCs w:val="16"/>
    </w:rPr>
  </w:style>
  <w:style w:type="character" w:customStyle="1" w:styleId="affa">
    <w:name w:val="Текст выноски Знак"/>
    <w:basedOn w:val="a3"/>
    <w:link w:val="aff9"/>
    <w:uiPriority w:val="99"/>
    <w:semiHidden/>
    <w:rsid w:val="009A7817"/>
    <w:rPr>
      <w:rFonts w:ascii="Tahoma" w:hAnsi="Tahoma" w:cs="Tahoma"/>
      <w:sz w:val="16"/>
      <w:szCs w:val="16"/>
    </w:rPr>
  </w:style>
  <w:style w:type="paragraph" w:customStyle="1" w:styleId="ds-markdown-paragraph">
    <w:name w:val="ds-markdown-paragraph"/>
    <w:basedOn w:val="a2"/>
    <w:rsid w:val="00AD671B"/>
    <w:pPr>
      <w:spacing w:before="100" w:beforeAutospacing="1" w:after="100" w:afterAutospacing="1"/>
      <w:jc w:val="left"/>
    </w:pPr>
    <w:rPr>
      <w:rFonts w:eastAsia="Times New Roman" w:cs="Times New Roman"/>
      <w:color w:val="auto"/>
      <w:kern w:val="0"/>
      <w:sz w:val="24"/>
      <w:szCs w:val="24"/>
      <w:lang w:eastAsia="ru-RU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7804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60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47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14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596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813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169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4374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854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4535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3736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125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046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746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377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6913752">
          <w:marLeft w:val="0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688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41578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36965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229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411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457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8695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3578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251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744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549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458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650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266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260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563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619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417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771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553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491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166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214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315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6847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3275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665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281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532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628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600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063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624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817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12" Type="http://schemas.openxmlformats.org/officeDocument/2006/relationships/footer" Target="footer1.xml"/><Relationship Id="rId16" Type="http://schemas.openxmlformats.org/officeDocument/2006/relationships/image" Target="media/image9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fontTable" Target="fontTable.xml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14" Type="http://schemas.openxmlformats.org/officeDocument/2006/relationships/glossaryDocument" Target="glossary/document.xm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theme" Target="theme/theme1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alexl\OneDrive\&#1044;&#1086;&#1082;&#1091;&#1084;&#1077;&#1085;&#1090;&#1099;\&#1053;&#1072;&#1089;&#1090;&#1088;&#1072;&#1080;&#1074;&#1072;&#1077;&#1084;&#1099;&#1077;%20&#1096;&#1072;&#1073;&#1083;&#1086;&#1085;&#1099;%20Office\&#1054;&#1090;&#1095;&#1105;&#1090;%20&#1087;&#1086;%20&#1087;&#1088;&#1072;&#1082;&#1090;&#1080;&#1095;&#1077;&#1089;&#1082;&#1086;&#1081;%20&#1088;&#1072;&#1073;&#1086;&#1090;&#1077;.dotm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docParts>
    <w:docPart>
      <w:docPartPr>
        <w:name w:val="D84159BBAEDF420C9A1F65AD544F52D4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14A91C98-1418-478C-9E6A-FDD7E83E2A57}"/>
      </w:docPartPr>
      <w:docPartBody>
        <w:p w:rsidR="00AD3584" w:rsidRDefault="00A90776">
          <w:pPr>
            <w:pStyle w:val="D84159BBAEDF420C9A1F65AD544F52D4"/>
          </w:pPr>
          <w:r w:rsidRPr="009C3BDF">
            <w:rPr>
              <w:rStyle w:val="a3"/>
            </w:rPr>
            <w:t>Место для ввода текста.</w:t>
          </w:r>
        </w:p>
      </w:docPartBody>
    </w:docPart>
    <w:docPart>
      <w:docPartPr>
        <w:name w:val="F52C6BC6B61541B38A956148C55B8709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CB935432-C509-4B7D-9430-A6A5FB8041B4}"/>
      </w:docPartPr>
      <w:docPartBody>
        <w:p w:rsidR="00AD3584" w:rsidRDefault="00A90776">
          <w:pPr>
            <w:pStyle w:val="F52C6BC6B61541B38A956148C55B8709"/>
          </w:pPr>
          <w:r w:rsidRPr="009C3BDF">
            <w:rPr>
              <w:rStyle w:val="a3"/>
            </w:rPr>
            <w:t>Место для ввода текста.</w:t>
          </w:r>
        </w:p>
      </w:docPartBody>
    </w:docPart>
    <w:docPart>
      <w:docPartPr>
        <w:name w:val="F308A82D03344465BE823ADE8DA9ECFE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F53F8C06-07F3-4CC6-A7E6-DBF678CE011A}"/>
      </w:docPartPr>
      <w:docPartBody>
        <w:p w:rsidR="00AD3584" w:rsidRDefault="00A90776">
          <w:pPr>
            <w:pStyle w:val="F308A82D03344465BE823ADE8DA9ECFE"/>
          </w:pPr>
          <w:r>
            <w:t>Пересунько Е. О.</w:t>
          </w:r>
        </w:p>
      </w:docPartBody>
    </w:docPart>
    <w:docPart>
      <w:docPartPr>
        <w:name w:val="7729D85F1F2D433FA83F632E0EB8E51F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6BE41771-76C9-4013-B45F-D1E8CF038432}"/>
      </w:docPartPr>
      <w:docPartBody>
        <w:p w:rsidR="00AD3584" w:rsidRDefault="00A90776">
          <w:pPr>
            <w:pStyle w:val="7729D85F1F2D433FA83F632E0EB8E51F"/>
          </w:pPr>
          <w:r w:rsidRPr="009C3BDF">
            <w:rPr>
              <w:rStyle w:val="a3"/>
            </w:rPr>
            <w:t>Место для ввода текста.</w:t>
          </w:r>
        </w:p>
      </w:docPartBody>
    </w:docPart>
    <w:docPart>
      <w:docPartPr>
        <w:name w:val="0B804F642F7642E5977BCD5DCE8C93B2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561ABFC3-7FDF-4160-82C4-E04837501535}"/>
      </w:docPartPr>
      <w:docPartBody>
        <w:p w:rsidR="00AD3584" w:rsidRDefault="00A90776">
          <w:pPr>
            <w:pStyle w:val="0B804F642F7642E5977BCD5DCE8C93B2"/>
          </w:pPr>
          <w:r w:rsidRPr="00FB7011">
            <w:rPr>
              <w:color w:val="000000" w:themeColor="text1"/>
            </w:rPr>
            <w:t>202</w:t>
          </w:r>
          <w:r>
            <w:t>4</w:t>
          </w:r>
        </w:p>
      </w:docPartBody>
    </w:docPart>
    <w:docPart>
      <w:docPartPr>
        <w:name w:val="112B15477861437CA42F0786409A1E8F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7D8EBE42-45EA-4E98-B17E-DA8EC44307EB}"/>
      </w:docPartPr>
      <w:docPartBody>
        <w:p w:rsidR="003B7E0A" w:rsidRDefault="00B436F9" w:rsidP="00B436F9">
          <w:pPr>
            <w:pStyle w:val="112B15477861437CA42F0786409A1E8F"/>
          </w:pPr>
          <w:r w:rsidRPr="009C3BDF">
            <w:rPr>
              <w:rStyle w:val="a3"/>
            </w:rPr>
            <w:t>Место для ввода текста.</w:t>
          </w:r>
        </w:p>
      </w:docPartBody>
    </w:docPart>
    <w:docPart>
      <w:docPartPr>
        <w:name w:val="733FA46260D74AE0A13D79792720334F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27335320-9C30-43CC-A193-8D7060064A78}"/>
      </w:docPartPr>
      <w:docPartBody>
        <w:p w:rsidR="003963E0" w:rsidRDefault="00ED3704" w:rsidP="00ED3704">
          <w:pPr>
            <w:pStyle w:val="733FA46260D74AE0A13D79792720334F"/>
          </w:pPr>
          <w:r w:rsidRPr="009C3BDF">
            <w:rPr>
              <w:rStyle w:val="a3"/>
            </w:rPr>
            <w:t>Место для ввода текста.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view w:val="normal"/>
  <w:defaultTabStop w:val="708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3C4883"/>
    <w:rsid w:val="00063A50"/>
    <w:rsid w:val="00070164"/>
    <w:rsid w:val="000744AB"/>
    <w:rsid w:val="000871C8"/>
    <w:rsid w:val="000B4162"/>
    <w:rsid w:val="000F4584"/>
    <w:rsid w:val="00141320"/>
    <w:rsid w:val="00187F71"/>
    <w:rsid w:val="001B4602"/>
    <w:rsid w:val="00245482"/>
    <w:rsid w:val="00281C7B"/>
    <w:rsid w:val="002B1AA7"/>
    <w:rsid w:val="002C62BE"/>
    <w:rsid w:val="002D0517"/>
    <w:rsid w:val="002D48D3"/>
    <w:rsid w:val="002E78BF"/>
    <w:rsid w:val="002E7A20"/>
    <w:rsid w:val="0030650A"/>
    <w:rsid w:val="003079E1"/>
    <w:rsid w:val="003220AF"/>
    <w:rsid w:val="0032679B"/>
    <w:rsid w:val="003737A8"/>
    <w:rsid w:val="00377036"/>
    <w:rsid w:val="003772DC"/>
    <w:rsid w:val="003963E0"/>
    <w:rsid w:val="003A6AD1"/>
    <w:rsid w:val="003B7E0A"/>
    <w:rsid w:val="003C4883"/>
    <w:rsid w:val="003F1922"/>
    <w:rsid w:val="003F2948"/>
    <w:rsid w:val="003F7052"/>
    <w:rsid w:val="00401138"/>
    <w:rsid w:val="0041138B"/>
    <w:rsid w:val="00427964"/>
    <w:rsid w:val="004A5AA2"/>
    <w:rsid w:val="004D0B5F"/>
    <w:rsid w:val="005036E9"/>
    <w:rsid w:val="00512E38"/>
    <w:rsid w:val="00522F6D"/>
    <w:rsid w:val="00542DB3"/>
    <w:rsid w:val="00571349"/>
    <w:rsid w:val="00596186"/>
    <w:rsid w:val="005A3681"/>
    <w:rsid w:val="005D2210"/>
    <w:rsid w:val="005D5F17"/>
    <w:rsid w:val="005D641D"/>
    <w:rsid w:val="005E071E"/>
    <w:rsid w:val="005E70AE"/>
    <w:rsid w:val="00607627"/>
    <w:rsid w:val="00613291"/>
    <w:rsid w:val="00634FAF"/>
    <w:rsid w:val="00641EDE"/>
    <w:rsid w:val="00670AE7"/>
    <w:rsid w:val="00693929"/>
    <w:rsid w:val="006B6F96"/>
    <w:rsid w:val="006C378C"/>
    <w:rsid w:val="00707722"/>
    <w:rsid w:val="00762AE4"/>
    <w:rsid w:val="007B602A"/>
    <w:rsid w:val="007C0FF8"/>
    <w:rsid w:val="007D3CB8"/>
    <w:rsid w:val="00843D90"/>
    <w:rsid w:val="00857D7F"/>
    <w:rsid w:val="00862C79"/>
    <w:rsid w:val="008A016E"/>
    <w:rsid w:val="008A7F11"/>
    <w:rsid w:val="00976957"/>
    <w:rsid w:val="00986941"/>
    <w:rsid w:val="009922D3"/>
    <w:rsid w:val="00997833"/>
    <w:rsid w:val="00A80D69"/>
    <w:rsid w:val="00A87511"/>
    <w:rsid w:val="00A90776"/>
    <w:rsid w:val="00A95187"/>
    <w:rsid w:val="00AD3584"/>
    <w:rsid w:val="00B436F9"/>
    <w:rsid w:val="00B53546"/>
    <w:rsid w:val="00BB4713"/>
    <w:rsid w:val="00BE1854"/>
    <w:rsid w:val="00CC779C"/>
    <w:rsid w:val="00CD3ADF"/>
    <w:rsid w:val="00D42161"/>
    <w:rsid w:val="00D571B7"/>
    <w:rsid w:val="00D6020B"/>
    <w:rsid w:val="00D829FC"/>
    <w:rsid w:val="00D842BB"/>
    <w:rsid w:val="00DD7AD0"/>
    <w:rsid w:val="00E2339C"/>
    <w:rsid w:val="00E510FE"/>
    <w:rsid w:val="00E6320E"/>
    <w:rsid w:val="00E7230F"/>
    <w:rsid w:val="00EB0B09"/>
    <w:rsid w:val="00ED3704"/>
    <w:rsid w:val="00F032CE"/>
    <w:rsid w:val="00F03678"/>
    <w:rsid w:val="00F174CA"/>
    <w:rsid w:val="00F17B84"/>
    <w:rsid w:val="00F25234"/>
    <w:rsid w:val="00F37CE6"/>
    <w:rsid w:val="00FB0A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ru-RU" w:eastAsia="ru-RU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ED3704"/>
    <w:rPr>
      <w:color w:val="666666"/>
    </w:rPr>
  </w:style>
  <w:style w:type="paragraph" w:customStyle="1" w:styleId="D84159BBAEDF420C9A1F65AD544F52D4">
    <w:name w:val="D84159BBAEDF420C9A1F65AD544F52D4"/>
  </w:style>
  <w:style w:type="paragraph" w:customStyle="1" w:styleId="F52C6BC6B61541B38A956148C55B8709">
    <w:name w:val="F52C6BC6B61541B38A956148C55B8709"/>
  </w:style>
  <w:style w:type="paragraph" w:customStyle="1" w:styleId="F308A82D03344465BE823ADE8DA9ECFE">
    <w:name w:val="F308A82D03344465BE823ADE8DA9ECFE"/>
  </w:style>
  <w:style w:type="paragraph" w:customStyle="1" w:styleId="7729D85F1F2D433FA83F632E0EB8E51F">
    <w:name w:val="7729D85F1F2D433FA83F632E0EB8E51F"/>
  </w:style>
  <w:style w:type="paragraph" w:customStyle="1" w:styleId="0B804F642F7642E5977BCD5DCE8C93B2">
    <w:name w:val="0B804F642F7642E5977BCD5DCE8C93B2"/>
  </w:style>
  <w:style w:type="paragraph" w:customStyle="1" w:styleId="112B15477861437CA42F0786409A1E8F">
    <w:name w:val="112B15477861437CA42F0786409A1E8F"/>
    <w:rsid w:val="00B436F9"/>
  </w:style>
  <w:style w:type="paragraph" w:customStyle="1" w:styleId="733FA46260D74AE0A13D79792720334F">
    <w:name w:val="733FA46260D74AE0A13D79792720334F"/>
    <w:rsid w:val="00ED3704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SFU">
      <a:majorFont>
        <a:latin typeface="Times New Roman"/>
        <a:ea typeface=""/>
        <a:cs typeface=""/>
      </a:majorFont>
      <a:minorFont>
        <a:latin typeface="Times New Roman"/>
        <a:ea typeface=""/>
        <a:cs typeface="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7BA7032-363E-42B7-A2C7-2FF9B613536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Отчёт по практической работе.dotm</Template>
  <TotalTime>9</TotalTime>
  <Pages>58</Pages>
  <Words>1451</Words>
  <Characters>8273</Characters>
  <Application>Microsoft Office Word</Application>
  <DocSecurity>0</DocSecurity>
  <Lines>68</Lines>
  <Paragraphs>19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9705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Александр Лысаковский</dc:creator>
  <cp:lastModifiedBy>Gabx Egor</cp:lastModifiedBy>
  <cp:revision>1</cp:revision>
  <cp:lastPrinted>2025-11-20T18:16:00Z</cp:lastPrinted>
  <dcterms:created xsi:type="dcterms:W3CDTF">2025-12-11T05:34:00Z</dcterms:created>
  <dcterms:modified xsi:type="dcterms:W3CDTF">2025-12-13T07:07:00Z</dcterms:modified>
</cp:coreProperties>
</file>