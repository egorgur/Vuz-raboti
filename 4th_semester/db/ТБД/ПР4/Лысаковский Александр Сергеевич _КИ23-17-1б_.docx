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 w:rsidR="00203346" w14:paraId="3A2DD9A9" w14:textId="77777777" w:rsidTr="00343771">
        <w:tc>
          <w:tcPr>
            <w:tcW w:w="9638" w:type="dxa"/>
            <w:gridSpan w:val="6"/>
          </w:tcPr>
          <w:p w14:paraId="0D66C204" w14:textId="77777777" w:rsidR="00203346" w:rsidRPr="00107562" w:rsidRDefault="00203346" w:rsidP="00107562">
            <w:pPr>
              <w:jc w:val="center"/>
              <w:rPr>
                <w:sz w:val="24"/>
                <w:szCs w:val="24"/>
              </w:rPr>
            </w:pPr>
            <w:r w:rsidRPr="00D77F9B">
              <w:t>Министерство науки и высшего образования РФ</w:t>
            </w:r>
          </w:p>
        </w:tc>
      </w:tr>
      <w:tr w:rsidR="00203346" w14:paraId="11F8DC69" w14:textId="77777777" w:rsidTr="00343771">
        <w:tc>
          <w:tcPr>
            <w:tcW w:w="9638" w:type="dxa"/>
            <w:gridSpan w:val="6"/>
          </w:tcPr>
          <w:p w14:paraId="0C0409CE" w14:textId="77777777" w:rsidR="00203346" w:rsidRDefault="00203346" w:rsidP="00203346">
            <w:pPr>
              <w:jc w:val="center"/>
            </w:pPr>
            <w:r w:rsidRPr="00203346">
              <w:t>Федеральное государственное автономное</w:t>
            </w:r>
          </w:p>
        </w:tc>
      </w:tr>
      <w:tr w:rsidR="00203346" w14:paraId="288FCB41" w14:textId="77777777" w:rsidTr="00343771">
        <w:tc>
          <w:tcPr>
            <w:tcW w:w="9638" w:type="dxa"/>
            <w:gridSpan w:val="6"/>
          </w:tcPr>
          <w:p w14:paraId="132C60F1" w14:textId="77777777" w:rsidR="00203346" w:rsidRDefault="00203346" w:rsidP="00203346">
            <w:pPr>
              <w:jc w:val="center"/>
            </w:pPr>
            <w:r w:rsidRPr="00203346">
              <w:t>образовательное учреждение высшего образования</w:t>
            </w:r>
          </w:p>
        </w:tc>
      </w:tr>
      <w:tr w:rsidR="00203346" w14:paraId="3FD67C1A" w14:textId="77777777" w:rsidTr="00343771">
        <w:tc>
          <w:tcPr>
            <w:tcW w:w="9638" w:type="dxa"/>
            <w:gridSpan w:val="6"/>
          </w:tcPr>
          <w:p w14:paraId="2F753DF4" w14:textId="77777777" w:rsidR="00203346" w:rsidRPr="00807EEA" w:rsidRDefault="00203346" w:rsidP="00203346">
            <w:pPr>
              <w:jc w:val="center"/>
              <w:rPr>
                <w:b/>
                <w:bCs/>
              </w:rPr>
            </w:pPr>
            <w:r w:rsidRPr="00807EEA">
              <w:rPr>
                <w:b/>
                <w:bCs/>
              </w:rPr>
              <w:t>«СИБИРСКИЙ ФЕДЕРАЛЬНЫЙ УНИВЕРСИТЕТ»</w:t>
            </w:r>
          </w:p>
        </w:tc>
      </w:tr>
      <w:tr w:rsidR="00203346" w14:paraId="6A24198F" w14:textId="77777777" w:rsidTr="00343771">
        <w:tc>
          <w:tcPr>
            <w:tcW w:w="9638" w:type="dxa"/>
            <w:gridSpan w:val="6"/>
          </w:tcPr>
          <w:p w14:paraId="2263CFB5" w14:textId="77777777" w:rsidR="00203346" w:rsidRDefault="00203346" w:rsidP="00E009C9"/>
        </w:tc>
      </w:tr>
      <w:tr w:rsidR="002247D9" w14:paraId="34B2B7FD" w14:textId="77777777" w:rsidTr="00343771">
        <w:sdt>
          <w:sdtPr>
            <w:alias w:val="Институт"/>
            <w:tag w:val="Институт"/>
            <w:id w:val="-55092808"/>
            <w:placeholder>
              <w:docPart w:val="D84159BBAEDF420C9A1F65AD544F52D4"/>
            </w:placeholder>
            <w:text/>
          </w:sdtPr>
          <w:sdtContent>
            <w:tc>
              <w:tcPr>
                <w:tcW w:w="9638" w:type="dxa"/>
                <w:gridSpan w:val="6"/>
                <w:tcBorders>
                  <w:bottom w:val="single" w:sz="4" w:space="0" w:color="auto"/>
                </w:tcBorders>
              </w:tcPr>
              <w:p w14:paraId="05F575BE" w14:textId="77777777" w:rsidR="002247D9" w:rsidRDefault="00807EEA" w:rsidP="00480C27">
                <w:pPr>
                  <w:jc w:val="center"/>
                </w:pPr>
                <w:r w:rsidRPr="00807EEA">
                  <w:t>Институт космических и информационных технологий</w:t>
                </w:r>
              </w:p>
            </w:tc>
          </w:sdtContent>
        </w:sdt>
      </w:tr>
      <w:tr w:rsidR="00203346" w14:paraId="61382F11" w14:textId="77777777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14:paraId="47494711" w14:textId="77777777" w:rsidR="00203346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институт</w:t>
            </w:r>
          </w:p>
        </w:tc>
      </w:tr>
      <w:tr w:rsidR="001F4DAC" w14:paraId="19F83BDC" w14:textId="77777777" w:rsidTr="00343771">
        <w:tc>
          <w:tcPr>
            <w:tcW w:w="9638" w:type="dxa"/>
            <w:gridSpan w:val="6"/>
            <w:tcBorders>
              <w:bottom w:val="single" w:sz="4" w:space="0" w:color="auto"/>
            </w:tcBorders>
          </w:tcPr>
          <w:sdt>
            <w:sdtPr>
              <w:alias w:val="Кафедра"/>
              <w:tag w:val="Кафедра"/>
              <w:id w:val="-120006703"/>
              <w:placeholder>
                <w:docPart w:val="D84159BBAEDF420C9A1F65AD544F52D4"/>
              </w:placeholder>
              <w:text/>
            </w:sdtPr>
            <w:sdtContent>
              <w:p w14:paraId="43727B7D" w14:textId="77777777" w:rsidR="001F4DAC" w:rsidRDefault="00807EEA" w:rsidP="00480C27">
                <w:pPr>
                  <w:jc w:val="center"/>
                </w:pPr>
                <w:r w:rsidRPr="00807EEA">
                  <w:t>Программная инженерия</w:t>
                </w:r>
              </w:p>
            </w:sdtContent>
          </w:sdt>
        </w:tc>
      </w:tr>
      <w:tr w:rsidR="001F4DAC" w14:paraId="71170F5E" w14:textId="77777777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14:paraId="631D2B68" w14:textId="77777777" w:rsidR="001F4DAC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кафедра</w:t>
            </w:r>
          </w:p>
        </w:tc>
      </w:tr>
      <w:tr w:rsidR="00107562" w14:paraId="791B8D9E" w14:textId="77777777" w:rsidTr="00343771">
        <w:tc>
          <w:tcPr>
            <w:tcW w:w="9638" w:type="dxa"/>
            <w:gridSpan w:val="6"/>
          </w:tcPr>
          <w:p w14:paraId="1CB57A25" w14:textId="77777777" w:rsidR="00107562" w:rsidRPr="00C303B2" w:rsidRDefault="00107562" w:rsidP="009548A5"/>
        </w:tc>
      </w:tr>
      <w:tr w:rsidR="00107562" w:rsidRPr="00107562" w14:paraId="08B1A15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14DEBC" w14:textId="77777777" w:rsidR="00107562" w:rsidRPr="00470539" w:rsidRDefault="00107562" w:rsidP="009548A5"/>
        </w:tc>
      </w:tr>
      <w:tr w:rsidR="00C303B2" w:rsidRPr="00107562" w14:paraId="6AEBFB19" w14:textId="77777777" w:rsidTr="00466F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879F03" w14:textId="77777777" w:rsidR="00C303B2" w:rsidRPr="00C303B2" w:rsidRDefault="00C303B2" w:rsidP="009548A5"/>
        </w:tc>
      </w:tr>
      <w:tr w:rsidR="00DF7C89" w:rsidRPr="00107562" w14:paraId="590AC723" w14:textId="77777777" w:rsidTr="00B677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0CD315" w14:textId="77777777" w:rsidR="00DF7C89" w:rsidRPr="00C303B2" w:rsidRDefault="00DF7C89" w:rsidP="009548A5"/>
        </w:tc>
      </w:tr>
      <w:tr w:rsidR="00107562" w:rsidRPr="00107562" w14:paraId="778F114A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8662F5" w14:textId="77777777" w:rsidR="00107562" w:rsidRPr="00C303B2" w:rsidRDefault="00107562" w:rsidP="009548A5"/>
        </w:tc>
      </w:tr>
      <w:tr w:rsidR="00C303B2" w:rsidRPr="00107562" w14:paraId="333B9BD4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973E3E" w14:textId="77777777" w:rsidR="00C303B2" w:rsidRPr="00C303B2" w:rsidRDefault="00C303B2" w:rsidP="009548A5"/>
        </w:tc>
      </w:tr>
      <w:tr w:rsidR="00C303B2" w:rsidRPr="00107562" w14:paraId="777ABA1A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D5DC8D" w14:textId="77777777" w:rsidR="00C303B2" w:rsidRPr="00C303B2" w:rsidRDefault="00C303B2" w:rsidP="009548A5"/>
        </w:tc>
      </w:tr>
      <w:tr w:rsidR="00C303B2" w:rsidRPr="00107562" w14:paraId="21D29A31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427015" w14:textId="77777777" w:rsidR="00C303B2" w:rsidRPr="00C303B2" w:rsidRDefault="00C303B2" w:rsidP="009548A5"/>
        </w:tc>
      </w:tr>
      <w:tr w:rsidR="00C303B2" w:rsidRPr="00107562" w14:paraId="5C367125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7204FF" w14:textId="77777777" w:rsidR="00C303B2" w:rsidRPr="007B4C94" w:rsidRDefault="00C303B2" w:rsidP="007B4C94"/>
        </w:tc>
      </w:tr>
      <w:tr w:rsidR="00BA7359" w:rsidRPr="00107562" w14:paraId="127FEAE0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9F6F5C" w14:textId="77777777" w:rsidR="00BA7359" w:rsidRPr="004D13C8" w:rsidRDefault="00BA7359" w:rsidP="004D13C8"/>
        </w:tc>
      </w:tr>
      <w:tr w:rsidR="00470539" w:rsidRPr="00107562" w14:paraId="664A7F19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624DAB" w14:textId="77777777" w:rsidR="00470539" w:rsidRPr="00470539" w:rsidRDefault="00470539" w:rsidP="00470539">
            <w:pPr>
              <w:jc w:val="center"/>
              <w:rPr>
                <w:b/>
                <w:bCs/>
              </w:rPr>
            </w:pPr>
            <w:r w:rsidRPr="00470539">
              <w:rPr>
                <w:b/>
                <w:bCs/>
              </w:rPr>
              <w:t>ОТЧЕТ О ПРАКТИЧЕСКОЙ РАБОТЕ</w:t>
            </w:r>
          </w:p>
        </w:tc>
      </w:tr>
      <w:bookmarkStart w:id="0" w:name="TitleThemeName"/>
      <w:tr w:rsidR="00470539" w:rsidRPr="00107562" w14:paraId="7941704E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AC416" w14:textId="1D1DA203" w:rsidR="00470539" w:rsidRPr="004B197A" w:rsidRDefault="00000000" w:rsidP="0047053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kern w:val="0"/>
                </w:rPr>
                <w:alias w:val="Тема практической"/>
                <w:tag w:val="Тема практической"/>
                <w:id w:val="1819542302"/>
                <w:placeholder>
                  <w:docPart w:val="F52C6BC6B61541B38A956148C55B8709"/>
                </w:placeholder>
                <w:text/>
              </w:sdtPr>
              <w:sdtContent>
                <w:r w:rsidR="00BB44C2">
                  <w:rPr>
                    <w:kern w:val="0"/>
                  </w:rPr>
                  <w:t>Запросы</w:t>
                </w:r>
              </w:sdtContent>
            </w:sdt>
            <w:bookmarkEnd w:id="0"/>
          </w:p>
        </w:tc>
      </w:tr>
      <w:tr w:rsidR="00470539" w:rsidRPr="00107562" w14:paraId="32E56D76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7E6B40" w14:textId="77777777" w:rsidR="00470539" w:rsidRPr="00107562" w:rsidRDefault="00470539" w:rsidP="00470539">
            <w:pPr>
              <w:jc w:val="center"/>
            </w:pPr>
            <w:r>
              <w:rPr>
                <w:sz w:val="20"/>
                <w:szCs w:val="20"/>
              </w:rPr>
              <w:t>тема</w:t>
            </w:r>
          </w:p>
        </w:tc>
      </w:tr>
      <w:tr w:rsidR="00470539" w:rsidRPr="00107562" w14:paraId="27FC8F13" w14:textId="77777777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A52155" w14:textId="77777777" w:rsidR="00470539" w:rsidRPr="00107562" w:rsidRDefault="00470539" w:rsidP="00470539"/>
        </w:tc>
      </w:tr>
      <w:tr w:rsidR="00470539" w:rsidRPr="00107562" w14:paraId="4D6DBB1F" w14:textId="77777777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099389" w14:textId="77777777" w:rsidR="00470539" w:rsidRPr="00107562" w:rsidRDefault="00470539" w:rsidP="00470539"/>
        </w:tc>
      </w:tr>
      <w:tr w:rsidR="00470539" w:rsidRPr="00107562" w14:paraId="5D03C70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B071A0" w14:textId="77777777" w:rsidR="00470539" w:rsidRPr="00107562" w:rsidRDefault="00470539" w:rsidP="00470539"/>
        </w:tc>
      </w:tr>
      <w:tr w:rsidR="00470539" w:rsidRPr="00107562" w14:paraId="5B146BA3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F7A225" w14:textId="77777777" w:rsidR="00470539" w:rsidRPr="00107562" w:rsidRDefault="00470539" w:rsidP="00470539"/>
        </w:tc>
      </w:tr>
      <w:tr w:rsidR="00470539" w:rsidRPr="00107562" w14:paraId="6D02238C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723258" w14:textId="77777777" w:rsidR="00470539" w:rsidRPr="00107562" w:rsidRDefault="00470539" w:rsidP="00470539"/>
        </w:tc>
      </w:tr>
      <w:tr w:rsidR="00470539" w:rsidRPr="00107562" w14:paraId="45904B3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1A99F0" w14:textId="77777777" w:rsidR="00470539" w:rsidRPr="00107562" w:rsidRDefault="00470539" w:rsidP="00470539"/>
        </w:tc>
      </w:tr>
      <w:tr w:rsidR="00470539" w:rsidRPr="00107562" w14:paraId="1B48BE8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A1DA83" w14:textId="77777777" w:rsidR="00470539" w:rsidRPr="00107562" w:rsidRDefault="00470539" w:rsidP="00470539"/>
        </w:tc>
      </w:tr>
      <w:tr w:rsidR="00470539" w:rsidRPr="00107562" w14:paraId="2BB73D50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18925" w14:textId="77777777" w:rsidR="00470539" w:rsidRPr="00107562" w:rsidRDefault="00470539" w:rsidP="00470539"/>
        </w:tc>
      </w:tr>
      <w:tr w:rsidR="00470539" w:rsidRPr="00107562" w14:paraId="4070F7A2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B7FCFB" w14:textId="77777777" w:rsidR="00470539" w:rsidRPr="00107562" w:rsidRDefault="00470539" w:rsidP="00470539"/>
        </w:tc>
      </w:tr>
      <w:tr w:rsidR="00470539" w:rsidRPr="00107562" w14:paraId="43767B3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D8E282" w14:textId="77777777" w:rsidR="00470539" w:rsidRPr="00107562" w:rsidRDefault="00470539" w:rsidP="00470539"/>
        </w:tc>
      </w:tr>
      <w:tr w:rsidR="00470539" w:rsidRPr="00107562" w14:paraId="390F5082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615BE6" w14:textId="77777777" w:rsidR="00470539" w:rsidRPr="00107562" w:rsidRDefault="00470539" w:rsidP="00470539"/>
        </w:tc>
      </w:tr>
      <w:tr w:rsidR="00470539" w:rsidRPr="00107562" w14:paraId="0F1D1C5B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B906FC8" w14:textId="77777777" w:rsidR="00470539" w:rsidRPr="00107562" w:rsidRDefault="00470539" w:rsidP="00470539"/>
        </w:tc>
      </w:tr>
      <w:tr w:rsidR="00470539" w:rsidRPr="00107562" w14:paraId="1F9849EE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D59A96" w14:textId="77777777" w:rsidR="00470539" w:rsidRPr="00107562" w:rsidRDefault="00470539" w:rsidP="00470539"/>
        </w:tc>
      </w:tr>
      <w:tr w:rsidR="00470539" w:rsidRPr="00107562" w14:paraId="5FF2413C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58F66B" w14:textId="77777777" w:rsidR="00470539" w:rsidRPr="00107562" w:rsidRDefault="00470539" w:rsidP="00470539"/>
        </w:tc>
      </w:tr>
      <w:tr w:rsidR="00470539" w:rsidRPr="00107562" w14:paraId="5E869F01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BD76E2" w14:textId="77777777" w:rsidR="00470539" w:rsidRPr="00107562" w:rsidRDefault="00470539" w:rsidP="00470539"/>
        </w:tc>
      </w:tr>
      <w:tr w:rsidR="00470539" w:rsidRPr="00107562" w14:paraId="1D4A40DF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8EE092" w14:textId="77777777" w:rsidR="00470539" w:rsidRPr="00107562" w:rsidRDefault="00470539" w:rsidP="00470539"/>
        </w:tc>
      </w:tr>
      <w:tr w:rsidR="00470539" w:rsidRPr="00107562" w14:paraId="53B08C57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759FE" w14:textId="77777777" w:rsidR="00470539" w:rsidRPr="00107562" w:rsidRDefault="00470539" w:rsidP="00470539">
            <w:r>
              <w:t>Преподаватель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3343AD7" w14:textId="77777777" w:rsidR="00470539" w:rsidRPr="00A623E8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right w:val="nil"/>
            </w:tcBorders>
          </w:tcPr>
          <w:p w14:paraId="65C23494" w14:textId="77777777"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667EFE0" w14:textId="77777777" w:rsidR="00470539" w:rsidRPr="00A623E8" w:rsidRDefault="00470539" w:rsidP="00470539">
            <w:pPr>
              <w:jc w:val="center"/>
            </w:pPr>
          </w:p>
        </w:tc>
        <w:sdt>
          <w:sdtPr>
            <w:alias w:val="Преподаватель. Фамилия, инициалы"/>
            <w:tag w:val="Преподаватель. Фамилия, инициалы"/>
            <w:id w:val="2052420955"/>
            <w:placeholder>
              <w:docPart w:val="F308A82D03344465BE823ADE8DA9ECFE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right w:val="nil"/>
                </w:tcBorders>
              </w:tcPr>
              <w:p w14:paraId="3C6A439C" w14:textId="77777777" w:rsidR="00470539" w:rsidRPr="00107562" w:rsidRDefault="00FD0F87" w:rsidP="00DE076A">
                <w:pPr>
                  <w:jc w:val="left"/>
                </w:pPr>
                <w:r>
                  <w:t>А. Д. Вожжов</w:t>
                </w:r>
              </w:p>
            </w:tc>
          </w:sdtContent>
        </w:sdt>
      </w:tr>
      <w:tr w:rsidR="00470539" w:rsidRPr="00107562" w14:paraId="1EC2E375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4C930" w14:textId="77777777" w:rsidR="00470539" w:rsidRPr="00107562" w:rsidRDefault="00470539" w:rsidP="00470539"/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DA6F946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left w:val="nil"/>
              <w:bottom w:val="nil"/>
              <w:right w:val="nil"/>
            </w:tcBorders>
          </w:tcPr>
          <w:p w14:paraId="19B5CD2C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E8CC32F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left w:val="nil"/>
              <w:bottom w:val="nil"/>
              <w:right w:val="nil"/>
            </w:tcBorders>
          </w:tcPr>
          <w:p w14:paraId="2928D6BD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8D50E1">
              <w:rPr>
                <w:sz w:val="20"/>
                <w:szCs w:val="20"/>
              </w:rPr>
              <w:t>нициалы, фамилия</w:t>
            </w:r>
          </w:p>
        </w:tc>
      </w:tr>
      <w:tr w:rsidR="00470539" w:rsidRPr="00107562" w14:paraId="36896B23" w14:textId="77777777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59CCE54" w14:textId="77777777" w:rsidR="00470539" w:rsidRPr="00107562" w:rsidRDefault="00470539" w:rsidP="00470539">
            <w:r>
              <w:t>Студент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449A6" w14:textId="77777777" w:rsidR="00470539" w:rsidRPr="00107562" w:rsidRDefault="00DE076A" w:rsidP="00470539">
            <w:r>
              <w:t>КИ23-17/1б, </w:t>
            </w:r>
            <w:r w:rsidRPr="00DE076A">
              <w:t>032320521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8AA5D0A" w14:textId="77777777" w:rsidR="00470539" w:rsidRPr="00107562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02C83" w14:textId="77777777"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9787C4D" w14:textId="77777777" w:rsidR="00470539" w:rsidRPr="00107562" w:rsidRDefault="00470539" w:rsidP="00470539">
            <w:pPr>
              <w:jc w:val="center"/>
            </w:pPr>
          </w:p>
        </w:tc>
        <w:sdt>
          <w:sdtPr>
            <w:alias w:val="Студент. Фамилия, инициалы"/>
            <w:tag w:val="Студент. Фамилия, инициалы"/>
            <w:id w:val="1657257502"/>
            <w:placeholder>
              <w:docPart w:val="7729D85F1F2D433FA83F632E0EB8E51F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E45603A" w14:textId="77777777" w:rsidR="00470539" w:rsidRPr="00107562" w:rsidRDefault="00FD0F87" w:rsidP="00DE076A">
                <w:pPr>
                  <w:jc w:val="left"/>
                </w:pPr>
                <w:r>
                  <w:t xml:space="preserve">А. С. </w:t>
                </w:r>
                <w:r w:rsidR="00470539">
                  <w:t>Лысаковский</w:t>
                </w:r>
              </w:p>
            </w:tc>
          </w:sdtContent>
        </w:sdt>
      </w:tr>
      <w:tr w:rsidR="00470539" w:rsidRPr="00107562" w14:paraId="61E2E049" w14:textId="77777777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50DFDDED" w14:textId="77777777" w:rsidR="00470539" w:rsidRPr="00107562" w:rsidRDefault="00470539" w:rsidP="00470539"/>
        </w:tc>
        <w:tc>
          <w:tcPr>
            <w:tcW w:w="3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51C07D" w14:textId="77777777" w:rsidR="00470539" w:rsidRPr="00373FCE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6524AC2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ADC07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71A7D36E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70976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FD615D">
              <w:rPr>
                <w:sz w:val="20"/>
                <w:szCs w:val="20"/>
              </w:rPr>
              <w:t>инициалы, фамилия</w:t>
            </w:r>
          </w:p>
        </w:tc>
      </w:tr>
      <w:tr w:rsidR="00470539" w:rsidRPr="00107562" w14:paraId="7A0845DE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C34A5A" w14:textId="77777777" w:rsidR="00470539" w:rsidRPr="00107562" w:rsidRDefault="00470539" w:rsidP="00470539"/>
        </w:tc>
      </w:tr>
      <w:tr w:rsidR="00470539" w:rsidRPr="00107562" w14:paraId="4032B5FB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6D5A6C" w14:textId="77777777" w:rsidR="00470539" w:rsidRPr="00107562" w:rsidRDefault="00470539" w:rsidP="00470539"/>
        </w:tc>
      </w:tr>
      <w:tr w:rsidR="00470539" w:rsidRPr="00107562" w14:paraId="593F553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7C225E" w14:textId="77777777" w:rsidR="00470539" w:rsidRPr="00107562" w:rsidRDefault="00470539" w:rsidP="00470539">
            <w:pPr>
              <w:jc w:val="center"/>
            </w:pPr>
            <w:r>
              <w:t xml:space="preserve">Красноярск </w:t>
            </w:r>
            <w:sdt>
              <w:sdtPr>
                <w:alias w:val="Титульник. Дата"/>
                <w:tag w:val="Титульник. Дата"/>
                <w:id w:val="338363742"/>
                <w:placeholder>
                  <w:docPart w:val="0B804F642F7642E5977BCD5DCE8C93B2"/>
                </w:placeholder>
                <w15:color w:val="000000"/>
                <w:date>
                  <w:dateFormat w:val="yyyy"/>
                  <w:lid w:val="ru-RU"/>
                  <w:storeMappedDataAs w:val="dateTime"/>
                  <w:calendar w:val="gregorian"/>
                </w:date>
              </w:sdtPr>
              <w:sdtContent>
                <w:r w:rsidR="006F4476">
                  <w:t>2025</w:t>
                </w:r>
              </w:sdtContent>
            </w:sdt>
          </w:p>
        </w:tc>
      </w:tr>
    </w:tbl>
    <w:p w14:paraId="6DB56D41" w14:textId="77777777" w:rsidR="008F24DB" w:rsidRPr="008F24DB" w:rsidRDefault="00F47208" w:rsidP="00B738F0">
      <w:pPr>
        <w:pStyle w:val="1"/>
      </w:pPr>
      <w:r w:rsidRPr="008F24DB">
        <w:lastRenderedPageBreak/>
        <w:t>ВВЕДЕНИЕ</w:t>
      </w:r>
    </w:p>
    <w:p w14:paraId="642D58FD" w14:textId="77777777" w:rsidR="005F1304" w:rsidRPr="008F24DB" w:rsidRDefault="00432F37" w:rsidP="008F24DB">
      <w:pPr>
        <w:pStyle w:val="2"/>
      </w:pPr>
      <w:r w:rsidRPr="008F24DB">
        <w:t>Цель работы</w:t>
      </w:r>
    </w:p>
    <w:p w14:paraId="3ABBBDD9" w14:textId="1EE5063E" w:rsidR="008B2E19" w:rsidRPr="00FC2D70" w:rsidRDefault="00FC2D70" w:rsidP="006F4476">
      <w:pPr>
        <w:pStyle w:val="af8"/>
      </w:pPr>
      <w:r w:rsidRPr="00FC2D70">
        <w:t>Изучить теоретический материал по</w:t>
      </w:r>
      <w:r w:rsidR="00843F09" w:rsidRPr="00843F09">
        <w:t xml:space="preserve"> </w:t>
      </w:r>
      <w:r w:rsidR="00843F09">
        <w:t>теме «</w:t>
      </w:r>
      <w:r w:rsidR="00EE72A7">
        <w:fldChar w:fldCharType="begin"/>
      </w:r>
      <w:r w:rsidR="00EE72A7">
        <w:instrText xml:space="preserve"> REF TitleThemeName \h </w:instrText>
      </w:r>
      <w:r w:rsidR="00EE72A7">
        <w:fldChar w:fldCharType="separate"/>
      </w:r>
      <w:sdt>
        <w:sdtPr>
          <w:rPr>
            <w:kern w:val="0"/>
          </w:rPr>
          <w:alias w:val="Тема практической"/>
          <w:tag w:val="Тема практической"/>
          <w:id w:val="22221332"/>
          <w:placeholder>
            <w:docPart w:val="EC76A2225F3F4091A773757366910567"/>
          </w:placeholder>
          <w:text/>
        </w:sdtPr>
        <w:sdtContent>
          <w:r w:rsidR="005D6F17">
            <w:rPr>
              <w:kern w:val="0"/>
            </w:rPr>
            <w:t>Запросы</w:t>
          </w:r>
        </w:sdtContent>
      </w:sdt>
      <w:r w:rsidR="00EE72A7">
        <w:fldChar w:fldCharType="end"/>
      </w:r>
      <w:r w:rsidR="00843F09">
        <w:t>»</w:t>
      </w:r>
      <w:r w:rsidRPr="00FC2D70">
        <w:t>.</w:t>
      </w:r>
      <w:r w:rsidR="00843F09">
        <w:t xml:space="preserve"> Выполнить задания.</w:t>
      </w:r>
    </w:p>
    <w:p w14:paraId="4F6F02CD" w14:textId="77777777" w:rsidR="00432F37" w:rsidRDefault="00432F37" w:rsidP="008F24DB">
      <w:pPr>
        <w:pStyle w:val="2"/>
      </w:pPr>
      <w:r>
        <w:t>Задачи</w:t>
      </w:r>
    </w:p>
    <w:p w14:paraId="70CB4B8F" w14:textId="77777777" w:rsidR="00E91235" w:rsidRDefault="00E91235" w:rsidP="006F4476">
      <w:pPr>
        <w:pStyle w:val="af8"/>
      </w:pPr>
      <w:r>
        <w:t>В рамках данной практической работы необходимо выполнить следующие задачи:</w:t>
      </w:r>
    </w:p>
    <w:p w14:paraId="421EAC07" w14:textId="77777777" w:rsidR="00E91235" w:rsidRDefault="00E91235" w:rsidP="00EE72A7">
      <w:pPr>
        <w:pStyle w:val="a2"/>
      </w:pPr>
      <w:r>
        <w:t>изучить теоретический материал по предложенной теме;</w:t>
      </w:r>
    </w:p>
    <w:p w14:paraId="2DBA64C8" w14:textId="77777777" w:rsidR="00E91235" w:rsidRDefault="00E91235" w:rsidP="00EE72A7">
      <w:pPr>
        <w:pStyle w:val="a2"/>
      </w:pPr>
      <w:r>
        <w:t>выполнить задание;</w:t>
      </w:r>
    </w:p>
    <w:p w14:paraId="62B91722" w14:textId="77777777" w:rsidR="00ED1F73" w:rsidRPr="006F4476" w:rsidRDefault="00E91235" w:rsidP="00EE72A7">
      <w:pPr>
        <w:pStyle w:val="a2"/>
        <w:rPr>
          <w:lang w:val="en-US"/>
        </w:rPr>
      </w:pPr>
      <w:r>
        <w:t>предоставить отчёт преподавателю.</w:t>
      </w:r>
    </w:p>
    <w:p w14:paraId="71B96251" w14:textId="77777777" w:rsidR="00255425" w:rsidRDefault="00255425" w:rsidP="008F24DB">
      <w:pPr>
        <w:pStyle w:val="2"/>
      </w:pPr>
      <w:r>
        <w:t>Задание</w:t>
      </w:r>
    </w:p>
    <w:p w14:paraId="6FFDBE00" w14:textId="2B04D01E" w:rsidR="00255425" w:rsidRPr="001B70CE" w:rsidRDefault="00255425" w:rsidP="006F4476">
      <w:pPr>
        <w:pStyle w:val="af8"/>
      </w:pPr>
      <w:r w:rsidRPr="001B70CE">
        <w:t xml:space="preserve">Задание данной практической работы состоит из </w:t>
      </w:r>
      <w:r w:rsidR="006C03FB">
        <w:t>следующих</w:t>
      </w:r>
      <w:r w:rsidRPr="001B70CE">
        <w:t xml:space="preserve"> частей:</w:t>
      </w:r>
    </w:p>
    <w:p w14:paraId="746EFA83" w14:textId="66590E2C" w:rsidR="006F4476" w:rsidRDefault="00EE72A7" w:rsidP="00EE72A7">
      <w:pPr>
        <w:pStyle w:val="a2"/>
      </w:pPr>
      <w:r>
        <w:t xml:space="preserve">Выполнить задания из главы </w:t>
      </w:r>
      <w:r w:rsidR="003B345A">
        <w:t>6</w:t>
      </w:r>
      <w:r>
        <w:t xml:space="preserve"> из книги на е-курсах.</w:t>
      </w:r>
    </w:p>
    <w:p w14:paraId="608D5ED0" w14:textId="77777777" w:rsidR="006F4476" w:rsidRPr="006F4476" w:rsidRDefault="006F4476" w:rsidP="00EE72A7">
      <w:pPr>
        <w:pStyle w:val="a2"/>
        <w:numPr>
          <w:ilvl w:val="0"/>
          <w:numId w:val="0"/>
        </w:numPr>
        <w:ind w:left="936"/>
      </w:pPr>
    </w:p>
    <w:p w14:paraId="2A7B28B5" w14:textId="77777777" w:rsidR="003E5C02" w:rsidRDefault="003E5C02" w:rsidP="00EE72A7">
      <w:pPr>
        <w:pStyle w:val="a2"/>
      </w:pPr>
      <w:r>
        <w:br w:type="page"/>
      </w:r>
    </w:p>
    <w:p w14:paraId="51D564BF" w14:textId="77777777" w:rsidR="007100B9" w:rsidRPr="006F4476" w:rsidRDefault="00756D3B" w:rsidP="00B738F0">
      <w:pPr>
        <w:pStyle w:val="1"/>
      </w:pPr>
      <w:r>
        <w:lastRenderedPageBreak/>
        <w:t>ХОД РАБОТЫ</w:t>
      </w:r>
    </w:p>
    <w:p w14:paraId="0286C7AF" w14:textId="483585C4" w:rsidR="00786952" w:rsidRDefault="00AA33F9" w:rsidP="008F24DB">
      <w:pPr>
        <w:pStyle w:val="2"/>
      </w:pPr>
      <w:r>
        <w:t xml:space="preserve">Задание </w:t>
      </w:r>
      <w:r w:rsidR="00B570AD">
        <w:t>2</w:t>
      </w:r>
    </w:p>
    <w:p w14:paraId="07A74551" w14:textId="77777777" w:rsidR="00786952" w:rsidRDefault="00AA33F9" w:rsidP="006F4476">
      <w:pPr>
        <w:pStyle w:val="af8"/>
      </w:pPr>
      <w:r>
        <w:t>На рисунке 1 показан результат выполнения задания.</w:t>
      </w:r>
    </w:p>
    <w:p w14:paraId="50A1C885" w14:textId="77777777" w:rsidR="00C94957" w:rsidRDefault="00C94957" w:rsidP="00C94957">
      <w:pPr>
        <w:pStyle w:val="afc"/>
        <w:keepNext/>
      </w:pPr>
      <w:r>
        <w:drawing>
          <wp:inline distT="0" distB="0" distL="0" distR="0" wp14:anchorId="79379343" wp14:editId="54D3916F">
            <wp:extent cx="5229225" cy="152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6D07" w14:textId="1F71D122" w:rsidR="00CF0896" w:rsidRPr="00C94957" w:rsidRDefault="00C94957" w:rsidP="00C94957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1</w:t>
      </w:r>
      <w:r>
        <w:fldChar w:fldCharType="end"/>
      </w:r>
      <w:r>
        <w:rPr>
          <w:lang w:val="en-US"/>
        </w:rPr>
        <w:t xml:space="preserve"> — </w:t>
      </w:r>
      <w:r>
        <w:t>Запрос</w:t>
      </w:r>
    </w:p>
    <w:p w14:paraId="3A280C08" w14:textId="2FC0C645" w:rsidR="00786952" w:rsidRDefault="00D17CC2" w:rsidP="008F24DB">
      <w:pPr>
        <w:pStyle w:val="2"/>
      </w:pPr>
      <w:r>
        <w:t xml:space="preserve">Задание </w:t>
      </w:r>
      <w:r w:rsidR="00B570AD">
        <w:t>4</w:t>
      </w:r>
    </w:p>
    <w:p w14:paraId="2D624FDF" w14:textId="670BCBBD" w:rsidR="00D17CC2" w:rsidRDefault="00D17CC2" w:rsidP="00D17CC2">
      <w:pPr>
        <w:pStyle w:val="af8"/>
      </w:pPr>
      <w:r>
        <w:t xml:space="preserve">На рисунках </w:t>
      </w:r>
      <w:r w:rsidR="00B86039">
        <w:t>со 2 по 13</w:t>
      </w:r>
      <w:r>
        <w:t xml:space="preserve"> показан результат выполнения задания.</w:t>
      </w:r>
    </w:p>
    <w:p w14:paraId="0FE8F5D3" w14:textId="77777777" w:rsidR="009F1370" w:rsidRDefault="009F1370" w:rsidP="009F1370">
      <w:pPr>
        <w:pStyle w:val="afc"/>
        <w:keepNext/>
      </w:pPr>
      <w:r>
        <w:drawing>
          <wp:inline distT="0" distB="0" distL="0" distR="0" wp14:anchorId="76A995E8" wp14:editId="3F3FCBB7">
            <wp:extent cx="3019425" cy="438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5EE4" w14:textId="651C68A9" w:rsidR="009F1370" w:rsidRDefault="009F1370" w:rsidP="009F137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2</w:t>
      </w:r>
      <w:r>
        <w:fldChar w:fldCharType="end"/>
      </w:r>
      <w:r>
        <w:t xml:space="preserve"> </w:t>
      </w:r>
      <w:r w:rsidRPr="009F1370">
        <w:t>—</w:t>
      </w:r>
      <w:r>
        <w:t xml:space="preserve"> Предикаты, часть 1</w:t>
      </w:r>
    </w:p>
    <w:p w14:paraId="4C640D13" w14:textId="77777777" w:rsidR="009F1370" w:rsidRDefault="009F1370" w:rsidP="009F1370">
      <w:pPr>
        <w:pStyle w:val="afc"/>
        <w:keepNext/>
      </w:pPr>
      <w:r>
        <w:drawing>
          <wp:inline distT="0" distB="0" distL="0" distR="0" wp14:anchorId="62E8DED0" wp14:editId="2D94DF6D">
            <wp:extent cx="2933700" cy="400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6D51" w14:textId="799A202A" w:rsidR="009F1370" w:rsidRDefault="009F1370" w:rsidP="009F137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3</w:t>
      </w:r>
      <w:r>
        <w:fldChar w:fldCharType="end"/>
      </w:r>
      <w:r>
        <w:t xml:space="preserve"> </w:t>
      </w:r>
      <w:r w:rsidRPr="009F1370">
        <w:t>—</w:t>
      </w:r>
      <w:r>
        <w:t xml:space="preserve"> </w:t>
      </w:r>
      <w:r w:rsidRPr="009F1370">
        <w:t xml:space="preserve">Предикаты, часть </w:t>
      </w:r>
      <w:r>
        <w:t>2</w:t>
      </w:r>
    </w:p>
    <w:p w14:paraId="565F1DD7" w14:textId="77777777" w:rsidR="009F1370" w:rsidRDefault="009F1370" w:rsidP="009F1370">
      <w:pPr>
        <w:pStyle w:val="afc"/>
        <w:keepNext/>
      </w:pPr>
      <w:r>
        <w:drawing>
          <wp:inline distT="0" distB="0" distL="0" distR="0" wp14:anchorId="1AB8C362" wp14:editId="6765A8D1">
            <wp:extent cx="3762375" cy="438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A79C" w14:textId="2C8DC339" w:rsidR="009F1370" w:rsidRDefault="009F1370" w:rsidP="009F137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4</w:t>
      </w:r>
      <w:r>
        <w:fldChar w:fldCharType="end"/>
      </w:r>
      <w:r>
        <w:t xml:space="preserve"> </w:t>
      </w:r>
      <w:r w:rsidRPr="009F1370">
        <w:t>—</w:t>
      </w:r>
      <w:r>
        <w:t xml:space="preserve"> </w:t>
      </w:r>
      <w:r w:rsidRPr="009F1370">
        <w:t xml:space="preserve">Предикаты, часть </w:t>
      </w:r>
      <w:r>
        <w:t>3</w:t>
      </w:r>
    </w:p>
    <w:p w14:paraId="15D1D5C0" w14:textId="77777777" w:rsidR="009F1370" w:rsidRDefault="009F1370" w:rsidP="009F1370">
      <w:pPr>
        <w:pStyle w:val="afc"/>
        <w:keepNext/>
      </w:pPr>
      <w:r>
        <w:drawing>
          <wp:inline distT="0" distB="0" distL="0" distR="0" wp14:anchorId="3D2C36B5" wp14:editId="78B8DF38">
            <wp:extent cx="3743325" cy="428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EB16" w14:textId="2732E34A" w:rsidR="009F1370" w:rsidRDefault="009F1370" w:rsidP="009F137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5</w:t>
      </w:r>
      <w:r>
        <w:fldChar w:fldCharType="end"/>
      </w:r>
      <w:r>
        <w:t xml:space="preserve"> </w:t>
      </w:r>
      <w:r w:rsidRPr="009F1370">
        <w:t>—</w:t>
      </w:r>
      <w:r>
        <w:t xml:space="preserve"> </w:t>
      </w:r>
      <w:r w:rsidRPr="009F1370">
        <w:t xml:space="preserve">Предикаты, часть </w:t>
      </w:r>
      <w:r>
        <w:t>4</w:t>
      </w:r>
    </w:p>
    <w:p w14:paraId="42827735" w14:textId="77777777" w:rsidR="009F1370" w:rsidRDefault="009F1370" w:rsidP="009F1370">
      <w:pPr>
        <w:pStyle w:val="afc"/>
        <w:keepNext/>
      </w:pPr>
      <w:r>
        <w:drawing>
          <wp:inline distT="0" distB="0" distL="0" distR="0" wp14:anchorId="643B88C1" wp14:editId="6ADAB506">
            <wp:extent cx="2819400" cy="438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3FD1B" w14:textId="32F525BC" w:rsidR="009F1370" w:rsidRDefault="009F1370" w:rsidP="009F137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6</w:t>
      </w:r>
      <w:r>
        <w:fldChar w:fldCharType="end"/>
      </w:r>
      <w:r>
        <w:t xml:space="preserve"> </w:t>
      </w:r>
      <w:r w:rsidRPr="009F1370">
        <w:t>—</w:t>
      </w:r>
      <w:r>
        <w:t xml:space="preserve"> </w:t>
      </w:r>
      <w:r w:rsidRPr="009F1370">
        <w:t xml:space="preserve">Предикаты, часть </w:t>
      </w:r>
      <w:r>
        <w:t>5</w:t>
      </w:r>
    </w:p>
    <w:p w14:paraId="1E6A7A4B" w14:textId="77777777" w:rsidR="009F1370" w:rsidRDefault="009F1370" w:rsidP="009F1370">
      <w:pPr>
        <w:pStyle w:val="afc"/>
        <w:keepNext/>
      </w:pPr>
      <w:r>
        <w:drawing>
          <wp:inline distT="0" distB="0" distL="0" distR="0" wp14:anchorId="5AFA4D7F" wp14:editId="196C35E8">
            <wp:extent cx="4752975" cy="41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64BC" w14:textId="5809A45A" w:rsidR="009F1370" w:rsidRDefault="009F1370" w:rsidP="009F137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7</w:t>
      </w:r>
      <w:r>
        <w:fldChar w:fldCharType="end"/>
      </w:r>
      <w:r>
        <w:t xml:space="preserve"> </w:t>
      </w:r>
      <w:r w:rsidRPr="009F1370">
        <w:t>—</w:t>
      </w:r>
      <w:r>
        <w:t xml:space="preserve"> </w:t>
      </w:r>
      <w:r w:rsidRPr="009F1370">
        <w:t xml:space="preserve">Предикаты, часть </w:t>
      </w:r>
      <w:r>
        <w:t>6</w:t>
      </w:r>
    </w:p>
    <w:p w14:paraId="3308D946" w14:textId="77777777" w:rsidR="009F1370" w:rsidRDefault="009F1370" w:rsidP="009F1370">
      <w:pPr>
        <w:pStyle w:val="afc"/>
        <w:keepNext/>
      </w:pPr>
      <w:r>
        <w:drawing>
          <wp:inline distT="0" distB="0" distL="0" distR="0" wp14:anchorId="4F7BE4DE" wp14:editId="4E0BA401">
            <wp:extent cx="2752725" cy="428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12CA" w14:textId="3EF8ED67" w:rsidR="009F1370" w:rsidRDefault="009F1370" w:rsidP="009F137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8</w:t>
      </w:r>
      <w:r>
        <w:fldChar w:fldCharType="end"/>
      </w:r>
      <w:r>
        <w:t xml:space="preserve"> </w:t>
      </w:r>
      <w:r w:rsidRPr="009F1370">
        <w:t>—</w:t>
      </w:r>
      <w:r>
        <w:t xml:space="preserve"> </w:t>
      </w:r>
      <w:r w:rsidRPr="009F1370">
        <w:t xml:space="preserve">Предикаты, часть </w:t>
      </w:r>
      <w:r>
        <w:t>7</w:t>
      </w:r>
    </w:p>
    <w:p w14:paraId="5AADF055" w14:textId="77777777" w:rsidR="009F1370" w:rsidRDefault="009F1370" w:rsidP="009F1370">
      <w:pPr>
        <w:pStyle w:val="afc"/>
        <w:keepNext/>
      </w:pPr>
      <w:r>
        <w:lastRenderedPageBreak/>
        <w:drawing>
          <wp:inline distT="0" distB="0" distL="0" distR="0" wp14:anchorId="5F07E96B" wp14:editId="55AE7833">
            <wp:extent cx="4514850" cy="428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DE9E" w14:textId="22621F1D" w:rsidR="009F1370" w:rsidRDefault="009F1370" w:rsidP="009F137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9</w:t>
      </w:r>
      <w:r>
        <w:fldChar w:fldCharType="end"/>
      </w:r>
      <w:r>
        <w:t xml:space="preserve"> </w:t>
      </w:r>
      <w:r w:rsidRPr="009F1370">
        <w:t>—</w:t>
      </w:r>
      <w:r>
        <w:t xml:space="preserve"> </w:t>
      </w:r>
      <w:r w:rsidRPr="009F1370">
        <w:t xml:space="preserve">Предикаты, часть </w:t>
      </w:r>
      <w:r>
        <w:t>8</w:t>
      </w:r>
    </w:p>
    <w:p w14:paraId="6673CABC" w14:textId="77777777" w:rsidR="009F1370" w:rsidRDefault="009F1370" w:rsidP="009F1370">
      <w:pPr>
        <w:pStyle w:val="afc"/>
        <w:keepNext/>
      </w:pPr>
      <w:r>
        <w:drawing>
          <wp:inline distT="0" distB="0" distL="0" distR="0" wp14:anchorId="4D92A6BB" wp14:editId="109CA8DD">
            <wp:extent cx="2505075" cy="952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57C85" w14:textId="1614C58E" w:rsidR="009F1370" w:rsidRDefault="009F1370" w:rsidP="009F137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10</w:t>
      </w:r>
      <w:r>
        <w:fldChar w:fldCharType="end"/>
      </w:r>
      <w:r>
        <w:t xml:space="preserve"> </w:t>
      </w:r>
      <w:r w:rsidRPr="009F1370">
        <w:t>—</w:t>
      </w:r>
      <w:r>
        <w:t xml:space="preserve"> </w:t>
      </w:r>
      <w:r w:rsidRPr="009F1370">
        <w:t xml:space="preserve">Предикаты, часть </w:t>
      </w:r>
      <w:r>
        <w:t>9</w:t>
      </w:r>
    </w:p>
    <w:p w14:paraId="11E30A65" w14:textId="77777777" w:rsidR="009F1370" w:rsidRDefault="009F1370" w:rsidP="009F1370">
      <w:pPr>
        <w:pStyle w:val="afc"/>
        <w:keepNext/>
      </w:pPr>
      <w:r>
        <w:drawing>
          <wp:inline distT="0" distB="0" distL="0" distR="0" wp14:anchorId="0E132D40" wp14:editId="5346413E">
            <wp:extent cx="2857500" cy="41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6E47" w14:textId="7A7D8D09" w:rsidR="009F1370" w:rsidRDefault="009F1370" w:rsidP="009F137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11</w:t>
      </w:r>
      <w:r>
        <w:fldChar w:fldCharType="end"/>
      </w:r>
      <w:r>
        <w:t xml:space="preserve"> </w:t>
      </w:r>
      <w:r w:rsidRPr="009F1370">
        <w:t>—</w:t>
      </w:r>
      <w:r>
        <w:t xml:space="preserve"> </w:t>
      </w:r>
      <w:r w:rsidRPr="009F1370">
        <w:t>Предикаты, часть 1</w:t>
      </w:r>
      <w:r>
        <w:t>0</w:t>
      </w:r>
    </w:p>
    <w:p w14:paraId="5AB730DF" w14:textId="5D0E8A78" w:rsidR="009F1370" w:rsidRDefault="009F1370" w:rsidP="009F1370">
      <w:pPr>
        <w:pStyle w:val="afc"/>
        <w:keepNext/>
      </w:pPr>
      <w:r>
        <w:drawing>
          <wp:inline distT="0" distB="0" distL="0" distR="0" wp14:anchorId="10BBB783" wp14:editId="0D098E74">
            <wp:extent cx="281940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CF87" w14:textId="4ECCFE76" w:rsidR="009F1370" w:rsidRDefault="009F1370" w:rsidP="009F137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12</w:t>
      </w:r>
      <w:r>
        <w:fldChar w:fldCharType="end"/>
      </w:r>
      <w:r>
        <w:t xml:space="preserve"> </w:t>
      </w:r>
      <w:r w:rsidRPr="009F1370">
        <w:t>—</w:t>
      </w:r>
      <w:r>
        <w:t xml:space="preserve"> </w:t>
      </w:r>
      <w:r w:rsidRPr="009F1370">
        <w:t>Предикаты, часть 1</w:t>
      </w:r>
      <w:r>
        <w:t>1</w:t>
      </w:r>
    </w:p>
    <w:p w14:paraId="443EEF19" w14:textId="77777777" w:rsidR="009F1370" w:rsidRDefault="009F1370" w:rsidP="009F1370">
      <w:pPr>
        <w:pStyle w:val="afc"/>
        <w:keepNext/>
      </w:pPr>
      <w:r>
        <w:drawing>
          <wp:inline distT="0" distB="0" distL="0" distR="0" wp14:anchorId="0C7BC61B" wp14:editId="0D8C3E14">
            <wp:extent cx="2990850" cy="42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2DF9" w14:textId="5621BAF1" w:rsidR="009F1370" w:rsidRDefault="009F1370" w:rsidP="009F137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13</w:t>
      </w:r>
      <w:r>
        <w:fldChar w:fldCharType="end"/>
      </w:r>
      <w:r>
        <w:t xml:space="preserve"> </w:t>
      </w:r>
      <w:r w:rsidRPr="009F1370">
        <w:t>—</w:t>
      </w:r>
      <w:r>
        <w:t xml:space="preserve"> </w:t>
      </w:r>
      <w:r w:rsidRPr="009F1370">
        <w:t>Предикаты, часть 1</w:t>
      </w:r>
      <w:r>
        <w:t>2</w:t>
      </w:r>
    </w:p>
    <w:p w14:paraId="743FA789" w14:textId="6D8D843A" w:rsidR="00786952" w:rsidRPr="006F4476" w:rsidRDefault="00D17CC2" w:rsidP="008F24DB">
      <w:pPr>
        <w:pStyle w:val="2"/>
      </w:pPr>
      <w:r>
        <w:t xml:space="preserve">Задание </w:t>
      </w:r>
      <w:r w:rsidR="00B570AD">
        <w:t>6</w:t>
      </w:r>
    </w:p>
    <w:p w14:paraId="490B1DFE" w14:textId="52EC5C76" w:rsidR="00D17CC2" w:rsidRDefault="00D17CC2" w:rsidP="00D17CC2">
      <w:pPr>
        <w:pStyle w:val="af8"/>
      </w:pPr>
      <w:r>
        <w:t>На рисунк</w:t>
      </w:r>
      <w:r w:rsidR="006D1F90">
        <w:t>е</w:t>
      </w:r>
      <w:r>
        <w:t xml:space="preserve"> </w:t>
      </w:r>
      <w:r w:rsidR="00F90843">
        <w:t>14</w:t>
      </w:r>
      <w:r w:rsidR="00A076C6">
        <w:t xml:space="preserve"> </w:t>
      </w:r>
      <w:r>
        <w:t>показан результат выполнения задания.</w:t>
      </w:r>
    </w:p>
    <w:p w14:paraId="0FE64161" w14:textId="77777777" w:rsidR="006F0E03" w:rsidRDefault="00941B28" w:rsidP="006F0E03">
      <w:pPr>
        <w:pStyle w:val="afc"/>
        <w:keepNext/>
      </w:pPr>
      <w:r>
        <w:drawing>
          <wp:inline distT="0" distB="0" distL="0" distR="0" wp14:anchorId="247DB109" wp14:editId="3BFF63B3">
            <wp:extent cx="4457700" cy="1857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C7E3" w14:textId="445D48F3" w:rsidR="00053232" w:rsidRPr="006F0E03" w:rsidRDefault="006F0E03" w:rsidP="006F0E03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14</w:t>
      </w:r>
      <w:r>
        <w:fldChar w:fldCharType="end"/>
      </w:r>
      <w:r>
        <w:t xml:space="preserve"> — Запрос</w:t>
      </w:r>
    </w:p>
    <w:p w14:paraId="5623005E" w14:textId="2406093B" w:rsidR="00C54C79" w:rsidRDefault="00D17CC2" w:rsidP="008F24DB">
      <w:pPr>
        <w:pStyle w:val="2"/>
      </w:pPr>
      <w:r>
        <w:t xml:space="preserve">Задание </w:t>
      </w:r>
      <w:r w:rsidR="00B570AD">
        <w:t>8</w:t>
      </w:r>
    </w:p>
    <w:p w14:paraId="40C1F3D0" w14:textId="5F900390" w:rsidR="00382384" w:rsidRDefault="00D17CC2" w:rsidP="00382384">
      <w:pPr>
        <w:pStyle w:val="af8"/>
      </w:pPr>
      <w:r>
        <w:t>На рисунк</w:t>
      </w:r>
      <w:r w:rsidR="00E25EBA">
        <w:t>е 15</w:t>
      </w:r>
      <w:r>
        <w:t xml:space="preserve"> показан результат выполнения задания.</w:t>
      </w:r>
    </w:p>
    <w:p w14:paraId="19D7BDA7" w14:textId="77777777" w:rsidR="004524A3" w:rsidRDefault="00E25EBA" w:rsidP="004524A3">
      <w:pPr>
        <w:pStyle w:val="afc"/>
        <w:keepNext/>
      </w:pPr>
      <w:r>
        <w:lastRenderedPageBreak/>
        <w:drawing>
          <wp:inline distT="0" distB="0" distL="0" distR="0" wp14:anchorId="172FC1A7" wp14:editId="54A803D5">
            <wp:extent cx="5105400" cy="1990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4912" w14:textId="02CB4427" w:rsidR="00E25EBA" w:rsidRPr="00382384" w:rsidRDefault="004524A3" w:rsidP="004524A3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15</w:t>
      </w:r>
      <w:r>
        <w:fldChar w:fldCharType="end"/>
      </w:r>
      <w:r>
        <w:t xml:space="preserve"> — Запрос</w:t>
      </w:r>
    </w:p>
    <w:p w14:paraId="0252DC53" w14:textId="1B69C42E" w:rsidR="00D17CC2" w:rsidRDefault="00D17CC2" w:rsidP="00382384">
      <w:pPr>
        <w:pStyle w:val="2"/>
      </w:pPr>
      <w:r>
        <w:t xml:space="preserve">Задание </w:t>
      </w:r>
      <w:r w:rsidR="00B570AD">
        <w:t>10</w:t>
      </w:r>
    </w:p>
    <w:p w14:paraId="3FDB0237" w14:textId="2592ACD0" w:rsidR="003A2598" w:rsidRDefault="003A2598" w:rsidP="003A2598">
      <w:pPr>
        <w:pStyle w:val="af8"/>
      </w:pPr>
      <w:r>
        <w:t>На рисунк</w:t>
      </w:r>
      <w:r w:rsidR="00384283">
        <w:t>е</w:t>
      </w:r>
      <w:r>
        <w:t xml:space="preserve"> </w:t>
      </w:r>
      <w:r w:rsidR="00384283">
        <w:t>16</w:t>
      </w:r>
      <w:r>
        <w:t xml:space="preserve"> показан результат выполнения задания.</w:t>
      </w:r>
    </w:p>
    <w:p w14:paraId="7631B5C9" w14:textId="77777777" w:rsidR="002D0B2A" w:rsidRDefault="002D0B2A" w:rsidP="002D0B2A">
      <w:pPr>
        <w:pStyle w:val="afc"/>
        <w:keepNext/>
      </w:pPr>
      <w:r>
        <w:drawing>
          <wp:inline distT="0" distB="0" distL="0" distR="0" wp14:anchorId="62164EDD" wp14:editId="4CCAAEE5">
            <wp:extent cx="4286250" cy="1857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0323" w14:textId="34C5F0D5" w:rsidR="002D0B2A" w:rsidRPr="00480E26" w:rsidRDefault="002D0B2A" w:rsidP="002D0B2A">
      <w:pPr>
        <w:pStyle w:val="af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16</w:t>
      </w:r>
      <w:r>
        <w:fldChar w:fldCharType="end"/>
      </w:r>
      <w:r>
        <w:t xml:space="preserve"> — Прогресс</w:t>
      </w:r>
    </w:p>
    <w:p w14:paraId="60F45285" w14:textId="5F13945F" w:rsidR="003A2598" w:rsidRDefault="003A2598" w:rsidP="003A2598">
      <w:pPr>
        <w:pStyle w:val="2"/>
      </w:pPr>
      <w:r>
        <w:t xml:space="preserve">Задание </w:t>
      </w:r>
      <w:r w:rsidR="00B570AD">
        <w:t>12</w:t>
      </w:r>
    </w:p>
    <w:p w14:paraId="180EA5CA" w14:textId="3510BE99" w:rsidR="00C1677E" w:rsidRDefault="00C1677E" w:rsidP="00C1677E">
      <w:pPr>
        <w:pStyle w:val="af8"/>
      </w:pPr>
      <w:r>
        <w:t>На рисунк</w:t>
      </w:r>
      <w:r w:rsidR="001E35DA">
        <w:t>е 17</w:t>
      </w:r>
      <w:r>
        <w:t>, показан результат выполнения задания.</w:t>
      </w:r>
    </w:p>
    <w:p w14:paraId="715BBCC6" w14:textId="2A445CEA" w:rsidR="00323516" w:rsidRDefault="00323516" w:rsidP="00C1677E">
      <w:pPr>
        <w:pStyle w:val="af8"/>
      </w:pPr>
      <w:r>
        <w:t xml:space="preserve">Задание 1. </w:t>
      </w:r>
      <w:r w:rsidRPr="00323516">
        <w:t>Функция unnest раскрывает массив в последовательность строчек.</w:t>
      </w:r>
    </w:p>
    <w:p w14:paraId="37329A99" w14:textId="2C5203FE" w:rsidR="001E35DA" w:rsidRDefault="001E35DA" w:rsidP="00C1677E">
      <w:pPr>
        <w:pStyle w:val="af8"/>
      </w:pPr>
      <w:r>
        <w:t xml:space="preserve">Задание 2. </w:t>
      </w:r>
      <w:r w:rsidR="00542743">
        <w:t>Показано на рисунке 17.</w:t>
      </w:r>
    </w:p>
    <w:p w14:paraId="5748215C" w14:textId="77777777" w:rsidR="00A30298" w:rsidRDefault="00A30298" w:rsidP="00A30298">
      <w:pPr>
        <w:pStyle w:val="afc"/>
        <w:keepNext/>
      </w:pPr>
      <w:r>
        <w:lastRenderedPageBreak/>
        <w:drawing>
          <wp:inline distT="0" distB="0" distL="0" distR="0" wp14:anchorId="1B9877EF" wp14:editId="299322BC">
            <wp:extent cx="5248275" cy="3495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D644" w14:textId="1BC1349C" w:rsidR="00DF25DA" w:rsidRPr="009F265B" w:rsidRDefault="00A30298" w:rsidP="00A30298">
      <w:pPr>
        <w:pStyle w:val="af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17</w:t>
      </w:r>
      <w:r>
        <w:fldChar w:fldCharType="end"/>
      </w:r>
      <w:r>
        <w:t xml:space="preserve"> — Задание 2</w:t>
      </w:r>
    </w:p>
    <w:p w14:paraId="531FB333" w14:textId="0B747793" w:rsidR="00C1677E" w:rsidRDefault="00C1677E" w:rsidP="00C1677E">
      <w:pPr>
        <w:pStyle w:val="2"/>
      </w:pPr>
      <w:r>
        <w:t xml:space="preserve">Задание </w:t>
      </w:r>
      <w:r w:rsidR="00B570AD">
        <w:t>14</w:t>
      </w:r>
    </w:p>
    <w:p w14:paraId="6A1BE9A8" w14:textId="1B821732" w:rsidR="00382384" w:rsidRPr="00647452" w:rsidRDefault="00C1677E" w:rsidP="00382384">
      <w:pPr>
        <w:pStyle w:val="af8"/>
      </w:pPr>
      <w:r w:rsidRPr="00C1677E">
        <w:t xml:space="preserve">На рисунках </w:t>
      </w:r>
      <w:r w:rsidR="009F265B" w:rsidRPr="00647452">
        <w:t>18</w:t>
      </w:r>
      <w:r w:rsidRPr="00C1677E">
        <w:t xml:space="preserve"> показан результат выполнения задания.</w:t>
      </w:r>
    </w:p>
    <w:p w14:paraId="52FC2805" w14:textId="6674C6AE" w:rsidR="009F265B" w:rsidRDefault="00EE6677" w:rsidP="009F265B">
      <w:pPr>
        <w:pStyle w:val="afc"/>
        <w:keepNext/>
      </w:pPr>
      <w:r>
        <w:drawing>
          <wp:inline distT="0" distB="0" distL="0" distR="0" wp14:anchorId="28F6DEF3" wp14:editId="21D3CCAC">
            <wp:extent cx="5590476" cy="2323809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BB8F" w14:textId="7DCCBEAE" w:rsidR="009F265B" w:rsidRPr="009F265B" w:rsidRDefault="009F265B" w:rsidP="009F265B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18</w:t>
      </w:r>
      <w:r>
        <w:fldChar w:fldCharType="end"/>
      </w:r>
      <w:r>
        <w:rPr>
          <w:lang w:val="en-US"/>
        </w:rPr>
        <w:t xml:space="preserve"> — </w:t>
      </w:r>
      <w:r>
        <w:t>Запрос</w:t>
      </w:r>
    </w:p>
    <w:p w14:paraId="1F1F20EF" w14:textId="37B5819F" w:rsidR="00C1677E" w:rsidRDefault="00C1677E" w:rsidP="00382384">
      <w:pPr>
        <w:pStyle w:val="2"/>
      </w:pPr>
      <w:r>
        <w:t>Задание</w:t>
      </w:r>
      <w:r w:rsidR="00B570AD">
        <w:t>16</w:t>
      </w:r>
    </w:p>
    <w:p w14:paraId="083F335D" w14:textId="4372C2C7" w:rsidR="00C1677E" w:rsidRDefault="00C1677E" w:rsidP="00C1677E">
      <w:pPr>
        <w:pStyle w:val="af8"/>
      </w:pPr>
      <w:r w:rsidRPr="00C1677E">
        <w:t xml:space="preserve">На рисунках </w:t>
      </w:r>
      <w:r w:rsidR="005D63A9">
        <w:t>19</w:t>
      </w:r>
      <w:r w:rsidRPr="00C1677E">
        <w:t xml:space="preserve"> показан результат выполнения задания.</w:t>
      </w:r>
    </w:p>
    <w:p w14:paraId="5798C137" w14:textId="28DB77FB" w:rsidR="00647452" w:rsidRDefault="00647452" w:rsidP="00C1677E">
      <w:pPr>
        <w:pStyle w:val="af8"/>
      </w:pPr>
      <w:r w:rsidRPr="00647452">
        <w:t xml:space="preserve">Предложение FILTER в </w:t>
      </w:r>
      <w:r w:rsidR="00274760">
        <w:t>«</w:t>
      </w:r>
      <w:r w:rsidRPr="00647452">
        <w:t>PostgreSQL</w:t>
      </w:r>
      <w:r w:rsidR="00274760">
        <w:t>»</w:t>
      </w:r>
      <w:r w:rsidRPr="00647452">
        <w:t xml:space="preserve"> используется с агрегатными функциями (например, COUNT, SUM, AVG) для указания условия, ограничивающего строки, которые учитываются при вычислении агрегата. Это альтернатива подзапросам или условным выражениям внутри агрегатной функции (например, с CASE).</w:t>
      </w:r>
    </w:p>
    <w:p w14:paraId="4F33F22E" w14:textId="77777777" w:rsidR="00022D55" w:rsidRDefault="00022D55" w:rsidP="00022D55">
      <w:pPr>
        <w:pStyle w:val="afc"/>
        <w:keepNext/>
      </w:pPr>
      <w:r>
        <w:lastRenderedPageBreak/>
        <w:drawing>
          <wp:inline distT="0" distB="0" distL="0" distR="0" wp14:anchorId="3656F39A" wp14:editId="562BF4D6">
            <wp:extent cx="5286375" cy="25622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4476" w14:textId="3C2B8988" w:rsidR="00DD5C36" w:rsidRPr="00022D55" w:rsidRDefault="00022D55" w:rsidP="00022D55">
      <w:pPr>
        <w:pStyle w:val="af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19</w:t>
      </w:r>
      <w:r>
        <w:fldChar w:fldCharType="end"/>
      </w:r>
      <w:r>
        <w:t xml:space="preserve"> — Применение </w:t>
      </w:r>
      <w:r>
        <w:rPr>
          <w:lang w:val="en-US"/>
        </w:rPr>
        <w:t>FILTER</w:t>
      </w:r>
    </w:p>
    <w:p w14:paraId="6A6C5E27" w14:textId="3ADF67E2" w:rsidR="009D6EA0" w:rsidRDefault="009D6EA0" w:rsidP="009D6EA0">
      <w:pPr>
        <w:pStyle w:val="2"/>
      </w:pPr>
      <w:r>
        <w:t xml:space="preserve">Задание </w:t>
      </w:r>
      <w:r w:rsidR="00B570AD">
        <w:t>18</w:t>
      </w:r>
    </w:p>
    <w:p w14:paraId="4559C27F" w14:textId="4982C4DD" w:rsidR="000B79FA" w:rsidRPr="000055EA" w:rsidRDefault="009D6EA0" w:rsidP="000055EA">
      <w:pPr>
        <w:pStyle w:val="af8"/>
      </w:pPr>
      <w:r w:rsidRPr="00C1677E">
        <w:t>На рисунк</w:t>
      </w:r>
      <w:r w:rsidR="00A278F8">
        <w:t xml:space="preserve">е 21 </w:t>
      </w:r>
      <w:r w:rsidRPr="00C1677E">
        <w:t>показан результат выполнения задания.</w:t>
      </w:r>
    </w:p>
    <w:p w14:paraId="5F12D569" w14:textId="77777777" w:rsidR="00A278F8" w:rsidRDefault="00A278F8" w:rsidP="00A278F8">
      <w:pPr>
        <w:pStyle w:val="afc"/>
        <w:keepNext/>
      </w:pPr>
      <w:r>
        <w:drawing>
          <wp:inline distT="0" distB="0" distL="0" distR="0" wp14:anchorId="5A0F37BB" wp14:editId="0CDEAB76">
            <wp:extent cx="3867150" cy="3800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25B73" w14:textId="6D1C24F1" w:rsidR="00A278F8" w:rsidRPr="00C77ADB" w:rsidRDefault="00A278F8" w:rsidP="00A278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20</w:t>
      </w:r>
      <w:r>
        <w:fldChar w:fldCharType="end"/>
      </w:r>
      <w:r>
        <w:rPr>
          <w:lang w:val="en-US"/>
        </w:rPr>
        <w:t xml:space="preserve"> — </w:t>
      </w:r>
      <w:r w:rsidR="00C77ADB">
        <w:t>Подсчёт процентов</w:t>
      </w:r>
    </w:p>
    <w:p w14:paraId="1F875BC1" w14:textId="138A39A1" w:rsidR="009D6EA0" w:rsidRDefault="009D6EA0" w:rsidP="009D6EA0">
      <w:pPr>
        <w:pStyle w:val="2"/>
      </w:pPr>
      <w:r>
        <w:t xml:space="preserve">Задание </w:t>
      </w:r>
      <w:r w:rsidR="00B570AD">
        <w:t>20</w:t>
      </w:r>
    </w:p>
    <w:p w14:paraId="6E99DB41" w14:textId="580558AF" w:rsidR="00BB0F6C" w:rsidRDefault="009D6EA0" w:rsidP="00997CBF">
      <w:pPr>
        <w:pStyle w:val="af8"/>
      </w:pPr>
      <w:r w:rsidRPr="00C1677E">
        <w:t xml:space="preserve">На рисунках </w:t>
      </w:r>
      <w:r w:rsidR="00FE0EDB">
        <w:t>21</w:t>
      </w:r>
      <w:r>
        <w:t xml:space="preserve"> </w:t>
      </w:r>
      <w:r w:rsidRPr="00C1677E">
        <w:t>показан результат выполнения задания.</w:t>
      </w:r>
      <w:r w:rsidR="00FE39F4" w:rsidRPr="00FE39F4">
        <w:t xml:space="preserve"> </w:t>
      </w:r>
      <w:r w:rsidR="00FE39F4">
        <w:rPr>
          <w:lang w:val="en-US"/>
        </w:rPr>
        <w:t>COUNT</w:t>
      </w:r>
      <w:r w:rsidR="00FE39F4" w:rsidRPr="00FE39F4">
        <w:t xml:space="preserve"> </w:t>
      </w:r>
      <w:r w:rsidR="00FE39F4">
        <w:t>без «</w:t>
      </w:r>
      <w:r w:rsidR="00FE39F4">
        <w:rPr>
          <w:lang w:val="en-US"/>
        </w:rPr>
        <w:t>b</w:t>
      </w:r>
      <w:r w:rsidR="00FE39F4">
        <w:t xml:space="preserve">» будет подсчитывать </w:t>
      </w:r>
      <w:r w:rsidR="00FE39F4">
        <w:rPr>
          <w:lang w:val="en-US"/>
        </w:rPr>
        <w:t>NULL</w:t>
      </w:r>
      <w:r w:rsidR="00FE39F4" w:rsidRPr="00FE39F4">
        <w:t xml:space="preserve"> </w:t>
      </w:r>
      <w:r w:rsidR="00FE39F4">
        <w:t xml:space="preserve">содержащие строки. </w:t>
      </w:r>
      <w:r w:rsidR="00FE39F4">
        <w:rPr>
          <w:lang w:val="en-US"/>
        </w:rPr>
        <w:t xml:space="preserve">COUNT </w:t>
      </w:r>
      <w:r w:rsidR="00FE39F4">
        <w:t>с «</w:t>
      </w:r>
      <w:r w:rsidR="00FE39F4">
        <w:rPr>
          <w:lang w:val="en-US"/>
        </w:rPr>
        <w:t>b</w:t>
      </w:r>
      <w:r w:rsidR="00FE39F4">
        <w:t>» этого делать не будет.</w:t>
      </w:r>
    </w:p>
    <w:p w14:paraId="79A4C883" w14:textId="77777777" w:rsidR="00997CBF" w:rsidRDefault="00997CBF" w:rsidP="00997CBF">
      <w:pPr>
        <w:pStyle w:val="afc"/>
        <w:keepNext/>
      </w:pPr>
      <w:r>
        <w:lastRenderedPageBreak/>
        <w:drawing>
          <wp:inline distT="0" distB="0" distL="0" distR="0" wp14:anchorId="5F91EFAF" wp14:editId="5B45A2DA">
            <wp:extent cx="3952875" cy="3076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8BDC" w14:textId="6D189BEB" w:rsidR="00997CBF" w:rsidRPr="00BB0F6C" w:rsidRDefault="00997CBF" w:rsidP="00997CBF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21</w:t>
      </w:r>
      <w:r>
        <w:fldChar w:fldCharType="end"/>
      </w:r>
      <w:r>
        <w:t xml:space="preserve"> — Запрос</w:t>
      </w:r>
    </w:p>
    <w:p w14:paraId="1F7D4852" w14:textId="1D7B1856" w:rsidR="009D6EA0" w:rsidRDefault="009D6EA0" w:rsidP="009D6EA0">
      <w:pPr>
        <w:pStyle w:val="2"/>
      </w:pPr>
      <w:r>
        <w:t xml:space="preserve">Задание </w:t>
      </w:r>
      <w:r w:rsidR="00B570AD">
        <w:t>22</w:t>
      </w:r>
    </w:p>
    <w:p w14:paraId="43D119EA" w14:textId="44ABA26F" w:rsidR="00E417C8" w:rsidRDefault="003F0E3D" w:rsidP="00E417C8">
      <w:pPr>
        <w:pStyle w:val="af8"/>
      </w:pPr>
      <w:r>
        <w:t>На рисунке 22 представлен прогресс выполнения задания.</w:t>
      </w:r>
    </w:p>
    <w:p w14:paraId="5317ABBE" w14:textId="374265FC" w:rsidR="003F0E3D" w:rsidRDefault="005675F3" w:rsidP="00E417C8">
      <w:pPr>
        <w:pStyle w:val="af8"/>
      </w:pPr>
      <w:r>
        <w:t>«</w:t>
      </w:r>
      <w:r w:rsidR="003F0E3D">
        <w:rPr>
          <w:lang w:val="en-US"/>
        </w:rPr>
        <w:t>COUNT</w:t>
      </w:r>
      <w:r w:rsidR="003F0E3D" w:rsidRPr="003F0E3D">
        <w:t>(*)</w:t>
      </w:r>
      <w:r>
        <w:t>»</w:t>
      </w:r>
      <w:r w:rsidR="003F0E3D" w:rsidRPr="003F0E3D">
        <w:t xml:space="preserve"> </w:t>
      </w:r>
      <w:r w:rsidR="003F0E3D">
        <w:t>в запросе нужен, т.к. удаляет дубликаты городов.</w:t>
      </w:r>
    </w:p>
    <w:p w14:paraId="42A09698" w14:textId="77777777" w:rsidR="0033222B" w:rsidRDefault="003F0E3D" w:rsidP="0033222B">
      <w:pPr>
        <w:pStyle w:val="afc"/>
        <w:keepNext/>
      </w:pPr>
      <w:r>
        <w:drawing>
          <wp:inline distT="0" distB="0" distL="0" distR="0" wp14:anchorId="5D5C8159" wp14:editId="40DB1903">
            <wp:extent cx="3276190" cy="3009524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ED31" w14:textId="49110455" w:rsidR="003F0E3D" w:rsidRPr="003F0E3D" w:rsidRDefault="0033222B" w:rsidP="0033222B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22</w:t>
      </w:r>
      <w:r>
        <w:fldChar w:fldCharType="end"/>
      </w:r>
      <w:r>
        <w:t xml:space="preserve"> — Запрос</w:t>
      </w:r>
    </w:p>
    <w:p w14:paraId="388294C7" w14:textId="2254C849" w:rsidR="00382384" w:rsidRDefault="00382384" w:rsidP="00382384">
      <w:pPr>
        <w:pStyle w:val="2"/>
      </w:pPr>
      <w:r>
        <w:t xml:space="preserve">Задание </w:t>
      </w:r>
      <w:r w:rsidR="00B570AD">
        <w:t>24</w:t>
      </w:r>
    </w:p>
    <w:p w14:paraId="57601DFC" w14:textId="209F3D74" w:rsidR="00382384" w:rsidRDefault="00F32DEB" w:rsidP="00382384">
      <w:pPr>
        <w:pStyle w:val="af8"/>
      </w:pPr>
      <w:r w:rsidRPr="00F32DEB">
        <w:t>На рисунк</w:t>
      </w:r>
      <w:r w:rsidR="001D2C69">
        <w:t>ах</w:t>
      </w:r>
      <w:r w:rsidRPr="00F32DEB">
        <w:t xml:space="preserve"> 2</w:t>
      </w:r>
      <w:r w:rsidR="001D2C69">
        <w:t>3, 24</w:t>
      </w:r>
      <w:r w:rsidRPr="00F32DEB">
        <w:t xml:space="preserve"> показан результат выполнения задания</w:t>
      </w:r>
      <w:r>
        <w:t>.</w:t>
      </w:r>
    </w:p>
    <w:p w14:paraId="2516506E" w14:textId="77777777" w:rsidR="00F32DEB" w:rsidRDefault="00F32DEB" w:rsidP="00F32DEB">
      <w:pPr>
        <w:pStyle w:val="afc"/>
        <w:keepNext/>
      </w:pPr>
      <w:r>
        <w:lastRenderedPageBreak/>
        <w:drawing>
          <wp:inline distT="0" distB="0" distL="0" distR="0" wp14:anchorId="073AB7AB" wp14:editId="30DFE0AF">
            <wp:extent cx="6120130" cy="2206625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51F1" w14:textId="5BFDBAF6" w:rsidR="00F32DEB" w:rsidRDefault="00F32DEB" w:rsidP="00F32DEB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23</w:t>
      </w:r>
      <w:r>
        <w:fldChar w:fldCharType="end"/>
      </w:r>
      <w:r w:rsidR="00187214">
        <w:t xml:space="preserve"> — Запрос</w:t>
      </w:r>
    </w:p>
    <w:p w14:paraId="13731804" w14:textId="77777777" w:rsidR="00F32DEB" w:rsidRDefault="00F32DEB" w:rsidP="00F32DEB">
      <w:pPr>
        <w:pStyle w:val="afc"/>
        <w:keepNext/>
      </w:pPr>
      <w:r>
        <w:drawing>
          <wp:inline distT="0" distB="0" distL="0" distR="0" wp14:anchorId="72A4BD5C" wp14:editId="3417C5D5">
            <wp:extent cx="6120130" cy="1064260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D5DA" w14:textId="663CFCA8" w:rsidR="00F32DEB" w:rsidRDefault="00F32DEB" w:rsidP="00F32DEB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24</w:t>
      </w:r>
      <w:r>
        <w:fldChar w:fldCharType="end"/>
      </w:r>
      <w:r w:rsidR="007D16E4">
        <w:t xml:space="preserve"> — Модифицированный запрос</w:t>
      </w:r>
    </w:p>
    <w:p w14:paraId="492D39C6" w14:textId="2F8046BB" w:rsidR="00382384" w:rsidRDefault="00382384" w:rsidP="00382384">
      <w:pPr>
        <w:pStyle w:val="2"/>
      </w:pPr>
      <w:r>
        <w:t xml:space="preserve">Задание </w:t>
      </w:r>
      <w:r w:rsidR="00B570AD">
        <w:t>26</w:t>
      </w:r>
    </w:p>
    <w:p w14:paraId="5D464CCD" w14:textId="356CF7DB" w:rsidR="00382384" w:rsidRPr="00596F7D" w:rsidRDefault="00596F7D" w:rsidP="00596F7D">
      <w:pPr>
        <w:pStyle w:val="af8"/>
      </w:pPr>
      <w:r w:rsidRPr="00F32DEB">
        <w:t>На рисунк</w:t>
      </w:r>
      <w:r>
        <w:t>е</w:t>
      </w:r>
      <w:r w:rsidRPr="00F32DEB">
        <w:t xml:space="preserve"> 2</w:t>
      </w:r>
      <w:r>
        <w:t>5</w:t>
      </w:r>
      <w:r w:rsidRPr="00F32DEB">
        <w:t xml:space="preserve"> показан результат выполнения задания</w:t>
      </w:r>
      <w:r>
        <w:t>.</w:t>
      </w:r>
    </w:p>
    <w:p w14:paraId="2D093C3B" w14:textId="77777777" w:rsidR="00AB74E1" w:rsidRDefault="00AB74E1" w:rsidP="00AB74E1">
      <w:pPr>
        <w:pStyle w:val="afc"/>
        <w:keepNext/>
      </w:pPr>
      <w:r>
        <w:lastRenderedPageBreak/>
        <w:drawing>
          <wp:inline distT="0" distB="0" distL="0" distR="0" wp14:anchorId="11E4DCF1" wp14:editId="604E2CB9">
            <wp:extent cx="6120130" cy="4826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BCA1" w14:textId="1A377761" w:rsidR="00AB74E1" w:rsidRPr="00AB74E1" w:rsidRDefault="00AB74E1" w:rsidP="00AB74E1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D6F17">
        <w:rPr>
          <w:noProof/>
        </w:rPr>
        <w:t>25</w:t>
      </w:r>
      <w:r>
        <w:fldChar w:fldCharType="end"/>
      </w:r>
      <w:r>
        <w:rPr>
          <w:lang w:val="en-US"/>
        </w:rPr>
        <w:t xml:space="preserve"> — </w:t>
      </w:r>
      <w:r>
        <w:t>Модифицированный запрос</w:t>
      </w:r>
    </w:p>
    <w:p w14:paraId="5079D70E" w14:textId="5BA09DBE" w:rsidR="00853026" w:rsidRDefault="00853026" w:rsidP="00E417C8">
      <w:pPr>
        <w:pStyle w:val="2"/>
        <w:numPr>
          <w:ilvl w:val="0"/>
          <w:numId w:val="0"/>
        </w:numPr>
        <w:ind w:left="709"/>
      </w:pPr>
      <w:r>
        <w:br w:type="page"/>
      </w:r>
    </w:p>
    <w:p w14:paraId="1907CAF2" w14:textId="77777777" w:rsidR="00B738F0" w:rsidRDefault="00B738F0" w:rsidP="00B738F0">
      <w:pPr>
        <w:pStyle w:val="1"/>
      </w:pPr>
      <w:r w:rsidRPr="00B738F0">
        <w:lastRenderedPageBreak/>
        <w:t>ЗАКЛЮЧЕНИЕ</w:t>
      </w:r>
    </w:p>
    <w:p w14:paraId="5B015F3C" w14:textId="4887B922" w:rsidR="00B738F0" w:rsidRPr="00B738F0" w:rsidRDefault="00B738F0" w:rsidP="00BE7449">
      <w:pPr>
        <w:pStyle w:val="af8"/>
      </w:pPr>
      <w:r>
        <w:t>По результатам работы был изучен теоретический материал по теме «</w:t>
      </w:r>
      <w:r w:rsidR="00BE7449">
        <w:fldChar w:fldCharType="begin"/>
      </w:r>
      <w:r w:rsidR="00BE7449">
        <w:instrText xml:space="preserve"> REF TitleThemeName \h </w:instrText>
      </w:r>
      <w:r w:rsidR="00BE7449">
        <w:fldChar w:fldCharType="separate"/>
      </w:r>
      <w:sdt>
        <w:sdtPr>
          <w:rPr>
            <w:kern w:val="0"/>
          </w:rPr>
          <w:alias w:val="Тема практической"/>
          <w:tag w:val="Тема практической"/>
          <w:id w:val="-1852944951"/>
          <w:placeholder>
            <w:docPart w:val="17C996C3EE8B4838904081C360E07C63"/>
          </w:placeholder>
          <w:text/>
        </w:sdtPr>
        <w:sdtContent>
          <w:r w:rsidR="005D6F17">
            <w:rPr>
              <w:kern w:val="0"/>
            </w:rPr>
            <w:t>Запросы</w:t>
          </w:r>
        </w:sdtContent>
      </w:sdt>
      <w:r w:rsidR="00BE7449">
        <w:fldChar w:fldCharType="end"/>
      </w:r>
      <w:r>
        <w:t>». Все поставленные цели и задачи были выполнены.</w:t>
      </w:r>
    </w:p>
    <w:sectPr w:rsidR="00B738F0" w:rsidRPr="00B738F0" w:rsidSect="00552A03">
      <w:footerReference w:type="default" r:id="rId3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47938" w14:textId="77777777" w:rsidR="00D94773" w:rsidRDefault="00D94773" w:rsidP="00552A03">
      <w:r>
        <w:separator/>
      </w:r>
    </w:p>
  </w:endnote>
  <w:endnote w:type="continuationSeparator" w:id="0">
    <w:p w14:paraId="5912F81C" w14:textId="77777777" w:rsidR="00D94773" w:rsidRDefault="00D94773" w:rsidP="0055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229505"/>
      <w:docPartObj>
        <w:docPartGallery w:val="Page Numbers (Bottom of Page)"/>
        <w:docPartUnique/>
      </w:docPartObj>
    </w:sdtPr>
    <w:sdtContent>
      <w:p w14:paraId="4461832C" w14:textId="77777777" w:rsidR="00552A03" w:rsidRDefault="00552A0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F20620" w14:textId="77777777" w:rsidR="00552A03" w:rsidRDefault="00552A0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8E6E" w14:textId="77777777" w:rsidR="00D94773" w:rsidRDefault="00D94773" w:rsidP="00552A03">
      <w:r>
        <w:separator/>
      </w:r>
    </w:p>
  </w:footnote>
  <w:footnote w:type="continuationSeparator" w:id="0">
    <w:p w14:paraId="689F424A" w14:textId="77777777" w:rsidR="00D94773" w:rsidRDefault="00D94773" w:rsidP="0055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D0EF7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AF7A52"/>
    <w:multiLevelType w:val="hybridMultilevel"/>
    <w:tmpl w:val="9ABA5720"/>
    <w:lvl w:ilvl="0" w:tplc="F24E63AE">
      <w:start w:val="1"/>
      <w:numFmt w:val="decimal"/>
      <w:suff w:val="space"/>
      <w:lvlText w:val="%1"/>
      <w:lvlJc w:val="left"/>
      <w:pPr>
        <w:ind w:left="1068" w:hanging="360"/>
      </w:pPr>
      <w:rPr>
        <w:rFonts w:asciiTheme="minorHAnsi" w:hAnsiTheme="minorHAnsi" w:hint="default"/>
        <w:b/>
        <w:bCs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8E53FD"/>
    <w:multiLevelType w:val="multilevel"/>
    <w:tmpl w:val="A3964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3" w15:restartNumberingAfterBreak="0">
    <w:nsid w:val="1518610D"/>
    <w:multiLevelType w:val="multilevel"/>
    <w:tmpl w:val="48B8390A"/>
    <w:styleLink w:val="a0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DD1035"/>
    <w:multiLevelType w:val="multilevel"/>
    <w:tmpl w:val="297CE3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45301A"/>
    <w:multiLevelType w:val="multilevel"/>
    <w:tmpl w:val="D33AE1DE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BD311A"/>
    <w:multiLevelType w:val="hybridMultilevel"/>
    <w:tmpl w:val="48B8390A"/>
    <w:lvl w:ilvl="0" w:tplc="831658C8">
      <w:start w:val="1"/>
      <w:numFmt w:val="decimal"/>
      <w:pStyle w:val="a1"/>
      <w:suff w:val="space"/>
      <w:lvlText w:val="%1"/>
      <w:lvlJc w:val="left"/>
      <w:pPr>
        <w:ind w:left="936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F34061"/>
    <w:multiLevelType w:val="hybridMultilevel"/>
    <w:tmpl w:val="FD8A50E2"/>
    <w:lvl w:ilvl="0" w:tplc="9E3836F2">
      <w:start w:val="1"/>
      <w:numFmt w:val="decimal"/>
      <w:suff w:val="space"/>
      <w:lvlText w:val="%1"/>
      <w:lvlJc w:val="left"/>
      <w:pPr>
        <w:ind w:left="1429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C04454"/>
    <w:multiLevelType w:val="multilevel"/>
    <w:tmpl w:val="7FAEB65A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6" w:hanging="1077"/>
      </w:pPr>
      <w:rPr>
        <w:rFonts w:hint="default"/>
      </w:rPr>
    </w:lvl>
    <w:lvl w:ilvl="2">
      <w:start w:val="1"/>
      <w:numFmt w:val="decimal"/>
      <w:lvlText w:val="%3.%2.1"/>
      <w:lvlJc w:val="right"/>
      <w:pPr>
        <w:ind w:left="2863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40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7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9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71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48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25" w:hanging="709"/>
      </w:pPr>
      <w:rPr>
        <w:rFonts w:hint="default"/>
      </w:rPr>
    </w:lvl>
  </w:abstractNum>
  <w:abstractNum w:abstractNumId="9" w15:restartNumberingAfterBreak="0">
    <w:nsid w:val="6CD20747"/>
    <w:multiLevelType w:val="hybridMultilevel"/>
    <w:tmpl w:val="71D21ECA"/>
    <w:lvl w:ilvl="0" w:tplc="9864D6EC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523CA"/>
    <w:multiLevelType w:val="multilevel"/>
    <w:tmpl w:val="52E45878"/>
    <w:lvl w:ilvl="0">
      <w:start w:val="1"/>
      <w:numFmt w:val="decimal"/>
      <w:pStyle w:val="a2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166E66"/>
    <w:multiLevelType w:val="hybridMultilevel"/>
    <w:tmpl w:val="1D3621C4"/>
    <w:lvl w:ilvl="0" w:tplc="9864D6EC">
      <w:start w:val="1"/>
      <w:numFmt w:val="decimal"/>
      <w:lvlText w:val="%1"/>
      <w:lvlJc w:val="left"/>
      <w:pPr>
        <w:ind w:left="1428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3C646CC"/>
    <w:multiLevelType w:val="multilevel"/>
    <w:tmpl w:val="48B8390A"/>
    <w:numStyleLink w:val="a0"/>
  </w:abstractNum>
  <w:abstractNum w:abstractNumId="13" w15:restartNumberingAfterBreak="0">
    <w:nsid w:val="79370758"/>
    <w:multiLevelType w:val="multilevel"/>
    <w:tmpl w:val="ABF20C0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79685F1C"/>
    <w:multiLevelType w:val="hybridMultilevel"/>
    <w:tmpl w:val="19089B3E"/>
    <w:lvl w:ilvl="0" w:tplc="9E3836F2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150780">
    <w:abstractNumId w:val="8"/>
  </w:num>
  <w:num w:numId="2" w16cid:durableId="123432637">
    <w:abstractNumId w:val="4"/>
  </w:num>
  <w:num w:numId="3" w16cid:durableId="1693459548">
    <w:abstractNumId w:val="6"/>
  </w:num>
  <w:num w:numId="4" w16cid:durableId="1765226476">
    <w:abstractNumId w:val="7"/>
  </w:num>
  <w:num w:numId="5" w16cid:durableId="1273396711">
    <w:abstractNumId w:val="9"/>
  </w:num>
  <w:num w:numId="6" w16cid:durableId="596790296">
    <w:abstractNumId w:val="11"/>
  </w:num>
  <w:num w:numId="7" w16cid:durableId="1648824150">
    <w:abstractNumId w:val="0"/>
  </w:num>
  <w:num w:numId="8" w16cid:durableId="295180872">
    <w:abstractNumId w:val="14"/>
  </w:num>
  <w:num w:numId="9" w16cid:durableId="656306490">
    <w:abstractNumId w:val="3"/>
  </w:num>
  <w:num w:numId="10" w16cid:durableId="1764061334">
    <w:abstractNumId w:val="12"/>
  </w:num>
  <w:num w:numId="11" w16cid:durableId="801851286">
    <w:abstractNumId w:val="5"/>
  </w:num>
  <w:num w:numId="12" w16cid:durableId="366565868">
    <w:abstractNumId w:val="10"/>
  </w:num>
  <w:num w:numId="13" w16cid:durableId="12722795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75730409">
    <w:abstractNumId w:val="1"/>
  </w:num>
  <w:num w:numId="15" w16cid:durableId="1994792360">
    <w:abstractNumId w:val="2"/>
  </w:num>
  <w:num w:numId="16" w16cid:durableId="305858085">
    <w:abstractNumId w:val="13"/>
  </w:num>
  <w:num w:numId="17" w16cid:durableId="4268478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47"/>
    <w:rsid w:val="0000239A"/>
    <w:rsid w:val="000055EA"/>
    <w:rsid w:val="000079CF"/>
    <w:rsid w:val="0001689D"/>
    <w:rsid w:val="00022D55"/>
    <w:rsid w:val="00026513"/>
    <w:rsid w:val="000343EE"/>
    <w:rsid w:val="00044426"/>
    <w:rsid w:val="00047D12"/>
    <w:rsid w:val="00053232"/>
    <w:rsid w:val="00062105"/>
    <w:rsid w:val="000624C2"/>
    <w:rsid w:val="00062F21"/>
    <w:rsid w:val="00071B64"/>
    <w:rsid w:val="00072E49"/>
    <w:rsid w:val="00077476"/>
    <w:rsid w:val="00090DEB"/>
    <w:rsid w:val="000B0F16"/>
    <w:rsid w:val="000B79FA"/>
    <w:rsid w:val="000E183D"/>
    <w:rsid w:val="000F6603"/>
    <w:rsid w:val="00106BF8"/>
    <w:rsid w:val="00107562"/>
    <w:rsid w:val="00115BB8"/>
    <w:rsid w:val="001212D8"/>
    <w:rsid w:val="00130BD1"/>
    <w:rsid w:val="0013397C"/>
    <w:rsid w:val="00136D4E"/>
    <w:rsid w:val="001544E8"/>
    <w:rsid w:val="001578BD"/>
    <w:rsid w:val="00172FBB"/>
    <w:rsid w:val="00187214"/>
    <w:rsid w:val="001A0581"/>
    <w:rsid w:val="001A3672"/>
    <w:rsid w:val="001B329E"/>
    <w:rsid w:val="001B70CE"/>
    <w:rsid w:val="001D2C69"/>
    <w:rsid w:val="001E35DA"/>
    <w:rsid w:val="001E419C"/>
    <w:rsid w:val="001E6C0C"/>
    <w:rsid w:val="001F4DAC"/>
    <w:rsid w:val="00203346"/>
    <w:rsid w:val="00203B00"/>
    <w:rsid w:val="00210E40"/>
    <w:rsid w:val="002244DF"/>
    <w:rsid w:val="002247D9"/>
    <w:rsid w:val="00232A9F"/>
    <w:rsid w:val="00244E33"/>
    <w:rsid w:val="00246EAF"/>
    <w:rsid w:val="00255425"/>
    <w:rsid w:val="002564CB"/>
    <w:rsid w:val="00264ABF"/>
    <w:rsid w:val="002707B6"/>
    <w:rsid w:val="00274760"/>
    <w:rsid w:val="00276640"/>
    <w:rsid w:val="00277092"/>
    <w:rsid w:val="002C62BE"/>
    <w:rsid w:val="002C74A4"/>
    <w:rsid w:val="002D0B2A"/>
    <w:rsid w:val="002E5571"/>
    <w:rsid w:val="002E78BF"/>
    <w:rsid w:val="00316540"/>
    <w:rsid w:val="00323516"/>
    <w:rsid w:val="0033222B"/>
    <w:rsid w:val="0033407A"/>
    <w:rsid w:val="00343771"/>
    <w:rsid w:val="00363FDD"/>
    <w:rsid w:val="00372B18"/>
    <w:rsid w:val="00373FCE"/>
    <w:rsid w:val="003776BF"/>
    <w:rsid w:val="00382384"/>
    <w:rsid w:val="00383B45"/>
    <w:rsid w:val="00384283"/>
    <w:rsid w:val="003923EC"/>
    <w:rsid w:val="003A2598"/>
    <w:rsid w:val="003A42B9"/>
    <w:rsid w:val="003A4ECA"/>
    <w:rsid w:val="003B345A"/>
    <w:rsid w:val="003D3CBE"/>
    <w:rsid w:val="003E1C00"/>
    <w:rsid w:val="003E5C02"/>
    <w:rsid w:val="003F0E3D"/>
    <w:rsid w:val="0042366A"/>
    <w:rsid w:val="0042455C"/>
    <w:rsid w:val="00432F37"/>
    <w:rsid w:val="004524A3"/>
    <w:rsid w:val="00453A98"/>
    <w:rsid w:val="00453B1A"/>
    <w:rsid w:val="00460242"/>
    <w:rsid w:val="00470539"/>
    <w:rsid w:val="00474777"/>
    <w:rsid w:val="00480C27"/>
    <w:rsid w:val="00480E26"/>
    <w:rsid w:val="004856A4"/>
    <w:rsid w:val="004864F8"/>
    <w:rsid w:val="00487EC5"/>
    <w:rsid w:val="004A56FE"/>
    <w:rsid w:val="004B197A"/>
    <w:rsid w:val="004D13C8"/>
    <w:rsid w:val="004E3601"/>
    <w:rsid w:val="00542743"/>
    <w:rsid w:val="00552A03"/>
    <w:rsid w:val="005675F3"/>
    <w:rsid w:val="00576BF8"/>
    <w:rsid w:val="005900F1"/>
    <w:rsid w:val="00596F7D"/>
    <w:rsid w:val="005D1260"/>
    <w:rsid w:val="005D21FB"/>
    <w:rsid w:val="005D63A9"/>
    <w:rsid w:val="005D6F17"/>
    <w:rsid w:val="005F1304"/>
    <w:rsid w:val="005F48D2"/>
    <w:rsid w:val="005F69A1"/>
    <w:rsid w:val="00612DCB"/>
    <w:rsid w:val="006404B3"/>
    <w:rsid w:val="00647452"/>
    <w:rsid w:val="006479F4"/>
    <w:rsid w:val="00654819"/>
    <w:rsid w:val="00670AE7"/>
    <w:rsid w:val="00674E53"/>
    <w:rsid w:val="00693E16"/>
    <w:rsid w:val="006A1588"/>
    <w:rsid w:val="006C03FB"/>
    <w:rsid w:val="006D1F90"/>
    <w:rsid w:val="006E69B7"/>
    <w:rsid w:val="006F0E03"/>
    <w:rsid w:val="006F4476"/>
    <w:rsid w:val="006F5216"/>
    <w:rsid w:val="007100B9"/>
    <w:rsid w:val="00715107"/>
    <w:rsid w:val="00715EAA"/>
    <w:rsid w:val="00720E9D"/>
    <w:rsid w:val="00731C20"/>
    <w:rsid w:val="00752A75"/>
    <w:rsid w:val="00756D3B"/>
    <w:rsid w:val="00757D27"/>
    <w:rsid w:val="00781B86"/>
    <w:rsid w:val="00786952"/>
    <w:rsid w:val="00791CCE"/>
    <w:rsid w:val="007A0DE4"/>
    <w:rsid w:val="007A5986"/>
    <w:rsid w:val="007B150C"/>
    <w:rsid w:val="007B4C94"/>
    <w:rsid w:val="007C017A"/>
    <w:rsid w:val="007D16E4"/>
    <w:rsid w:val="007D489E"/>
    <w:rsid w:val="007E09A5"/>
    <w:rsid w:val="007E1AEB"/>
    <w:rsid w:val="00800BA6"/>
    <w:rsid w:val="00803F7A"/>
    <w:rsid w:val="0080678D"/>
    <w:rsid w:val="00807EEA"/>
    <w:rsid w:val="0081748B"/>
    <w:rsid w:val="008305FD"/>
    <w:rsid w:val="008338AC"/>
    <w:rsid w:val="00843F09"/>
    <w:rsid w:val="0084426B"/>
    <w:rsid w:val="008460BD"/>
    <w:rsid w:val="00853026"/>
    <w:rsid w:val="00856040"/>
    <w:rsid w:val="00883BEB"/>
    <w:rsid w:val="0089095B"/>
    <w:rsid w:val="008A44C9"/>
    <w:rsid w:val="008B2E19"/>
    <w:rsid w:val="008D50E1"/>
    <w:rsid w:val="008F24DB"/>
    <w:rsid w:val="008F4C6F"/>
    <w:rsid w:val="009153C4"/>
    <w:rsid w:val="00923747"/>
    <w:rsid w:val="00935C17"/>
    <w:rsid w:val="00941B28"/>
    <w:rsid w:val="00943F5A"/>
    <w:rsid w:val="009548A5"/>
    <w:rsid w:val="00963AA7"/>
    <w:rsid w:val="00965BEA"/>
    <w:rsid w:val="00993A3B"/>
    <w:rsid w:val="00997CBF"/>
    <w:rsid w:val="009B4609"/>
    <w:rsid w:val="009D03A2"/>
    <w:rsid w:val="009D203F"/>
    <w:rsid w:val="009D6EA0"/>
    <w:rsid w:val="009D7F13"/>
    <w:rsid w:val="009E143E"/>
    <w:rsid w:val="009E2576"/>
    <w:rsid w:val="009F1370"/>
    <w:rsid w:val="009F265B"/>
    <w:rsid w:val="00A076C6"/>
    <w:rsid w:val="00A1060C"/>
    <w:rsid w:val="00A13A79"/>
    <w:rsid w:val="00A268E0"/>
    <w:rsid w:val="00A278F8"/>
    <w:rsid w:val="00A30298"/>
    <w:rsid w:val="00A33CFA"/>
    <w:rsid w:val="00A371DC"/>
    <w:rsid w:val="00A42D1B"/>
    <w:rsid w:val="00A623E8"/>
    <w:rsid w:val="00A7432B"/>
    <w:rsid w:val="00A92185"/>
    <w:rsid w:val="00AA33F9"/>
    <w:rsid w:val="00AB74E1"/>
    <w:rsid w:val="00AC1D69"/>
    <w:rsid w:val="00AE3E57"/>
    <w:rsid w:val="00AF053F"/>
    <w:rsid w:val="00AF133A"/>
    <w:rsid w:val="00AF1659"/>
    <w:rsid w:val="00AF602F"/>
    <w:rsid w:val="00B02CC7"/>
    <w:rsid w:val="00B24DD9"/>
    <w:rsid w:val="00B25615"/>
    <w:rsid w:val="00B417E5"/>
    <w:rsid w:val="00B50C2B"/>
    <w:rsid w:val="00B570AD"/>
    <w:rsid w:val="00B67C50"/>
    <w:rsid w:val="00B738F0"/>
    <w:rsid w:val="00B86039"/>
    <w:rsid w:val="00BA7359"/>
    <w:rsid w:val="00BB0F6C"/>
    <w:rsid w:val="00BB2D12"/>
    <w:rsid w:val="00BB44C2"/>
    <w:rsid w:val="00BD28EC"/>
    <w:rsid w:val="00BE7449"/>
    <w:rsid w:val="00C1677E"/>
    <w:rsid w:val="00C2469A"/>
    <w:rsid w:val="00C303B2"/>
    <w:rsid w:val="00C42E19"/>
    <w:rsid w:val="00C54C79"/>
    <w:rsid w:val="00C55A5D"/>
    <w:rsid w:val="00C77ADB"/>
    <w:rsid w:val="00C94957"/>
    <w:rsid w:val="00CA3AE3"/>
    <w:rsid w:val="00CA4E89"/>
    <w:rsid w:val="00CB2CA7"/>
    <w:rsid w:val="00CB3644"/>
    <w:rsid w:val="00CC1B11"/>
    <w:rsid w:val="00CF0896"/>
    <w:rsid w:val="00CF0C2E"/>
    <w:rsid w:val="00D00844"/>
    <w:rsid w:val="00D03132"/>
    <w:rsid w:val="00D1320A"/>
    <w:rsid w:val="00D14DCF"/>
    <w:rsid w:val="00D17CC2"/>
    <w:rsid w:val="00D25BC0"/>
    <w:rsid w:val="00D37D56"/>
    <w:rsid w:val="00D46E87"/>
    <w:rsid w:val="00D610E5"/>
    <w:rsid w:val="00D6230F"/>
    <w:rsid w:val="00D93592"/>
    <w:rsid w:val="00D94773"/>
    <w:rsid w:val="00D94C4D"/>
    <w:rsid w:val="00DA469A"/>
    <w:rsid w:val="00DA50BA"/>
    <w:rsid w:val="00DB1A86"/>
    <w:rsid w:val="00DC04B1"/>
    <w:rsid w:val="00DC5A4A"/>
    <w:rsid w:val="00DD5C36"/>
    <w:rsid w:val="00DE076A"/>
    <w:rsid w:val="00DE53D3"/>
    <w:rsid w:val="00DF25DA"/>
    <w:rsid w:val="00DF7C89"/>
    <w:rsid w:val="00E009C9"/>
    <w:rsid w:val="00E21CC5"/>
    <w:rsid w:val="00E25EBA"/>
    <w:rsid w:val="00E417C8"/>
    <w:rsid w:val="00E52EC3"/>
    <w:rsid w:val="00E7074D"/>
    <w:rsid w:val="00E83760"/>
    <w:rsid w:val="00E839D0"/>
    <w:rsid w:val="00E872C7"/>
    <w:rsid w:val="00E872F7"/>
    <w:rsid w:val="00E91235"/>
    <w:rsid w:val="00EA2E4F"/>
    <w:rsid w:val="00EA7D37"/>
    <w:rsid w:val="00ED1F73"/>
    <w:rsid w:val="00ED40D9"/>
    <w:rsid w:val="00EE6677"/>
    <w:rsid w:val="00EE72A7"/>
    <w:rsid w:val="00F148E7"/>
    <w:rsid w:val="00F21661"/>
    <w:rsid w:val="00F32DEB"/>
    <w:rsid w:val="00F447C2"/>
    <w:rsid w:val="00F47208"/>
    <w:rsid w:val="00F656BB"/>
    <w:rsid w:val="00F679E8"/>
    <w:rsid w:val="00F75CAD"/>
    <w:rsid w:val="00F75F25"/>
    <w:rsid w:val="00F90843"/>
    <w:rsid w:val="00F97727"/>
    <w:rsid w:val="00FB35B0"/>
    <w:rsid w:val="00FB5892"/>
    <w:rsid w:val="00FB6FF9"/>
    <w:rsid w:val="00FB7011"/>
    <w:rsid w:val="00FC2D70"/>
    <w:rsid w:val="00FD0F87"/>
    <w:rsid w:val="00FD5EC6"/>
    <w:rsid w:val="00FD615D"/>
    <w:rsid w:val="00FE0EDB"/>
    <w:rsid w:val="00FE39F4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F29B"/>
  <w14:defaultImageDpi w14:val="32767"/>
  <w15:chartTrackingRefBased/>
  <w15:docId w15:val="{E810A5C1-0A2D-417A-8366-B626258E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5D6F17"/>
    <w:rPr>
      <w:rFonts w:ascii="Times New Roman" w:hAnsi="Times New Roman"/>
    </w:rPr>
  </w:style>
  <w:style w:type="paragraph" w:styleId="1">
    <w:name w:val="heading 1"/>
    <w:basedOn w:val="a3"/>
    <w:next w:val="a3"/>
    <w:link w:val="10"/>
    <w:uiPriority w:val="9"/>
    <w:qFormat/>
    <w:rsid w:val="005D6F17"/>
    <w:pPr>
      <w:keepNext/>
      <w:keepLines/>
      <w:numPr>
        <w:numId w:val="16"/>
      </w:numPr>
      <w:spacing w:before="280" w:after="280"/>
      <w:ind w:firstLine="0"/>
      <w:contextualSpacing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2">
    <w:name w:val="heading 2"/>
    <w:basedOn w:val="a3"/>
    <w:next w:val="a3"/>
    <w:link w:val="20"/>
    <w:uiPriority w:val="9"/>
    <w:unhideWhenUsed/>
    <w:qFormat/>
    <w:rsid w:val="005D6F17"/>
    <w:pPr>
      <w:keepNext/>
      <w:keepLines/>
      <w:numPr>
        <w:ilvl w:val="1"/>
        <w:numId w:val="16"/>
      </w:numPr>
      <w:spacing w:before="280" w:after="280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5D6F17"/>
    <w:pPr>
      <w:keepNext/>
      <w:keepLines/>
      <w:numPr>
        <w:ilvl w:val="2"/>
        <w:numId w:val="16"/>
      </w:numPr>
      <w:spacing w:before="280" w:after="280"/>
      <w:contextualSpacing/>
      <w:outlineLvl w:val="2"/>
    </w:pPr>
    <w:rPr>
      <w:rFonts w:eastAsiaTheme="majorEastAsia" w:cstheme="majorBidi"/>
      <w:b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5D6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5D6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5D6F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5D6F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5D6F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D6F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D6F17"/>
    <w:rPr>
      <w:rFonts w:ascii="Times New Roman" w:eastAsiaTheme="majorEastAsia" w:hAnsi="Times New Roman" w:cstheme="majorBidi"/>
      <w:b/>
      <w:caps/>
      <w:szCs w:val="40"/>
    </w:rPr>
  </w:style>
  <w:style w:type="character" w:customStyle="1" w:styleId="20">
    <w:name w:val="Заголовок 2 Знак"/>
    <w:basedOn w:val="a4"/>
    <w:link w:val="2"/>
    <w:uiPriority w:val="9"/>
    <w:rsid w:val="005D6F17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30">
    <w:name w:val="Заголовок 3 Знак"/>
    <w:basedOn w:val="a4"/>
    <w:link w:val="3"/>
    <w:uiPriority w:val="9"/>
    <w:semiHidden/>
    <w:rsid w:val="005D6F17"/>
    <w:rPr>
      <w:rFonts w:ascii="Times New Roman" w:eastAsiaTheme="majorEastAsia" w:hAnsi="Times New Roman" w:cstheme="majorBidi"/>
      <w:b/>
    </w:rPr>
  </w:style>
  <w:style w:type="character" w:customStyle="1" w:styleId="40">
    <w:name w:val="Заголовок 4 Знак"/>
    <w:basedOn w:val="a4"/>
    <w:link w:val="4"/>
    <w:uiPriority w:val="9"/>
    <w:semiHidden/>
    <w:rsid w:val="005D6F17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5D6F17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5D6F17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5D6F17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5D6F17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5D6F17"/>
    <w:rPr>
      <w:rFonts w:ascii="Times New Roman" w:eastAsiaTheme="majorEastAsia" w:hAnsi="Times New Roman" w:cstheme="majorBidi"/>
      <w:color w:val="272727" w:themeColor="text1" w:themeTint="D8"/>
    </w:rPr>
  </w:style>
  <w:style w:type="paragraph" w:styleId="a7">
    <w:name w:val="Title"/>
    <w:basedOn w:val="a3"/>
    <w:next w:val="a3"/>
    <w:link w:val="a8"/>
    <w:uiPriority w:val="10"/>
    <w:qFormat/>
    <w:rsid w:val="005D6F17"/>
    <w:pPr>
      <w:spacing w:after="28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4"/>
    <w:link w:val="a7"/>
    <w:uiPriority w:val="10"/>
    <w:rsid w:val="005D6F17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a9">
    <w:name w:val="Subtitle"/>
    <w:basedOn w:val="a3"/>
    <w:next w:val="a3"/>
    <w:link w:val="aa"/>
    <w:uiPriority w:val="11"/>
    <w:rsid w:val="005D6F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a">
    <w:name w:val="Подзаголовок Знак"/>
    <w:basedOn w:val="a4"/>
    <w:link w:val="a9"/>
    <w:uiPriority w:val="11"/>
    <w:rsid w:val="005D6F17"/>
    <w:rPr>
      <w:rFonts w:ascii="Times New Roman" w:eastAsiaTheme="majorEastAsia" w:hAnsi="Times New Roman" w:cstheme="majorBidi"/>
      <w:color w:val="595959" w:themeColor="text1" w:themeTint="A6"/>
      <w:spacing w:val="15"/>
    </w:rPr>
  </w:style>
  <w:style w:type="paragraph" w:styleId="21">
    <w:name w:val="Quote"/>
    <w:basedOn w:val="a3"/>
    <w:next w:val="a3"/>
    <w:link w:val="22"/>
    <w:uiPriority w:val="29"/>
    <w:rsid w:val="005D6F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5D6F17"/>
    <w:rPr>
      <w:rFonts w:ascii="Times New Roman" w:hAnsi="Times New Roman"/>
      <w:i/>
      <w:iCs/>
      <w:color w:val="404040" w:themeColor="text1" w:themeTint="BF"/>
    </w:rPr>
  </w:style>
  <w:style w:type="paragraph" w:styleId="a1">
    <w:name w:val="List Paragraph"/>
    <w:basedOn w:val="a3"/>
    <w:uiPriority w:val="34"/>
    <w:qFormat/>
    <w:rsid w:val="005D6F17"/>
    <w:pPr>
      <w:numPr>
        <w:numId w:val="3"/>
      </w:numPr>
      <w:ind w:left="935"/>
      <w:contextualSpacing/>
    </w:pPr>
  </w:style>
  <w:style w:type="character" w:styleId="ab">
    <w:name w:val="Intense Emphasis"/>
    <w:basedOn w:val="a4"/>
    <w:uiPriority w:val="21"/>
    <w:rsid w:val="005D6F17"/>
    <w:rPr>
      <w:i/>
      <w:iCs/>
      <w:color w:val="0F4761" w:themeColor="accent1" w:themeShade="BF"/>
    </w:rPr>
  </w:style>
  <w:style w:type="paragraph" w:styleId="ac">
    <w:name w:val="Intense Quote"/>
    <w:basedOn w:val="a3"/>
    <w:next w:val="a3"/>
    <w:link w:val="ad"/>
    <w:uiPriority w:val="30"/>
    <w:rsid w:val="005D6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4"/>
    <w:link w:val="ac"/>
    <w:uiPriority w:val="30"/>
    <w:rsid w:val="005D6F17"/>
    <w:rPr>
      <w:rFonts w:ascii="Times New Roman" w:hAnsi="Times New Roman"/>
      <w:i/>
      <w:iCs/>
      <w:color w:val="0F4761" w:themeColor="accent1" w:themeShade="BF"/>
    </w:rPr>
  </w:style>
  <w:style w:type="character" w:styleId="ae">
    <w:name w:val="Intense Reference"/>
    <w:basedOn w:val="a4"/>
    <w:uiPriority w:val="32"/>
    <w:rsid w:val="005D6F17"/>
    <w:rPr>
      <w:b/>
      <w:bCs/>
      <w:smallCaps/>
      <w:color w:val="0F4761" w:themeColor="accent1" w:themeShade="BF"/>
      <w:spacing w:val="5"/>
    </w:rPr>
  </w:style>
  <w:style w:type="paragraph" w:styleId="af">
    <w:name w:val="No Spacing"/>
    <w:uiPriority w:val="1"/>
    <w:rsid w:val="005D6F17"/>
    <w:rPr>
      <w:rFonts w:ascii="Times New Roman" w:hAnsi="Times New Roman"/>
    </w:rPr>
  </w:style>
  <w:style w:type="paragraph" w:styleId="af0">
    <w:name w:val="caption"/>
    <w:basedOn w:val="a3"/>
    <w:next w:val="a3"/>
    <w:uiPriority w:val="35"/>
    <w:unhideWhenUsed/>
    <w:qFormat/>
    <w:rsid w:val="005D6F17"/>
    <w:pPr>
      <w:spacing w:after="280"/>
      <w:contextualSpacing/>
      <w:jc w:val="center"/>
    </w:pPr>
    <w:rPr>
      <w:iCs/>
      <w:szCs w:val="18"/>
    </w:rPr>
  </w:style>
  <w:style w:type="table" w:styleId="af1">
    <w:name w:val="Table Grid"/>
    <w:basedOn w:val="a5"/>
    <w:uiPriority w:val="39"/>
    <w:rsid w:val="005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line number"/>
    <w:basedOn w:val="a4"/>
    <w:uiPriority w:val="99"/>
    <w:semiHidden/>
    <w:unhideWhenUsed/>
    <w:rsid w:val="005D6F17"/>
  </w:style>
  <w:style w:type="paragraph" w:styleId="af3">
    <w:name w:val="header"/>
    <w:basedOn w:val="a3"/>
    <w:link w:val="af4"/>
    <w:uiPriority w:val="99"/>
    <w:unhideWhenUsed/>
    <w:rsid w:val="005D6F17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4"/>
    <w:link w:val="af3"/>
    <w:uiPriority w:val="99"/>
    <w:rsid w:val="005D6F17"/>
    <w:rPr>
      <w:rFonts w:ascii="Times New Roman" w:hAnsi="Times New Roman"/>
    </w:rPr>
  </w:style>
  <w:style w:type="paragraph" w:styleId="af5">
    <w:name w:val="footer"/>
    <w:basedOn w:val="a3"/>
    <w:link w:val="af6"/>
    <w:uiPriority w:val="99"/>
    <w:unhideWhenUsed/>
    <w:rsid w:val="005D6F17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4"/>
    <w:link w:val="af5"/>
    <w:uiPriority w:val="99"/>
    <w:rsid w:val="005D6F17"/>
    <w:rPr>
      <w:rFonts w:ascii="Times New Roman" w:hAnsi="Times New Roman"/>
    </w:rPr>
  </w:style>
  <w:style w:type="character" w:styleId="af7">
    <w:name w:val="Placeholder Text"/>
    <w:basedOn w:val="a4"/>
    <w:uiPriority w:val="99"/>
    <w:semiHidden/>
    <w:rsid w:val="005D6F17"/>
    <w:rPr>
      <w:color w:val="666666"/>
    </w:rPr>
  </w:style>
  <w:style w:type="paragraph" w:customStyle="1" w:styleId="af8">
    <w:name w:val="Абзац"/>
    <w:basedOn w:val="a3"/>
    <w:link w:val="af9"/>
    <w:autoRedefine/>
    <w:qFormat/>
    <w:rsid w:val="005D6F17"/>
    <w:pPr>
      <w:ind w:firstLine="709"/>
      <w:contextualSpacing/>
    </w:pPr>
  </w:style>
  <w:style w:type="character" w:customStyle="1" w:styleId="af9">
    <w:name w:val="Абзац Знак"/>
    <w:basedOn w:val="a4"/>
    <w:link w:val="af8"/>
    <w:rsid w:val="005D6F17"/>
    <w:rPr>
      <w:rFonts w:ascii="Times New Roman" w:hAnsi="Times New Roman"/>
    </w:rPr>
  </w:style>
  <w:style w:type="paragraph" w:styleId="afa">
    <w:name w:val="List"/>
    <w:basedOn w:val="a3"/>
    <w:uiPriority w:val="99"/>
    <w:unhideWhenUsed/>
    <w:rsid w:val="005D6F17"/>
    <w:pPr>
      <w:ind w:left="283" w:hanging="283"/>
      <w:contextualSpacing/>
    </w:pPr>
  </w:style>
  <w:style w:type="paragraph" w:styleId="a">
    <w:name w:val="List Number"/>
    <w:basedOn w:val="a3"/>
    <w:uiPriority w:val="99"/>
    <w:unhideWhenUsed/>
    <w:rsid w:val="005D6F17"/>
    <w:pPr>
      <w:numPr>
        <w:numId w:val="7"/>
      </w:numPr>
      <w:contextualSpacing/>
    </w:pPr>
  </w:style>
  <w:style w:type="numbering" w:customStyle="1" w:styleId="a0">
    <w:name w:val="Список элементов"/>
    <w:basedOn w:val="a6"/>
    <w:uiPriority w:val="99"/>
    <w:rsid w:val="005D6F17"/>
    <w:pPr>
      <w:numPr>
        <w:numId w:val="9"/>
      </w:numPr>
    </w:pPr>
  </w:style>
  <w:style w:type="paragraph" w:customStyle="1" w:styleId="a2">
    <w:name w:val="Списочек"/>
    <w:basedOn w:val="a3"/>
    <w:link w:val="afb"/>
    <w:autoRedefine/>
    <w:qFormat/>
    <w:rsid w:val="005D6F17"/>
    <w:pPr>
      <w:numPr>
        <w:numId w:val="17"/>
      </w:numPr>
    </w:pPr>
  </w:style>
  <w:style w:type="character" w:customStyle="1" w:styleId="afb">
    <w:name w:val="Списочек Знак"/>
    <w:basedOn w:val="a4"/>
    <w:link w:val="a2"/>
    <w:rsid w:val="005D6F17"/>
    <w:rPr>
      <w:rFonts w:ascii="Times New Roman" w:hAnsi="Times New Roman"/>
    </w:rPr>
  </w:style>
  <w:style w:type="paragraph" w:customStyle="1" w:styleId="afc">
    <w:name w:val="Изображение"/>
    <w:basedOn w:val="a3"/>
    <w:link w:val="afd"/>
    <w:qFormat/>
    <w:rsid w:val="005D6F17"/>
    <w:pPr>
      <w:spacing w:before="400"/>
      <w:contextualSpacing/>
      <w:jc w:val="center"/>
    </w:pPr>
    <w:rPr>
      <w:noProof/>
    </w:rPr>
  </w:style>
  <w:style w:type="character" w:customStyle="1" w:styleId="afd">
    <w:name w:val="Изображение Знак"/>
    <w:basedOn w:val="a4"/>
    <w:link w:val="afc"/>
    <w:rsid w:val="005D6F17"/>
    <w:rPr>
      <w:rFonts w:ascii="Times New Roman" w:hAnsi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OneDrive\&#1044;&#1086;&#1082;&#1091;&#1084;&#1077;&#1085;&#1090;&#1099;\&#1053;&#1072;&#1089;&#1090;&#1088;&#1072;&#1080;&#1074;&#1072;&#1077;&#1084;&#1099;&#1077;%20&#1096;&#1072;&#1073;&#1083;&#1086;&#1085;&#1099;%20Office\&#1054;&#1090;&#1095;&#1105;&#1090;%20&#1087;&#1086;%20&#1087;&#1088;&#1072;&#1082;&#1090;&#1080;&#1095;&#1077;&#1089;&#1082;&#1086;&#1081;%20&#1088;&#1072;&#1073;&#1086;&#1090;&#1077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 w:rsidR="00AD3584" w:rsidRDefault="00000000">
          <w:pPr>
            <w:pStyle w:val="D84159BBAEDF420C9A1F65AD544F52D4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 w:rsidR="00AD3584" w:rsidRDefault="00000000">
          <w:pPr>
            <w:pStyle w:val="F52C6BC6B61541B38A956148C55B8709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08A82D03344465BE823ADE8DA9EC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3F8C06-07F3-4CC6-A7E6-DBF678CE011A}"/>
      </w:docPartPr>
      <w:docPartBody>
        <w:p w:rsidR="00AD3584" w:rsidRDefault="00000000">
          <w:pPr>
            <w:pStyle w:val="F308A82D03344465BE823ADE8DA9ECFE"/>
          </w:pPr>
          <w:r>
            <w:t>Пересунько Е. О.</w:t>
          </w:r>
        </w:p>
      </w:docPartBody>
    </w:docPart>
    <w:docPart>
      <w:docPartPr>
        <w:name w:val="7729D85F1F2D433FA83F632E0EB8E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E41771-76C9-4013-B45F-D1E8CF038432}"/>
      </w:docPartPr>
      <w:docPartBody>
        <w:p w:rsidR="00AD3584" w:rsidRDefault="00000000">
          <w:pPr>
            <w:pStyle w:val="7729D85F1F2D433FA83F632E0EB8E51F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 w:rsidR="00AD3584" w:rsidRDefault="00000000">
          <w:pPr>
            <w:pStyle w:val="0B804F642F7642E5977BCD5DCE8C93B2"/>
          </w:pPr>
          <w:r w:rsidRPr="00FB7011">
            <w:rPr>
              <w:color w:val="000000" w:themeColor="text1"/>
            </w:rPr>
            <w:t>202</w:t>
          </w:r>
          <w:r>
            <w:t>4</w:t>
          </w:r>
        </w:p>
      </w:docPartBody>
    </w:docPart>
    <w:docPart>
      <w:docPartPr>
        <w:name w:val="EC76A2225F3F4091A773757366910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3D8034-D347-4C1D-A0BD-5691B97ED74C}"/>
      </w:docPartPr>
      <w:docPartBody>
        <w:p w:rsidR="002A22AB" w:rsidRDefault="00E05549" w:rsidP="00E05549">
          <w:pPr>
            <w:pStyle w:val="EC76A2225F3F4091A773757366910567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C996C3EE8B4838904081C360E07C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FB99C6-5C29-4103-84EB-43F77EA96052}"/>
      </w:docPartPr>
      <w:docPartBody>
        <w:p w:rsidR="002A22AB" w:rsidRDefault="00E05549" w:rsidP="00E05549">
          <w:pPr>
            <w:pStyle w:val="17C996C3EE8B4838904081C360E07C63"/>
          </w:pPr>
          <w:r w:rsidRPr="009C3BD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83"/>
    <w:rsid w:val="00063A50"/>
    <w:rsid w:val="000F4584"/>
    <w:rsid w:val="002707B6"/>
    <w:rsid w:val="002A22AB"/>
    <w:rsid w:val="002C62BE"/>
    <w:rsid w:val="002E78BF"/>
    <w:rsid w:val="003612E9"/>
    <w:rsid w:val="00383B45"/>
    <w:rsid w:val="003C4883"/>
    <w:rsid w:val="00522F6D"/>
    <w:rsid w:val="00670AE7"/>
    <w:rsid w:val="00965DB0"/>
    <w:rsid w:val="009A3BBD"/>
    <w:rsid w:val="00AD3584"/>
    <w:rsid w:val="00D7037A"/>
    <w:rsid w:val="00E05549"/>
    <w:rsid w:val="00F032CE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5549"/>
    <w:rPr>
      <w:color w:val="666666"/>
    </w:rPr>
  </w:style>
  <w:style w:type="paragraph" w:customStyle="1" w:styleId="D84159BBAEDF420C9A1F65AD544F52D4">
    <w:name w:val="D84159BBAEDF420C9A1F65AD544F52D4"/>
  </w:style>
  <w:style w:type="paragraph" w:customStyle="1" w:styleId="F52C6BC6B61541B38A956148C55B8709">
    <w:name w:val="F52C6BC6B61541B38A956148C55B8709"/>
  </w:style>
  <w:style w:type="paragraph" w:customStyle="1" w:styleId="F308A82D03344465BE823ADE8DA9ECFE">
    <w:name w:val="F308A82D03344465BE823ADE8DA9ECFE"/>
  </w:style>
  <w:style w:type="paragraph" w:customStyle="1" w:styleId="7729D85F1F2D433FA83F632E0EB8E51F">
    <w:name w:val="7729D85F1F2D433FA83F632E0EB8E51F"/>
  </w:style>
  <w:style w:type="paragraph" w:customStyle="1" w:styleId="0B804F642F7642E5977BCD5DCE8C93B2">
    <w:name w:val="0B804F642F7642E5977BCD5DCE8C93B2"/>
  </w:style>
  <w:style w:type="paragraph" w:customStyle="1" w:styleId="EC76A2225F3F4091A773757366910567">
    <w:name w:val="EC76A2225F3F4091A773757366910567"/>
    <w:rsid w:val="00E05549"/>
  </w:style>
  <w:style w:type="paragraph" w:customStyle="1" w:styleId="17C996C3EE8B4838904081C360E07C63">
    <w:name w:val="17C996C3EE8B4838904081C360E07C63"/>
    <w:rsid w:val="00E055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TotalTime>152</TotalTime>
  <Pages>11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lastModifiedBy>Александр Лысаковский</cp:lastModifiedBy>
  <cp:revision>69</cp:revision>
  <cp:lastPrinted>2025-03-07T15:12:00Z</cp:lastPrinted>
  <dcterms:created xsi:type="dcterms:W3CDTF">2025-03-01T08:16:00Z</dcterms:created>
  <dcterms:modified xsi:type="dcterms:W3CDTF">2025-03-22T08:00:00Z</dcterms:modified>
</cp:coreProperties>
</file>