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47AE56A7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942E0E">
                  <w:rPr>
                    <w:kern w:val="0"/>
                  </w:rPr>
                  <w:t>Изменение данных</w:t>
                </w:r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77777777" w:rsidR="00470539" w:rsidRPr="00107562" w:rsidRDefault="00FD0F87" w:rsidP="00DE076A">
                <w:pPr>
                  <w:jc w:val="left"/>
                </w:pPr>
                <w:r>
                  <w:t>А. Д. Вожжов</w:t>
                </w:r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DB56D41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642D58F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3ABBBDD9" w14:textId="69955024" w:rsidR="008B2E19" w:rsidRPr="00FC2D70" w:rsidRDefault="00FC2D70" w:rsidP="006F4476">
      <w:pPr>
        <w:pStyle w:val="af8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910508765"/>
          <w:placeholder>
            <w:docPart w:val="2D9CA415BFC74AEA89D766FF229F87E0"/>
          </w:placeholder>
          <w:text/>
        </w:sdtPr>
        <w:sdtContent>
          <w:r w:rsidR="003478C9">
            <w:rPr>
              <w:kern w:val="0"/>
            </w:rPr>
            <w:t>Изменение данных</w:t>
          </w:r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4F6F02CD" w14:textId="77777777" w:rsidR="00432F37" w:rsidRDefault="00432F37" w:rsidP="008F24DB">
      <w:pPr>
        <w:pStyle w:val="2"/>
      </w:pPr>
      <w:r>
        <w:t>Задачи</w:t>
      </w:r>
    </w:p>
    <w:p w14:paraId="70CB4B8F" w14:textId="77777777" w:rsidR="00E91235" w:rsidRDefault="00E91235" w:rsidP="006F4476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421EAC07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2DBA64C8" w14:textId="77777777" w:rsidR="00E91235" w:rsidRDefault="00E91235" w:rsidP="00EE72A7">
      <w:pPr>
        <w:pStyle w:val="a2"/>
      </w:pPr>
      <w:r>
        <w:t>выполнить задание;</w:t>
      </w:r>
    </w:p>
    <w:p w14:paraId="62B91722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71B96251" w14:textId="77777777" w:rsidR="00255425" w:rsidRDefault="00255425" w:rsidP="008F24DB">
      <w:pPr>
        <w:pStyle w:val="2"/>
      </w:pPr>
      <w:r>
        <w:t>Задание</w:t>
      </w:r>
    </w:p>
    <w:p w14:paraId="6FFDBE00" w14:textId="37B92760" w:rsidR="00255425" w:rsidRPr="001B70CE" w:rsidRDefault="00255425" w:rsidP="006F4476">
      <w:pPr>
        <w:pStyle w:val="af8"/>
      </w:pPr>
      <w:r w:rsidRPr="001B70CE">
        <w:t xml:space="preserve">Задание данной практической работы состоит из </w:t>
      </w:r>
      <w:r w:rsidR="00611497">
        <w:t>следующих</w:t>
      </w:r>
      <w:r w:rsidRPr="001B70CE">
        <w:t xml:space="preserve"> частей:</w:t>
      </w:r>
    </w:p>
    <w:p w14:paraId="746EFA83" w14:textId="2D7251C6" w:rsidR="006F4476" w:rsidRDefault="00EE72A7" w:rsidP="00EE72A7">
      <w:pPr>
        <w:pStyle w:val="a2"/>
      </w:pPr>
      <w:r>
        <w:t xml:space="preserve">Выполнить задания из главы </w:t>
      </w:r>
      <w:r w:rsidR="00624C78">
        <w:t>7</w:t>
      </w:r>
      <w:r>
        <w:t xml:space="preserve"> из книги на е-курсах.</w:t>
      </w:r>
    </w:p>
    <w:p w14:paraId="608D5ED0" w14:textId="77777777" w:rsidR="006F4476" w:rsidRPr="006F4476" w:rsidRDefault="006F4476" w:rsidP="00EE72A7">
      <w:pPr>
        <w:pStyle w:val="a2"/>
        <w:numPr>
          <w:ilvl w:val="0"/>
          <w:numId w:val="0"/>
        </w:numPr>
        <w:ind w:left="936"/>
      </w:pPr>
    </w:p>
    <w:p w14:paraId="2A7B28B5" w14:textId="77777777" w:rsidR="003E5C02" w:rsidRDefault="003E5C02" w:rsidP="00EE72A7">
      <w:pPr>
        <w:pStyle w:val="a2"/>
      </w:pPr>
      <w:r>
        <w:br w:type="page"/>
      </w:r>
    </w:p>
    <w:p w14:paraId="51D564BF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286C7AF" w14:textId="21CDC565" w:rsidR="00786952" w:rsidRDefault="00AA33F9" w:rsidP="008F24DB">
      <w:pPr>
        <w:pStyle w:val="2"/>
      </w:pPr>
      <w:r>
        <w:t xml:space="preserve">Задание </w:t>
      </w:r>
      <w:r w:rsidR="00D02E5A">
        <w:t>1</w:t>
      </w:r>
    </w:p>
    <w:p w14:paraId="07A74551" w14:textId="2ACA5713" w:rsidR="00786952" w:rsidRPr="00BF08CB" w:rsidRDefault="00AA33F9" w:rsidP="006F4476">
      <w:pPr>
        <w:pStyle w:val="af8"/>
      </w:pPr>
      <w:r>
        <w:t>На рисунк</w:t>
      </w:r>
      <w:r w:rsidR="00BF08CB">
        <w:t>ах</w:t>
      </w:r>
      <w:r>
        <w:t xml:space="preserve"> 1</w:t>
      </w:r>
      <w:r w:rsidR="00BF08CB">
        <w:t>, 2, 3</w:t>
      </w:r>
      <w:r>
        <w:t xml:space="preserve"> показан результат выполнения задания.</w:t>
      </w:r>
    </w:p>
    <w:p w14:paraId="1BB489F3" w14:textId="77777777" w:rsidR="00BF08CB" w:rsidRDefault="00BF08CB" w:rsidP="00BF08CB">
      <w:pPr>
        <w:pStyle w:val="afc"/>
        <w:keepNext/>
      </w:pPr>
      <w:r>
        <w:drawing>
          <wp:inline distT="0" distB="0" distL="0" distR="0" wp14:anchorId="21BADBCE" wp14:editId="24C57519">
            <wp:extent cx="2495550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EBF7" w14:textId="3C1CA40E" w:rsidR="00BF08CB" w:rsidRPr="00304F0A" w:rsidRDefault="00BF08CB" w:rsidP="00BF08C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</w:t>
      </w:r>
      <w:r>
        <w:fldChar w:fldCharType="end"/>
      </w:r>
      <w:r>
        <w:rPr>
          <w:lang w:val="en-US"/>
        </w:rPr>
        <w:t xml:space="preserve"> — </w:t>
      </w:r>
      <w:r w:rsidR="00304F0A">
        <w:t>Модификация таблицы</w:t>
      </w:r>
    </w:p>
    <w:p w14:paraId="469A03C3" w14:textId="77777777" w:rsidR="00BF08CB" w:rsidRDefault="00BF08CB" w:rsidP="00BF08CB">
      <w:pPr>
        <w:pStyle w:val="afc"/>
        <w:keepNext/>
      </w:pPr>
      <w:r>
        <w:drawing>
          <wp:inline distT="0" distB="0" distL="0" distR="0" wp14:anchorId="188F2343" wp14:editId="62C16D0A">
            <wp:extent cx="4895850" cy="1885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1D9E" w14:textId="396B6AA7" w:rsidR="00BF08CB" w:rsidRPr="00E60242" w:rsidRDefault="00BF08CB" w:rsidP="00BF08C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2</w:t>
      </w:r>
      <w:r>
        <w:fldChar w:fldCharType="end"/>
      </w:r>
      <w:r w:rsidRPr="00BF08CB">
        <w:t xml:space="preserve"> —</w:t>
      </w:r>
      <w:r>
        <w:rPr>
          <w:lang w:val="en-US"/>
        </w:rPr>
        <w:t xml:space="preserve"> </w:t>
      </w:r>
      <w:r w:rsidR="009414F4">
        <w:t>Модификация</w:t>
      </w:r>
      <w:r w:rsidR="00E60242">
        <w:t xml:space="preserve"> запроса</w:t>
      </w:r>
    </w:p>
    <w:p w14:paraId="4FD86785" w14:textId="77777777" w:rsidR="00BF08CB" w:rsidRDefault="00BF08CB" w:rsidP="00BF08CB">
      <w:pPr>
        <w:pStyle w:val="afc"/>
        <w:keepNext/>
      </w:pPr>
      <w:r>
        <w:drawing>
          <wp:inline distT="0" distB="0" distL="0" distR="0" wp14:anchorId="4648885F" wp14:editId="6CBC6635">
            <wp:extent cx="4905375" cy="1200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0366" w14:textId="36B0844E" w:rsidR="00BF08CB" w:rsidRPr="009414F4" w:rsidRDefault="00BF08CB" w:rsidP="00BF08C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3</w:t>
      </w:r>
      <w:r>
        <w:fldChar w:fldCharType="end"/>
      </w:r>
      <w:r w:rsidRPr="00BF08CB">
        <w:t xml:space="preserve"> —</w:t>
      </w:r>
      <w:r w:rsidR="006A0E48">
        <w:t xml:space="preserve"> </w:t>
      </w:r>
      <w:r w:rsidR="006A0E48" w:rsidRPr="006A0E48">
        <w:t>Модификация запроса</w:t>
      </w:r>
    </w:p>
    <w:p w14:paraId="3A280C08" w14:textId="062E2BB6" w:rsidR="00786952" w:rsidRDefault="00D17CC2" w:rsidP="008F24DB">
      <w:pPr>
        <w:pStyle w:val="2"/>
      </w:pPr>
      <w:r>
        <w:t xml:space="preserve">Задание </w:t>
      </w:r>
      <w:r w:rsidR="00D02E5A">
        <w:t>2</w:t>
      </w:r>
    </w:p>
    <w:p w14:paraId="2D624FDF" w14:textId="0424C609" w:rsidR="00D17CC2" w:rsidRDefault="00D17CC2" w:rsidP="00D17CC2">
      <w:pPr>
        <w:pStyle w:val="af8"/>
      </w:pPr>
      <w:r>
        <w:t>На рисунк</w:t>
      </w:r>
      <w:r w:rsidR="00011348">
        <w:t>е</w:t>
      </w:r>
      <w:r>
        <w:t xml:space="preserve"> </w:t>
      </w:r>
      <w:r w:rsidR="00011348">
        <w:t>4</w:t>
      </w:r>
      <w:r>
        <w:t xml:space="preserve"> показан результат выполнения задания.</w:t>
      </w:r>
    </w:p>
    <w:p w14:paraId="365BB4F4" w14:textId="77777777" w:rsidR="00621384" w:rsidRDefault="00621384" w:rsidP="00621384">
      <w:pPr>
        <w:pStyle w:val="afc"/>
        <w:keepNext/>
      </w:pPr>
      <w:r>
        <w:drawing>
          <wp:inline distT="0" distB="0" distL="0" distR="0" wp14:anchorId="0E8BDD21" wp14:editId="20146E12">
            <wp:extent cx="305752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62B3" w14:textId="06FDE776" w:rsidR="00621384" w:rsidRDefault="00621384" w:rsidP="0062138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4</w:t>
      </w:r>
      <w:r>
        <w:fldChar w:fldCharType="end"/>
      </w:r>
      <w:r>
        <w:t xml:space="preserve"> — Модифицированный запрос</w:t>
      </w:r>
    </w:p>
    <w:p w14:paraId="743FA789" w14:textId="21569E14" w:rsidR="00786952" w:rsidRPr="006F4476" w:rsidRDefault="00D17CC2" w:rsidP="008F24DB">
      <w:pPr>
        <w:pStyle w:val="2"/>
      </w:pPr>
      <w:r>
        <w:lastRenderedPageBreak/>
        <w:t xml:space="preserve">Задание </w:t>
      </w:r>
      <w:r w:rsidR="00C467C8">
        <w:t>3</w:t>
      </w:r>
    </w:p>
    <w:p w14:paraId="490B1DFE" w14:textId="6671CAD2" w:rsidR="00D17CC2" w:rsidRDefault="00223958" w:rsidP="00D17CC2">
      <w:pPr>
        <w:pStyle w:val="af8"/>
      </w:pPr>
      <w:r>
        <w:t xml:space="preserve">На рисунке 5 показан результат выполнения задания. </w:t>
      </w:r>
      <w:r w:rsidR="008019B5">
        <w:t>Возвращаемый результат будет представлять таблицу вставленных данных.</w:t>
      </w:r>
    </w:p>
    <w:p w14:paraId="74EBE0B9" w14:textId="77777777" w:rsidR="008019B5" w:rsidRDefault="008019B5" w:rsidP="008019B5">
      <w:pPr>
        <w:pStyle w:val="afc"/>
        <w:keepNext/>
      </w:pPr>
      <w:r>
        <w:drawing>
          <wp:inline distT="0" distB="0" distL="0" distR="0" wp14:anchorId="6123CFCB" wp14:editId="35E79429">
            <wp:extent cx="4638095" cy="1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CEB8" w14:textId="6D65A52C" w:rsidR="008019B5" w:rsidRDefault="008019B5" w:rsidP="008019B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5</w:t>
      </w:r>
      <w:r>
        <w:fldChar w:fldCharType="end"/>
      </w:r>
      <w:r w:rsidR="00E73AAC">
        <w:t xml:space="preserve"> — Запрос</w:t>
      </w:r>
    </w:p>
    <w:p w14:paraId="5623005E" w14:textId="49609B1F" w:rsidR="00C54C79" w:rsidRDefault="00D17CC2" w:rsidP="008F24DB">
      <w:pPr>
        <w:pStyle w:val="2"/>
      </w:pPr>
      <w:r>
        <w:t xml:space="preserve">Задание </w:t>
      </w:r>
      <w:r w:rsidR="00C467C8">
        <w:t>4</w:t>
      </w:r>
    </w:p>
    <w:p w14:paraId="40C1F3D0" w14:textId="6720762F" w:rsidR="00382384" w:rsidRDefault="00D17CC2" w:rsidP="00382384">
      <w:pPr>
        <w:pStyle w:val="af8"/>
      </w:pPr>
      <w:r>
        <w:t>На рисунк</w:t>
      </w:r>
      <w:r w:rsidR="0008542E">
        <w:t>ах с 6 по 10</w:t>
      </w:r>
      <w:r>
        <w:t xml:space="preserve"> показан результат выполнения задания.</w:t>
      </w:r>
    </w:p>
    <w:p w14:paraId="70E51455" w14:textId="718D3411" w:rsidR="0008542E" w:rsidRDefault="0008542E" w:rsidP="0008542E">
      <w:pPr>
        <w:pStyle w:val="afc"/>
        <w:keepNext/>
      </w:pPr>
      <w:r>
        <w:drawing>
          <wp:inline distT="0" distB="0" distL="0" distR="0" wp14:anchorId="0B0BD321" wp14:editId="2AAC52B7">
            <wp:extent cx="3390900" cy="1724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EECD" w14:textId="3A0F34EC" w:rsidR="0008542E" w:rsidRDefault="0008542E" w:rsidP="0008542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6</w:t>
      </w:r>
      <w:r>
        <w:fldChar w:fldCharType="end"/>
      </w:r>
      <w:r>
        <w:t xml:space="preserve"> — Создание таблицы</w:t>
      </w:r>
    </w:p>
    <w:p w14:paraId="20A6A3B5" w14:textId="77777777" w:rsidR="0008542E" w:rsidRDefault="0008542E" w:rsidP="0008542E">
      <w:pPr>
        <w:pStyle w:val="afc"/>
        <w:keepNext/>
      </w:pPr>
      <w:r>
        <w:drawing>
          <wp:inline distT="0" distB="0" distL="0" distR="0" wp14:anchorId="5FAF3FE0" wp14:editId="43D6EA90">
            <wp:extent cx="6120130" cy="43243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21E8" w14:textId="6F9FA8C9" w:rsidR="0008542E" w:rsidRDefault="0008542E" w:rsidP="0008542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7</w:t>
      </w:r>
      <w:r>
        <w:fldChar w:fldCharType="end"/>
      </w:r>
      <w:r>
        <w:t xml:space="preserve"> — Добавление ограничений</w:t>
      </w:r>
    </w:p>
    <w:p w14:paraId="030D80F4" w14:textId="77777777" w:rsidR="0008542E" w:rsidRDefault="0008542E" w:rsidP="0008542E">
      <w:pPr>
        <w:pStyle w:val="afc"/>
        <w:keepNext/>
      </w:pPr>
      <w:r>
        <w:drawing>
          <wp:inline distT="0" distB="0" distL="0" distR="0" wp14:anchorId="613258A1" wp14:editId="56C56D63">
            <wp:extent cx="4781550" cy="695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D25B" w14:textId="3C025133" w:rsidR="0008542E" w:rsidRDefault="0008542E" w:rsidP="0008542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8</w:t>
      </w:r>
      <w:r>
        <w:fldChar w:fldCharType="end"/>
      </w:r>
      <w:r w:rsidR="00165711">
        <w:t xml:space="preserve"> — Вставка вариантом 1</w:t>
      </w:r>
    </w:p>
    <w:p w14:paraId="2CB7C610" w14:textId="77777777" w:rsidR="0008542E" w:rsidRDefault="0008542E" w:rsidP="0008542E">
      <w:pPr>
        <w:pStyle w:val="afc"/>
        <w:keepNext/>
      </w:pPr>
      <w:r>
        <w:drawing>
          <wp:inline distT="0" distB="0" distL="0" distR="0" wp14:anchorId="637EF3AD" wp14:editId="10B56787">
            <wp:extent cx="4752975" cy="676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CAD4" w14:textId="5A06B297" w:rsidR="0008542E" w:rsidRDefault="0008542E" w:rsidP="0008542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9</w:t>
      </w:r>
      <w:r>
        <w:fldChar w:fldCharType="end"/>
      </w:r>
      <w:r w:rsidR="00165711">
        <w:t xml:space="preserve"> — Вставка вариантом 2</w:t>
      </w:r>
    </w:p>
    <w:p w14:paraId="0252DC53" w14:textId="1E3B055C" w:rsidR="00D17CC2" w:rsidRDefault="00D17CC2" w:rsidP="00382384">
      <w:pPr>
        <w:pStyle w:val="2"/>
      </w:pPr>
      <w:r>
        <w:t xml:space="preserve">Задание </w:t>
      </w:r>
      <w:r w:rsidR="00C467C8">
        <w:t>5</w:t>
      </w:r>
    </w:p>
    <w:p w14:paraId="3FDB0237" w14:textId="19104AA3" w:rsidR="003A2598" w:rsidRDefault="003A2598" w:rsidP="003A2598">
      <w:pPr>
        <w:pStyle w:val="af8"/>
      </w:pPr>
      <w:r>
        <w:t>На рисунк</w:t>
      </w:r>
      <w:r w:rsidR="00384283">
        <w:t>е</w:t>
      </w:r>
      <w:r>
        <w:t xml:space="preserve"> </w:t>
      </w:r>
      <w:r w:rsidR="00384283">
        <w:t>1</w:t>
      </w:r>
      <w:r w:rsidR="0004285D">
        <w:t>0</w:t>
      </w:r>
      <w:r>
        <w:t xml:space="preserve"> показан результат выполнения задания.</w:t>
      </w:r>
    </w:p>
    <w:p w14:paraId="23C641AB" w14:textId="77777777" w:rsidR="0004285D" w:rsidRDefault="0004285D" w:rsidP="0004285D">
      <w:pPr>
        <w:pStyle w:val="afc"/>
        <w:keepNext/>
      </w:pPr>
      <w:r>
        <w:lastRenderedPageBreak/>
        <w:drawing>
          <wp:inline distT="0" distB="0" distL="0" distR="0" wp14:anchorId="32E26BD3" wp14:editId="334F56BE">
            <wp:extent cx="4761905" cy="809524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EAA8" w14:textId="30070CE3" w:rsidR="0004285D" w:rsidRPr="0004285D" w:rsidRDefault="0004285D" w:rsidP="0004285D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10</w:t>
      </w:r>
      <w:r>
        <w:fldChar w:fldCharType="end"/>
      </w:r>
      <w:r>
        <w:t xml:space="preserve"> — Применение </w:t>
      </w:r>
      <w:r>
        <w:rPr>
          <w:lang w:val="en-US"/>
        </w:rPr>
        <w:t>WHERE</w:t>
      </w:r>
    </w:p>
    <w:p w14:paraId="60F45285" w14:textId="6F5D5E45" w:rsidR="003A2598" w:rsidRDefault="003A2598" w:rsidP="003A2598">
      <w:pPr>
        <w:pStyle w:val="2"/>
      </w:pPr>
      <w:r>
        <w:t xml:space="preserve">Задание </w:t>
      </w:r>
      <w:r w:rsidR="00C467C8">
        <w:t>6</w:t>
      </w:r>
    </w:p>
    <w:p w14:paraId="180EA5CA" w14:textId="27380A78" w:rsidR="00C1677E" w:rsidRPr="00031F67" w:rsidRDefault="00C1677E" w:rsidP="00C1677E">
      <w:pPr>
        <w:pStyle w:val="af8"/>
      </w:pPr>
      <w:r>
        <w:t>На рисунк</w:t>
      </w:r>
      <w:r w:rsidR="001E35DA">
        <w:t>е 1</w:t>
      </w:r>
      <w:r w:rsidR="00E402E5" w:rsidRPr="00031F67">
        <w:t>1</w:t>
      </w:r>
      <w:r>
        <w:t>, показан результат выполнения задания.</w:t>
      </w:r>
    </w:p>
    <w:p w14:paraId="014050A8" w14:textId="77777777" w:rsidR="00031F67" w:rsidRDefault="00031F67" w:rsidP="00031F67">
      <w:pPr>
        <w:pStyle w:val="afc"/>
        <w:keepNext/>
      </w:pPr>
      <w:r>
        <w:drawing>
          <wp:inline distT="0" distB="0" distL="0" distR="0" wp14:anchorId="2B6CAAB8" wp14:editId="02DE2BD7">
            <wp:extent cx="2933333" cy="1495238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9C52" w14:textId="7206FD5D" w:rsidR="00E402E5" w:rsidRDefault="00031F67" w:rsidP="00031F6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11</w:t>
      </w:r>
      <w:r>
        <w:fldChar w:fldCharType="end"/>
      </w:r>
      <w:r>
        <w:t xml:space="preserve"> </w:t>
      </w:r>
      <w:r w:rsidR="00DE6047" w:rsidRPr="00DE6047">
        <w:t xml:space="preserve">— </w:t>
      </w:r>
      <w:r>
        <w:t>Пример вывода</w:t>
      </w:r>
    </w:p>
    <w:p w14:paraId="540D3DB7" w14:textId="79FD10A4" w:rsidR="00EC35ED" w:rsidRPr="00A852CE" w:rsidRDefault="00EC35ED" w:rsidP="00EC35ED">
      <w:pPr>
        <w:pStyle w:val="af8"/>
      </w:pPr>
      <w:r>
        <w:t>Смещение вправо происходит из-за того, что «</w:t>
      </w:r>
      <w:r w:rsidR="00A852CE">
        <w:rPr>
          <w:lang w:val="en-US"/>
        </w:rPr>
        <w:t>P</w:t>
      </w:r>
      <w:r>
        <w:rPr>
          <w:lang w:val="en-US"/>
        </w:rPr>
        <w:t>ostgre</w:t>
      </w:r>
      <w:r w:rsidR="00A852CE">
        <w:rPr>
          <w:lang w:val="en-US"/>
        </w:rPr>
        <w:t>SQL</w:t>
      </w:r>
      <w:r>
        <w:t>»</w:t>
      </w:r>
      <w:r w:rsidRPr="00EC35ED">
        <w:t xml:space="preserve"> </w:t>
      </w:r>
      <w:r>
        <w:t xml:space="preserve">разделяет </w:t>
      </w:r>
      <w:r>
        <w:rPr>
          <w:lang w:val="en-US"/>
        </w:rPr>
        <w:t>csv</w:t>
      </w:r>
      <w:r w:rsidRPr="00EC35ED">
        <w:t xml:space="preserve"> </w:t>
      </w:r>
      <w:r>
        <w:t>файл по разделителю, пробел он считает частью строки. Поэтому и не удаляет.</w:t>
      </w:r>
    </w:p>
    <w:p w14:paraId="531FB333" w14:textId="6AE88989" w:rsidR="00C1677E" w:rsidRDefault="00C1677E" w:rsidP="00C1677E">
      <w:pPr>
        <w:pStyle w:val="2"/>
      </w:pPr>
      <w:r>
        <w:t xml:space="preserve">Задание </w:t>
      </w:r>
      <w:r w:rsidR="00C467C8">
        <w:t>7</w:t>
      </w:r>
    </w:p>
    <w:p w14:paraId="6A1BE9A8" w14:textId="500ACD81" w:rsidR="00382384" w:rsidRPr="004941CD" w:rsidRDefault="00C1677E" w:rsidP="00382384">
      <w:pPr>
        <w:pStyle w:val="af8"/>
      </w:pPr>
      <w:r w:rsidRPr="00C1677E">
        <w:t xml:space="preserve">На рисунках </w:t>
      </w:r>
      <w:r w:rsidR="009F265B" w:rsidRPr="00647452">
        <w:t>1</w:t>
      </w:r>
      <w:r w:rsidR="003615EE">
        <w:t>2</w:t>
      </w:r>
      <w:r w:rsidR="00C123B5">
        <w:t>–14</w:t>
      </w:r>
      <w:r w:rsidRPr="00C1677E">
        <w:t xml:space="preserve"> показан результат выполнения задания.</w:t>
      </w:r>
    </w:p>
    <w:p w14:paraId="4BE0AEC1" w14:textId="77777777" w:rsidR="004A537F" w:rsidRDefault="004A537F" w:rsidP="004A537F">
      <w:pPr>
        <w:pStyle w:val="afc"/>
        <w:keepNext/>
      </w:pPr>
      <w:r>
        <w:drawing>
          <wp:inline distT="0" distB="0" distL="0" distR="0" wp14:anchorId="0061CF1B" wp14:editId="250912A7">
            <wp:extent cx="5343525" cy="22860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F643" w14:textId="2C5F64C7" w:rsidR="004A537F" w:rsidRDefault="004A537F" w:rsidP="004A537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12</w:t>
      </w:r>
      <w:r>
        <w:fldChar w:fldCharType="end"/>
      </w:r>
      <w:r w:rsidR="00DE6047">
        <w:t xml:space="preserve"> </w:t>
      </w:r>
      <w:r w:rsidR="00DE6047" w:rsidRPr="00DE6047">
        <w:t>—</w:t>
      </w:r>
      <w:r w:rsidR="00DE6047">
        <w:t xml:space="preserve"> Выборка данных</w:t>
      </w:r>
    </w:p>
    <w:p w14:paraId="23F24133" w14:textId="77777777" w:rsidR="004A537F" w:rsidRDefault="004A537F" w:rsidP="004A537F">
      <w:pPr>
        <w:pStyle w:val="afc"/>
        <w:keepNext/>
      </w:pPr>
      <w:r>
        <w:lastRenderedPageBreak/>
        <w:drawing>
          <wp:inline distT="0" distB="0" distL="0" distR="0" wp14:anchorId="4352E83E" wp14:editId="2AA20EB6">
            <wp:extent cx="4333875" cy="3219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B0FF" w14:textId="0F7E4AEE" w:rsidR="004941CD" w:rsidRPr="004941CD" w:rsidRDefault="004A537F" w:rsidP="004A537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13</w:t>
      </w:r>
      <w:r>
        <w:fldChar w:fldCharType="end"/>
      </w:r>
      <w:r w:rsidR="000E25A0">
        <w:t xml:space="preserve"> </w:t>
      </w:r>
      <w:r w:rsidR="000E25A0" w:rsidRPr="000E25A0">
        <w:t>—</w:t>
      </w:r>
      <w:r w:rsidR="000E25A0">
        <w:t xml:space="preserve"> Обновление данных</w:t>
      </w:r>
    </w:p>
    <w:p w14:paraId="6EC3192D" w14:textId="77777777" w:rsidR="003808B4" w:rsidRDefault="003808B4" w:rsidP="003808B4">
      <w:pPr>
        <w:pStyle w:val="afc"/>
        <w:keepNext/>
      </w:pPr>
      <w:r>
        <w:drawing>
          <wp:inline distT="0" distB="0" distL="0" distR="0" wp14:anchorId="31FA848F" wp14:editId="5AD62FDE">
            <wp:extent cx="6120130" cy="390398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5F92" w14:textId="7E7D6909" w:rsidR="003808B4" w:rsidRPr="003808B4" w:rsidRDefault="003808B4" w:rsidP="003808B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14</w:t>
      </w:r>
      <w:r>
        <w:fldChar w:fldCharType="end"/>
      </w:r>
      <w:r>
        <w:rPr>
          <w:lang w:val="en-US"/>
        </w:rPr>
        <w:t xml:space="preserve"> — </w:t>
      </w:r>
      <w:r>
        <w:t>Проверка гипотезы</w:t>
      </w:r>
    </w:p>
    <w:p w14:paraId="1F1F20EF" w14:textId="4DE2C8AF" w:rsidR="00C1677E" w:rsidRDefault="00C1677E" w:rsidP="00382384">
      <w:pPr>
        <w:pStyle w:val="2"/>
      </w:pPr>
      <w:r>
        <w:t>Задание</w:t>
      </w:r>
      <w:r w:rsidR="00C467C8">
        <w:t xml:space="preserve"> 8</w:t>
      </w:r>
    </w:p>
    <w:p w14:paraId="083F335D" w14:textId="5D055680" w:rsidR="00C1677E" w:rsidRDefault="00C1677E" w:rsidP="00C1677E">
      <w:pPr>
        <w:pStyle w:val="af8"/>
      </w:pPr>
      <w:r w:rsidRPr="00C1677E">
        <w:t>На рисунк</w:t>
      </w:r>
      <w:r w:rsidR="003863A7">
        <w:t>е 15</w:t>
      </w:r>
      <w:r w:rsidRPr="00C1677E">
        <w:t xml:space="preserve"> показан результат выполнения задания.</w:t>
      </w:r>
    </w:p>
    <w:p w14:paraId="63C42899" w14:textId="77777777" w:rsidR="004A537F" w:rsidRDefault="004A537F" w:rsidP="004A537F">
      <w:pPr>
        <w:pStyle w:val="afc"/>
        <w:keepNext/>
      </w:pPr>
      <w:r>
        <w:lastRenderedPageBreak/>
        <w:drawing>
          <wp:inline distT="0" distB="0" distL="0" distR="0" wp14:anchorId="15AA0E4C" wp14:editId="67015C30">
            <wp:extent cx="6120130" cy="44291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35B0" w14:textId="27846376" w:rsidR="004A537F" w:rsidRDefault="004A537F" w:rsidP="004A537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15</w:t>
      </w:r>
      <w:r>
        <w:fldChar w:fldCharType="end"/>
      </w:r>
      <w:r>
        <w:t xml:space="preserve"> — Модифицированный запрос</w:t>
      </w:r>
    </w:p>
    <w:p w14:paraId="6A6C5E27" w14:textId="1350323E" w:rsidR="009D6EA0" w:rsidRDefault="009D6EA0" w:rsidP="009D6EA0">
      <w:pPr>
        <w:pStyle w:val="2"/>
      </w:pPr>
      <w:r>
        <w:t xml:space="preserve">Задание </w:t>
      </w:r>
      <w:r w:rsidR="00C467C8">
        <w:t>9</w:t>
      </w:r>
    </w:p>
    <w:p w14:paraId="4559C27F" w14:textId="4982C4DD" w:rsidR="000B79FA" w:rsidRPr="00624C78" w:rsidRDefault="009D6EA0" w:rsidP="000055EA">
      <w:pPr>
        <w:pStyle w:val="af8"/>
      </w:pPr>
      <w:r w:rsidRPr="00C1677E">
        <w:t>На рисунк</w:t>
      </w:r>
      <w:r w:rsidR="00A278F8">
        <w:t xml:space="preserve">е 21 </w:t>
      </w:r>
      <w:r w:rsidRPr="00C1677E">
        <w:t>показан результат выполнения задания.</w:t>
      </w:r>
    </w:p>
    <w:p w14:paraId="0FE93669" w14:textId="77777777" w:rsidR="00B75EBF" w:rsidRDefault="00B75EBF" w:rsidP="00B75EBF">
      <w:pPr>
        <w:pStyle w:val="afc"/>
        <w:keepNext/>
      </w:pPr>
      <w:r>
        <w:drawing>
          <wp:inline distT="0" distB="0" distL="0" distR="0" wp14:anchorId="5CDB5A93" wp14:editId="224475F2">
            <wp:extent cx="3267075" cy="1476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0B60" w14:textId="45B64342" w:rsidR="00B75EBF" w:rsidRPr="00B75EBF" w:rsidRDefault="00B75EBF" w:rsidP="00B75EB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16</w:t>
      </w:r>
      <w:r>
        <w:fldChar w:fldCharType="end"/>
      </w:r>
      <w:r w:rsidRPr="00B75EBF">
        <w:t xml:space="preserve"> — </w:t>
      </w:r>
      <w:r>
        <w:t>Создание представления для упрощения запроса</w:t>
      </w:r>
    </w:p>
    <w:p w14:paraId="2C70004F" w14:textId="77777777" w:rsidR="00B75EBF" w:rsidRDefault="00B75EBF" w:rsidP="00B75EBF">
      <w:pPr>
        <w:pStyle w:val="afc"/>
        <w:keepNext/>
      </w:pPr>
      <w:r>
        <w:lastRenderedPageBreak/>
        <w:drawing>
          <wp:inline distT="0" distB="0" distL="0" distR="0" wp14:anchorId="662EABBE" wp14:editId="0A7D2BE3">
            <wp:extent cx="6120130" cy="17430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0CA3" w14:textId="446BCF1C" w:rsidR="00B75EBF" w:rsidRPr="00523066" w:rsidRDefault="00B75EBF" w:rsidP="00B75EBF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17</w:t>
      </w:r>
      <w:r>
        <w:fldChar w:fldCharType="end"/>
      </w:r>
      <w:r>
        <w:rPr>
          <w:lang w:val="en-US"/>
        </w:rPr>
        <w:t xml:space="preserve"> — </w:t>
      </w:r>
      <w:r w:rsidR="00DB2CFB">
        <w:t>Упрощённый запрос</w:t>
      </w:r>
    </w:p>
    <w:p w14:paraId="1F875BC1" w14:textId="106C2B94" w:rsidR="009D6EA0" w:rsidRDefault="009D6EA0" w:rsidP="009D6EA0">
      <w:pPr>
        <w:pStyle w:val="2"/>
      </w:pPr>
      <w:r>
        <w:t xml:space="preserve">Задание </w:t>
      </w:r>
      <w:r w:rsidR="00C467C8">
        <w:t>10</w:t>
      </w:r>
    </w:p>
    <w:p w14:paraId="6E99DB41" w14:textId="730C9221" w:rsidR="00BB0F6C" w:rsidRPr="00104690" w:rsidRDefault="009D6EA0" w:rsidP="00997CBF">
      <w:pPr>
        <w:pStyle w:val="af8"/>
      </w:pPr>
      <w:r w:rsidRPr="00C1677E">
        <w:t xml:space="preserve">На рисунках </w:t>
      </w:r>
      <w:r w:rsidR="00523066" w:rsidRPr="00104690">
        <w:t>18</w:t>
      </w:r>
      <w:r>
        <w:t xml:space="preserve"> </w:t>
      </w:r>
      <w:r w:rsidRPr="00C1677E">
        <w:t>показан результат выполнения задания.</w:t>
      </w:r>
    </w:p>
    <w:p w14:paraId="443BF40D" w14:textId="77777777" w:rsidR="00104690" w:rsidRDefault="00523066" w:rsidP="00104690">
      <w:pPr>
        <w:pStyle w:val="afc"/>
        <w:keepNext/>
      </w:pPr>
      <w:r>
        <w:drawing>
          <wp:inline distT="0" distB="0" distL="0" distR="0" wp14:anchorId="1B05D1BA" wp14:editId="47238412">
            <wp:extent cx="6120130" cy="25158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D357" w14:textId="0F9CC9D5" w:rsidR="00523066" w:rsidRPr="00EE1CB9" w:rsidRDefault="00104690" w:rsidP="0010469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8C9">
        <w:rPr>
          <w:noProof/>
        </w:rPr>
        <w:t>18</w:t>
      </w:r>
      <w:r>
        <w:fldChar w:fldCharType="end"/>
      </w:r>
      <w:r>
        <w:rPr>
          <w:lang w:val="en-US"/>
        </w:rPr>
        <w:t xml:space="preserve"> — </w:t>
      </w:r>
      <w:r>
        <w:t>Улучшенный запрос</w:t>
      </w:r>
    </w:p>
    <w:p w14:paraId="5079D70E" w14:textId="5BA09DBE" w:rsidR="00853026" w:rsidRDefault="00853026" w:rsidP="00E417C8">
      <w:pPr>
        <w:pStyle w:val="2"/>
        <w:numPr>
          <w:ilvl w:val="0"/>
          <w:numId w:val="0"/>
        </w:numPr>
        <w:ind w:left="709"/>
      </w:pPr>
      <w:r>
        <w:br w:type="page"/>
      </w:r>
    </w:p>
    <w:p w14:paraId="1907CAF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5B015F3C" w14:textId="7FA17C57" w:rsidR="00B738F0" w:rsidRPr="00B738F0" w:rsidRDefault="00B738F0" w:rsidP="00BE7449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1673141220"/>
          <w:placeholder>
            <w:docPart w:val="E0CE2573E83A47EFB0A596751FBBB238"/>
          </w:placeholder>
          <w:text/>
        </w:sdtPr>
        <w:sdtContent>
          <w:r w:rsidR="003478C9">
            <w:rPr>
              <w:kern w:val="0"/>
            </w:rPr>
            <w:t>Изменение данных</w:t>
          </w:r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8925" w14:textId="77777777" w:rsidR="00FE0ECF" w:rsidRDefault="00FE0ECF" w:rsidP="00552A03">
      <w:r>
        <w:separator/>
      </w:r>
    </w:p>
  </w:endnote>
  <w:endnote w:type="continuationSeparator" w:id="0">
    <w:p w14:paraId="3FD27D62" w14:textId="77777777" w:rsidR="00FE0ECF" w:rsidRDefault="00FE0ECF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5FF7" w14:textId="77777777" w:rsidR="00FE0ECF" w:rsidRDefault="00FE0ECF" w:rsidP="00552A03">
      <w:r>
        <w:separator/>
      </w:r>
    </w:p>
  </w:footnote>
  <w:footnote w:type="continuationSeparator" w:id="0">
    <w:p w14:paraId="530AAA82" w14:textId="77777777" w:rsidR="00FE0ECF" w:rsidRDefault="00FE0ECF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239A"/>
    <w:rsid w:val="000055EA"/>
    <w:rsid w:val="000079CF"/>
    <w:rsid w:val="00011348"/>
    <w:rsid w:val="0001689D"/>
    <w:rsid w:val="00022D55"/>
    <w:rsid w:val="00026513"/>
    <w:rsid w:val="00031F67"/>
    <w:rsid w:val="000343EE"/>
    <w:rsid w:val="0004285D"/>
    <w:rsid w:val="00044426"/>
    <w:rsid w:val="00047D12"/>
    <w:rsid w:val="00053232"/>
    <w:rsid w:val="00062105"/>
    <w:rsid w:val="000624C2"/>
    <w:rsid w:val="00062F21"/>
    <w:rsid w:val="00071B64"/>
    <w:rsid w:val="00072E49"/>
    <w:rsid w:val="00077476"/>
    <w:rsid w:val="0008542E"/>
    <w:rsid w:val="00090DEB"/>
    <w:rsid w:val="000B0F16"/>
    <w:rsid w:val="000B79FA"/>
    <w:rsid w:val="000E183D"/>
    <w:rsid w:val="000E25A0"/>
    <w:rsid w:val="000F6603"/>
    <w:rsid w:val="00104690"/>
    <w:rsid w:val="00106BF8"/>
    <w:rsid w:val="00107562"/>
    <w:rsid w:val="00115BB8"/>
    <w:rsid w:val="001212D8"/>
    <w:rsid w:val="00130BD1"/>
    <w:rsid w:val="0013397C"/>
    <w:rsid w:val="00136D4E"/>
    <w:rsid w:val="001544E8"/>
    <w:rsid w:val="001578BD"/>
    <w:rsid w:val="00165711"/>
    <w:rsid w:val="00172FBB"/>
    <w:rsid w:val="00187214"/>
    <w:rsid w:val="001A0581"/>
    <w:rsid w:val="001A26EE"/>
    <w:rsid w:val="001A3672"/>
    <w:rsid w:val="001B329E"/>
    <w:rsid w:val="001B70CE"/>
    <w:rsid w:val="001D2C69"/>
    <w:rsid w:val="001E35DA"/>
    <w:rsid w:val="001E419C"/>
    <w:rsid w:val="001E6C0C"/>
    <w:rsid w:val="001F4DAC"/>
    <w:rsid w:val="00203346"/>
    <w:rsid w:val="00203B00"/>
    <w:rsid w:val="00210E40"/>
    <w:rsid w:val="00223958"/>
    <w:rsid w:val="002244DF"/>
    <w:rsid w:val="002247D9"/>
    <w:rsid w:val="00232A9F"/>
    <w:rsid w:val="00244E33"/>
    <w:rsid w:val="00246EAF"/>
    <w:rsid w:val="00255425"/>
    <w:rsid w:val="002564CB"/>
    <w:rsid w:val="00264ABF"/>
    <w:rsid w:val="002707B6"/>
    <w:rsid w:val="00276640"/>
    <w:rsid w:val="00277092"/>
    <w:rsid w:val="002C62BE"/>
    <w:rsid w:val="002C74A4"/>
    <w:rsid w:val="002D0B2A"/>
    <w:rsid w:val="002E5571"/>
    <w:rsid w:val="002E78BF"/>
    <w:rsid w:val="00304F0A"/>
    <w:rsid w:val="00316540"/>
    <w:rsid w:val="00323516"/>
    <w:rsid w:val="0033222B"/>
    <w:rsid w:val="0033407A"/>
    <w:rsid w:val="00343771"/>
    <w:rsid w:val="003478C9"/>
    <w:rsid w:val="003544A2"/>
    <w:rsid w:val="003615EE"/>
    <w:rsid w:val="00363FDD"/>
    <w:rsid w:val="00372B18"/>
    <w:rsid w:val="00373FCE"/>
    <w:rsid w:val="003776BF"/>
    <w:rsid w:val="003808B4"/>
    <w:rsid w:val="00382384"/>
    <w:rsid w:val="00384283"/>
    <w:rsid w:val="003863A7"/>
    <w:rsid w:val="003923EC"/>
    <w:rsid w:val="003A2598"/>
    <w:rsid w:val="003A42B9"/>
    <w:rsid w:val="003A4ECA"/>
    <w:rsid w:val="003B345A"/>
    <w:rsid w:val="003D3CBE"/>
    <w:rsid w:val="003E1C00"/>
    <w:rsid w:val="003E5C02"/>
    <w:rsid w:val="003F0E3D"/>
    <w:rsid w:val="0042366A"/>
    <w:rsid w:val="0042455C"/>
    <w:rsid w:val="00432F37"/>
    <w:rsid w:val="004524A3"/>
    <w:rsid w:val="00453A98"/>
    <w:rsid w:val="00453B1A"/>
    <w:rsid w:val="00460242"/>
    <w:rsid w:val="00470539"/>
    <w:rsid w:val="00474777"/>
    <w:rsid w:val="00480C27"/>
    <w:rsid w:val="00480E26"/>
    <w:rsid w:val="004856A4"/>
    <w:rsid w:val="004864F8"/>
    <w:rsid w:val="00487EC5"/>
    <w:rsid w:val="004941CD"/>
    <w:rsid w:val="004A537F"/>
    <w:rsid w:val="004A56FE"/>
    <w:rsid w:val="004B197A"/>
    <w:rsid w:val="004D13C8"/>
    <w:rsid w:val="004E3601"/>
    <w:rsid w:val="00523066"/>
    <w:rsid w:val="00542743"/>
    <w:rsid w:val="00552A03"/>
    <w:rsid w:val="005675F3"/>
    <w:rsid w:val="00576BF8"/>
    <w:rsid w:val="00576F70"/>
    <w:rsid w:val="005900F1"/>
    <w:rsid w:val="00596F7D"/>
    <w:rsid w:val="005A1A81"/>
    <w:rsid w:val="005D1260"/>
    <w:rsid w:val="005D21FB"/>
    <w:rsid w:val="005D63A9"/>
    <w:rsid w:val="005F1304"/>
    <w:rsid w:val="005F48D2"/>
    <w:rsid w:val="005F69A1"/>
    <w:rsid w:val="00611497"/>
    <w:rsid w:val="00612DCB"/>
    <w:rsid w:val="00621384"/>
    <w:rsid w:val="00623660"/>
    <w:rsid w:val="00624C78"/>
    <w:rsid w:val="006404B3"/>
    <w:rsid w:val="00647452"/>
    <w:rsid w:val="006479F4"/>
    <w:rsid w:val="00654819"/>
    <w:rsid w:val="00670AE7"/>
    <w:rsid w:val="00674E53"/>
    <w:rsid w:val="00693E16"/>
    <w:rsid w:val="006A0E48"/>
    <w:rsid w:val="006A1588"/>
    <w:rsid w:val="006D1F90"/>
    <w:rsid w:val="006E69B7"/>
    <w:rsid w:val="006F0E03"/>
    <w:rsid w:val="006F4476"/>
    <w:rsid w:val="006F5216"/>
    <w:rsid w:val="007100B9"/>
    <w:rsid w:val="00715107"/>
    <w:rsid w:val="00715EAA"/>
    <w:rsid w:val="00720E9D"/>
    <w:rsid w:val="00731C20"/>
    <w:rsid w:val="00752A75"/>
    <w:rsid w:val="00756D3B"/>
    <w:rsid w:val="00757D27"/>
    <w:rsid w:val="00781B86"/>
    <w:rsid w:val="00786952"/>
    <w:rsid w:val="00791CCE"/>
    <w:rsid w:val="007A0DE4"/>
    <w:rsid w:val="007A5986"/>
    <w:rsid w:val="007B150C"/>
    <w:rsid w:val="007B4C94"/>
    <w:rsid w:val="007C017A"/>
    <w:rsid w:val="007D16E4"/>
    <w:rsid w:val="007D489E"/>
    <w:rsid w:val="007E09A5"/>
    <w:rsid w:val="007E1AEB"/>
    <w:rsid w:val="00800BA6"/>
    <w:rsid w:val="008019B5"/>
    <w:rsid w:val="00803F7A"/>
    <w:rsid w:val="0080678D"/>
    <w:rsid w:val="00807EEA"/>
    <w:rsid w:val="0081748B"/>
    <w:rsid w:val="008305FD"/>
    <w:rsid w:val="008338AC"/>
    <w:rsid w:val="00843F09"/>
    <w:rsid w:val="0084426B"/>
    <w:rsid w:val="008460BD"/>
    <w:rsid w:val="00853026"/>
    <w:rsid w:val="00856040"/>
    <w:rsid w:val="00883BEB"/>
    <w:rsid w:val="0089095B"/>
    <w:rsid w:val="008A364C"/>
    <w:rsid w:val="008A44C9"/>
    <w:rsid w:val="008B2E19"/>
    <w:rsid w:val="008D0398"/>
    <w:rsid w:val="008D50E1"/>
    <w:rsid w:val="008F24DB"/>
    <w:rsid w:val="008F4C6F"/>
    <w:rsid w:val="009153C4"/>
    <w:rsid w:val="00923747"/>
    <w:rsid w:val="00935C17"/>
    <w:rsid w:val="009414F4"/>
    <w:rsid w:val="00941B28"/>
    <w:rsid w:val="00942E0E"/>
    <w:rsid w:val="009548A5"/>
    <w:rsid w:val="00963AA7"/>
    <w:rsid w:val="00965BEA"/>
    <w:rsid w:val="00993A3B"/>
    <w:rsid w:val="00997CBF"/>
    <w:rsid w:val="009B4609"/>
    <w:rsid w:val="009D03A2"/>
    <w:rsid w:val="009D203F"/>
    <w:rsid w:val="009D6EA0"/>
    <w:rsid w:val="009E143E"/>
    <w:rsid w:val="009E2576"/>
    <w:rsid w:val="009F1370"/>
    <w:rsid w:val="009F265B"/>
    <w:rsid w:val="00A1060C"/>
    <w:rsid w:val="00A13A79"/>
    <w:rsid w:val="00A268E0"/>
    <w:rsid w:val="00A278F8"/>
    <w:rsid w:val="00A30298"/>
    <w:rsid w:val="00A33CFA"/>
    <w:rsid w:val="00A371DC"/>
    <w:rsid w:val="00A42D1B"/>
    <w:rsid w:val="00A623E8"/>
    <w:rsid w:val="00A7432B"/>
    <w:rsid w:val="00A852CE"/>
    <w:rsid w:val="00A92185"/>
    <w:rsid w:val="00A92533"/>
    <w:rsid w:val="00AA33F9"/>
    <w:rsid w:val="00AB74E1"/>
    <w:rsid w:val="00AC1D69"/>
    <w:rsid w:val="00AE3E57"/>
    <w:rsid w:val="00AF053F"/>
    <w:rsid w:val="00AF133A"/>
    <w:rsid w:val="00AF1659"/>
    <w:rsid w:val="00AF602F"/>
    <w:rsid w:val="00B02CC7"/>
    <w:rsid w:val="00B24DD9"/>
    <w:rsid w:val="00B25615"/>
    <w:rsid w:val="00B417E5"/>
    <w:rsid w:val="00B50C2B"/>
    <w:rsid w:val="00B570AD"/>
    <w:rsid w:val="00B67C50"/>
    <w:rsid w:val="00B738F0"/>
    <w:rsid w:val="00B75EBF"/>
    <w:rsid w:val="00B86039"/>
    <w:rsid w:val="00BA7359"/>
    <w:rsid w:val="00BB0F6C"/>
    <w:rsid w:val="00BB2D12"/>
    <w:rsid w:val="00BB44C2"/>
    <w:rsid w:val="00BD28EC"/>
    <w:rsid w:val="00BE7449"/>
    <w:rsid w:val="00BF08CB"/>
    <w:rsid w:val="00C123B5"/>
    <w:rsid w:val="00C1677E"/>
    <w:rsid w:val="00C2469A"/>
    <w:rsid w:val="00C303B2"/>
    <w:rsid w:val="00C42E19"/>
    <w:rsid w:val="00C467C8"/>
    <w:rsid w:val="00C54C79"/>
    <w:rsid w:val="00C55A5D"/>
    <w:rsid w:val="00C77ADB"/>
    <w:rsid w:val="00C82AC0"/>
    <w:rsid w:val="00C94957"/>
    <w:rsid w:val="00CA3AE3"/>
    <w:rsid w:val="00CA4E89"/>
    <w:rsid w:val="00CB2CA7"/>
    <w:rsid w:val="00CB3644"/>
    <w:rsid w:val="00CC1B11"/>
    <w:rsid w:val="00CF0896"/>
    <w:rsid w:val="00CF0C2E"/>
    <w:rsid w:val="00D00844"/>
    <w:rsid w:val="00D02E5A"/>
    <w:rsid w:val="00D03132"/>
    <w:rsid w:val="00D1320A"/>
    <w:rsid w:val="00D14DCF"/>
    <w:rsid w:val="00D17CC2"/>
    <w:rsid w:val="00D25BC0"/>
    <w:rsid w:val="00D37D56"/>
    <w:rsid w:val="00D610E5"/>
    <w:rsid w:val="00D6230F"/>
    <w:rsid w:val="00D93592"/>
    <w:rsid w:val="00D94C4D"/>
    <w:rsid w:val="00DA469A"/>
    <w:rsid w:val="00DA50BA"/>
    <w:rsid w:val="00DB1A86"/>
    <w:rsid w:val="00DB2CFB"/>
    <w:rsid w:val="00DB3D4D"/>
    <w:rsid w:val="00DC04B1"/>
    <w:rsid w:val="00DC5A4A"/>
    <w:rsid w:val="00DD5C36"/>
    <w:rsid w:val="00DD7AD0"/>
    <w:rsid w:val="00DE076A"/>
    <w:rsid w:val="00DE53D3"/>
    <w:rsid w:val="00DE6047"/>
    <w:rsid w:val="00DF25DA"/>
    <w:rsid w:val="00DF7C89"/>
    <w:rsid w:val="00E009C9"/>
    <w:rsid w:val="00E04BE6"/>
    <w:rsid w:val="00E21CC5"/>
    <w:rsid w:val="00E25EBA"/>
    <w:rsid w:val="00E402E5"/>
    <w:rsid w:val="00E417C8"/>
    <w:rsid w:val="00E52EC3"/>
    <w:rsid w:val="00E60242"/>
    <w:rsid w:val="00E7074D"/>
    <w:rsid w:val="00E73AAC"/>
    <w:rsid w:val="00E83760"/>
    <w:rsid w:val="00E839D0"/>
    <w:rsid w:val="00E872C7"/>
    <w:rsid w:val="00E872F7"/>
    <w:rsid w:val="00E91235"/>
    <w:rsid w:val="00EA2E4F"/>
    <w:rsid w:val="00EA7D37"/>
    <w:rsid w:val="00EC35ED"/>
    <w:rsid w:val="00ED1F73"/>
    <w:rsid w:val="00ED40D9"/>
    <w:rsid w:val="00EE1CB9"/>
    <w:rsid w:val="00EE72A7"/>
    <w:rsid w:val="00F148E7"/>
    <w:rsid w:val="00F21661"/>
    <w:rsid w:val="00F32DEB"/>
    <w:rsid w:val="00F37493"/>
    <w:rsid w:val="00F447C2"/>
    <w:rsid w:val="00F47208"/>
    <w:rsid w:val="00F656BB"/>
    <w:rsid w:val="00F679E8"/>
    <w:rsid w:val="00F75CAD"/>
    <w:rsid w:val="00F75F25"/>
    <w:rsid w:val="00F86C65"/>
    <w:rsid w:val="00F90843"/>
    <w:rsid w:val="00F97727"/>
    <w:rsid w:val="00FB35B0"/>
    <w:rsid w:val="00FB5892"/>
    <w:rsid w:val="00FB6FF9"/>
    <w:rsid w:val="00FB7011"/>
    <w:rsid w:val="00FC2D70"/>
    <w:rsid w:val="00FD0F87"/>
    <w:rsid w:val="00FD5EC6"/>
    <w:rsid w:val="00FD615D"/>
    <w:rsid w:val="00FE0ECF"/>
    <w:rsid w:val="00FE0EDB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E810A5C1-0A2D-417A-8366-B626258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82AC0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C82AC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C82AC0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82AC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C8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8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82A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82A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82A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82A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C82AC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C82AC0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C82AC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C82AC0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C82AC0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C82AC0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C82AC0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C82AC0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C82AC0"/>
    <w:rPr>
      <w:rFonts w:ascii="Times New Roman" w:eastAsiaTheme="majorEastAsia" w:hAnsi="Times New Roman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C82AC0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C82AC0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C82A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C82AC0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C82A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C82AC0"/>
    <w:rPr>
      <w:rFonts w:ascii="Times New Roman" w:hAnsi="Times New Roman"/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C82AC0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C82AC0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C8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C82AC0"/>
    <w:rPr>
      <w:rFonts w:ascii="Times New Roman" w:hAnsi="Times New Roman"/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C82AC0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C82AC0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C82AC0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C82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C82AC0"/>
  </w:style>
  <w:style w:type="paragraph" w:styleId="af3">
    <w:name w:val="header"/>
    <w:basedOn w:val="a3"/>
    <w:link w:val="af4"/>
    <w:uiPriority w:val="99"/>
    <w:unhideWhenUsed/>
    <w:rsid w:val="00C82AC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C82AC0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C82AC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C82AC0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C82AC0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C82AC0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C82AC0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C82AC0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C82AC0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C82AC0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C82AC0"/>
    <w:pPr>
      <w:numPr>
        <w:numId w:val="17"/>
      </w:numPr>
    </w:pPr>
  </w:style>
  <w:style w:type="character" w:customStyle="1" w:styleId="afb">
    <w:name w:val="Списочек Знак"/>
    <w:basedOn w:val="a4"/>
    <w:link w:val="a2"/>
    <w:rsid w:val="00C82AC0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C82AC0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C82AC0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2D9CA415BFC74AEA89D766FF229F8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3457-510B-44C5-9361-336A3E791B55}"/>
      </w:docPartPr>
      <w:docPartBody>
        <w:p w:rsidR="000C4FAB" w:rsidRDefault="00486881" w:rsidP="00486881">
          <w:pPr>
            <w:pStyle w:val="2D9CA415BFC74AEA89D766FF229F87E0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E2573E83A47EFB0A596751FBBB2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C8D69-8908-4394-B4FA-40FB14610838}"/>
      </w:docPartPr>
      <w:docPartBody>
        <w:p w:rsidR="000C4FAB" w:rsidRDefault="00486881" w:rsidP="00486881">
          <w:pPr>
            <w:pStyle w:val="E0CE2573E83A47EFB0A596751FBBB238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63A50"/>
    <w:rsid w:val="000C4FAB"/>
    <w:rsid w:val="000F4584"/>
    <w:rsid w:val="00245482"/>
    <w:rsid w:val="00265B0C"/>
    <w:rsid w:val="002707B6"/>
    <w:rsid w:val="002C62BE"/>
    <w:rsid w:val="002E78BF"/>
    <w:rsid w:val="00320DB9"/>
    <w:rsid w:val="003C4883"/>
    <w:rsid w:val="00486881"/>
    <w:rsid w:val="00514CFE"/>
    <w:rsid w:val="00522F6D"/>
    <w:rsid w:val="00576F70"/>
    <w:rsid w:val="00670AE7"/>
    <w:rsid w:val="008A364C"/>
    <w:rsid w:val="00AD3584"/>
    <w:rsid w:val="00BF472E"/>
    <w:rsid w:val="00D571B7"/>
    <w:rsid w:val="00DD7AD0"/>
    <w:rsid w:val="00F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881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2D9CA415BFC74AEA89D766FF229F87E0">
    <w:name w:val="2D9CA415BFC74AEA89D766FF229F87E0"/>
    <w:rsid w:val="00486881"/>
  </w:style>
  <w:style w:type="paragraph" w:customStyle="1" w:styleId="E0CE2573E83A47EFB0A596751FBBB238">
    <w:name w:val="E0CE2573E83A47EFB0A596751FBBB238"/>
    <w:rsid w:val="00486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390</TotalTime>
  <Pages>9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112</cp:revision>
  <cp:lastPrinted>2025-03-07T15:11:00Z</cp:lastPrinted>
  <dcterms:created xsi:type="dcterms:W3CDTF">2025-03-01T08:16:00Z</dcterms:created>
  <dcterms:modified xsi:type="dcterms:W3CDTF">2025-04-05T07:32:00Z</dcterms:modified>
</cp:coreProperties>
</file>