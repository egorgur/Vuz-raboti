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21C048FE" w14:textId="77777777" w:rsidTr="00343771">
        <w:tc>
          <w:tcPr>
            <w:tcW w:w="9638" w:type="dxa"/>
            <w:gridSpan w:val="6"/>
          </w:tcPr>
          <w:p w14:paraId="7E190ACD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37F9B961" w14:textId="77777777" w:rsidTr="00343771">
        <w:tc>
          <w:tcPr>
            <w:tcW w:w="9638" w:type="dxa"/>
            <w:gridSpan w:val="6"/>
          </w:tcPr>
          <w:p w14:paraId="68BD0F1D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5DFFB60E" w14:textId="77777777" w:rsidTr="00343771">
        <w:tc>
          <w:tcPr>
            <w:tcW w:w="9638" w:type="dxa"/>
            <w:gridSpan w:val="6"/>
          </w:tcPr>
          <w:p w14:paraId="0249A305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0A6EA89A" w14:textId="77777777" w:rsidTr="00343771">
        <w:tc>
          <w:tcPr>
            <w:tcW w:w="9638" w:type="dxa"/>
            <w:gridSpan w:val="6"/>
          </w:tcPr>
          <w:p w14:paraId="35F81C9E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0187944C" w14:textId="77777777" w:rsidTr="00343771">
        <w:tc>
          <w:tcPr>
            <w:tcW w:w="9638" w:type="dxa"/>
            <w:gridSpan w:val="6"/>
          </w:tcPr>
          <w:p w14:paraId="5246CF32" w14:textId="77777777" w:rsidR="00203346" w:rsidRDefault="00203346" w:rsidP="00E009C9"/>
        </w:tc>
      </w:tr>
      <w:tr w:rsidR="002247D9" w14:paraId="3FBAB81A" w14:textId="77777777" w:rsidTr="00343771">
        <w:sdt>
          <w:sdtPr>
            <w:alias w:val="Институт"/>
            <w:tag w:val="Институт"/>
            <w:id w:val="-55092808"/>
            <w:placeholder>
              <w:docPart w:val="95F2C657A1BD43528D112DD8AB6A6FC7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4950E700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192A4F7C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79359F39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0D2E6D86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95F2C657A1BD43528D112DD8AB6A6FC7"/>
              </w:placeholder>
              <w:text/>
            </w:sdtPr>
            <w:sdtContent>
              <w:p w14:paraId="0738129B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460853AB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492C5D69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3F02B73E" w14:textId="77777777" w:rsidTr="00343771">
        <w:tc>
          <w:tcPr>
            <w:tcW w:w="9638" w:type="dxa"/>
            <w:gridSpan w:val="6"/>
          </w:tcPr>
          <w:p w14:paraId="487EAEBF" w14:textId="77777777" w:rsidR="00107562" w:rsidRPr="00C303B2" w:rsidRDefault="00107562" w:rsidP="009548A5"/>
        </w:tc>
      </w:tr>
      <w:tr w:rsidR="00107562" w:rsidRPr="00107562" w14:paraId="400235B7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3CA7E7" w14:textId="77777777" w:rsidR="00107562" w:rsidRPr="00470539" w:rsidRDefault="00107562" w:rsidP="009548A5"/>
        </w:tc>
      </w:tr>
      <w:tr w:rsidR="00C303B2" w:rsidRPr="00107562" w14:paraId="5F7FB788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D37D6E" w14:textId="77777777" w:rsidR="00C303B2" w:rsidRPr="00C303B2" w:rsidRDefault="00C303B2" w:rsidP="009548A5"/>
        </w:tc>
      </w:tr>
      <w:tr w:rsidR="00DF7C89" w:rsidRPr="00107562" w14:paraId="34439570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B0BCB0" w14:textId="77777777" w:rsidR="00DF7C89" w:rsidRPr="00C303B2" w:rsidRDefault="00DF7C89" w:rsidP="009548A5"/>
        </w:tc>
      </w:tr>
      <w:tr w:rsidR="00107562" w:rsidRPr="00107562" w14:paraId="7291F44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C8B9F0" w14:textId="77777777" w:rsidR="00107562" w:rsidRPr="00C303B2" w:rsidRDefault="00107562" w:rsidP="009548A5"/>
        </w:tc>
      </w:tr>
      <w:tr w:rsidR="00C303B2" w:rsidRPr="00107562" w14:paraId="23F76B5C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54CADD" w14:textId="77777777" w:rsidR="00C303B2" w:rsidRPr="00C303B2" w:rsidRDefault="00C303B2" w:rsidP="009548A5"/>
        </w:tc>
      </w:tr>
      <w:tr w:rsidR="00C303B2" w:rsidRPr="00107562" w14:paraId="21B712DB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DE718D" w14:textId="77777777" w:rsidR="00C303B2" w:rsidRPr="00C303B2" w:rsidRDefault="00C303B2" w:rsidP="009548A5"/>
        </w:tc>
      </w:tr>
      <w:tr w:rsidR="00C303B2" w:rsidRPr="00107562" w14:paraId="4B0941B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5B0CDD" w14:textId="77777777" w:rsidR="00C303B2" w:rsidRPr="00C303B2" w:rsidRDefault="00C303B2" w:rsidP="009548A5"/>
        </w:tc>
      </w:tr>
      <w:tr w:rsidR="00C303B2" w:rsidRPr="00107562" w14:paraId="0F7978E6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2A011D" w14:textId="77777777" w:rsidR="00C303B2" w:rsidRPr="007B4C94" w:rsidRDefault="00C303B2" w:rsidP="007B4C94"/>
        </w:tc>
      </w:tr>
      <w:tr w:rsidR="00BA7359" w:rsidRPr="00107562" w14:paraId="593BE80C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1FCE58" w14:textId="53CBAD90" w:rsidR="00BA7359" w:rsidRPr="004D13C8" w:rsidRDefault="00BA7359" w:rsidP="004D13C8"/>
        </w:tc>
      </w:tr>
      <w:tr w:rsidR="00470539" w:rsidRPr="00107562" w14:paraId="7199C8F2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C59961" w14:textId="14D36EC9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WorkTitle"/>
      <w:tr w:rsidR="00470539" w:rsidRPr="00107562" w14:paraId="3BC9025A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EDA49" w14:textId="19553F03" w:rsidR="00470539" w:rsidRPr="004B197A" w:rsidRDefault="005C0476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WorkTitle"/>
                <w:id w:val="1819542302"/>
                <w:placeholder>
                  <w:docPart w:val="A4851EB712F943688F32FB4A8BA018AA"/>
                </w:placeholder>
                <w:text/>
              </w:sdtPr>
              <w:sdtContent>
                <w:r w:rsidRPr="005C0476">
                  <w:rPr>
                    <w:kern w:val="0"/>
                  </w:rPr>
                  <w:t>Введение в язык SQL. Основные операции с таблицами</w:t>
                </w:r>
              </w:sdtContent>
            </w:sdt>
            <w:bookmarkEnd w:id="0"/>
          </w:p>
        </w:tc>
      </w:tr>
      <w:tr w:rsidR="00470539" w:rsidRPr="00107562" w14:paraId="3397B45D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C1CC0" w14:textId="6E432F9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38B6A754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EF199E" w14:textId="7B044EBB" w:rsidR="00470539" w:rsidRPr="00107562" w:rsidRDefault="00470539" w:rsidP="00470539"/>
        </w:tc>
      </w:tr>
      <w:tr w:rsidR="00470539" w:rsidRPr="00107562" w14:paraId="31C67996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3E0EB1" w14:textId="1C4C3555" w:rsidR="00470539" w:rsidRPr="00107562" w:rsidRDefault="00470539" w:rsidP="00470539"/>
        </w:tc>
      </w:tr>
      <w:tr w:rsidR="00470539" w:rsidRPr="00107562" w14:paraId="1962EA1D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334ECE" w14:textId="77777777" w:rsidR="00470539" w:rsidRPr="00107562" w:rsidRDefault="00470539" w:rsidP="00470539"/>
        </w:tc>
      </w:tr>
      <w:tr w:rsidR="00470539" w:rsidRPr="00107562" w14:paraId="0449F11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BC13A2" w14:textId="77777777" w:rsidR="00470539" w:rsidRPr="00107562" w:rsidRDefault="00470539" w:rsidP="00470539"/>
        </w:tc>
      </w:tr>
      <w:tr w:rsidR="00470539" w:rsidRPr="00107562" w14:paraId="76A06FD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3B1CA09" w14:textId="77777777" w:rsidR="00470539" w:rsidRPr="00107562" w:rsidRDefault="00470539" w:rsidP="00470539"/>
        </w:tc>
      </w:tr>
      <w:tr w:rsidR="00470539" w:rsidRPr="00107562" w14:paraId="2F6746F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F02926" w14:textId="77777777" w:rsidR="00470539" w:rsidRPr="00107562" w:rsidRDefault="00470539" w:rsidP="00470539"/>
        </w:tc>
      </w:tr>
      <w:tr w:rsidR="00470539" w:rsidRPr="00107562" w14:paraId="2F62D438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1B0385" w14:textId="77777777" w:rsidR="00470539" w:rsidRPr="00107562" w:rsidRDefault="00470539" w:rsidP="00470539"/>
        </w:tc>
      </w:tr>
      <w:tr w:rsidR="00470539" w:rsidRPr="00107562" w14:paraId="6BE5E73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742615" w14:textId="77777777" w:rsidR="00470539" w:rsidRPr="00107562" w:rsidRDefault="00470539" w:rsidP="00470539"/>
        </w:tc>
      </w:tr>
      <w:tr w:rsidR="00470539" w:rsidRPr="00107562" w14:paraId="091DA26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E519DA" w14:textId="77777777" w:rsidR="00470539" w:rsidRPr="00107562" w:rsidRDefault="00470539" w:rsidP="00470539"/>
        </w:tc>
      </w:tr>
      <w:tr w:rsidR="00470539" w:rsidRPr="00107562" w14:paraId="3153569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ED0E88" w14:textId="77777777" w:rsidR="00470539" w:rsidRPr="00107562" w:rsidRDefault="00470539" w:rsidP="00470539"/>
        </w:tc>
      </w:tr>
      <w:tr w:rsidR="00470539" w:rsidRPr="00107562" w14:paraId="01C3389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2CC660" w14:textId="77777777" w:rsidR="00470539" w:rsidRPr="00107562" w:rsidRDefault="00470539" w:rsidP="00470539"/>
        </w:tc>
      </w:tr>
      <w:tr w:rsidR="00470539" w:rsidRPr="00107562" w14:paraId="7105B75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5E483A" w14:textId="77777777" w:rsidR="00470539" w:rsidRPr="00107562" w:rsidRDefault="00470539" w:rsidP="00470539"/>
        </w:tc>
      </w:tr>
      <w:tr w:rsidR="00470539" w:rsidRPr="00107562" w14:paraId="562CEEF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223A8C" w14:textId="77777777" w:rsidR="00470539" w:rsidRPr="00107562" w:rsidRDefault="00470539" w:rsidP="00470539"/>
        </w:tc>
      </w:tr>
      <w:tr w:rsidR="00470539" w:rsidRPr="00107562" w14:paraId="2636566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D7647A" w14:textId="77777777" w:rsidR="00470539" w:rsidRPr="00107562" w:rsidRDefault="00470539" w:rsidP="00470539"/>
        </w:tc>
      </w:tr>
      <w:tr w:rsidR="00470539" w:rsidRPr="00107562" w14:paraId="5CCB366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9D0B67" w14:textId="77777777" w:rsidR="00470539" w:rsidRPr="00107562" w:rsidRDefault="00470539" w:rsidP="00470539"/>
        </w:tc>
      </w:tr>
      <w:tr w:rsidR="00470539" w:rsidRPr="00107562" w14:paraId="739090B7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F3BC6D" w14:textId="77777777" w:rsidR="00470539" w:rsidRPr="00107562" w:rsidRDefault="00470539" w:rsidP="00470539"/>
        </w:tc>
      </w:tr>
      <w:tr w:rsidR="00470539" w:rsidRPr="00107562" w14:paraId="14765C5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CA4B6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C1780B4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0CB16823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CF4CC07" w14:textId="77777777" w:rsidR="00470539" w:rsidRPr="00A623E8" w:rsidRDefault="00470539" w:rsidP="00470539">
            <w:pPr>
              <w:jc w:val="center"/>
            </w:pPr>
          </w:p>
        </w:tc>
        <w:tc>
          <w:tcPr>
            <w:tcW w:w="2534" w:type="dxa"/>
            <w:tcBorders>
              <w:top w:val="nil"/>
              <w:left w:val="nil"/>
              <w:right w:val="nil"/>
            </w:tcBorders>
          </w:tcPr>
          <w:p w14:paraId="2643DCB2" w14:textId="171BDFD7" w:rsidR="00470539" w:rsidRPr="00107562" w:rsidRDefault="00000000" w:rsidP="00470539">
            <w:pPr>
              <w:jc w:val="center"/>
            </w:pPr>
            <w:sdt>
              <w:sdtPr>
                <w:alias w:val="Преподаватель. Фамилия, инициалы"/>
                <w:tag w:val="Преподаватель. Фамилия, инициалы"/>
                <w:id w:val="2052420955"/>
                <w:placeholder>
                  <w:docPart w:val="72F2612CCCE2404B9845B8231200B669"/>
                </w:placeholder>
                <w:text/>
              </w:sdtPr>
              <w:sdtContent>
                <w:r w:rsidR="00F07BC8">
                  <w:t>А</w:t>
                </w:r>
                <w:r w:rsidR="000423D2">
                  <w:t>.</w:t>
                </w:r>
                <w:r w:rsidR="00F07BC8">
                  <w:t> Д. </w:t>
                </w:r>
                <w:proofErr w:type="spellStart"/>
                <w:r w:rsidR="00F07BC8">
                  <w:t>Вожжов</w:t>
                </w:r>
                <w:proofErr w:type="spellEnd"/>
              </w:sdtContent>
            </w:sdt>
          </w:p>
        </w:tc>
      </w:tr>
      <w:tr w:rsidR="00470539" w:rsidRPr="00107562" w14:paraId="6173D946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0B6D1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B324186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62088419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BC0ABCA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298B5620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05CFB1A1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4632F7E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1BF2D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5B0095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379AB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C3F62E6" w14:textId="77777777" w:rsidR="00470539" w:rsidRPr="00107562" w:rsidRDefault="00470539" w:rsidP="00470539">
            <w:pPr>
              <w:jc w:val="center"/>
            </w:pPr>
          </w:p>
        </w:tc>
        <w:sdt>
          <w:sdtPr>
            <w:rPr>
              <w:color w:val="auto"/>
              <w:kern w:val="0"/>
              <w14:ligatures w14:val="none"/>
            </w:rPr>
            <w:alias w:val="Студент. Фамилия, инициалы"/>
            <w:tag w:val="Студент. Фамилия, инициалы"/>
            <w:id w:val="1657257502"/>
            <w:placeholder>
              <w:docPart w:val="FEBF80F2D76446899F3A1F136246088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6C1D9DC" w14:textId="7E7F874B" w:rsidR="00470539" w:rsidRPr="00107562" w:rsidRDefault="0074462A" w:rsidP="00470539">
                <w:pPr>
                  <w:jc w:val="center"/>
                </w:pPr>
                <w:r w:rsidRPr="0074462A">
                  <w:rPr>
                    <w:color w:val="auto"/>
                    <w:kern w:val="0"/>
                    <w14:ligatures w14:val="none"/>
                  </w:rPr>
                  <w:t>А. С. Лысаковский</w:t>
                </w:r>
              </w:p>
            </w:tc>
          </w:sdtContent>
        </w:sdt>
      </w:tr>
      <w:tr w:rsidR="00470539" w:rsidRPr="00107562" w14:paraId="08CFFA41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0BDE25C3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B6D20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27642D0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EDE567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A8670F8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897B0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46A65AD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C055BF" w14:textId="77777777" w:rsidR="00470539" w:rsidRPr="00107562" w:rsidRDefault="00470539" w:rsidP="00470539"/>
        </w:tc>
      </w:tr>
      <w:tr w:rsidR="00470539" w:rsidRPr="00107562" w14:paraId="0487858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F733B4" w14:textId="77777777" w:rsidR="00470539" w:rsidRPr="00107562" w:rsidRDefault="00470539" w:rsidP="00470539"/>
        </w:tc>
      </w:tr>
      <w:tr w:rsidR="00470539" w:rsidRPr="00107562" w14:paraId="45BAE8D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1AD06E" w14:textId="3924B8D6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96C0615D0EC24E889FF510DC14B2C705"/>
                </w:placeholder>
                <w15:color w:val="000000"/>
                <w:date w:fullDate="2025-02-22T00:00:00Z"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204CED">
                  <w:t>2025</w:t>
                </w:r>
              </w:sdtContent>
            </w:sdt>
          </w:p>
        </w:tc>
      </w:tr>
    </w:tbl>
    <w:p w14:paraId="2E8495D8" w14:textId="77777777" w:rsidR="005F1304" w:rsidRPr="00F47208" w:rsidRDefault="00F47208" w:rsidP="00F47208">
      <w:pPr>
        <w:pStyle w:val="a8"/>
        <w:jc w:val="center"/>
      </w:pPr>
      <w:r>
        <w:lastRenderedPageBreak/>
        <w:t>1 ВВЕДЕНИЕ</w:t>
      </w:r>
    </w:p>
    <w:p w14:paraId="2F754959" w14:textId="77777777" w:rsidR="005F1304" w:rsidRPr="00FC2D70" w:rsidRDefault="00A268E0" w:rsidP="00FC2D70">
      <w:pPr>
        <w:pStyle w:val="1"/>
      </w:pPr>
      <w:r w:rsidRPr="00FC2D70">
        <w:t>1.1 </w:t>
      </w:r>
      <w:r w:rsidR="00432F37" w:rsidRPr="00FC2D70">
        <w:t>Цель работы</w:t>
      </w:r>
    </w:p>
    <w:p w14:paraId="540459BD" w14:textId="1E921708" w:rsidR="00E566FE" w:rsidRPr="000423D2" w:rsidRDefault="00651487" w:rsidP="00E566FE">
      <w:pPr>
        <w:pStyle w:val="af9"/>
      </w:pPr>
      <w:r>
        <w:t>И</w:t>
      </w:r>
      <w:r w:rsidRPr="00651487">
        <w:t xml:space="preserve">зучить теоретический материал по </w:t>
      </w:r>
      <w:r w:rsidR="008854B1">
        <w:t>теме «</w:t>
      </w:r>
      <w:r w:rsidR="00C84861">
        <w:fldChar w:fldCharType="begin"/>
      </w:r>
      <w:r w:rsidR="00C84861">
        <w:rPr>
          <w:lang w:val="en-US"/>
        </w:rPr>
        <w:instrText>WorkTitle</w:instrText>
      </w:r>
      <w:r w:rsidR="00C84861">
        <w:fldChar w:fldCharType="separate"/>
      </w:r>
      <w:sdt>
        <w:sdtPr>
          <w:rPr>
            <w:kern w:val="0"/>
          </w:rPr>
          <w:alias w:val="Тема практической"/>
          <w:tag w:val="WorkTitle"/>
          <w:id w:val="-602736367"/>
          <w:placeholder>
            <w:docPart w:val="9B640CC07C0843B49B3C70FD931D83B5"/>
          </w:placeholder>
          <w:text/>
        </w:sdtPr>
        <w:sdtContent>
          <w:r w:rsidR="004165AA" w:rsidRPr="005C0476">
            <w:rPr>
              <w:kern w:val="0"/>
            </w:rPr>
            <w:t>Введение в язык SQL. Основные операции с таблицами</w:t>
          </w:r>
        </w:sdtContent>
      </w:sdt>
      <w:r w:rsidR="00C84861">
        <w:fldChar w:fldCharType="end"/>
      </w:r>
      <w:r w:rsidR="008854B1">
        <w:t>»</w:t>
      </w:r>
      <w:r w:rsidR="000423D2">
        <w:t>. Получить практические навыки, выполнив задание.</w:t>
      </w:r>
    </w:p>
    <w:p w14:paraId="14CFCCD1" w14:textId="77777777" w:rsidR="00F841A0" w:rsidRPr="00495E32" w:rsidRDefault="00F841A0" w:rsidP="00E566FE">
      <w:pPr>
        <w:pStyle w:val="af9"/>
      </w:pPr>
    </w:p>
    <w:p w14:paraId="2841E431" w14:textId="77777777" w:rsidR="00432F37" w:rsidRDefault="00A268E0" w:rsidP="00A268E0">
      <w:pPr>
        <w:pStyle w:val="1"/>
      </w:pPr>
      <w:r>
        <w:t>1.2 </w:t>
      </w:r>
      <w:r w:rsidR="00432F37">
        <w:t>Задачи</w:t>
      </w:r>
    </w:p>
    <w:p w14:paraId="6A2A1091" w14:textId="77777777" w:rsidR="00E91235" w:rsidRDefault="00E91235" w:rsidP="00906CB3">
      <w:pPr>
        <w:pStyle w:val="af9"/>
      </w:pPr>
      <w:r>
        <w:t>В рамках данной практической работы необходимо выполнить следующие задачи:</w:t>
      </w:r>
    </w:p>
    <w:p w14:paraId="6ACA7D77" w14:textId="69A75302" w:rsidR="00E91235" w:rsidRDefault="00E91235" w:rsidP="00416E56">
      <w:pPr>
        <w:pStyle w:val="a3"/>
      </w:pPr>
      <w:r>
        <w:t>изучить теоретический материал по предложенной теме;</w:t>
      </w:r>
    </w:p>
    <w:p w14:paraId="753C228E" w14:textId="6C48D598" w:rsidR="00E91235" w:rsidRDefault="00E91235" w:rsidP="00416E56">
      <w:pPr>
        <w:pStyle w:val="a3"/>
      </w:pPr>
      <w:r>
        <w:t>выполнить задание;</w:t>
      </w:r>
    </w:p>
    <w:p w14:paraId="018DEB76" w14:textId="7945095D" w:rsidR="00D14DCF" w:rsidRPr="00ED1F73" w:rsidRDefault="00E91235" w:rsidP="00416E56">
      <w:pPr>
        <w:pStyle w:val="a3"/>
        <w:rPr>
          <w:lang w:val="en-US"/>
        </w:rPr>
      </w:pPr>
      <w:r>
        <w:t>предоставить отчёт преподавателю.</w:t>
      </w:r>
    </w:p>
    <w:p w14:paraId="474BED82" w14:textId="77777777" w:rsidR="00ED1F73" w:rsidRPr="00ED1F73" w:rsidRDefault="00ED1F73" w:rsidP="00ED1F73">
      <w:pPr>
        <w:ind w:left="708"/>
      </w:pPr>
    </w:p>
    <w:p w14:paraId="3E44C4E2" w14:textId="28299C1E" w:rsidR="00255425" w:rsidRDefault="00255425" w:rsidP="00255425">
      <w:pPr>
        <w:pStyle w:val="1"/>
      </w:pPr>
      <w:r>
        <w:rPr>
          <w:lang w:val="en-US"/>
        </w:rPr>
        <w:t>1.3 </w:t>
      </w:r>
      <w:r>
        <w:t>Задание</w:t>
      </w:r>
    </w:p>
    <w:p w14:paraId="42AEF03F" w14:textId="49EFFAC0" w:rsidR="00255425" w:rsidRPr="001B70CE" w:rsidRDefault="00255425" w:rsidP="00906CB3">
      <w:pPr>
        <w:pStyle w:val="af9"/>
      </w:pPr>
      <w:r w:rsidRPr="001B70CE">
        <w:t xml:space="preserve">Задание данной практической работы состоит из </w:t>
      </w:r>
      <w:r w:rsidR="000423D2">
        <w:t>следующих</w:t>
      </w:r>
      <w:r w:rsidRPr="001B70CE">
        <w:t xml:space="preserve"> частей:</w:t>
      </w:r>
    </w:p>
    <w:p w14:paraId="6AAFD47B" w14:textId="7721CD60" w:rsidR="00416E56" w:rsidRDefault="002D1C2D" w:rsidP="002D1C2D">
      <w:pPr>
        <w:pStyle w:val="a3"/>
        <w:numPr>
          <w:ilvl w:val="0"/>
          <w:numId w:val="33"/>
        </w:numPr>
      </w:pPr>
      <w:r>
        <w:t>Открыть</w:t>
      </w:r>
      <w:r w:rsidR="00A844C4">
        <w:t xml:space="preserve"> книгу, указанную на е-курсах и выполнить задания из главы 3.</w:t>
      </w:r>
      <w:r w:rsidRPr="002D1C2D">
        <w:t xml:space="preserve"> </w:t>
      </w:r>
    </w:p>
    <w:p w14:paraId="18A02711" w14:textId="68B45F10" w:rsidR="003E5C02" w:rsidRDefault="003E5C02" w:rsidP="00416E56">
      <w:pPr>
        <w:pStyle w:val="a3"/>
        <w:numPr>
          <w:ilvl w:val="0"/>
          <w:numId w:val="0"/>
        </w:numPr>
        <w:ind w:left="936"/>
      </w:pPr>
      <w:r>
        <w:br w:type="page"/>
      </w:r>
    </w:p>
    <w:p w14:paraId="53077990" w14:textId="2E7E47E1" w:rsidR="007100B9" w:rsidRDefault="00A42D1B" w:rsidP="00756D3B">
      <w:pPr>
        <w:pStyle w:val="a8"/>
        <w:jc w:val="center"/>
      </w:pPr>
      <w:r>
        <w:lastRenderedPageBreak/>
        <w:t>2 </w:t>
      </w:r>
      <w:r w:rsidR="00756D3B">
        <w:t>ХОД РАБОТЫ</w:t>
      </w:r>
    </w:p>
    <w:p w14:paraId="27ECC105" w14:textId="60CFD3D0" w:rsidR="00786952" w:rsidRPr="00BA68CB" w:rsidRDefault="00786952" w:rsidP="00786952">
      <w:pPr>
        <w:pStyle w:val="1"/>
      </w:pPr>
      <w:r>
        <w:t>2.</w:t>
      </w:r>
      <w:r w:rsidR="000E66C4">
        <w:t>1 </w:t>
      </w:r>
      <w:r w:rsidR="003B48DE">
        <w:t>Команда «</w:t>
      </w:r>
      <w:r w:rsidR="003B48DE">
        <w:rPr>
          <w:lang w:val="en-US"/>
        </w:rPr>
        <w:t>INSERT</w:t>
      </w:r>
      <w:r w:rsidR="003B48DE">
        <w:t>»</w:t>
      </w:r>
      <w:r w:rsidR="007F5E87">
        <w:t xml:space="preserve"> </w:t>
      </w:r>
    </w:p>
    <w:p w14:paraId="5186C5AB" w14:textId="749FE8E8" w:rsidR="009E726B" w:rsidRPr="00422BF7" w:rsidRDefault="007F5E87" w:rsidP="002D3E51">
      <w:pPr>
        <w:pStyle w:val="af9"/>
      </w:pPr>
      <w:r>
        <w:t xml:space="preserve">После попытки вставить в таблицу существующую запись появляется ошибка (рисунок 1). </w:t>
      </w:r>
    </w:p>
    <w:p w14:paraId="548EDBC6" w14:textId="671851A1" w:rsidR="00B810BE" w:rsidRPr="001632EC" w:rsidRDefault="00B810BE" w:rsidP="00B20CAB"/>
    <w:p w14:paraId="23D4FDAF" w14:textId="16ADF046" w:rsidR="00B20CAB" w:rsidRPr="007F5E87" w:rsidRDefault="007F5E87" w:rsidP="00B810BE">
      <w:pPr>
        <w:keepNext/>
        <w:jc w:val="center"/>
      </w:pPr>
      <w:r>
        <w:rPr>
          <w:noProof/>
        </w:rPr>
        <w:drawing>
          <wp:inline distT="0" distB="0" distL="0" distR="0" wp14:anchorId="2A70D02A" wp14:editId="71EFC6E3">
            <wp:extent cx="5901055" cy="55308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A4D3" w14:textId="3CDA7A49" w:rsidR="009E726B" w:rsidRDefault="00B810BE" w:rsidP="00264E47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65AA">
        <w:rPr>
          <w:noProof/>
        </w:rPr>
        <w:t>1</w:t>
      </w:r>
      <w:r>
        <w:fldChar w:fldCharType="end"/>
      </w:r>
      <w:r>
        <w:t xml:space="preserve"> </w:t>
      </w:r>
      <w:r w:rsidRPr="00B810BE">
        <w:t>—</w:t>
      </w:r>
      <w:r>
        <w:t xml:space="preserve"> </w:t>
      </w:r>
      <w:r w:rsidR="00441F13">
        <w:t>Ошибка</w:t>
      </w:r>
      <w:r w:rsidR="00186851">
        <w:t xml:space="preserve"> первичного ключа</w:t>
      </w:r>
    </w:p>
    <w:p w14:paraId="2FECDA1B" w14:textId="480D937E" w:rsidR="00441F13" w:rsidRPr="00186851" w:rsidRDefault="00CA1712" w:rsidP="00CA1712">
      <w:pPr>
        <w:pStyle w:val="af9"/>
        <w:rPr>
          <w:lang w:val="en-US"/>
        </w:rPr>
      </w:pPr>
      <w:r>
        <w:t>Не может быть в 1 таблице две записи с одинаковым идентификатором. Его смысл в уникальности.</w:t>
      </w:r>
    </w:p>
    <w:p w14:paraId="79354003" w14:textId="77777777" w:rsidR="009E726B" w:rsidRDefault="009E726B" w:rsidP="00071332"/>
    <w:p w14:paraId="17D890A4" w14:textId="6A319E2B" w:rsidR="007F5E87" w:rsidRDefault="007F5E87">
      <w:r>
        <w:br w:type="page"/>
      </w:r>
    </w:p>
    <w:p w14:paraId="0C8DD97A" w14:textId="192B6FDA" w:rsidR="007F5E87" w:rsidRDefault="003A5D54" w:rsidP="003A5D54">
      <w:pPr>
        <w:pStyle w:val="1"/>
      </w:pPr>
      <w:r>
        <w:lastRenderedPageBreak/>
        <w:t>2.2 </w:t>
      </w:r>
      <w:r w:rsidR="006362D6">
        <w:t>Команда «</w:t>
      </w:r>
      <w:r w:rsidR="006362D6">
        <w:rPr>
          <w:lang w:val="en-US"/>
        </w:rPr>
        <w:t>ORDER</w:t>
      </w:r>
      <w:r w:rsidR="006362D6" w:rsidRPr="00441F13">
        <w:t xml:space="preserve"> </w:t>
      </w:r>
      <w:r w:rsidR="006362D6">
        <w:rPr>
          <w:lang w:val="en-US"/>
        </w:rPr>
        <w:t>BY</w:t>
      </w:r>
      <w:r w:rsidR="006362D6">
        <w:t>»</w:t>
      </w:r>
      <w:r>
        <w:t xml:space="preserve"> </w:t>
      </w:r>
    </w:p>
    <w:p w14:paraId="0903E224" w14:textId="089CB3E0" w:rsidR="007F5E87" w:rsidRPr="00186851" w:rsidRDefault="00186851" w:rsidP="00186851">
      <w:pPr>
        <w:pStyle w:val="af9"/>
      </w:pPr>
      <w:r>
        <w:t>Вывод в консоль таблицы с сортировкой по «</w:t>
      </w:r>
      <w:r>
        <w:rPr>
          <w:lang w:val="en-US"/>
        </w:rPr>
        <w:t>range</w:t>
      </w:r>
      <w:r>
        <w:t>» в порядке убывания представлен на рисунке 2.</w:t>
      </w:r>
    </w:p>
    <w:p w14:paraId="15714BF5" w14:textId="77777777" w:rsidR="00186851" w:rsidRPr="00186851" w:rsidRDefault="00186851" w:rsidP="00071332"/>
    <w:p w14:paraId="11CA4EC5" w14:textId="075A2FE1" w:rsidR="00186851" w:rsidRDefault="00A703C6" w:rsidP="00186851">
      <w:pPr>
        <w:keepNext/>
        <w:jc w:val="center"/>
      </w:pPr>
      <w:r>
        <w:rPr>
          <w:noProof/>
        </w:rPr>
        <w:drawing>
          <wp:inline distT="0" distB="0" distL="0" distR="0" wp14:anchorId="70A55F7E" wp14:editId="134D4A74">
            <wp:extent cx="4885714" cy="22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E071" w14:textId="15BCCC42" w:rsidR="00186851" w:rsidRPr="00186851" w:rsidRDefault="00186851" w:rsidP="00186851">
      <w:pPr>
        <w:pStyle w:val="af1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65AA">
        <w:rPr>
          <w:noProof/>
        </w:rPr>
        <w:t>2</w:t>
      </w:r>
      <w:r>
        <w:fldChar w:fldCharType="end"/>
      </w:r>
      <w:r>
        <w:t xml:space="preserve"> </w:t>
      </w:r>
      <w:r w:rsidRPr="00186851">
        <w:t>—</w:t>
      </w:r>
      <w:r>
        <w:t xml:space="preserve"> отсортированная таблица</w:t>
      </w:r>
    </w:p>
    <w:p w14:paraId="1F124257" w14:textId="77777777" w:rsidR="00186851" w:rsidRPr="00A703C6" w:rsidRDefault="00186851" w:rsidP="00071332">
      <w:pPr>
        <w:rPr>
          <w:lang w:val="en-US"/>
        </w:rPr>
      </w:pPr>
    </w:p>
    <w:p w14:paraId="31FC97F4" w14:textId="70CBAD4A" w:rsidR="006362D6" w:rsidRDefault="006362D6">
      <w:r>
        <w:br w:type="page"/>
      </w:r>
    </w:p>
    <w:p w14:paraId="50C3EAFD" w14:textId="4E1A95AE" w:rsidR="007F5E87" w:rsidRPr="006362D6" w:rsidRDefault="006362D6" w:rsidP="006362D6">
      <w:pPr>
        <w:pStyle w:val="1"/>
      </w:pPr>
      <w:r w:rsidRPr="00441F13">
        <w:lastRenderedPageBreak/>
        <w:t>2.3</w:t>
      </w:r>
      <w:r>
        <w:rPr>
          <w:lang w:val="en-US"/>
        </w:rPr>
        <w:t> </w:t>
      </w:r>
      <w:r>
        <w:t>Команда «</w:t>
      </w:r>
      <w:r>
        <w:rPr>
          <w:lang w:val="en-US"/>
        </w:rPr>
        <w:t>UPDATE</w:t>
      </w:r>
      <w:r>
        <w:t>»</w:t>
      </w:r>
    </w:p>
    <w:p w14:paraId="2BA50B74" w14:textId="66A10411" w:rsidR="006362D6" w:rsidRPr="00AA2E3A" w:rsidRDefault="00AA2E3A" w:rsidP="00AA2E3A">
      <w:pPr>
        <w:pStyle w:val="af9"/>
      </w:pPr>
      <w:r>
        <w:t>На рисунках 3, 4, 5 представлены результаты выполнения команд.</w:t>
      </w:r>
    </w:p>
    <w:p w14:paraId="12A2B26D" w14:textId="77777777" w:rsidR="00AA2E3A" w:rsidRDefault="00AA2E3A" w:rsidP="00071332"/>
    <w:p w14:paraId="782E4F06" w14:textId="77777777" w:rsidR="00393A62" w:rsidRDefault="00393A62" w:rsidP="00393A62">
      <w:pPr>
        <w:keepNext/>
        <w:jc w:val="center"/>
      </w:pPr>
      <w:r>
        <w:rPr>
          <w:noProof/>
        </w:rPr>
        <w:drawing>
          <wp:inline distT="0" distB="0" distL="0" distR="0" wp14:anchorId="46DF1B99" wp14:editId="78328436">
            <wp:extent cx="5257143" cy="2190476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760A" w14:textId="22AB0715" w:rsidR="00393A62" w:rsidRDefault="00393A62" w:rsidP="00393A62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65AA">
        <w:rPr>
          <w:noProof/>
        </w:rPr>
        <w:t>3</w:t>
      </w:r>
      <w:r>
        <w:fldChar w:fldCharType="end"/>
      </w:r>
      <w:r>
        <w:t xml:space="preserve"> </w:t>
      </w:r>
      <w:r w:rsidRPr="00393A62">
        <w:t>—</w:t>
      </w:r>
      <w:r>
        <w:t xml:space="preserve"> До обновления</w:t>
      </w:r>
    </w:p>
    <w:p w14:paraId="6E4CE07C" w14:textId="77777777" w:rsidR="00393A62" w:rsidRDefault="00AA2E3A" w:rsidP="00393A62">
      <w:pPr>
        <w:keepNext/>
        <w:jc w:val="center"/>
      </w:pPr>
      <w:r>
        <w:rPr>
          <w:noProof/>
        </w:rPr>
        <w:drawing>
          <wp:inline distT="0" distB="0" distL="0" distR="0" wp14:anchorId="21AB8DD2" wp14:editId="23C49195">
            <wp:extent cx="6120130" cy="313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45C5" w14:textId="6D144F72" w:rsidR="006362D6" w:rsidRPr="00441F13" w:rsidRDefault="00393A62" w:rsidP="00393A62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65AA">
        <w:rPr>
          <w:noProof/>
        </w:rPr>
        <w:t>4</w:t>
      </w:r>
      <w:r>
        <w:fldChar w:fldCharType="end"/>
      </w:r>
      <w:r>
        <w:t xml:space="preserve"> </w:t>
      </w:r>
      <w:r w:rsidRPr="00393A62">
        <w:t>—</w:t>
      </w:r>
      <w:r>
        <w:t xml:space="preserve"> Результат выполнения команды </w:t>
      </w:r>
    </w:p>
    <w:p w14:paraId="798B0018" w14:textId="77777777" w:rsidR="00393A62" w:rsidRDefault="00393A62" w:rsidP="00393A62">
      <w:pPr>
        <w:keepNext/>
        <w:jc w:val="center"/>
      </w:pPr>
      <w:r>
        <w:rPr>
          <w:noProof/>
        </w:rPr>
        <w:drawing>
          <wp:inline distT="0" distB="0" distL="0" distR="0" wp14:anchorId="5CD423FB" wp14:editId="5175361D">
            <wp:extent cx="5200000" cy="2228571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44D7" w14:textId="0020BFD8" w:rsidR="00393A62" w:rsidRPr="00820BCF" w:rsidRDefault="00393A62" w:rsidP="00393A62">
      <w:pPr>
        <w:pStyle w:val="af1"/>
      </w:pPr>
      <w:r w:rsidRPr="00825482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65AA">
        <w:rPr>
          <w:noProof/>
        </w:rPr>
        <w:t>5</w:t>
      </w:r>
      <w:r>
        <w:fldChar w:fldCharType="end"/>
      </w:r>
      <w:r>
        <w:t xml:space="preserve"> </w:t>
      </w:r>
      <w:r w:rsidRPr="00393A62">
        <w:t>—</w:t>
      </w:r>
      <w:r>
        <w:t xml:space="preserve"> </w:t>
      </w:r>
      <w:r w:rsidRPr="00825482">
        <w:t>После обновления</w:t>
      </w:r>
    </w:p>
    <w:p w14:paraId="7FDFF4ED" w14:textId="77777777" w:rsidR="006362D6" w:rsidRPr="00441F13" w:rsidRDefault="006362D6" w:rsidP="00071332"/>
    <w:p w14:paraId="077B6657" w14:textId="2411C730" w:rsidR="00B13797" w:rsidRPr="00441F13" w:rsidRDefault="00B13797">
      <w:r w:rsidRPr="00441F13">
        <w:br w:type="page"/>
      </w:r>
    </w:p>
    <w:p w14:paraId="59133D06" w14:textId="0D37AB8E" w:rsidR="00B13797" w:rsidRPr="00B13797" w:rsidRDefault="00B13797" w:rsidP="00B13797">
      <w:pPr>
        <w:pStyle w:val="1"/>
      </w:pPr>
      <w:r w:rsidRPr="00393A62">
        <w:lastRenderedPageBreak/>
        <w:t>2.4</w:t>
      </w:r>
      <w:r>
        <w:rPr>
          <w:lang w:val="en-US"/>
        </w:rPr>
        <w:t> </w:t>
      </w:r>
      <w:r>
        <w:t>Удаление несуществующей записи</w:t>
      </w:r>
    </w:p>
    <w:p w14:paraId="23FD5078" w14:textId="21427815" w:rsidR="00B13797" w:rsidRDefault="00820BCF" w:rsidP="00820BCF">
      <w:pPr>
        <w:pStyle w:val="af9"/>
      </w:pPr>
      <w:r>
        <w:t>Удаление не существующей записи показано на рисунке 6.</w:t>
      </w:r>
    </w:p>
    <w:p w14:paraId="023585F5" w14:textId="77777777" w:rsidR="00820BCF" w:rsidRDefault="00820BCF" w:rsidP="00820BCF"/>
    <w:p w14:paraId="3A095AA9" w14:textId="77777777" w:rsidR="00820BCF" w:rsidRDefault="00820BCF" w:rsidP="00820BCF">
      <w:pPr>
        <w:keepNext/>
        <w:jc w:val="center"/>
      </w:pPr>
      <w:r>
        <w:rPr>
          <w:noProof/>
        </w:rPr>
        <w:drawing>
          <wp:inline distT="0" distB="0" distL="0" distR="0" wp14:anchorId="0BABCFF5" wp14:editId="241AD018">
            <wp:extent cx="6120130" cy="493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608" w14:textId="6367092A" w:rsidR="00820BCF" w:rsidRPr="00820BCF" w:rsidRDefault="00820BCF" w:rsidP="00820BCF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165AA">
        <w:rPr>
          <w:noProof/>
        </w:rPr>
        <w:t>6</w:t>
      </w:r>
      <w:r>
        <w:fldChar w:fldCharType="end"/>
      </w:r>
      <w:r>
        <w:t xml:space="preserve"> </w:t>
      </w:r>
      <w:r w:rsidRPr="00820BCF">
        <w:t>—</w:t>
      </w:r>
      <w:r>
        <w:t xml:space="preserve"> </w:t>
      </w:r>
      <w:proofErr w:type="gramStart"/>
      <w:r>
        <w:t>Удаление  не</w:t>
      </w:r>
      <w:proofErr w:type="gramEnd"/>
      <w:r>
        <w:t xml:space="preserve"> существующей записи</w:t>
      </w:r>
    </w:p>
    <w:p w14:paraId="75623133" w14:textId="77777777" w:rsidR="00B13797" w:rsidRDefault="00B13797" w:rsidP="00071332"/>
    <w:p w14:paraId="59182FD6" w14:textId="5DF91733" w:rsidR="00441F13" w:rsidRDefault="00441F13" w:rsidP="00071332">
      <w:r>
        <w:br w:type="page"/>
      </w:r>
    </w:p>
    <w:p w14:paraId="2959949D" w14:textId="332B4A20" w:rsidR="00C54C79" w:rsidRDefault="00517493" w:rsidP="007C7735">
      <w:pPr>
        <w:pStyle w:val="a8"/>
        <w:jc w:val="center"/>
      </w:pPr>
      <w:r>
        <w:lastRenderedPageBreak/>
        <w:t>3 </w:t>
      </w:r>
      <w:r w:rsidR="007C7735">
        <w:t>ЗАКЛЮЧЕНИЕ</w:t>
      </w:r>
    </w:p>
    <w:p w14:paraId="73BEF016" w14:textId="5FABEE90" w:rsidR="00C643FF" w:rsidRPr="007F5E87" w:rsidRDefault="0003203B" w:rsidP="00C643FF">
      <w:pPr>
        <w:pStyle w:val="af9"/>
      </w:pPr>
      <w:r w:rsidRPr="0003203B">
        <w:t>По результатам работы был изучен теоретический материал по теме «</w:t>
      </w:r>
      <w:r w:rsidR="00102A1F">
        <w:fldChar w:fldCharType="begin"/>
      </w:r>
      <w:r w:rsidR="00102A1F">
        <w:instrText xml:space="preserve"> </w:instrText>
      </w:r>
      <w:r w:rsidR="00F45A86">
        <w:rPr>
          <w:lang w:val="en-US"/>
        </w:rPr>
        <w:instrText>WorkTitle</w:instrText>
      </w:r>
      <w:r w:rsidR="00102A1F">
        <w:instrText xml:space="preserve"> </w:instrText>
      </w:r>
      <w:r w:rsidR="00102A1F">
        <w:fldChar w:fldCharType="separate"/>
      </w:r>
      <w:sdt>
        <w:sdtPr>
          <w:rPr>
            <w:kern w:val="0"/>
          </w:rPr>
          <w:alias w:val="Тема практической"/>
          <w:tag w:val="WorkTitle"/>
          <w:id w:val="82968915"/>
          <w:placeholder>
            <w:docPart w:val="FE775F630314438D9635FD7475ED48E2"/>
          </w:placeholder>
          <w:text/>
        </w:sdtPr>
        <w:sdtContent>
          <w:r w:rsidR="004165AA" w:rsidRPr="005C0476">
            <w:rPr>
              <w:kern w:val="0"/>
            </w:rPr>
            <w:t>Введение в язык SQL. Основные операции с таблицами</w:t>
          </w:r>
        </w:sdtContent>
      </w:sdt>
      <w:r w:rsidR="00102A1F">
        <w:fldChar w:fldCharType="end"/>
      </w:r>
      <w:r w:rsidRPr="0003203B">
        <w:t xml:space="preserve">». </w:t>
      </w:r>
      <w:r w:rsidR="00390A86">
        <w:t>Создан</w:t>
      </w:r>
      <w:r w:rsidR="00FE7ED1">
        <w:t xml:space="preserve"> соответствующий документ</w:t>
      </w:r>
      <w:r w:rsidR="00E8054C">
        <w:t>.</w:t>
      </w:r>
      <w:r w:rsidR="00FE7ED1">
        <w:t xml:space="preserve"> Были выполнены представленные задания.</w:t>
      </w:r>
    </w:p>
    <w:sectPr w:rsidR="00C643FF" w:rsidRPr="007F5E87" w:rsidSect="00552A0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7563" w14:textId="77777777" w:rsidR="0050781C" w:rsidRDefault="0050781C" w:rsidP="00552A03">
      <w:r>
        <w:separator/>
      </w:r>
    </w:p>
  </w:endnote>
  <w:endnote w:type="continuationSeparator" w:id="0">
    <w:p w14:paraId="191C6A45" w14:textId="77777777" w:rsidR="0050781C" w:rsidRDefault="0050781C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CB7C" w14:textId="77777777" w:rsidR="00B9486B" w:rsidRDefault="00B9486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63F6602A" w14:textId="77777777" w:rsidR="00552A03" w:rsidRDefault="00552A0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406AB" w14:textId="77777777" w:rsidR="00552A03" w:rsidRDefault="00552A03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DA24" w14:textId="77777777" w:rsidR="00B9486B" w:rsidRDefault="00B9486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8321" w14:textId="77777777" w:rsidR="0050781C" w:rsidRDefault="0050781C" w:rsidP="00552A03">
      <w:r>
        <w:separator/>
      </w:r>
    </w:p>
  </w:footnote>
  <w:footnote w:type="continuationSeparator" w:id="0">
    <w:p w14:paraId="2F36667D" w14:textId="77777777" w:rsidR="0050781C" w:rsidRDefault="0050781C" w:rsidP="00552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2619" w14:textId="77777777" w:rsidR="00B9486B" w:rsidRDefault="00B9486B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722B" w14:textId="77777777" w:rsidR="00B9486B" w:rsidRDefault="00B9486B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EBA9" w14:textId="77777777" w:rsidR="00B9486B" w:rsidRDefault="00B9486B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7464A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A423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76D6E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DA99F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3283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A633A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CF1D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3C24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2836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8610D"/>
    <w:multiLevelType w:val="multilevel"/>
    <w:tmpl w:val="48B8390A"/>
    <w:styleLink w:val="a1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BD311A"/>
    <w:multiLevelType w:val="hybridMultilevel"/>
    <w:tmpl w:val="48B8390A"/>
    <w:lvl w:ilvl="0" w:tplc="831658C8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294B20"/>
    <w:multiLevelType w:val="multilevel"/>
    <w:tmpl w:val="7B6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46E9F"/>
    <w:multiLevelType w:val="multilevel"/>
    <w:tmpl w:val="2D32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18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523CA"/>
    <w:multiLevelType w:val="multilevel"/>
    <w:tmpl w:val="B81ED0B0"/>
    <w:lvl w:ilvl="0">
      <w:start w:val="1"/>
      <w:numFmt w:val="decimal"/>
      <w:pStyle w:val="a3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3C646CC"/>
    <w:multiLevelType w:val="multilevel"/>
    <w:tmpl w:val="48B8390A"/>
    <w:numStyleLink w:val="a1"/>
  </w:abstractNum>
  <w:abstractNum w:abstractNumId="22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2814DE"/>
    <w:multiLevelType w:val="multilevel"/>
    <w:tmpl w:val="8D5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150780">
    <w:abstractNumId w:val="17"/>
  </w:num>
  <w:num w:numId="2" w16cid:durableId="123432637">
    <w:abstractNumId w:val="11"/>
  </w:num>
  <w:num w:numId="3" w16cid:durableId="1693459548">
    <w:abstractNumId w:val="13"/>
  </w:num>
  <w:num w:numId="4" w16cid:durableId="1765226476">
    <w:abstractNumId w:val="14"/>
  </w:num>
  <w:num w:numId="5" w16cid:durableId="1273396711">
    <w:abstractNumId w:val="18"/>
  </w:num>
  <w:num w:numId="6" w16cid:durableId="596790296">
    <w:abstractNumId w:val="20"/>
  </w:num>
  <w:num w:numId="7" w16cid:durableId="1648824150">
    <w:abstractNumId w:val="8"/>
  </w:num>
  <w:num w:numId="8" w16cid:durableId="295180872">
    <w:abstractNumId w:val="22"/>
  </w:num>
  <w:num w:numId="9" w16cid:durableId="656306490">
    <w:abstractNumId w:val="10"/>
  </w:num>
  <w:num w:numId="10" w16cid:durableId="1764061334">
    <w:abstractNumId w:val="21"/>
  </w:num>
  <w:num w:numId="11" w16cid:durableId="801851286">
    <w:abstractNumId w:val="12"/>
  </w:num>
  <w:num w:numId="12" w16cid:durableId="366565868">
    <w:abstractNumId w:val="19"/>
  </w:num>
  <w:num w:numId="13" w16cid:durableId="127227957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8455708">
    <w:abstractNumId w:val="9"/>
  </w:num>
  <w:num w:numId="15" w16cid:durableId="793987324">
    <w:abstractNumId w:val="7"/>
  </w:num>
  <w:num w:numId="16" w16cid:durableId="822744426">
    <w:abstractNumId w:val="6"/>
  </w:num>
  <w:num w:numId="17" w16cid:durableId="1498768243">
    <w:abstractNumId w:val="5"/>
  </w:num>
  <w:num w:numId="18" w16cid:durableId="158278249">
    <w:abstractNumId w:val="4"/>
  </w:num>
  <w:num w:numId="19" w16cid:durableId="1627543101">
    <w:abstractNumId w:val="3"/>
  </w:num>
  <w:num w:numId="20" w16cid:durableId="1103574086">
    <w:abstractNumId w:val="2"/>
  </w:num>
  <w:num w:numId="21" w16cid:durableId="883522499">
    <w:abstractNumId w:val="1"/>
  </w:num>
  <w:num w:numId="22" w16cid:durableId="231891199">
    <w:abstractNumId w:val="0"/>
  </w:num>
  <w:num w:numId="23" w16cid:durableId="1759726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556270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855078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02237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65372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6607939">
    <w:abstractNumId w:val="15"/>
  </w:num>
  <w:num w:numId="29" w16cid:durableId="2096710205">
    <w:abstractNumId w:val="16"/>
  </w:num>
  <w:num w:numId="30" w16cid:durableId="1770464180">
    <w:abstractNumId w:val="23"/>
  </w:num>
  <w:num w:numId="31" w16cid:durableId="8422101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09942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559844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1A"/>
    <w:rsid w:val="000035FA"/>
    <w:rsid w:val="000045CD"/>
    <w:rsid w:val="00004706"/>
    <w:rsid w:val="000056E1"/>
    <w:rsid w:val="00007881"/>
    <w:rsid w:val="000311D9"/>
    <w:rsid w:val="0003203B"/>
    <w:rsid w:val="000423D2"/>
    <w:rsid w:val="00046C31"/>
    <w:rsid w:val="00047B19"/>
    <w:rsid w:val="000515AD"/>
    <w:rsid w:val="00052145"/>
    <w:rsid w:val="00070E5B"/>
    <w:rsid w:val="00071332"/>
    <w:rsid w:val="000727DA"/>
    <w:rsid w:val="00072E49"/>
    <w:rsid w:val="00077476"/>
    <w:rsid w:val="00082A1F"/>
    <w:rsid w:val="00090137"/>
    <w:rsid w:val="00090ADA"/>
    <w:rsid w:val="000A4A88"/>
    <w:rsid w:val="000B0F16"/>
    <w:rsid w:val="000D3910"/>
    <w:rsid w:val="000E548F"/>
    <w:rsid w:val="000E653E"/>
    <w:rsid w:val="000E66C4"/>
    <w:rsid w:val="000F1FD0"/>
    <w:rsid w:val="000F394D"/>
    <w:rsid w:val="000F5982"/>
    <w:rsid w:val="00102633"/>
    <w:rsid w:val="00102A1F"/>
    <w:rsid w:val="00103DD3"/>
    <w:rsid w:val="0010661D"/>
    <w:rsid w:val="0010677F"/>
    <w:rsid w:val="00107562"/>
    <w:rsid w:val="00111EF4"/>
    <w:rsid w:val="00115BB8"/>
    <w:rsid w:val="0011698F"/>
    <w:rsid w:val="001175F9"/>
    <w:rsid w:val="001212D8"/>
    <w:rsid w:val="001302BD"/>
    <w:rsid w:val="00130BD1"/>
    <w:rsid w:val="0013397C"/>
    <w:rsid w:val="00136D4E"/>
    <w:rsid w:val="00152226"/>
    <w:rsid w:val="001578BD"/>
    <w:rsid w:val="001632EC"/>
    <w:rsid w:val="0016397B"/>
    <w:rsid w:val="00174093"/>
    <w:rsid w:val="00180817"/>
    <w:rsid w:val="0018290E"/>
    <w:rsid w:val="00186851"/>
    <w:rsid w:val="00194E09"/>
    <w:rsid w:val="00195363"/>
    <w:rsid w:val="00195ED3"/>
    <w:rsid w:val="00196717"/>
    <w:rsid w:val="001976D9"/>
    <w:rsid w:val="001A3672"/>
    <w:rsid w:val="001A41DB"/>
    <w:rsid w:val="001A4DB3"/>
    <w:rsid w:val="001B329E"/>
    <w:rsid w:val="001B70CE"/>
    <w:rsid w:val="001B78A9"/>
    <w:rsid w:val="001E2AF0"/>
    <w:rsid w:val="001E5E8C"/>
    <w:rsid w:val="001E67C6"/>
    <w:rsid w:val="001F0990"/>
    <w:rsid w:val="001F4DAC"/>
    <w:rsid w:val="001F7383"/>
    <w:rsid w:val="0020156B"/>
    <w:rsid w:val="002022E7"/>
    <w:rsid w:val="00203091"/>
    <w:rsid w:val="00203346"/>
    <w:rsid w:val="00203B00"/>
    <w:rsid w:val="00204CED"/>
    <w:rsid w:val="002061C3"/>
    <w:rsid w:val="00223740"/>
    <w:rsid w:val="002247D9"/>
    <w:rsid w:val="00225281"/>
    <w:rsid w:val="00232E42"/>
    <w:rsid w:val="002342EA"/>
    <w:rsid w:val="002346B6"/>
    <w:rsid w:val="00236903"/>
    <w:rsid w:val="00237E20"/>
    <w:rsid w:val="00243AA3"/>
    <w:rsid w:val="00244E33"/>
    <w:rsid w:val="0024550F"/>
    <w:rsid w:val="00255425"/>
    <w:rsid w:val="00264ABF"/>
    <w:rsid w:val="00264E47"/>
    <w:rsid w:val="00266BE0"/>
    <w:rsid w:val="00273622"/>
    <w:rsid w:val="00276640"/>
    <w:rsid w:val="00286A47"/>
    <w:rsid w:val="00286D55"/>
    <w:rsid w:val="002913F9"/>
    <w:rsid w:val="0029276D"/>
    <w:rsid w:val="002B5EF8"/>
    <w:rsid w:val="002C2C2C"/>
    <w:rsid w:val="002D1C2D"/>
    <w:rsid w:val="002D3E51"/>
    <w:rsid w:val="002E220A"/>
    <w:rsid w:val="002E42E7"/>
    <w:rsid w:val="002E5571"/>
    <w:rsid w:val="002F42C3"/>
    <w:rsid w:val="00300841"/>
    <w:rsid w:val="00301134"/>
    <w:rsid w:val="00310763"/>
    <w:rsid w:val="00316540"/>
    <w:rsid w:val="00325157"/>
    <w:rsid w:val="003272A4"/>
    <w:rsid w:val="00332884"/>
    <w:rsid w:val="0033407A"/>
    <w:rsid w:val="0034056B"/>
    <w:rsid w:val="00343771"/>
    <w:rsid w:val="00350968"/>
    <w:rsid w:val="00361349"/>
    <w:rsid w:val="00364485"/>
    <w:rsid w:val="003700DC"/>
    <w:rsid w:val="00372B18"/>
    <w:rsid w:val="00373FCE"/>
    <w:rsid w:val="0037488C"/>
    <w:rsid w:val="00390A86"/>
    <w:rsid w:val="003923EC"/>
    <w:rsid w:val="00392F09"/>
    <w:rsid w:val="00393A62"/>
    <w:rsid w:val="003A04E3"/>
    <w:rsid w:val="003A5D54"/>
    <w:rsid w:val="003A6AC9"/>
    <w:rsid w:val="003A7E31"/>
    <w:rsid w:val="003B48DE"/>
    <w:rsid w:val="003C5067"/>
    <w:rsid w:val="003E32B4"/>
    <w:rsid w:val="003E5A32"/>
    <w:rsid w:val="003E5C02"/>
    <w:rsid w:val="003F0BA5"/>
    <w:rsid w:val="003F1A50"/>
    <w:rsid w:val="00405966"/>
    <w:rsid w:val="00407315"/>
    <w:rsid w:val="00407387"/>
    <w:rsid w:val="00415EA1"/>
    <w:rsid w:val="004165AA"/>
    <w:rsid w:val="00416E56"/>
    <w:rsid w:val="00416F76"/>
    <w:rsid w:val="00422BF7"/>
    <w:rsid w:val="00426672"/>
    <w:rsid w:val="00432F37"/>
    <w:rsid w:val="0043496A"/>
    <w:rsid w:val="00441F13"/>
    <w:rsid w:val="004524D2"/>
    <w:rsid w:val="00453B1A"/>
    <w:rsid w:val="00462809"/>
    <w:rsid w:val="004660E2"/>
    <w:rsid w:val="0046745C"/>
    <w:rsid w:val="00470539"/>
    <w:rsid w:val="00480C27"/>
    <w:rsid w:val="00482917"/>
    <w:rsid w:val="00484BD6"/>
    <w:rsid w:val="00493D9F"/>
    <w:rsid w:val="00495927"/>
    <w:rsid w:val="00495E32"/>
    <w:rsid w:val="004A1015"/>
    <w:rsid w:val="004B197A"/>
    <w:rsid w:val="004B5134"/>
    <w:rsid w:val="004C3F4F"/>
    <w:rsid w:val="004C43A0"/>
    <w:rsid w:val="004D13C8"/>
    <w:rsid w:val="004D67D2"/>
    <w:rsid w:val="004E3E1D"/>
    <w:rsid w:val="004E516D"/>
    <w:rsid w:val="004F030A"/>
    <w:rsid w:val="004F051F"/>
    <w:rsid w:val="004F1866"/>
    <w:rsid w:val="00503A60"/>
    <w:rsid w:val="005043C8"/>
    <w:rsid w:val="0050781C"/>
    <w:rsid w:val="00517493"/>
    <w:rsid w:val="00520D8C"/>
    <w:rsid w:val="005316CD"/>
    <w:rsid w:val="005351D2"/>
    <w:rsid w:val="005353F8"/>
    <w:rsid w:val="00537AD0"/>
    <w:rsid w:val="005445AF"/>
    <w:rsid w:val="00544F97"/>
    <w:rsid w:val="00547175"/>
    <w:rsid w:val="00552A03"/>
    <w:rsid w:val="00554427"/>
    <w:rsid w:val="00560864"/>
    <w:rsid w:val="00561F09"/>
    <w:rsid w:val="00564064"/>
    <w:rsid w:val="00565EE4"/>
    <w:rsid w:val="0056698A"/>
    <w:rsid w:val="0057545F"/>
    <w:rsid w:val="00576BF8"/>
    <w:rsid w:val="00583869"/>
    <w:rsid w:val="00586513"/>
    <w:rsid w:val="005900F1"/>
    <w:rsid w:val="00590D5B"/>
    <w:rsid w:val="00594B0C"/>
    <w:rsid w:val="005A33D9"/>
    <w:rsid w:val="005B0F1F"/>
    <w:rsid w:val="005B25BB"/>
    <w:rsid w:val="005B7536"/>
    <w:rsid w:val="005C0476"/>
    <w:rsid w:val="005C5109"/>
    <w:rsid w:val="005D73FF"/>
    <w:rsid w:val="005E5255"/>
    <w:rsid w:val="005F1304"/>
    <w:rsid w:val="005F3E0E"/>
    <w:rsid w:val="006047F3"/>
    <w:rsid w:val="006067F7"/>
    <w:rsid w:val="006070DE"/>
    <w:rsid w:val="00627514"/>
    <w:rsid w:val="00633B86"/>
    <w:rsid w:val="006361E5"/>
    <w:rsid w:val="006362D6"/>
    <w:rsid w:val="0063701E"/>
    <w:rsid w:val="0065128A"/>
    <w:rsid w:val="006512A0"/>
    <w:rsid w:val="00651487"/>
    <w:rsid w:val="00653F45"/>
    <w:rsid w:val="00656CFB"/>
    <w:rsid w:val="00664C2E"/>
    <w:rsid w:val="0067039A"/>
    <w:rsid w:val="00674E53"/>
    <w:rsid w:val="006771E0"/>
    <w:rsid w:val="0068415F"/>
    <w:rsid w:val="00685574"/>
    <w:rsid w:val="006865E9"/>
    <w:rsid w:val="00693E16"/>
    <w:rsid w:val="00695CE7"/>
    <w:rsid w:val="00696921"/>
    <w:rsid w:val="006A787F"/>
    <w:rsid w:val="006B0970"/>
    <w:rsid w:val="006D45B9"/>
    <w:rsid w:val="006D64E1"/>
    <w:rsid w:val="006D76BD"/>
    <w:rsid w:val="006E69B7"/>
    <w:rsid w:val="006F543B"/>
    <w:rsid w:val="00702905"/>
    <w:rsid w:val="007060A1"/>
    <w:rsid w:val="007072E5"/>
    <w:rsid w:val="007100B9"/>
    <w:rsid w:val="007178F2"/>
    <w:rsid w:val="0072002E"/>
    <w:rsid w:val="00721E3F"/>
    <w:rsid w:val="0074462A"/>
    <w:rsid w:val="007478E1"/>
    <w:rsid w:val="00752A75"/>
    <w:rsid w:val="007562FD"/>
    <w:rsid w:val="00756D3B"/>
    <w:rsid w:val="0076674F"/>
    <w:rsid w:val="00772912"/>
    <w:rsid w:val="00781B86"/>
    <w:rsid w:val="007835B0"/>
    <w:rsid w:val="0078409B"/>
    <w:rsid w:val="0078448E"/>
    <w:rsid w:val="00786030"/>
    <w:rsid w:val="00786952"/>
    <w:rsid w:val="007A011B"/>
    <w:rsid w:val="007A2EC0"/>
    <w:rsid w:val="007A6027"/>
    <w:rsid w:val="007B150C"/>
    <w:rsid w:val="007B17A4"/>
    <w:rsid w:val="007B4C94"/>
    <w:rsid w:val="007B78A4"/>
    <w:rsid w:val="007C7735"/>
    <w:rsid w:val="007D041A"/>
    <w:rsid w:val="007D1BD5"/>
    <w:rsid w:val="007D489E"/>
    <w:rsid w:val="007D6FBC"/>
    <w:rsid w:val="007E7169"/>
    <w:rsid w:val="007F5E87"/>
    <w:rsid w:val="0080343F"/>
    <w:rsid w:val="00803CAE"/>
    <w:rsid w:val="00803F7A"/>
    <w:rsid w:val="00807EEA"/>
    <w:rsid w:val="00817395"/>
    <w:rsid w:val="0081748B"/>
    <w:rsid w:val="00820BCF"/>
    <w:rsid w:val="00825482"/>
    <w:rsid w:val="008338AC"/>
    <w:rsid w:val="00836601"/>
    <w:rsid w:val="0084251D"/>
    <w:rsid w:val="00845353"/>
    <w:rsid w:val="008460BD"/>
    <w:rsid w:val="00856040"/>
    <w:rsid w:val="00856202"/>
    <w:rsid w:val="008663BC"/>
    <w:rsid w:val="00867606"/>
    <w:rsid w:val="00877FFA"/>
    <w:rsid w:val="008808B4"/>
    <w:rsid w:val="00882D38"/>
    <w:rsid w:val="008854B1"/>
    <w:rsid w:val="00891D9B"/>
    <w:rsid w:val="0089315D"/>
    <w:rsid w:val="0089426D"/>
    <w:rsid w:val="008A2EDF"/>
    <w:rsid w:val="008A50D9"/>
    <w:rsid w:val="008D1655"/>
    <w:rsid w:val="008D3DBE"/>
    <w:rsid w:val="008D50E1"/>
    <w:rsid w:val="008F14E5"/>
    <w:rsid w:val="008F322D"/>
    <w:rsid w:val="00901A2A"/>
    <w:rsid w:val="00906CB3"/>
    <w:rsid w:val="009072C6"/>
    <w:rsid w:val="009073CD"/>
    <w:rsid w:val="00914261"/>
    <w:rsid w:val="00916BC7"/>
    <w:rsid w:val="00920421"/>
    <w:rsid w:val="00924088"/>
    <w:rsid w:val="00925028"/>
    <w:rsid w:val="00926463"/>
    <w:rsid w:val="00927858"/>
    <w:rsid w:val="009548A5"/>
    <w:rsid w:val="00960FD4"/>
    <w:rsid w:val="00963AA7"/>
    <w:rsid w:val="00972AE2"/>
    <w:rsid w:val="00994FF0"/>
    <w:rsid w:val="009A0B06"/>
    <w:rsid w:val="009A5C17"/>
    <w:rsid w:val="009B4609"/>
    <w:rsid w:val="009B4EB8"/>
    <w:rsid w:val="009C4E7E"/>
    <w:rsid w:val="009D7162"/>
    <w:rsid w:val="009E143E"/>
    <w:rsid w:val="009E726B"/>
    <w:rsid w:val="009F08A7"/>
    <w:rsid w:val="009F3CE3"/>
    <w:rsid w:val="009F5FFE"/>
    <w:rsid w:val="009F6283"/>
    <w:rsid w:val="00A00C58"/>
    <w:rsid w:val="00A061FB"/>
    <w:rsid w:val="00A1060C"/>
    <w:rsid w:val="00A14213"/>
    <w:rsid w:val="00A15BD1"/>
    <w:rsid w:val="00A20C20"/>
    <w:rsid w:val="00A2201C"/>
    <w:rsid w:val="00A23DF6"/>
    <w:rsid w:val="00A268E0"/>
    <w:rsid w:val="00A33023"/>
    <w:rsid w:val="00A371DC"/>
    <w:rsid w:val="00A373B7"/>
    <w:rsid w:val="00A41889"/>
    <w:rsid w:val="00A42D1B"/>
    <w:rsid w:val="00A45F0C"/>
    <w:rsid w:val="00A51D2E"/>
    <w:rsid w:val="00A53DA1"/>
    <w:rsid w:val="00A623E8"/>
    <w:rsid w:val="00A62A68"/>
    <w:rsid w:val="00A643FA"/>
    <w:rsid w:val="00A703C6"/>
    <w:rsid w:val="00A72CA5"/>
    <w:rsid w:val="00A7432B"/>
    <w:rsid w:val="00A75123"/>
    <w:rsid w:val="00A764EB"/>
    <w:rsid w:val="00A81846"/>
    <w:rsid w:val="00A844C4"/>
    <w:rsid w:val="00A865C1"/>
    <w:rsid w:val="00A91A59"/>
    <w:rsid w:val="00A92185"/>
    <w:rsid w:val="00A97DAC"/>
    <w:rsid w:val="00AA05CD"/>
    <w:rsid w:val="00AA2E3A"/>
    <w:rsid w:val="00AA365B"/>
    <w:rsid w:val="00AA4B36"/>
    <w:rsid w:val="00AB7758"/>
    <w:rsid w:val="00AC23FE"/>
    <w:rsid w:val="00AC240A"/>
    <w:rsid w:val="00AC4B5E"/>
    <w:rsid w:val="00AD5E38"/>
    <w:rsid w:val="00AD6A22"/>
    <w:rsid w:val="00AE312A"/>
    <w:rsid w:val="00AE3E57"/>
    <w:rsid w:val="00AE6CD6"/>
    <w:rsid w:val="00AF053F"/>
    <w:rsid w:val="00AF133A"/>
    <w:rsid w:val="00B007D8"/>
    <w:rsid w:val="00B043B8"/>
    <w:rsid w:val="00B13797"/>
    <w:rsid w:val="00B20CAB"/>
    <w:rsid w:val="00B239F0"/>
    <w:rsid w:val="00B23F1B"/>
    <w:rsid w:val="00B25615"/>
    <w:rsid w:val="00B37B3D"/>
    <w:rsid w:val="00B417E5"/>
    <w:rsid w:val="00B46086"/>
    <w:rsid w:val="00B50788"/>
    <w:rsid w:val="00B65288"/>
    <w:rsid w:val="00B810BE"/>
    <w:rsid w:val="00B82925"/>
    <w:rsid w:val="00B92396"/>
    <w:rsid w:val="00B9486B"/>
    <w:rsid w:val="00B962D2"/>
    <w:rsid w:val="00BA24E1"/>
    <w:rsid w:val="00BA68CB"/>
    <w:rsid w:val="00BA7359"/>
    <w:rsid w:val="00BB2D12"/>
    <w:rsid w:val="00BC625C"/>
    <w:rsid w:val="00BD28EC"/>
    <w:rsid w:val="00BE12DD"/>
    <w:rsid w:val="00BE5AFA"/>
    <w:rsid w:val="00BF44D6"/>
    <w:rsid w:val="00C00CEF"/>
    <w:rsid w:val="00C05657"/>
    <w:rsid w:val="00C2469A"/>
    <w:rsid w:val="00C303B2"/>
    <w:rsid w:val="00C322DE"/>
    <w:rsid w:val="00C32E8E"/>
    <w:rsid w:val="00C54C79"/>
    <w:rsid w:val="00C60AE8"/>
    <w:rsid w:val="00C643FF"/>
    <w:rsid w:val="00C7233E"/>
    <w:rsid w:val="00C76F20"/>
    <w:rsid w:val="00C774BE"/>
    <w:rsid w:val="00C84861"/>
    <w:rsid w:val="00C97501"/>
    <w:rsid w:val="00CA1712"/>
    <w:rsid w:val="00CA2A1E"/>
    <w:rsid w:val="00CA3090"/>
    <w:rsid w:val="00CB2701"/>
    <w:rsid w:val="00CB2CA7"/>
    <w:rsid w:val="00CB3644"/>
    <w:rsid w:val="00CB5557"/>
    <w:rsid w:val="00CC1D01"/>
    <w:rsid w:val="00CD1BA8"/>
    <w:rsid w:val="00CE7530"/>
    <w:rsid w:val="00CF0C2E"/>
    <w:rsid w:val="00D00844"/>
    <w:rsid w:val="00D11328"/>
    <w:rsid w:val="00D11ACA"/>
    <w:rsid w:val="00D13A0C"/>
    <w:rsid w:val="00D1432C"/>
    <w:rsid w:val="00D14DCF"/>
    <w:rsid w:val="00D23F02"/>
    <w:rsid w:val="00D25BC0"/>
    <w:rsid w:val="00D350F9"/>
    <w:rsid w:val="00D36190"/>
    <w:rsid w:val="00D37D56"/>
    <w:rsid w:val="00D43A02"/>
    <w:rsid w:val="00D45144"/>
    <w:rsid w:val="00D45250"/>
    <w:rsid w:val="00D62065"/>
    <w:rsid w:val="00D65E2D"/>
    <w:rsid w:val="00D70E2F"/>
    <w:rsid w:val="00D70F4D"/>
    <w:rsid w:val="00D71264"/>
    <w:rsid w:val="00D81923"/>
    <w:rsid w:val="00D8383F"/>
    <w:rsid w:val="00D84B0C"/>
    <w:rsid w:val="00D909F2"/>
    <w:rsid w:val="00D93592"/>
    <w:rsid w:val="00D94C4D"/>
    <w:rsid w:val="00DA1F02"/>
    <w:rsid w:val="00DA3338"/>
    <w:rsid w:val="00DA50BA"/>
    <w:rsid w:val="00DA61F8"/>
    <w:rsid w:val="00DB1A86"/>
    <w:rsid w:val="00DB27BF"/>
    <w:rsid w:val="00DB5D03"/>
    <w:rsid w:val="00DC04B1"/>
    <w:rsid w:val="00DC1955"/>
    <w:rsid w:val="00DC6E44"/>
    <w:rsid w:val="00DF33DA"/>
    <w:rsid w:val="00DF632D"/>
    <w:rsid w:val="00DF6732"/>
    <w:rsid w:val="00DF7C89"/>
    <w:rsid w:val="00E009C9"/>
    <w:rsid w:val="00E00EAB"/>
    <w:rsid w:val="00E014BF"/>
    <w:rsid w:val="00E02DBA"/>
    <w:rsid w:val="00E15636"/>
    <w:rsid w:val="00E1571D"/>
    <w:rsid w:val="00E205CA"/>
    <w:rsid w:val="00E22499"/>
    <w:rsid w:val="00E3098D"/>
    <w:rsid w:val="00E31442"/>
    <w:rsid w:val="00E328D2"/>
    <w:rsid w:val="00E33653"/>
    <w:rsid w:val="00E36A78"/>
    <w:rsid w:val="00E40ED8"/>
    <w:rsid w:val="00E4355C"/>
    <w:rsid w:val="00E47EC3"/>
    <w:rsid w:val="00E566FE"/>
    <w:rsid w:val="00E6137E"/>
    <w:rsid w:val="00E6586E"/>
    <w:rsid w:val="00E703C9"/>
    <w:rsid w:val="00E8054C"/>
    <w:rsid w:val="00E81C93"/>
    <w:rsid w:val="00E83760"/>
    <w:rsid w:val="00E85958"/>
    <w:rsid w:val="00E872C7"/>
    <w:rsid w:val="00E91235"/>
    <w:rsid w:val="00E91935"/>
    <w:rsid w:val="00E922DC"/>
    <w:rsid w:val="00E93EA9"/>
    <w:rsid w:val="00E945F3"/>
    <w:rsid w:val="00E95642"/>
    <w:rsid w:val="00E9568A"/>
    <w:rsid w:val="00E96A7D"/>
    <w:rsid w:val="00EA2760"/>
    <w:rsid w:val="00EA2E4F"/>
    <w:rsid w:val="00EA56A1"/>
    <w:rsid w:val="00EB4282"/>
    <w:rsid w:val="00EC0C1A"/>
    <w:rsid w:val="00EC440A"/>
    <w:rsid w:val="00EC59CD"/>
    <w:rsid w:val="00EC7A60"/>
    <w:rsid w:val="00ED1F73"/>
    <w:rsid w:val="00ED3652"/>
    <w:rsid w:val="00ED3E49"/>
    <w:rsid w:val="00EF55F0"/>
    <w:rsid w:val="00EF7DC7"/>
    <w:rsid w:val="00F073D6"/>
    <w:rsid w:val="00F07BC8"/>
    <w:rsid w:val="00F21661"/>
    <w:rsid w:val="00F2505E"/>
    <w:rsid w:val="00F2516B"/>
    <w:rsid w:val="00F27F6B"/>
    <w:rsid w:val="00F30166"/>
    <w:rsid w:val="00F32435"/>
    <w:rsid w:val="00F42516"/>
    <w:rsid w:val="00F446D8"/>
    <w:rsid w:val="00F447C2"/>
    <w:rsid w:val="00F45A86"/>
    <w:rsid w:val="00F47208"/>
    <w:rsid w:val="00F52E10"/>
    <w:rsid w:val="00F56BF2"/>
    <w:rsid w:val="00F656BB"/>
    <w:rsid w:val="00F679E8"/>
    <w:rsid w:val="00F734F6"/>
    <w:rsid w:val="00F75CAD"/>
    <w:rsid w:val="00F76A15"/>
    <w:rsid w:val="00F80D27"/>
    <w:rsid w:val="00F841A0"/>
    <w:rsid w:val="00F941ED"/>
    <w:rsid w:val="00F95472"/>
    <w:rsid w:val="00F97727"/>
    <w:rsid w:val="00FA7C66"/>
    <w:rsid w:val="00FB6FF9"/>
    <w:rsid w:val="00FB7011"/>
    <w:rsid w:val="00FC2C0E"/>
    <w:rsid w:val="00FC2D70"/>
    <w:rsid w:val="00FC3F0B"/>
    <w:rsid w:val="00FC5AE7"/>
    <w:rsid w:val="00FD0198"/>
    <w:rsid w:val="00FD5EC6"/>
    <w:rsid w:val="00FD615D"/>
    <w:rsid w:val="00FE7ED1"/>
    <w:rsid w:val="00FF2001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9BE6"/>
  <w14:defaultImageDpi w14:val="32767"/>
  <w15:chartTrackingRefBased/>
  <w15:docId w15:val="{E179C269-8195-4281-B54B-61E711A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D1F73"/>
    <w:rPr>
      <w:rFonts w:ascii="Times New Roman" w:hAnsi="Times New Roman"/>
    </w:rPr>
  </w:style>
  <w:style w:type="paragraph" w:styleId="1">
    <w:name w:val="heading 1"/>
    <w:basedOn w:val="a4"/>
    <w:next w:val="a4"/>
    <w:link w:val="10"/>
    <w:uiPriority w:val="9"/>
    <w:qFormat/>
    <w:rsid w:val="00FC2D70"/>
    <w:pPr>
      <w:keepNext/>
      <w:keepLines/>
      <w:spacing w:after="280"/>
      <w:ind w:left="709"/>
      <w:outlineLvl w:val="0"/>
    </w:pPr>
    <w:rPr>
      <w:rFonts w:eastAsiaTheme="majorEastAsia" w:cstheme="majorBidi"/>
      <w:b/>
      <w:szCs w:val="40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B25615"/>
    <w:pPr>
      <w:keepNext/>
      <w:keepLines/>
      <w:spacing w:after="280"/>
      <w:outlineLvl w:val="1"/>
    </w:pPr>
    <w:rPr>
      <w:rFonts w:eastAsiaTheme="majorEastAsia" w:cstheme="majorBidi"/>
      <w:szCs w:val="32"/>
    </w:rPr>
  </w:style>
  <w:style w:type="paragraph" w:styleId="31">
    <w:name w:val="heading 3"/>
    <w:basedOn w:val="a4"/>
    <w:next w:val="a4"/>
    <w:link w:val="32"/>
    <w:uiPriority w:val="9"/>
    <w:semiHidden/>
    <w:unhideWhenUsed/>
    <w:qFormat/>
    <w:rsid w:val="00833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1">
    <w:name w:val="heading 4"/>
    <w:basedOn w:val="a4"/>
    <w:next w:val="a4"/>
    <w:link w:val="42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1">
    <w:name w:val="heading 5"/>
    <w:basedOn w:val="a4"/>
    <w:next w:val="a4"/>
    <w:link w:val="52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FC2D70"/>
    <w:rPr>
      <w:rFonts w:ascii="Times New Roman" w:eastAsiaTheme="majorEastAsia" w:hAnsi="Times New Roman" w:cstheme="majorBidi"/>
      <w:b/>
      <w:szCs w:val="40"/>
    </w:rPr>
  </w:style>
  <w:style w:type="character" w:customStyle="1" w:styleId="22">
    <w:name w:val="Заголовок 2 Знак"/>
    <w:basedOn w:val="a5"/>
    <w:link w:val="21"/>
    <w:uiPriority w:val="9"/>
    <w:semiHidden/>
    <w:rsid w:val="00B25615"/>
    <w:rPr>
      <w:rFonts w:ascii="Times New Roman" w:eastAsiaTheme="majorEastAsia" w:hAnsi="Times New Roman" w:cstheme="majorBidi"/>
      <w:szCs w:val="32"/>
    </w:rPr>
  </w:style>
  <w:style w:type="character" w:customStyle="1" w:styleId="32">
    <w:name w:val="Заголовок 3 Знак"/>
    <w:basedOn w:val="a5"/>
    <w:link w:val="31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42">
    <w:name w:val="Заголовок 4 Знак"/>
    <w:basedOn w:val="a5"/>
    <w:link w:val="41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2">
    <w:name w:val="Заголовок 5 Знак"/>
    <w:basedOn w:val="a5"/>
    <w:link w:val="51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5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5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5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4"/>
    <w:next w:val="a4"/>
    <w:link w:val="a9"/>
    <w:uiPriority w:val="10"/>
    <w:qFormat/>
    <w:rsid w:val="00316540"/>
    <w:pPr>
      <w:spacing w:after="28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9">
    <w:name w:val="Заголовок Знак"/>
    <w:basedOn w:val="a5"/>
    <w:link w:val="a8"/>
    <w:uiPriority w:val="10"/>
    <w:rsid w:val="00316540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a">
    <w:name w:val="Subtitle"/>
    <w:basedOn w:val="a4"/>
    <w:next w:val="a4"/>
    <w:link w:val="ab"/>
    <w:uiPriority w:val="11"/>
    <w:qFormat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b">
    <w:name w:val="Подзаголовок Знак"/>
    <w:basedOn w:val="a5"/>
    <w:link w:val="aa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3">
    <w:name w:val="Quote"/>
    <w:basedOn w:val="a4"/>
    <w:next w:val="a4"/>
    <w:link w:val="24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5"/>
    <w:link w:val="23"/>
    <w:uiPriority w:val="29"/>
    <w:rsid w:val="008338AC"/>
    <w:rPr>
      <w:i/>
      <w:iCs/>
      <w:color w:val="404040" w:themeColor="text1" w:themeTint="BF"/>
    </w:rPr>
  </w:style>
  <w:style w:type="paragraph" w:styleId="a2">
    <w:name w:val="List Paragraph"/>
    <w:basedOn w:val="a4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c">
    <w:name w:val="Intense Emphasis"/>
    <w:basedOn w:val="a5"/>
    <w:uiPriority w:val="21"/>
    <w:rsid w:val="008338AC"/>
    <w:rPr>
      <w:i/>
      <w:iCs/>
      <w:color w:val="0F4761" w:themeColor="accent1" w:themeShade="BF"/>
    </w:rPr>
  </w:style>
  <w:style w:type="paragraph" w:styleId="ad">
    <w:name w:val="Intense Quote"/>
    <w:basedOn w:val="a4"/>
    <w:next w:val="a4"/>
    <w:link w:val="ae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5"/>
    <w:link w:val="ad"/>
    <w:uiPriority w:val="30"/>
    <w:rsid w:val="008338AC"/>
    <w:rPr>
      <w:i/>
      <w:iCs/>
      <w:color w:val="0F4761" w:themeColor="accent1" w:themeShade="BF"/>
    </w:rPr>
  </w:style>
  <w:style w:type="character" w:styleId="af">
    <w:name w:val="Intense Reference"/>
    <w:basedOn w:val="a5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0">
    <w:name w:val="No Spacing"/>
    <w:uiPriority w:val="1"/>
    <w:rsid w:val="00244E33"/>
    <w:rPr>
      <w:rFonts w:ascii="Times New Roman" w:hAnsi="Times New Roman"/>
    </w:rPr>
  </w:style>
  <w:style w:type="paragraph" w:styleId="af1">
    <w:name w:val="caption"/>
    <w:basedOn w:val="a4"/>
    <w:next w:val="a4"/>
    <w:uiPriority w:val="35"/>
    <w:unhideWhenUsed/>
    <w:qFormat/>
    <w:rsid w:val="00136D4E"/>
    <w:pPr>
      <w:spacing w:before="280" w:after="280"/>
      <w:jc w:val="center"/>
    </w:pPr>
    <w:rPr>
      <w:iCs/>
      <w:szCs w:val="18"/>
    </w:rPr>
  </w:style>
  <w:style w:type="table" w:styleId="af2">
    <w:name w:val="Table Grid"/>
    <w:basedOn w:val="a6"/>
    <w:uiPriority w:val="39"/>
    <w:rsid w:val="00B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line number"/>
    <w:basedOn w:val="a5"/>
    <w:uiPriority w:val="99"/>
    <w:semiHidden/>
    <w:unhideWhenUsed/>
    <w:rsid w:val="00552A03"/>
  </w:style>
  <w:style w:type="paragraph" w:styleId="af4">
    <w:name w:val="header"/>
    <w:basedOn w:val="a4"/>
    <w:link w:val="af5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5"/>
    <w:link w:val="af4"/>
    <w:uiPriority w:val="99"/>
    <w:rsid w:val="00552A03"/>
    <w:rPr>
      <w:rFonts w:ascii="Times New Roman" w:hAnsi="Times New Roman"/>
    </w:rPr>
  </w:style>
  <w:style w:type="paragraph" w:styleId="af6">
    <w:name w:val="footer"/>
    <w:basedOn w:val="a4"/>
    <w:link w:val="af7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5"/>
    <w:link w:val="af6"/>
    <w:uiPriority w:val="99"/>
    <w:rsid w:val="00552A03"/>
    <w:rPr>
      <w:rFonts w:ascii="Times New Roman" w:hAnsi="Times New Roman"/>
    </w:rPr>
  </w:style>
  <w:style w:type="character" w:styleId="af8">
    <w:name w:val="Placeholder Text"/>
    <w:basedOn w:val="a5"/>
    <w:uiPriority w:val="99"/>
    <w:semiHidden/>
    <w:rsid w:val="00480C27"/>
    <w:rPr>
      <w:color w:val="666666"/>
    </w:rPr>
  </w:style>
  <w:style w:type="paragraph" w:customStyle="1" w:styleId="af9">
    <w:name w:val="Обычный с отступом первой строки"/>
    <w:basedOn w:val="a4"/>
    <w:link w:val="afa"/>
    <w:qFormat/>
    <w:rsid w:val="00906CB3"/>
    <w:pPr>
      <w:ind w:firstLine="709"/>
      <w:contextualSpacing/>
    </w:pPr>
  </w:style>
  <w:style w:type="character" w:customStyle="1" w:styleId="afa">
    <w:name w:val="Обычный с отступом первой строки Знак"/>
    <w:basedOn w:val="a5"/>
    <w:link w:val="af9"/>
    <w:rsid w:val="00906CB3"/>
    <w:rPr>
      <w:rFonts w:ascii="Times New Roman" w:hAnsi="Times New Roman"/>
    </w:rPr>
  </w:style>
  <w:style w:type="paragraph" w:styleId="afb">
    <w:name w:val="List"/>
    <w:basedOn w:val="a4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4"/>
    <w:uiPriority w:val="99"/>
    <w:unhideWhenUsed/>
    <w:rsid w:val="00ED1F73"/>
    <w:pPr>
      <w:numPr>
        <w:numId w:val="7"/>
      </w:numPr>
      <w:contextualSpacing/>
    </w:pPr>
  </w:style>
  <w:style w:type="numbering" w:customStyle="1" w:styleId="a1">
    <w:name w:val="Список элементов"/>
    <w:basedOn w:val="a7"/>
    <w:uiPriority w:val="99"/>
    <w:rsid w:val="00ED1F73"/>
    <w:pPr>
      <w:numPr>
        <w:numId w:val="9"/>
      </w:numPr>
    </w:pPr>
  </w:style>
  <w:style w:type="paragraph" w:customStyle="1" w:styleId="a3">
    <w:name w:val="Списочек"/>
    <w:basedOn w:val="a4"/>
    <w:link w:val="afc"/>
    <w:autoRedefine/>
    <w:qFormat/>
    <w:rsid w:val="00416E56"/>
    <w:pPr>
      <w:numPr>
        <w:numId w:val="12"/>
      </w:numPr>
    </w:pPr>
  </w:style>
  <w:style w:type="character" w:customStyle="1" w:styleId="afc">
    <w:name w:val="Списочек Знак"/>
    <w:basedOn w:val="a5"/>
    <w:link w:val="a3"/>
    <w:rsid w:val="00416E56"/>
    <w:rPr>
      <w:rFonts w:ascii="Times New Roman" w:hAnsi="Times New Roman"/>
    </w:rPr>
  </w:style>
  <w:style w:type="character" w:styleId="afd">
    <w:name w:val="Hyperlink"/>
    <w:basedOn w:val="a5"/>
    <w:uiPriority w:val="99"/>
    <w:unhideWhenUsed/>
    <w:rsid w:val="00817395"/>
    <w:rPr>
      <w:color w:val="467886" w:themeColor="hyperlink"/>
      <w:u w:val="single"/>
    </w:rPr>
  </w:style>
  <w:style w:type="character" w:styleId="afe">
    <w:name w:val="Unresolved Mention"/>
    <w:basedOn w:val="a5"/>
    <w:uiPriority w:val="99"/>
    <w:semiHidden/>
    <w:unhideWhenUsed/>
    <w:rsid w:val="00817395"/>
    <w:rPr>
      <w:color w:val="605E5C"/>
      <w:shd w:val="clear" w:color="auto" w:fill="E1DFDD"/>
    </w:rPr>
  </w:style>
  <w:style w:type="paragraph" w:styleId="HTML">
    <w:name w:val="HTML Address"/>
    <w:basedOn w:val="a4"/>
    <w:link w:val="HTML0"/>
    <w:uiPriority w:val="99"/>
    <w:semiHidden/>
    <w:unhideWhenUsed/>
    <w:rsid w:val="006047F3"/>
    <w:rPr>
      <w:i/>
      <w:iCs/>
    </w:rPr>
  </w:style>
  <w:style w:type="character" w:customStyle="1" w:styleId="HTML0">
    <w:name w:val="Адрес HTML Знак"/>
    <w:basedOn w:val="a5"/>
    <w:link w:val="HTML"/>
    <w:uiPriority w:val="99"/>
    <w:semiHidden/>
    <w:rsid w:val="006047F3"/>
    <w:rPr>
      <w:rFonts w:ascii="Times New Roman" w:hAnsi="Times New Roman"/>
      <w:i/>
      <w:iCs/>
    </w:rPr>
  </w:style>
  <w:style w:type="paragraph" w:styleId="aff">
    <w:name w:val="envelope address"/>
    <w:basedOn w:val="a4"/>
    <w:uiPriority w:val="99"/>
    <w:semiHidden/>
    <w:unhideWhenUsed/>
    <w:rsid w:val="006047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Date"/>
    <w:basedOn w:val="a4"/>
    <w:next w:val="a4"/>
    <w:link w:val="aff1"/>
    <w:uiPriority w:val="99"/>
    <w:semiHidden/>
    <w:unhideWhenUsed/>
    <w:rsid w:val="006047F3"/>
  </w:style>
  <w:style w:type="character" w:customStyle="1" w:styleId="aff1">
    <w:name w:val="Дата Знак"/>
    <w:basedOn w:val="a5"/>
    <w:link w:val="aff0"/>
    <w:uiPriority w:val="99"/>
    <w:semiHidden/>
    <w:rsid w:val="006047F3"/>
    <w:rPr>
      <w:rFonts w:ascii="Times New Roman" w:hAnsi="Times New Roman"/>
    </w:rPr>
  </w:style>
  <w:style w:type="paragraph" w:styleId="aff2">
    <w:name w:val="Note Heading"/>
    <w:basedOn w:val="a4"/>
    <w:next w:val="a4"/>
    <w:link w:val="aff3"/>
    <w:uiPriority w:val="99"/>
    <w:semiHidden/>
    <w:unhideWhenUsed/>
    <w:rsid w:val="006047F3"/>
  </w:style>
  <w:style w:type="character" w:customStyle="1" w:styleId="aff3">
    <w:name w:val="Заголовок записки Знак"/>
    <w:basedOn w:val="a5"/>
    <w:link w:val="aff2"/>
    <w:uiPriority w:val="99"/>
    <w:semiHidden/>
    <w:rsid w:val="006047F3"/>
    <w:rPr>
      <w:rFonts w:ascii="Times New Roman" w:hAnsi="Times New Roman"/>
    </w:rPr>
  </w:style>
  <w:style w:type="paragraph" w:styleId="aff4">
    <w:name w:val="TOC Heading"/>
    <w:basedOn w:val="1"/>
    <w:next w:val="a4"/>
    <w:uiPriority w:val="39"/>
    <w:semiHidden/>
    <w:unhideWhenUsed/>
    <w:qFormat/>
    <w:rsid w:val="006047F3"/>
    <w:pPr>
      <w:spacing w:before="240" w:after="0"/>
      <w:ind w:left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aff5">
    <w:name w:val="toa heading"/>
    <w:basedOn w:val="a4"/>
    <w:next w:val="a4"/>
    <w:uiPriority w:val="99"/>
    <w:semiHidden/>
    <w:unhideWhenUsed/>
    <w:rsid w:val="006047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6">
    <w:name w:val="Body Text"/>
    <w:basedOn w:val="a4"/>
    <w:link w:val="aff7"/>
    <w:uiPriority w:val="99"/>
    <w:semiHidden/>
    <w:unhideWhenUsed/>
    <w:rsid w:val="006047F3"/>
    <w:pPr>
      <w:spacing w:after="120"/>
    </w:pPr>
  </w:style>
  <w:style w:type="character" w:customStyle="1" w:styleId="aff7">
    <w:name w:val="Основной текст Знак"/>
    <w:basedOn w:val="a5"/>
    <w:link w:val="aff6"/>
    <w:uiPriority w:val="99"/>
    <w:semiHidden/>
    <w:rsid w:val="006047F3"/>
    <w:rPr>
      <w:rFonts w:ascii="Times New Roman" w:hAnsi="Times New Roman"/>
    </w:rPr>
  </w:style>
  <w:style w:type="paragraph" w:styleId="aff8">
    <w:name w:val="Body Text First Indent"/>
    <w:basedOn w:val="aff6"/>
    <w:link w:val="aff9"/>
    <w:uiPriority w:val="99"/>
    <w:semiHidden/>
    <w:unhideWhenUsed/>
    <w:rsid w:val="006047F3"/>
    <w:pPr>
      <w:spacing w:after="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6047F3"/>
    <w:rPr>
      <w:rFonts w:ascii="Times New Roman" w:hAnsi="Times New Roman"/>
    </w:rPr>
  </w:style>
  <w:style w:type="paragraph" w:styleId="affa">
    <w:name w:val="Body Text Indent"/>
    <w:basedOn w:val="a4"/>
    <w:link w:val="affb"/>
    <w:uiPriority w:val="99"/>
    <w:semiHidden/>
    <w:unhideWhenUsed/>
    <w:rsid w:val="006047F3"/>
    <w:pPr>
      <w:spacing w:after="120"/>
      <w:ind w:left="283"/>
    </w:pPr>
  </w:style>
  <w:style w:type="character" w:customStyle="1" w:styleId="affb">
    <w:name w:val="Основной текст с отступом Знак"/>
    <w:basedOn w:val="a5"/>
    <w:link w:val="affa"/>
    <w:uiPriority w:val="99"/>
    <w:semiHidden/>
    <w:rsid w:val="006047F3"/>
    <w:rPr>
      <w:rFonts w:ascii="Times New Roman" w:hAnsi="Times New Roman"/>
    </w:rPr>
  </w:style>
  <w:style w:type="paragraph" w:styleId="25">
    <w:name w:val="Body Text First Indent 2"/>
    <w:basedOn w:val="affa"/>
    <w:link w:val="26"/>
    <w:uiPriority w:val="99"/>
    <w:semiHidden/>
    <w:unhideWhenUsed/>
    <w:rsid w:val="006047F3"/>
    <w:pPr>
      <w:spacing w:after="0"/>
      <w:ind w:left="360" w:firstLine="360"/>
    </w:pPr>
  </w:style>
  <w:style w:type="character" w:customStyle="1" w:styleId="26">
    <w:name w:val="Красная строка 2 Знак"/>
    <w:basedOn w:val="affb"/>
    <w:link w:val="25"/>
    <w:uiPriority w:val="99"/>
    <w:semiHidden/>
    <w:rsid w:val="006047F3"/>
    <w:rPr>
      <w:rFonts w:ascii="Times New Roman" w:hAnsi="Times New Roman"/>
    </w:rPr>
  </w:style>
  <w:style w:type="paragraph" w:styleId="a0">
    <w:name w:val="List Bullet"/>
    <w:basedOn w:val="a4"/>
    <w:uiPriority w:val="99"/>
    <w:semiHidden/>
    <w:unhideWhenUsed/>
    <w:rsid w:val="006047F3"/>
    <w:pPr>
      <w:numPr>
        <w:numId w:val="14"/>
      </w:numPr>
      <w:contextualSpacing/>
    </w:pPr>
  </w:style>
  <w:style w:type="paragraph" w:styleId="20">
    <w:name w:val="List Bullet 2"/>
    <w:basedOn w:val="a4"/>
    <w:uiPriority w:val="99"/>
    <w:semiHidden/>
    <w:unhideWhenUsed/>
    <w:rsid w:val="006047F3"/>
    <w:pPr>
      <w:numPr>
        <w:numId w:val="15"/>
      </w:numPr>
      <w:contextualSpacing/>
    </w:pPr>
  </w:style>
  <w:style w:type="paragraph" w:styleId="30">
    <w:name w:val="List Bullet 3"/>
    <w:basedOn w:val="a4"/>
    <w:uiPriority w:val="99"/>
    <w:semiHidden/>
    <w:unhideWhenUsed/>
    <w:rsid w:val="006047F3"/>
    <w:pPr>
      <w:numPr>
        <w:numId w:val="16"/>
      </w:numPr>
      <w:contextualSpacing/>
    </w:pPr>
  </w:style>
  <w:style w:type="paragraph" w:styleId="40">
    <w:name w:val="List Bullet 4"/>
    <w:basedOn w:val="a4"/>
    <w:uiPriority w:val="99"/>
    <w:semiHidden/>
    <w:unhideWhenUsed/>
    <w:rsid w:val="006047F3"/>
    <w:pPr>
      <w:numPr>
        <w:numId w:val="17"/>
      </w:numPr>
      <w:contextualSpacing/>
    </w:pPr>
  </w:style>
  <w:style w:type="paragraph" w:styleId="50">
    <w:name w:val="List Bullet 5"/>
    <w:basedOn w:val="a4"/>
    <w:uiPriority w:val="99"/>
    <w:semiHidden/>
    <w:unhideWhenUsed/>
    <w:rsid w:val="006047F3"/>
    <w:pPr>
      <w:numPr>
        <w:numId w:val="18"/>
      </w:numPr>
      <w:contextualSpacing/>
    </w:pPr>
  </w:style>
  <w:style w:type="paragraph" w:styleId="2">
    <w:name w:val="List Number 2"/>
    <w:basedOn w:val="a4"/>
    <w:uiPriority w:val="99"/>
    <w:semiHidden/>
    <w:unhideWhenUsed/>
    <w:rsid w:val="006047F3"/>
    <w:pPr>
      <w:numPr>
        <w:numId w:val="19"/>
      </w:numPr>
      <w:contextualSpacing/>
    </w:pPr>
  </w:style>
  <w:style w:type="paragraph" w:styleId="3">
    <w:name w:val="List Number 3"/>
    <w:basedOn w:val="a4"/>
    <w:uiPriority w:val="99"/>
    <w:semiHidden/>
    <w:unhideWhenUsed/>
    <w:rsid w:val="006047F3"/>
    <w:pPr>
      <w:numPr>
        <w:numId w:val="20"/>
      </w:numPr>
      <w:contextualSpacing/>
    </w:pPr>
  </w:style>
  <w:style w:type="paragraph" w:styleId="4">
    <w:name w:val="List Number 4"/>
    <w:basedOn w:val="a4"/>
    <w:uiPriority w:val="99"/>
    <w:semiHidden/>
    <w:unhideWhenUsed/>
    <w:rsid w:val="006047F3"/>
    <w:pPr>
      <w:numPr>
        <w:numId w:val="21"/>
      </w:numPr>
      <w:contextualSpacing/>
    </w:pPr>
  </w:style>
  <w:style w:type="paragraph" w:styleId="5">
    <w:name w:val="List Number 5"/>
    <w:basedOn w:val="a4"/>
    <w:uiPriority w:val="99"/>
    <w:semiHidden/>
    <w:unhideWhenUsed/>
    <w:rsid w:val="006047F3"/>
    <w:pPr>
      <w:numPr>
        <w:numId w:val="22"/>
      </w:numPr>
      <w:contextualSpacing/>
    </w:pPr>
  </w:style>
  <w:style w:type="paragraph" w:styleId="27">
    <w:name w:val="envelope return"/>
    <w:basedOn w:val="a4"/>
    <w:uiPriority w:val="99"/>
    <w:semiHidden/>
    <w:unhideWhenUsed/>
    <w:rsid w:val="006047F3"/>
    <w:rPr>
      <w:rFonts w:asciiTheme="majorHAnsi" w:eastAsiaTheme="majorEastAsia" w:hAnsiTheme="majorHAnsi" w:cstheme="majorBidi"/>
      <w:sz w:val="20"/>
      <w:szCs w:val="20"/>
    </w:rPr>
  </w:style>
  <w:style w:type="paragraph" w:styleId="affc">
    <w:name w:val="Normal (Web)"/>
    <w:basedOn w:val="a4"/>
    <w:uiPriority w:val="99"/>
    <w:semiHidden/>
    <w:unhideWhenUsed/>
    <w:rsid w:val="006047F3"/>
    <w:rPr>
      <w:rFonts w:cs="Times New Roman"/>
      <w:sz w:val="24"/>
      <w:szCs w:val="24"/>
    </w:rPr>
  </w:style>
  <w:style w:type="paragraph" w:styleId="affd">
    <w:name w:val="Normal Indent"/>
    <w:basedOn w:val="a4"/>
    <w:uiPriority w:val="99"/>
    <w:semiHidden/>
    <w:unhideWhenUsed/>
    <w:rsid w:val="006047F3"/>
    <w:pPr>
      <w:ind w:left="708"/>
    </w:pPr>
  </w:style>
  <w:style w:type="paragraph" w:styleId="11">
    <w:name w:val="toc 1"/>
    <w:basedOn w:val="a4"/>
    <w:next w:val="a4"/>
    <w:autoRedefine/>
    <w:uiPriority w:val="39"/>
    <w:semiHidden/>
    <w:unhideWhenUsed/>
    <w:rsid w:val="006047F3"/>
    <w:pPr>
      <w:spacing w:after="100"/>
    </w:pPr>
  </w:style>
  <w:style w:type="paragraph" w:styleId="28">
    <w:name w:val="toc 2"/>
    <w:basedOn w:val="a4"/>
    <w:next w:val="a4"/>
    <w:autoRedefine/>
    <w:uiPriority w:val="39"/>
    <w:semiHidden/>
    <w:unhideWhenUsed/>
    <w:rsid w:val="006047F3"/>
    <w:pPr>
      <w:spacing w:after="100"/>
      <w:ind w:left="280"/>
    </w:pPr>
  </w:style>
  <w:style w:type="paragraph" w:styleId="33">
    <w:name w:val="toc 3"/>
    <w:basedOn w:val="a4"/>
    <w:next w:val="a4"/>
    <w:autoRedefine/>
    <w:uiPriority w:val="39"/>
    <w:semiHidden/>
    <w:unhideWhenUsed/>
    <w:rsid w:val="006047F3"/>
    <w:pPr>
      <w:spacing w:after="100"/>
      <w:ind w:left="560"/>
    </w:pPr>
  </w:style>
  <w:style w:type="paragraph" w:styleId="43">
    <w:name w:val="toc 4"/>
    <w:basedOn w:val="a4"/>
    <w:next w:val="a4"/>
    <w:autoRedefine/>
    <w:uiPriority w:val="39"/>
    <w:semiHidden/>
    <w:unhideWhenUsed/>
    <w:rsid w:val="006047F3"/>
    <w:pPr>
      <w:spacing w:after="100"/>
      <w:ind w:left="840"/>
    </w:pPr>
  </w:style>
  <w:style w:type="paragraph" w:styleId="53">
    <w:name w:val="toc 5"/>
    <w:basedOn w:val="a4"/>
    <w:next w:val="a4"/>
    <w:autoRedefine/>
    <w:uiPriority w:val="39"/>
    <w:semiHidden/>
    <w:unhideWhenUsed/>
    <w:rsid w:val="006047F3"/>
    <w:pPr>
      <w:spacing w:after="100"/>
      <w:ind w:left="1120"/>
    </w:pPr>
  </w:style>
  <w:style w:type="paragraph" w:styleId="61">
    <w:name w:val="toc 6"/>
    <w:basedOn w:val="a4"/>
    <w:next w:val="a4"/>
    <w:autoRedefine/>
    <w:uiPriority w:val="39"/>
    <w:semiHidden/>
    <w:unhideWhenUsed/>
    <w:rsid w:val="006047F3"/>
    <w:pPr>
      <w:spacing w:after="100"/>
      <w:ind w:left="1400"/>
    </w:pPr>
  </w:style>
  <w:style w:type="paragraph" w:styleId="71">
    <w:name w:val="toc 7"/>
    <w:basedOn w:val="a4"/>
    <w:next w:val="a4"/>
    <w:autoRedefine/>
    <w:uiPriority w:val="39"/>
    <w:semiHidden/>
    <w:unhideWhenUsed/>
    <w:rsid w:val="006047F3"/>
    <w:pPr>
      <w:spacing w:after="100"/>
      <w:ind w:left="1680"/>
    </w:pPr>
  </w:style>
  <w:style w:type="paragraph" w:styleId="81">
    <w:name w:val="toc 8"/>
    <w:basedOn w:val="a4"/>
    <w:next w:val="a4"/>
    <w:autoRedefine/>
    <w:uiPriority w:val="39"/>
    <w:semiHidden/>
    <w:unhideWhenUsed/>
    <w:rsid w:val="006047F3"/>
    <w:pPr>
      <w:spacing w:after="100"/>
      <w:ind w:left="1960"/>
    </w:pPr>
  </w:style>
  <w:style w:type="paragraph" w:styleId="91">
    <w:name w:val="toc 9"/>
    <w:basedOn w:val="a4"/>
    <w:next w:val="a4"/>
    <w:autoRedefine/>
    <w:uiPriority w:val="39"/>
    <w:semiHidden/>
    <w:unhideWhenUsed/>
    <w:rsid w:val="006047F3"/>
    <w:pPr>
      <w:spacing w:after="100"/>
      <w:ind w:left="2240"/>
    </w:pPr>
  </w:style>
  <w:style w:type="paragraph" w:styleId="29">
    <w:name w:val="Body Text 2"/>
    <w:basedOn w:val="a4"/>
    <w:link w:val="2a"/>
    <w:uiPriority w:val="99"/>
    <w:semiHidden/>
    <w:unhideWhenUsed/>
    <w:rsid w:val="006047F3"/>
    <w:pPr>
      <w:spacing w:after="120" w:line="480" w:lineRule="auto"/>
    </w:pPr>
  </w:style>
  <w:style w:type="character" w:customStyle="1" w:styleId="2a">
    <w:name w:val="Основной текст 2 Знак"/>
    <w:basedOn w:val="a5"/>
    <w:link w:val="29"/>
    <w:uiPriority w:val="99"/>
    <w:semiHidden/>
    <w:rsid w:val="006047F3"/>
    <w:rPr>
      <w:rFonts w:ascii="Times New Roman" w:hAnsi="Times New Roman"/>
    </w:rPr>
  </w:style>
  <w:style w:type="paragraph" w:styleId="34">
    <w:name w:val="Body Text 3"/>
    <w:basedOn w:val="a4"/>
    <w:link w:val="35"/>
    <w:uiPriority w:val="99"/>
    <w:semiHidden/>
    <w:unhideWhenUsed/>
    <w:rsid w:val="006047F3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5"/>
    <w:link w:val="34"/>
    <w:uiPriority w:val="99"/>
    <w:semiHidden/>
    <w:rsid w:val="006047F3"/>
    <w:rPr>
      <w:rFonts w:ascii="Times New Roman" w:hAnsi="Times New Roman"/>
      <w:sz w:val="16"/>
      <w:szCs w:val="16"/>
    </w:rPr>
  </w:style>
  <w:style w:type="paragraph" w:styleId="2b">
    <w:name w:val="Body Text Indent 2"/>
    <w:basedOn w:val="a4"/>
    <w:link w:val="2c"/>
    <w:uiPriority w:val="99"/>
    <w:semiHidden/>
    <w:unhideWhenUsed/>
    <w:rsid w:val="006047F3"/>
    <w:pPr>
      <w:spacing w:after="120" w:line="480" w:lineRule="auto"/>
      <w:ind w:left="283"/>
    </w:pPr>
  </w:style>
  <w:style w:type="character" w:customStyle="1" w:styleId="2c">
    <w:name w:val="Основной текст с отступом 2 Знак"/>
    <w:basedOn w:val="a5"/>
    <w:link w:val="2b"/>
    <w:uiPriority w:val="99"/>
    <w:semiHidden/>
    <w:rsid w:val="006047F3"/>
    <w:rPr>
      <w:rFonts w:ascii="Times New Roman" w:hAnsi="Times New Roman"/>
    </w:rPr>
  </w:style>
  <w:style w:type="paragraph" w:styleId="36">
    <w:name w:val="Body Text Indent 3"/>
    <w:basedOn w:val="a4"/>
    <w:link w:val="37"/>
    <w:uiPriority w:val="99"/>
    <w:semiHidden/>
    <w:unhideWhenUsed/>
    <w:rsid w:val="006047F3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5"/>
    <w:link w:val="36"/>
    <w:uiPriority w:val="99"/>
    <w:semiHidden/>
    <w:rsid w:val="006047F3"/>
    <w:rPr>
      <w:rFonts w:ascii="Times New Roman" w:hAnsi="Times New Roman"/>
      <w:sz w:val="16"/>
      <w:szCs w:val="16"/>
    </w:rPr>
  </w:style>
  <w:style w:type="paragraph" w:styleId="affe">
    <w:name w:val="table of figures"/>
    <w:basedOn w:val="a4"/>
    <w:next w:val="a4"/>
    <w:uiPriority w:val="99"/>
    <w:semiHidden/>
    <w:unhideWhenUsed/>
    <w:rsid w:val="006047F3"/>
  </w:style>
  <w:style w:type="paragraph" w:styleId="afff">
    <w:name w:val="Signature"/>
    <w:basedOn w:val="a4"/>
    <w:link w:val="afff0"/>
    <w:uiPriority w:val="99"/>
    <w:semiHidden/>
    <w:unhideWhenUsed/>
    <w:rsid w:val="006047F3"/>
    <w:pPr>
      <w:ind w:left="4252"/>
    </w:pPr>
  </w:style>
  <w:style w:type="character" w:customStyle="1" w:styleId="afff0">
    <w:name w:val="Подпись Знак"/>
    <w:basedOn w:val="a5"/>
    <w:link w:val="afff"/>
    <w:uiPriority w:val="99"/>
    <w:semiHidden/>
    <w:rsid w:val="006047F3"/>
    <w:rPr>
      <w:rFonts w:ascii="Times New Roman" w:hAnsi="Times New Roman"/>
    </w:rPr>
  </w:style>
  <w:style w:type="paragraph" w:styleId="afff1">
    <w:name w:val="Salutation"/>
    <w:basedOn w:val="a4"/>
    <w:next w:val="a4"/>
    <w:link w:val="afff2"/>
    <w:uiPriority w:val="99"/>
    <w:semiHidden/>
    <w:unhideWhenUsed/>
    <w:rsid w:val="006047F3"/>
  </w:style>
  <w:style w:type="character" w:customStyle="1" w:styleId="afff2">
    <w:name w:val="Приветствие Знак"/>
    <w:basedOn w:val="a5"/>
    <w:link w:val="afff1"/>
    <w:uiPriority w:val="99"/>
    <w:semiHidden/>
    <w:rsid w:val="006047F3"/>
    <w:rPr>
      <w:rFonts w:ascii="Times New Roman" w:hAnsi="Times New Roman"/>
    </w:rPr>
  </w:style>
  <w:style w:type="paragraph" w:styleId="afff3">
    <w:name w:val="List Continue"/>
    <w:basedOn w:val="a4"/>
    <w:uiPriority w:val="99"/>
    <w:semiHidden/>
    <w:unhideWhenUsed/>
    <w:rsid w:val="006047F3"/>
    <w:pPr>
      <w:spacing w:after="120"/>
      <w:ind w:left="283"/>
      <w:contextualSpacing/>
    </w:pPr>
  </w:style>
  <w:style w:type="paragraph" w:styleId="2d">
    <w:name w:val="List Continue 2"/>
    <w:basedOn w:val="a4"/>
    <w:uiPriority w:val="99"/>
    <w:semiHidden/>
    <w:unhideWhenUsed/>
    <w:rsid w:val="006047F3"/>
    <w:pPr>
      <w:spacing w:after="120"/>
      <w:ind w:left="566"/>
      <w:contextualSpacing/>
    </w:pPr>
  </w:style>
  <w:style w:type="paragraph" w:styleId="38">
    <w:name w:val="List Continue 3"/>
    <w:basedOn w:val="a4"/>
    <w:uiPriority w:val="99"/>
    <w:semiHidden/>
    <w:unhideWhenUsed/>
    <w:rsid w:val="006047F3"/>
    <w:pPr>
      <w:spacing w:after="120"/>
      <w:ind w:left="849"/>
      <w:contextualSpacing/>
    </w:pPr>
  </w:style>
  <w:style w:type="paragraph" w:styleId="44">
    <w:name w:val="List Continue 4"/>
    <w:basedOn w:val="a4"/>
    <w:uiPriority w:val="99"/>
    <w:semiHidden/>
    <w:unhideWhenUsed/>
    <w:rsid w:val="006047F3"/>
    <w:pPr>
      <w:spacing w:after="120"/>
      <w:ind w:left="1132"/>
      <w:contextualSpacing/>
    </w:pPr>
  </w:style>
  <w:style w:type="paragraph" w:styleId="54">
    <w:name w:val="List Continue 5"/>
    <w:basedOn w:val="a4"/>
    <w:uiPriority w:val="99"/>
    <w:semiHidden/>
    <w:unhideWhenUsed/>
    <w:rsid w:val="006047F3"/>
    <w:pPr>
      <w:spacing w:after="120"/>
      <w:ind w:left="1415"/>
      <w:contextualSpacing/>
    </w:pPr>
  </w:style>
  <w:style w:type="paragraph" w:styleId="afff4">
    <w:name w:val="Closing"/>
    <w:basedOn w:val="a4"/>
    <w:link w:val="afff5"/>
    <w:uiPriority w:val="99"/>
    <w:semiHidden/>
    <w:unhideWhenUsed/>
    <w:rsid w:val="006047F3"/>
    <w:pPr>
      <w:ind w:left="4252"/>
    </w:pPr>
  </w:style>
  <w:style w:type="character" w:customStyle="1" w:styleId="afff5">
    <w:name w:val="Прощание Знак"/>
    <w:basedOn w:val="a5"/>
    <w:link w:val="afff4"/>
    <w:uiPriority w:val="99"/>
    <w:semiHidden/>
    <w:rsid w:val="006047F3"/>
    <w:rPr>
      <w:rFonts w:ascii="Times New Roman" w:hAnsi="Times New Roman"/>
    </w:rPr>
  </w:style>
  <w:style w:type="paragraph" w:styleId="2e">
    <w:name w:val="List 2"/>
    <w:basedOn w:val="a4"/>
    <w:uiPriority w:val="99"/>
    <w:semiHidden/>
    <w:unhideWhenUsed/>
    <w:rsid w:val="006047F3"/>
    <w:pPr>
      <w:ind w:left="566" w:hanging="283"/>
      <w:contextualSpacing/>
    </w:pPr>
  </w:style>
  <w:style w:type="paragraph" w:styleId="39">
    <w:name w:val="List 3"/>
    <w:basedOn w:val="a4"/>
    <w:uiPriority w:val="99"/>
    <w:semiHidden/>
    <w:unhideWhenUsed/>
    <w:rsid w:val="006047F3"/>
    <w:pPr>
      <w:ind w:left="849" w:hanging="283"/>
      <w:contextualSpacing/>
    </w:pPr>
  </w:style>
  <w:style w:type="paragraph" w:styleId="45">
    <w:name w:val="List 4"/>
    <w:basedOn w:val="a4"/>
    <w:uiPriority w:val="99"/>
    <w:semiHidden/>
    <w:unhideWhenUsed/>
    <w:rsid w:val="006047F3"/>
    <w:pPr>
      <w:ind w:left="1132" w:hanging="283"/>
      <w:contextualSpacing/>
    </w:pPr>
  </w:style>
  <w:style w:type="paragraph" w:styleId="55">
    <w:name w:val="List 5"/>
    <w:basedOn w:val="a4"/>
    <w:uiPriority w:val="99"/>
    <w:semiHidden/>
    <w:unhideWhenUsed/>
    <w:rsid w:val="006047F3"/>
    <w:pPr>
      <w:ind w:left="1415" w:hanging="283"/>
      <w:contextualSpacing/>
    </w:pPr>
  </w:style>
  <w:style w:type="paragraph" w:styleId="afff6">
    <w:name w:val="Bibliography"/>
    <w:basedOn w:val="a4"/>
    <w:next w:val="a4"/>
    <w:uiPriority w:val="37"/>
    <w:semiHidden/>
    <w:unhideWhenUsed/>
    <w:rsid w:val="006047F3"/>
  </w:style>
  <w:style w:type="paragraph" w:styleId="HTML1">
    <w:name w:val="HTML Preformatted"/>
    <w:basedOn w:val="a4"/>
    <w:link w:val="HTML2"/>
    <w:uiPriority w:val="99"/>
    <w:semiHidden/>
    <w:unhideWhenUsed/>
    <w:rsid w:val="006047F3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5"/>
    <w:link w:val="HTML1"/>
    <w:uiPriority w:val="99"/>
    <w:semiHidden/>
    <w:rsid w:val="006047F3"/>
    <w:rPr>
      <w:rFonts w:ascii="Consolas" w:hAnsi="Consolas"/>
      <w:sz w:val="20"/>
      <w:szCs w:val="20"/>
    </w:rPr>
  </w:style>
  <w:style w:type="paragraph" w:styleId="afff7">
    <w:name w:val="Document Map"/>
    <w:basedOn w:val="a4"/>
    <w:link w:val="afff8"/>
    <w:uiPriority w:val="99"/>
    <w:semiHidden/>
    <w:unhideWhenUsed/>
    <w:rsid w:val="006047F3"/>
    <w:rPr>
      <w:rFonts w:ascii="Segoe UI" w:hAnsi="Segoe UI" w:cs="Segoe UI"/>
      <w:sz w:val="16"/>
      <w:szCs w:val="16"/>
    </w:rPr>
  </w:style>
  <w:style w:type="character" w:customStyle="1" w:styleId="afff8">
    <w:name w:val="Схема документа Знак"/>
    <w:basedOn w:val="a5"/>
    <w:link w:val="afff7"/>
    <w:uiPriority w:val="99"/>
    <w:semiHidden/>
    <w:rsid w:val="006047F3"/>
    <w:rPr>
      <w:rFonts w:ascii="Segoe UI" w:hAnsi="Segoe UI" w:cs="Segoe UI"/>
      <w:sz w:val="16"/>
      <w:szCs w:val="16"/>
    </w:rPr>
  </w:style>
  <w:style w:type="paragraph" w:styleId="afff9">
    <w:name w:val="table of authorities"/>
    <w:basedOn w:val="a4"/>
    <w:next w:val="a4"/>
    <w:uiPriority w:val="99"/>
    <w:semiHidden/>
    <w:unhideWhenUsed/>
    <w:rsid w:val="006047F3"/>
    <w:pPr>
      <w:ind w:left="280" w:hanging="280"/>
    </w:pPr>
  </w:style>
  <w:style w:type="paragraph" w:styleId="afffa">
    <w:name w:val="Plain Text"/>
    <w:basedOn w:val="a4"/>
    <w:link w:val="afffb"/>
    <w:uiPriority w:val="99"/>
    <w:semiHidden/>
    <w:unhideWhenUsed/>
    <w:rsid w:val="006047F3"/>
    <w:rPr>
      <w:rFonts w:ascii="Consolas" w:hAnsi="Consolas"/>
      <w:sz w:val="21"/>
      <w:szCs w:val="21"/>
    </w:rPr>
  </w:style>
  <w:style w:type="character" w:customStyle="1" w:styleId="afffb">
    <w:name w:val="Текст Знак"/>
    <w:basedOn w:val="a5"/>
    <w:link w:val="afffa"/>
    <w:uiPriority w:val="99"/>
    <w:semiHidden/>
    <w:rsid w:val="006047F3"/>
    <w:rPr>
      <w:rFonts w:ascii="Consolas" w:hAnsi="Consolas"/>
      <w:sz w:val="21"/>
      <w:szCs w:val="21"/>
    </w:rPr>
  </w:style>
  <w:style w:type="paragraph" w:styleId="afffc">
    <w:name w:val="Balloon Text"/>
    <w:basedOn w:val="a4"/>
    <w:link w:val="afffd"/>
    <w:uiPriority w:val="99"/>
    <w:semiHidden/>
    <w:unhideWhenUsed/>
    <w:rsid w:val="006047F3"/>
    <w:rPr>
      <w:rFonts w:ascii="Segoe UI" w:hAnsi="Segoe UI" w:cs="Segoe UI"/>
      <w:sz w:val="18"/>
      <w:szCs w:val="18"/>
    </w:rPr>
  </w:style>
  <w:style w:type="character" w:customStyle="1" w:styleId="afffd">
    <w:name w:val="Текст выноски Знак"/>
    <w:basedOn w:val="a5"/>
    <w:link w:val="afffc"/>
    <w:uiPriority w:val="99"/>
    <w:semiHidden/>
    <w:rsid w:val="006047F3"/>
    <w:rPr>
      <w:rFonts w:ascii="Segoe UI" w:hAnsi="Segoe UI" w:cs="Segoe UI"/>
      <w:sz w:val="18"/>
      <w:szCs w:val="18"/>
    </w:rPr>
  </w:style>
  <w:style w:type="paragraph" w:styleId="afffe">
    <w:name w:val="endnote text"/>
    <w:basedOn w:val="a4"/>
    <w:link w:val="affff"/>
    <w:uiPriority w:val="99"/>
    <w:semiHidden/>
    <w:unhideWhenUsed/>
    <w:rsid w:val="006047F3"/>
    <w:rPr>
      <w:sz w:val="20"/>
      <w:szCs w:val="20"/>
    </w:rPr>
  </w:style>
  <w:style w:type="character" w:customStyle="1" w:styleId="affff">
    <w:name w:val="Текст концевой сноски Знак"/>
    <w:basedOn w:val="a5"/>
    <w:link w:val="afffe"/>
    <w:uiPriority w:val="99"/>
    <w:semiHidden/>
    <w:rsid w:val="006047F3"/>
    <w:rPr>
      <w:rFonts w:ascii="Times New Roman" w:hAnsi="Times New Roman"/>
      <w:sz w:val="20"/>
      <w:szCs w:val="20"/>
    </w:rPr>
  </w:style>
  <w:style w:type="paragraph" w:styleId="affff0">
    <w:name w:val="macro"/>
    <w:link w:val="affff1"/>
    <w:uiPriority w:val="99"/>
    <w:semiHidden/>
    <w:unhideWhenUsed/>
    <w:rsid w:val="006047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f1">
    <w:name w:val="Текст макроса Знак"/>
    <w:basedOn w:val="a5"/>
    <w:link w:val="affff0"/>
    <w:uiPriority w:val="99"/>
    <w:semiHidden/>
    <w:rsid w:val="006047F3"/>
    <w:rPr>
      <w:rFonts w:ascii="Consolas" w:hAnsi="Consolas"/>
      <w:sz w:val="20"/>
      <w:szCs w:val="20"/>
    </w:rPr>
  </w:style>
  <w:style w:type="paragraph" w:styleId="affff2">
    <w:name w:val="annotation text"/>
    <w:basedOn w:val="a4"/>
    <w:link w:val="affff3"/>
    <w:uiPriority w:val="99"/>
    <w:semiHidden/>
    <w:unhideWhenUsed/>
    <w:rsid w:val="006047F3"/>
    <w:rPr>
      <w:sz w:val="20"/>
      <w:szCs w:val="20"/>
    </w:rPr>
  </w:style>
  <w:style w:type="character" w:customStyle="1" w:styleId="affff3">
    <w:name w:val="Текст примечания Знак"/>
    <w:basedOn w:val="a5"/>
    <w:link w:val="affff2"/>
    <w:uiPriority w:val="99"/>
    <w:semiHidden/>
    <w:rsid w:val="006047F3"/>
    <w:rPr>
      <w:rFonts w:ascii="Times New Roman" w:hAnsi="Times New Roman"/>
      <w:sz w:val="20"/>
      <w:szCs w:val="20"/>
    </w:rPr>
  </w:style>
  <w:style w:type="paragraph" w:styleId="affff4">
    <w:name w:val="footnote text"/>
    <w:basedOn w:val="a4"/>
    <w:link w:val="affff5"/>
    <w:uiPriority w:val="99"/>
    <w:semiHidden/>
    <w:unhideWhenUsed/>
    <w:rsid w:val="006047F3"/>
    <w:rPr>
      <w:sz w:val="20"/>
      <w:szCs w:val="20"/>
    </w:rPr>
  </w:style>
  <w:style w:type="character" w:customStyle="1" w:styleId="affff5">
    <w:name w:val="Текст сноски Знак"/>
    <w:basedOn w:val="a5"/>
    <w:link w:val="affff4"/>
    <w:uiPriority w:val="99"/>
    <w:semiHidden/>
    <w:rsid w:val="006047F3"/>
    <w:rPr>
      <w:rFonts w:ascii="Times New Roman" w:hAnsi="Times New Roman"/>
      <w:sz w:val="20"/>
      <w:szCs w:val="20"/>
    </w:rPr>
  </w:style>
  <w:style w:type="paragraph" w:styleId="affff6">
    <w:name w:val="annotation subject"/>
    <w:basedOn w:val="affff2"/>
    <w:next w:val="affff2"/>
    <w:link w:val="affff7"/>
    <w:uiPriority w:val="99"/>
    <w:semiHidden/>
    <w:unhideWhenUsed/>
    <w:rsid w:val="006047F3"/>
    <w:rPr>
      <w:b/>
      <w:bCs/>
    </w:rPr>
  </w:style>
  <w:style w:type="character" w:customStyle="1" w:styleId="affff7">
    <w:name w:val="Тема примечания Знак"/>
    <w:basedOn w:val="affff3"/>
    <w:link w:val="affff6"/>
    <w:uiPriority w:val="99"/>
    <w:semiHidden/>
    <w:rsid w:val="006047F3"/>
    <w:rPr>
      <w:rFonts w:ascii="Times New Roman" w:hAnsi="Times New Roman"/>
      <w:b/>
      <w:bCs/>
      <w:sz w:val="20"/>
      <w:szCs w:val="20"/>
    </w:rPr>
  </w:style>
  <w:style w:type="paragraph" w:styleId="12">
    <w:name w:val="index 1"/>
    <w:basedOn w:val="a4"/>
    <w:next w:val="a4"/>
    <w:autoRedefine/>
    <w:uiPriority w:val="99"/>
    <w:semiHidden/>
    <w:unhideWhenUsed/>
    <w:rsid w:val="006047F3"/>
    <w:pPr>
      <w:ind w:left="280" w:hanging="280"/>
    </w:pPr>
  </w:style>
  <w:style w:type="paragraph" w:styleId="affff8">
    <w:name w:val="index heading"/>
    <w:basedOn w:val="a4"/>
    <w:next w:val="12"/>
    <w:uiPriority w:val="99"/>
    <w:semiHidden/>
    <w:unhideWhenUsed/>
    <w:rsid w:val="006047F3"/>
    <w:rPr>
      <w:rFonts w:asciiTheme="majorHAnsi" w:eastAsiaTheme="majorEastAsia" w:hAnsiTheme="majorHAnsi" w:cstheme="majorBidi"/>
      <w:b/>
      <w:bCs/>
    </w:rPr>
  </w:style>
  <w:style w:type="paragraph" w:styleId="2f">
    <w:name w:val="index 2"/>
    <w:basedOn w:val="a4"/>
    <w:next w:val="a4"/>
    <w:autoRedefine/>
    <w:uiPriority w:val="99"/>
    <w:semiHidden/>
    <w:unhideWhenUsed/>
    <w:rsid w:val="006047F3"/>
    <w:pPr>
      <w:ind w:left="560" w:hanging="280"/>
    </w:pPr>
  </w:style>
  <w:style w:type="paragraph" w:styleId="3a">
    <w:name w:val="index 3"/>
    <w:basedOn w:val="a4"/>
    <w:next w:val="a4"/>
    <w:autoRedefine/>
    <w:uiPriority w:val="99"/>
    <w:semiHidden/>
    <w:unhideWhenUsed/>
    <w:rsid w:val="006047F3"/>
    <w:pPr>
      <w:ind w:left="840" w:hanging="280"/>
    </w:pPr>
  </w:style>
  <w:style w:type="paragraph" w:styleId="46">
    <w:name w:val="index 4"/>
    <w:basedOn w:val="a4"/>
    <w:next w:val="a4"/>
    <w:autoRedefine/>
    <w:uiPriority w:val="99"/>
    <w:semiHidden/>
    <w:unhideWhenUsed/>
    <w:rsid w:val="006047F3"/>
    <w:pPr>
      <w:ind w:left="1120" w:hanging="280"/>
    </w:pPr>
  </w:style>
  <w:style w:type="paragraph" w:styleId="56">
    <w:name w:val="index 5"/>
    <w:basedOn w:val="a4"/>
    <w:next w:val="a4"/>
    <w:autoRedefine/>
    <w:uiPriority w:val="99"/>
    <w:semiHidden/>
    <w:unhideWhenUsed/>
    <w:rsid w:val="006047F3"/>
    <w:pPr>
      <w:ind w:left="1400" w:hanging="280"/>
    </w:pPr>
  </w:style>
  <w:style w:type="paragraph" w:styleId="62">
    <w:name w:val="index 6"/>
    <w:basedOn w:val="a4"/>
    <w:next w:val="a4"/>
    <w:autoRedefine/>
    <w:uiPriority w:val="99"/>
    <w:semiHidden/>
    <w:unhideWhenUsed/>
    <w:rsid w:val="006047F3"/>
    <w:pPr>
      <w:ind w:left="1680" w:hanging="280"/>
    </w:pPr>
  </w:style>
  <w:style w:type="paragraph" w:styleId="72">
    <w:name w:val="index 7"/>
    <w:basedOn w:val="a4"/>
    <w:next w:val="a4"/>
    <w:autoRedefine/>
    <w:uiPriority w:val="99"/>
    <w:semiHidden/>
    <w:unhideWhenUsed/>
    <w:rsid w:val="006047F3"/>
    <w:pPr>
      <w:ind w:left="1960" w:hanging="280"/>
    </w:pPr>
  </w:style>
  <w:style w:type="paragraph" w:styleId="82">
    <w:name w:val="index 8"/>
    <w:basedOn w:val="a4"/>
    <w:next w:val="a4"/>
    <w:autoRedefine/>
    <w:uiPriority w:val="99"/>
    <w:semiHidden/>
    <w:unhideWhenUsed/>
    <w:rsid w:val="006047F3"/>
    <w:pPr>
      <w:ind w:left="2240" w:hanging="280"/>
    </w:pPr>
  </w:style>
  <w:style w:type="paragraph" w:styleId="92">
    <w:name w:val="index 9"/>
    <w:basedOn w:val="a4"/>
    <w:next w:val="a4"/>
    <w:autoRedefine/>
    <w:uiPriority w:val="99"/>
    <w:semiHidden/>
    <w:unhideWhenUsed/>
    <w:rsid w:val="006047F3"/>
    <w:pPr>
      <w:ind w:left="2520" w:hanging="280"/>
    </w:pPr>
  </w:style>
  <w:style w:type="paragraph" w:styleId="affff9">
    <w:name w:val="Block Text"/>
    <w:basedOn w:val="a4"/>
    <w:uiPriority w:val="99"/>
    <w:semiHidden/>
    <w:unhideWhenUsed/>
    <w:rsid w:val="006047F3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asciiTheme="minorHAnsi" w:eastAsiaTheme="minorEastAsia" w:hAnsiTheme="minorHAnsi"/>
      <w:i/>
      <w:iCs/>
      <w:color w:val="156082" w:themeColor="accent1"/>
    </w:rPr>
  </w:style>
  <w:style w:type="paragraph" w:styleId="affffa">
    <w:name w:val="Message Header"/>
    <w:basedOn w:val="a4"/>
    <w:link w:val="affffb"/>
    <w:uiPriority w:val="99"/>
    <w:semiHidden/>
    <w:unhideWhenUsed/>
    <w:rsid w:val="006047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b">
    <w:name w:val="Шапка Знак"/>
    <w:basedOn w:val="a5"/>
    <w:link w:val="affffa"/>
    <w:uiPriority w:val="99"/>
    <w:semiHidden/>
    <w:rsid w:val="006047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c">
    <w:name w:val="E-mail Signature"/>
    <w:basedOn w:val="a4"/>
    <w:link w:val="affffd"/>
    <w:uiPriority w:val="99"/>
    <w:semiHidden/>
    <w:unhideWhenUsed/>
    <w:rsid w:val="006047F3"/>
  </w:style>
  <w:style w:type="character" w:customStyle="1" w:styleId="affffd">
    <w:name w:val="Электронная подпись Знак"/>
    <w:basedOn w:val="a5"/>
    <w:link w:val="affffc"/>
    <w:uiPriority w:val="99"/>
    <w:semiHidden/>
    <w:rsid w:val="006047F3"/>
    <w:rPr>
      <w:rFonts w:ascii="Times New Roman" w:hAnsi="Times New Roman"/>
    </w:rPr>
  </w:style>
  <w:style w:type="character" w:styleId="affffe">
    <w:name w:val="FollowedHyperlink"/>
    <w:basedOn w:val="a5"/>
    <w:uiPriority w:val="99"/>
    <w:semiHidden/>
    <w:unhideWhenUsed/>
    <w:rsid w:val="00EC44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l\YandexDisk\&#1048;&#1050;&#1048;&#1058;\Microsoft%20Office\WordTemplates\SFU_ESSAY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F2C657A1BD43528D112DD8AB6A6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5DF2C-7EF2-4374-84DB-DABC6B6A2C38}"/>
      </w:docPartPr>
      <w:docPartBody>
        <w:p w:rsidR="00D94728" w:rsidRDefault="00000000">
          <w:pPr>
            <w:pStyle w:val="95F2C657A1BD43528D112DD8AB6A6FC7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851EB712F943688F32FB4A8BA01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9A98F-E3D0-4641-8C5F-EA7510668E30}"/>
      </w:docPartPr>
      <w:docPartBody>
        <w:p w:rsidR="00D94728" w:rsidRDefault="006910EF" w:rsidP="006910EF">
          <w:pPr>
            <w:pStyle w:val="A4851EB712F943688F32FB4A8BA018AA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F2612CCCE2404B9845B8231200B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10AD9F-76F5-44C2-9906-7B74F46DD47E}"/>
      </w:docPartPr>
      <w:docPartBody>
        <w:p w:rsidR="00D94728" w:rsidRDefault="006910EF" w:rsidP="006910EF">
          <w:pPr>
            <w:pStyle w:val="72F2612CCCE2404B9845B8231200B669"/>
          </w:pPr>
          <w:r>
            <w:t>Пересунько Е. О.</w:t>
          </w:r>
        </w:p>
      </w:docPartBody>
    </w:docPart>
    <w:docPart>
      <w:docPartPr>
        <w:name w:val="FEBF80F2D76446899F3A1F1362460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B66F5-4CEC-49A2-B1C6-7C63CCAF2B4C}"/>
      </w:docPartPr>
      <w:docPartBody>
        <w:p w:rsidR="00D94728" w:rsidRDefault="006910EF" w:rsidP="006910EF">
          <w:pPr>
            <w:pStyle w:val="FEBF80F2D76446899F3A1F136246088E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C0615D0EC24E889FF510DC14B2C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3EE8FE-9164-4A3F-ABE3-F3C5F5E760C8}"/>
      </w:docPartPr>
      <w:docPartBody>
        <w:p w:rsidR="00D94728" w:rsidRDefault="00F543A4" w:rsidP="006910EF">
          <w:pPr>
            <w:pStyle w:val="96C0615D0EC24E889FF510DC14B2C705"/>
          </w:pPr>
          <w:r w:rsidRPr="00FB7011">
            <w:t>202</w:t>
          </w:r>
          <w:r>
            <w:t>4</w:t>
          </w:r>
        </w:p>
      </w:docPartBody>
    </w:docPart>
    <w:docPart>
      <w:docPartPr>
        <w:name w:val="9B640CC07C0843B49B3C70FD931D8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FDD86-087E-4653-8F60-00B1FFEEA7FC}"/>
      </w:docPartPr>
      <w:docPartBody>
        <w:p w:rsidR="00000000" w:rsidRDefault="004C3181" w:rsidP="004C3181">
          <w:pPr>
            <w:pStyle w:val="9B640CC07C0843B49B3C70FD931D83B5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775F630314438D9635FD7475ED4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9A43F-181E-439D-9806-173F3C3C2229}"/>
      </w:docPartPr>
      <w:docPartBody>
        <w:p w:rsidR="00000000" w:rsidRDefault="004C3181" w:rsidP="004C3181">
          <w:pPr>
            <w:pStyle w:val="FE775F630314438D9635FD7475ED48E2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EF"/>
    <w:rsid w:val="00180817"/>
    <w:rsid w:val="001A11BF"/>
    <w:rsid w:val="001E0429"/>
    <w:rsid w:val="001E541E"/>
    <w:rsid w:val="00234324"/>
    <w:rsid w:val="00273622"/>
    <w:rsid w:val="00280BBB"/>
    <w:rsid w:val="002C1EB3"/>
    <w:rsid w:val="00304EE8"/>
    <w:rsid w:val="003923EC"/>
    <w:rsid w:val="003F1A50"/>
    <w:rsid w:val="004372E3"/>
    <w:rsid w:val="004A1375"/>
    <w:rsid w:val="004C3181"/>
    <w:rsid w:val="004C5FB6"/>
    <w:rsid w:val="005025DE"/>
    <w:rsid w:val="005622A3"/>
    <w:rsid w:val="00583869"/>
    <w:rsid w:val="005C12B5"/>
    <w:rsid w:val="00602A1E"/>
    <w:rsid w:val="00615DD5"/>
    <w:rsid w:val="00633B86"/>
    <w:rsid w:val="006361E5"/>
    <w:rsid w:val="006910EF"/>
    <w:rsid w:val="006A6C9A"/>
    <w:rsid w:val="007C2713"/>
    <w:rsid w:val="00811742"/>
    <w:rsid w:val="00920421"/>
    <w:rsid w:val="00981057"/>
    <w:rsid w:val="00985D24"/>
    <w:rsid w:val="009F5FFE"/>
    <w:rsid w:val="00A45F0C"/>
    <w:rsid w:val="00A643FA"/>
    <w:rsid w:val="00B24022"/>
    <w:rsid w:val="00B3356F"/>
    <w:rsid w:val="00B345A4"/>
    <w:rsid w:val="00C774BE"/>
    <w:rsid w:val="00C83C5D"/>
    <w:rsid w:val="00D11328"/>
    <w:rsid w:val="00D561C6"/>
    <w:rsid w:val="00D87B89"/>
    <w:rsid w:val="00D94728"/>
    <w:rsid w:val="00DA3338"/>
    <w:rsid w:val="00DA6233"/>
    <w:rsid w:val="00DB4F8C"/>
    <w:rsid w:val="00DE57CA"/>
    <w:rsid w:val="00DF33DA"/>
    <w:rsid w:val="00E014BF"/>
    <w:rsid w:val="00E15636"/>
    <w:rsid w:val="00E4355C"/>
    <w:rsid w:val="00E6586E"/>
    <w:rsid w:val="00E81C93"/>
    <w:rsid w:val="00E91935"/>
    <w:rsid w:val="00EC0E26"/>
    <w:rsid w:val="00F073D6"/>
    <w:rsid w:val="00F3338F"/>
    <w:rsid w:val="00F543A4"/>
    <w:rsid w:val="00F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3181"/>
    <w:rPr>
      <w:color w:val="666666"/>
    </w:rPr>
  </w:style>
  <w:style w:type="paragraph" w:customStyle="1" w:styleId="95F2C657A1BD43528D112DD8AB6A6FC7">
    <w:name w:val="95F2C657A1BD43528D112DD8AB6A6FC7"/>
  </w:style>
  <w:style w:type="paragraph" w:customStyle="1" w:styleId="A4851EB712F943688F32FB4A8BA018AA">
    <w:name w:val="A4851EB712F943688F32FB4A8BA018AA"/>
    <w:rsid w:val="006910EF"/>
  </w:style>
  <w:style w:type="paragraph" w:customStyle="1" w:styleId="72F2612CCCE2404B9845B8231200B669">
    <w:name w:val="72F2612CCCE2404B9845B8231200B669"/>
    <w:rsid w:val="006910EF"/>
  </w:style>
  <w:style w:type="paragraph" w:customStyle="1" w:styleId="FEBF80F2D76446899F3A1F136246088E">
    <w:name w:val="FEBF80F2D76446899F3A1F136246088E"/>
    <w:rsid w:val="006910EF"/>
  </w:style>
  <w:style w:type="paragraph" w:customStyle="1" w:styleId="96C0615D0EC24E889FF510DC14B2C705">
    <w:name w:val="96C0615D0EC24E889FF510DC14B2C705"/>
    <w:rsid w:val="006910EF"/>
  </w:style>
  <w:style w:type="paragraph" w:customStyle="1" w:styleId="2EEAC3ADE7BE4070AF820BBDB3E16F98">
    <w:name w:val="2EEAC3ADE7BE4070AF820BBDB3E16F98"/>
    <w:rsid w:val="004C3181"/>
  </w:style>
  <w:style w:type="paragraph" w:customStyle="1" w:styleId="05BF84115D974447B911785EE43E7DD6">
    <w:name w:val="05BF84115D974447B911785EE43E7DD6"/>
    <w:rsid w:val="004C3181"/>
  </w:style>
  <w:style w:type="paragraph" w:customStyle="1" w:styleId="841A7034BE504ED28FE9C918DC4E9BAB">
    <w:name w:val="841A7034BE504ED28FE9C918DC4E9BAB"/>
    <w:rsid w:val="00F3338F"/>
  </w:style>
  <w:style w:type="paragraph" w:customStyle="1" w:styleId="DECC0C23DBCD4CFA88A1E24A687DC161">
    <w:name w:val="DECC0C23DBCD4CFA88A1E24A687DC161"/>
    <w:rsid w:val="00F3338F"/>
  </w:style>
  <w:style w:type="paragraph" w:customStyle="1" w:styleId="A3936360310F40C1AEFD8B64E23CDE91">
    <w:name w:val="A3936360310F40C1AEFD8B64E23CDE91"/>
    <w:rsid w:val="004C3181"/>
  </w:style>
  <w:style w:type="paragraph" w:customStyle="1" w:styleId="88E49E950B614D0DAEADDDAC7DB4B279">
    <w:name w:val="88E49E950B614D0DAEADDDAC7DB4B279"/>
    <w:rsid w:val="004C3181"/>
  </w:style>
  <w:style w:type="paragraph" w:customStyle="1" w:styleId="4A411826B84948A2A683E013828A5301">
    <w:name w:val="4A411826B84948A2A683E013828A5301"/>
    <w:rsid w:val="004C3181"/>
  </w:style>
  <w:style w:type="paragraph" w:customStyle="1" w:styleId="D7C02C3BDE5946D19AB08CE982484D11">
    <w:name w:val="D7C02C3BDE5946D19AB08CE982484D11"/>
    <w:rsid w:val="004C3181"/>
  </w:style>
  <w:style w:type="paragraph" w:customStyle="1" w:styleId="9B640CC07C0843B49B3C70FD931D83B5">
    <w:name w:val="9B640CC07C0843B49B3C70FD931D83B5"/>
    <w:rsid w:val="004C3181"/>
  </w:style>
  <w:style w:type="paragraph" w:customStyle="1" w:styleId="FE775F630314438D9635FD7475ED48E2">
    <w:name w:val="FE775F630314438D9635FD7475ED48E2"/>
    <w:rsid w:val="004C3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E724EE-68FF-476F-89E7-5140F6A23712}">
  <we:reference id="wa104380518" version="3.7.0.0" store="ru-RU" storeType="OMEX"/>
  <we:alternateReferences>
    <we:reference id="WA104380518" version="3.7.0.0" store="WA1043805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valuation xmlns="http://schema.officeatwork365.com/2015/evaluation">
  <parameters>officeatworkDocumentPart:U2FsdGVkX1/xClCABHsBA/IIxZQ2SdE3q9mWbjnw8ODMLZkEhxW9LYDAR7D/KK+8JU73fjbrlU0swl/QAqIh508jOv/BeY4TQM5AZK4xLujcWXnj9yMHsZgTZL5m1ZejuvUWVRVZ0hTC3zpnGMihYWyIpkQaoPFNJe4pG0i/9eFtcrgN5lhiNtBAFqMLnr+6Di20PybW9n7cMgzv2TRwFDF/xfvM06HQc8rPfwpfatg9HGVsCc+/R7RX/PYEYMF+fXvoJMy0GpzpaqgElStNCRJqrLJkL+gJzAyMKTmSuyVhLDA8nOdvBcyOGjQSWPu0enr1eYCDkfQIIM+c2UHt1rfpz7X/f+/sEYMd2Jp0Z/XLsi4Myq6I+ztG9vxoWouQ</parameters>
</evaluation>
</file>

<file path=customXml/item3.xml><?xml version="1.0" encoding="utf-8"?>
<documentPropertyPlaceholders xmlns="http://schema.officeatwork.com/2022/documentPropertyPlaceholders">
  <placeholders>officeatworkDocumentPart:U2FsdGVkX19B2wUYvuaeTNAsevlmFsPnBLq00DF3waLSKXJ064bICPfszObKlLye6A1z8E5+iwx7ckqlPm9nMhFxdpwfK4kohJAcQyRaF1Cq2SRaYo0zq1sqFIxlBarBKSlcdCByCLy23MRDJkCado5IUkYFbuo7OjPMBNYIdgF7iuyA5KZ0zuXzWxNYaIT9K9pOBRP8VdjmBf6lfC2s0BpJY8i7J6k64+sjlFt9XLd+mKjnF1SMwjwRyWiNX+bMqpoBDVwebP8qPQRcgDGKQ9lwq2aYqpQhysm+8C7tMPZvzCgnjZwnQqJZojMNVina1DLIsiIbhFGRNyjIrchchQLpQdFRH4erw7HnC4g75w3S4A5mVvxb3iwBPWxpKDzn</placeholders>
</documentPropertyPlaceholders>
</file>

<file path=customXml/item4.xml><?xml version="1.0" encoding="utf-8"?>
<dataConnections xmlns="http://schema.officeatwork365.com/2015/dataConnections">
  <definitions>officeatworkDocumentPart: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</definitions>
</dataConnections>
</file>

<file path=customXml/item5.xml><?xml version="1.0" encoding="utf-8"?>
<designSettings xmlns="http://schema.officeatwork365.com/2015/designSettings">
  <settings>officeatworkDocumentPart:U2FsdGVkX18Qz8vyNUB9BgBJ99x9ajSrOnaU0tQBfsGvEU1jXpv8H5Lg+WTZ2RCgGje3+lp2Xe1YWJ5HXoQyyg==</settings>
</designSettings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0F0D6-7E04-4C92-B15F-9ACFC18806AC}">
  <ds:schemaRefs>
    <ds:schemaRef ds:uri="http://schema.officeatwork365.com/2015/evaluation"/>
  </ds:schemaRefs>
</ds:datastoreItem>
</file>

<file path=customXml/itemProps3.xml><?xml version="1.0" encoding="utf-8"?>
<ds:datastoreItem xmlns:ds="http://schemas.openxmlformats.org/officeDocument/2006/customXml" ds:itemID="{5E485974-D2AF-4E4C-AF42-97D3871AD03E}">
  <ds:schemaRefs>
    <ds:schemaRef ds:uri="http://schema.officeatwork.com/2022/documentPropertyPlaceholders"/>
  </ds:schemaRefs>
</ds:datastoreItem>
</file>

<file path=customXml/itemProps4.xml><?xml version="1.0" encoding="utf-8"?>
<ds:datastoreItem xmlns:ds="http://schemas.openxmlformats.org/officeDocument/2006/customXml" ds:itemID="{DB81A338-3A7A-4C03-A1FD-07905EC2D409}">
  <ds:schemaRefs>
    <ds:schemaRef ds:uri="http://schema.officeatwork365.com/2015/dataConnections"/>
  </ds:schemaRefs>
</ds:datastoreItem>
</file>

<file path=customXml/itemProps5.xml><?xml version="1.0" encoding="utf-8"?>
<ds:datastoreItem xmlns:ds="http://schemas.openxmlformats.org/officeDocument/2006/customXml" ds:itemID="{4CCE6614-A151-44A0-93EC-8340E605D4D7}">
  <ds:schemaRefs>
    <ds:schemaRef ds:uri="http://schema.officeatwork365.com/2015/designSett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SFU_ESSAY_1.dotx</Template>
  <TotalTime>840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</dc:creator>
  <cp:keywords/>
  <dc:description/>
  <cp:lastModifiedBy>Александр Лысаковский</cp:lastModifiedBy>
  <cp:revision>423</cp:revision>
  <cp:lastPrinted>2025-02-22T08:16:00Z</cp:lastPrinted>
  <dcterms:created xsi:type="dcterms:W3CDTF">2024-10-21T15:44:00Z</dcterms:created>
  <dcterms:modified xsi:type="dcterms:W3CDTF">2025-02-22T08:22:00Z</dcterms:modified>
</cp:coreProperties>
</file>