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 w:rsidR="00203346" w14:paraId="377E4A04" w14:textId="77777777" w:rsidTr="00343771">
        <w:tc>
          <w:tcPr>
            <w:tcW w:w="9638" w:type="dxa"/>
            <w:gridSpan w:val="6"/>
          </w:tcPr>
          <w:p w14:paraId="2F2B9EF8" w14:textId="77777777" w:rsidR="00203346" w:rsidRPr="00107562" w:rsidRDefault="00203346" w:rsidP="00107562">
            <w:pPr>
              <w:jc w:val="center"/>
              <w:rPr>
                <w:sz w:val="24"/>
                <w:szCs w:val="24"/>
              </w:rPr>
            </w:pPr>
            <w:r w:rsidRPr="00D77F9B">
              <w:t>Министерство науки и высшего образования РФ</w:t>
            </w:r>
          </w:p>
        </w:tc>
      </w:tr>
      <w:tr w:rsidR="00203346" w14:paraId="6F6FF71A" w14:textId="77777777" w:rsidTr="00343771">
        <w:tc>
          <w:tcPr>
            <w:tcW w:w="9638" w:type="dxa"/>
            <w:gridSpan w:val="6"/>
          </w:tcPr>
          <w:p w14:paraId="02EA3E98" w14:textId="77777777" w:rsidR="00203346" w:rsidRDefault="00203346" w:rsidP="00203346">
            <w:pPr>
              <w:jc w:val="center"/>
            </w:pPr>
            <w:r w:rsidRPr="00203346">
              <w:t>Федеральное государственное автономное</w:t>
            </w:r>
          </w:p>
        </w:tc>
      </w:tr>
      <w:tr w:rsidR="00203346" w14:paraId="60E1A7B4" w14:textId="77777777" w:rsidTr="00343771">
        <w:tc>
          <w:tcPr>
            <w:tcW w:w="9638" w:type="dxa"/>
            <w:gridSpan w:val="6"/>
          </w:tcPr>
          <w:p w14:paraId="35678EE5" w14:textId="77777777" w:rsidR="00203346" w:rsidRDefault="00203346" w:rsidP="00203346">
            <w:pPr>
              <w:jc w:val="center"/>
            </w:pPr>
            <w:r w:rsidRPr="00203346">
              <w:t>образовательное учреждение высшего образования</w:t>
            </w:r>
          </w:p>
        </w:tc>
      </w:tr>
      <w:tr w:rsidR="00203346" w14:paraId="2698351D" w14:textId="77777777" w:rsidTr="00343771">
        <w:tc>
          <w:tcPr>
            <w:tcW w:w="9638" w:type="dxa"/>
            <w:gridSpan w:val="6"/>
          </w:tcPr>
          <w:p w14:paraId="4BEB8D4A" w14:textId="77777777" w:rsidR="00203346" w:rsidRPr="00807EEA" w:rsidRDefault="00203346" w:rsidP="00203346">
            <w:pPr>
              <w:jc w:val="center"/>
              <w:rPr>
                <w:b/>
                <w:bCs/>
              </w:rPr>
            </w:pPr>
            <w:r w:rsidRPr="00807EEA">
              <w:rPr>
                <w:b/>
                <w:bCs/>
              </w:rPr>
              <w:t>«СИБИРСКИЙ ФЕДЕРАЛЬНЫЙ УНИВЕРСИТЕТ»</w:t>
            </w:r>
          </w:p>
        </w:tc>
      </w:tr>
      <w:tr w:rsidR="00203346" w14:paraId="31F0C382" w14:textId="77777777" w:rsidTr="00343771">
        <w:tc>
          <w:tcPr>
            <w:tcW w:w="9638" w:type="dxa"/>
            <w:gridSpan w:val="6"/>
          </w:tcPr>
          <w:p w14:paraId="383A5C39" w14:textId="77777777" w:rsidR="00203346" w:rsidRDefault="00203346" w:rsidP="00E009C9"/>
        </w:tc>
      </w:tr>
      <w:tr w:rsidR="002247D9" w14:paraId="3677ADD2" w14:textId="77777777" w:rsidTr="00343771">
        <w:sdt>
          <w:sdtPr>
            <w:alias w:val="Институт"/>
            <w:tag w:val="Институт"/>
            <w:id w:val="-55092808"/>
            <w:placeholder>
              <w:docPart w:val="3FBE3A74DF6847779FDFC186C27C4098"/>
            </w:placeholder>
            <w:text/>
          </w:sdtPr>
          <w:sdtContent>
            <w:tc>
              <w:tcPr>
                <w:tcW w:w="9638" w:type="dxa"/>
                <w:gridSpan w:val="6"/>
                <w:tcBorders>
                  <w:bottom w:val="single" w:sz="4" w:space="0" w:color="auto"/>
                </w:tcBorders>
              </w:tcPr>
              <w:p w14:paraId="7C893308" w14:textId="77777777" w:rsidR="002247D9" w:rsidRDefault="00807EEA" w:rsidP="00480C27">
                <w:pPr>
                  <w:jc w:val="center"/>
                </w:pPr>
                <w:r w:rsidRPr="00807EEA">
                  <w:t>Институт космических и информационных технологий</w:t>
                </w:r>
              </w:p>
            </w:tc>
          </w:sdtContent>
        </w:sdt>
      </w:tr>
      <w:tr w:rsidR="00203346" w14:paraId="400762A9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28542B21" w14:textId="77777777" w:rsidR="00203346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институт</w:t>
            </w:r>
          </w:p>
        </w:tc>
      </w:tr>
      <w:tr w:rsidR="001F4DAC" w14:paraId="79B6DB3E" w14:textId="77777777" w:rsidTr="00343771">
        <w:tc>
          <w:tcPr>
            <w:tcW w:w="9638" w:type="dxa"/>
            <w:gridSpan w:val="6"/>
            <w:tcBorders>
              <w:bottom w:val="single" w:sz="4" w:space="0" w:color="auto"/>
            </w:tcBorders>
          </w:tcPr>
          <w:sdt>
            <w:sdtPr>
              <w:alias w:val="Кафедра"/>
              <w:tag w:val="Кафедра"/>
              <w:id w:val="-120006703"/>
              <w:placeholder>
                <w:docPart w:val="3FBE3A74DF6847779FDFC186C27C4098"/>
              </w:placeholder>
              <w:text/>
            </w:sdtPr>
            <w:sdtContent>
              <w:p w14:paraId="7660C6C8" w14:textId="77777777" w:rsidR="001F4DAC" w:rsidRDefault="00807EEA" w:rsidP="00480C27">
                <w:pPr>
                  <w:jc w:val="center"/>
                </w:pPr>
                <w:r w:rsidRPr="00807EEA">
                  <w:t>Программная инженерия</w:t>
                </w:r>
              </w:p>
            </w:sdtContent>
          </w:sdt>
        </w:tc>
      </w:tr>
      <w:tr w:rsidR="001F4DAC" w14:paraId="34621EA2" w14:textId="77777777" w:rsidTr="00343771">
        <w:tc>
          <w:tcPr>
            <w:tcW w:w="9638" w:type="dxa"/>
            <w:gridSpan w:val="6"/>
            <w:tcBorders>
              <w:top w:val="single" w:sz="4" w:space="0" w:color="auto"/>
            </w:tcBorders>
          </w:tcPr>
          <w:p w14:paraId="7705CBA3" w14:textId="77777777" w:rsidR="001F4DAC" w:rsidRPr="001F4DAC" w:rsidRDefault="001F4DAC" w:rsidP="001F4DAC">
            <w:pPr>
              <w:jc w:val="center"/>
              <w:rPr>
                <w:sz w:val="20"/>
                <w:szCs w:val="20"/>
              </w:rPr>
            </w:pPr>
            <w:r w:rsidRPr="001F4DAC">
              <w:rPr>
                <w:sz w:val="20"/>
                <w:szCs w:val="20"/>
              </w:rPr>
              <w:t>кафедра</w:t>
            </w:r>
          </w:p>
        </w:tc>
      </w:tr>
      <w:tr w:rsidR="00107562" w14:paraId="69F02FDF" w14:textId="77777777" w:rsidTr="00343771">
        <w:tc>
          <w:tcPr>
            <w:tcW w:w="9638" w:type="dxa"/>
            <w:gridSpan w:val="6"/>
          </w:tcPr>
          <w:p w14:paraId="333DEE6A" w14:textId="77777777" w:rsidR="00107562" w:rsidRPr="00C303B2" w:rsidRDefault="00107562" w:rsidP="009548A5"/>
        </w:tc>
      </w:tr>
      <w:tr w:rsidR="00107562" w:rsidRPr="00107562" w14:paraId="6EEB235C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697646" w14:textId="77777777" w:rsidR="00107562" w:rsidRPr="00470539" w:rsidRDefault="00107562" w:rsidP="009548A5"/>
        </w:tc>
      </w:tr>
      <w:tr w:rsidR="00C303B2" w:rsidRPr="00107562" w14:paraId="36937542" w14:textId="77777777" w:rsidTr="00466F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B868A6" w14:textId="77777777" w:rsidR="00C303B2" w:rsidRPr="00C303B2" w:rsidRDefault="00C303B2" w:rsidP="009548A5"/>
        </w:tc>
      </w:tr>
      <w:tr w:rsidR="00DF7C89" w:rsidRPr="00107562" w14:paraId="5206E7BB" w14:textId="77777777" w:rsidTr="00B677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062D5B" w14:textId="77777777" w:rsidR="00DF7C89" w:rsidRPr="00C303B2" w:rsidRDefault="00DF7C89" w:rsidP="009548A5"/>
        </w:tc>
      </w:tr>
      <w:tr w:rsidR="00107562" w:rsidRPr="00107562" w14:paraId="632DBE70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F4CB72" w14:textId="77777777" w:rsidR="00107562" w:rsidRPr="00C303B2" w:rsidRDefault="00107562" w:rsidP="009548A5"/>
        </w:tc>
      </w:tr>
      <w:tr w:rsidR="00C303B2" w:rsidRPr="00107562" w14:paraId="4143932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FA96C" w14:textId="77777777" w:rsidR="00C303B2" w:rsidRPr="00C303B2" w:rsidRDefault="00C303B2" w:rsidP="009548A5"/>
        </w:tc>
      </w:tr>
      <w:tr w:rsidR="00C303B2" w:rsidRPr="00107562" w14:paraId="1563806A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7180B5" w14:textId="77777777" w:rsidR="00C303B2" w:rsidRPr="00C303B2" w:rsidRDefault="00C303B2" w:rsidP="009548A5"/>
        </w:tc>
      </w:tr>
      <w:tr w:rsidR="00C303B2" w:rsidRPr="00107562" w14:paraId="7523E144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422220" w14:textId="77777777" w:rsidR="00C303B2" w:rsidRPr="00C303B2" w:rsidRDefault="00C303B2" w:rsidP="009548A5"/>
        </w:tc>
      </w:tr>
      <w:tr w:rsidR="00C303B2" w:rsidRPr="00107562" w14:paraId="36A34A72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85DE04" w14:textId="77777777" w:rsidR="00C303B2" w:rsidRPr="007B4C94" w:rsidRDefault="00C303B2" w:rsidP="007B4C94"/>
        </w:tc>
      </w:tr>
      <w:tr w:rsidR="00BA7359" w:rsidRPr="00107562" w14:paraId="0FF6FFE9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6BCF28" w14:textId="77777777" w:rsidR="00BA7359" w:rsidRPr="004D13C8" w:rsidRDefault="00BA7359" w:rsidP="004D13C8"/>
        </w:tc>
      </w:tr>
      <w:tr w:rsidR="00470539" w:rsidRPr="00107562" w14:paraId="30FD5432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C440F9" w14:textId="77777777" w:rsidR="00470539" w:rsidRPr="00470539" w:rsidRDefault="00470539" w:rsidP="00470539">
            <w:pPr>
              <w:jc w:val="center"/>
              <w:rPr>
                <w:b/>
                <w:bCs/>
              </w:rPr>
            </w:pPr>
            <w:r w:rsidRPr="00470539">
              <w:rPr>
                <w:b/>
                <w:bCs/>
              </w:rPr>
              <w:t>ОТЧЕТ О ПРАКТИЧЕСКОЙ РАБОТЕ</w:t>
            </w:r>
          </w:p>
        </w:tc>
      </w:tr>
      <w:bookmarkStart w:id="0" w:name="TitleThemeName"/>
      <w:tr w:rsidR="00470539" w:rsidRPr="00107562" w14:paraId="1BD718CD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3BD70" w14:textId="1E13A46D" w:rsidR="00470539" w:rsidRPr="004B197A" w:rsidRDefault="00D610E5" w:rsidP="00470539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kern w:val="0"/>
                </w:rPr>
                <w:alias w:val="Тема практической"/>
                <w:tag w:val="Тема практической"/>
                <w:id w:val="1819542302"/>
                <w:placeholder>
                  <w:docPart w:val="8CB5D04617D74709A50BC0175744455A"/>
                </w:placeholder>
                <w:text/>
              </w:sdtPr>
              <w:sdtContent>
                <w:r w:rsidR="00106BF8" w:rsidRPr="00106BF8">
                  <w:rPr>
                    <w:kern w:val="0"/>
                  </w:rPr>
                  <w:t>Основы языка определения данных</w:t>
                </w:r>
              </w:sdtContent>
            </w:sdt>
            <w:bookmarkEnd w:id="0"/>
          </w:p>
        </w:tc>
      </w:tr>
      <w:tr w:rsidR="00470539" w:rsidRPr="00107562" w14:paraId="01248866" w14:textId="77777777" w:rsidTr="004705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F4346" w14:textId="77777777" w:rsidR="00470539" w:rsidRPr="00107562" w:rsidRDefault="00470539" w:rsidP="00470539">
            <w:pPr>
              <w:jc w:val="center"/>
            </w:pPr>
            <w:r>
              <w:rPr>
                <w:sz w:val="20"/>
                <w:szCs w:val="20"/>
              </w:rPr>
              <w:t>тема</w:t>
            </w:r>
          </w:p>
        </w:tc>
      </w:tr>
      <w:tr w:rsidR="00470539" w:rsidRPr="00107562" w14:paraId="6EBB3A51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91501C" w14:textId="77777777" w:rsidR="00470539" w:rsidRPr="00107562" w:rsidRDefault="00470539" w:rsidP="00470539"/>
        </w:tc>
      </w:tr>
      <w:tr w:rsidR="00470539" w:rsidRPr="00107562" w14:paraId="1FA72F19" w14:textId="77777777" w:rsidTr="00CB36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B93807" w14:textId="77777777" w:rsidR="00470539" w:rsidRPr="00107562" w:rsidRDefault="00470539" w:rsidP="00470539"/>
        </w:tc>
      </w:tr>
      <w:tr w:rsidR="00470539" w:rsidRPr="00107562" w14:paraId="3E34802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C6A1A7" w14:textId="77777777" w:rsidR="00470539" w:rsidRPr="00107562" w:rsidRDefault="00470539" w:rsidP="00470539"/>
        </w:tc>
      </w:tr>
      <w:tr w:rsidR="00470539" w:rsidRPr="00107562" w14:paraId="270EEB4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241A39" w14:textId="77777777" w:rsidR="00470539" w:rsidRPr="00107562" w:rsidRDefault="00470539" w:rsidP="00470539"/>
        </w:tc>
      </w:tr>
      <w:tr w:rsidR="00470539" w:rsidRPr="00107562" w14:paraId="1584F08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65C6B6" w14:textId="77777777" w:rsidR="00470539" w:rsidRPr="00107562" w:rsidRDefault="00470539" w:rsidP="00470539"/>
        </w:tc>
      </w:tr>
      <w:tr w:rsidR="00470539" w:rsidRPr="00107562" w14:paraId="5F4CEB35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0B9481" w14:textId="77777777" w:rsidR="00470539" w:rsidRPr="00107562" w:rsidRDefault="00470539" w:rsidP="00470539"/>
        </w:tc>
      </w:tr>
      <w:tr w:rsidR="00470539" w:rsidRPr="00107562" w14:paraId="7D38A32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841FF" w14:textId="77777777" w:rsidR="00470539" w:rsidRPr="00107562" w:rsidRDefault="00470539" w:rsidP="00470539"/>
        </w:tc>
      </w:tr>
      <w:tr w:rsidR="00470539" w:rsidRPr="00107562" w14:paraId="5D78BEC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D744D8" w14:textId="77777777" w:rsidR="00470539" w:rsidRPr="00107562" w:rsidRDefault="00470539" w:rsidP="00470539"/>
        </w:tc>
      </w:tr>
      <w:tr w:rsidR="00470539" w:rsidRPr="00107562" w14:paraId="72F1F7D7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C3AB300" w14:textId="77777777" w:rsidR="00470539" w:rsidRPr="00107562" w:rsidRDefault="00470539" w:rsidP="00470539"/>
        </w:tc>
      </w:tr>
      <w:tr w:rsidR="00470539" w:rsidRPr="00107562" w14:paraId="5A9C8CEE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BDE239" w14:textId="77777777" w:rsidR="00470539" w:rsidRPr="00107562" w:rsidRDefault="00470539" w:rsidP="00470539"/>
        </w:tc>
      </w:tr>
      <w:tr w:rsidR="00470539" w:rsidRPr="00107562" w14:paraId="5F64AFCD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2D779B3" w14:textId="77777777" w:rsidR="00470539" w:rsidRPr="00107562" w:rsidRDefault="00470539" w:rsidP="00470539"/>
        </w:tc>
      </w:tr>
      <w:tr w:rsidR="00470539" w:rsidRPr="00107562" w14:paraId="412379D8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B93B44" w14:textId="77777777" w:rsidR="00470539" w:rsidRPr="00107562" w:rsidRDefault="00470539" w:rsidP="00470539"/>
        </w:tc>
      </w:tr>
      <w:tr w:rsidR="00470539" w:rsidRPr="00107562" w14:paraId="4A39419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061AA8" w14:textId="77777777" w:rsidR="00470539" w:rsidRPr="00107562" w:rsidRDefault="00470539" w:rsidP="00470539"/>
        </w:tc>
      </w:tr>
      <w:tr w:rsidR="00470539" w:rsidRPr="00107562" w14:paraId="2D94D3A8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957421" w14:textId="77777777" w:rsidR="00470539" w:rsidRPr="00107562" w:rsidRDefault="00470539" w:rsidP="00470539"/>
        </w:tc>
      </w:tr>
      <w:tr w:rsidR="00470539" w:rsidRPr="00107562" w14:paraId="3094D770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889A50" w14:textId="77777777" w:rsidR="00470539" w:rsidRPr="00107562" w:rsidRDefault="00470539" w:rsidP="00470539"/>
        </w:tc>
      </w:tr>
      <w:tr w:rsidR="00470539" w:rsidRPr="00107562" w14:paraId="4BAE1408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19BE80" w14:textId="77777777" w:rsidR="00470539" w:rsidRPr="00107562" w:rsidRDefault="00470539" w:rsidP="00470539"/>
        </w:tc>
      </w:tr>
      <w:tr w:rsidR="00470539" w:rsidRPr="00107562" w14:paraId="50217AAF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3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6772" w14:textId="77777777" w:rsidR="00470539" w:rsidRPr="00107562" w:rsidRDefault="00470539" w:rsidP="00470539">
            <w:r>
              <w:t>Преподаватель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4E479DF" w14:textId="77777777" w:rsidR="00470539" w:rsidRPr="00A623E8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right w:val="nil"/>
            </w:tcBorders>
          </w:tcPr>
          <w:p w14:paraId="2C244AC9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755D4A5" w14:textId="77777777" w:rsidR="00470539" w:rsidRPr="00A623E8" w:rsidRDefault="00470539" w:rsidP="00470539">
            <w:pPr>
              <w:jc w:val="center"/>
            </w:pPr>
          </w:p>
        </w:tc>
        <w:sdt>
          <w:sdtPr>
            <w:alias w:val="Преподаватель. Фамилия, инициалы"/>
            <w:tag w:val="Преподаватель. Фамилия, инициалы"/>
            <w:id w:val="2052420955"/>
            <w:placeholder>
              <w:docPart w:val="1C86AC3290DE482E8373B3DE126F5535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right w:val="nil"/>
                </w:tcBorders>
              </w:tcPr>
              <w:p w14:paraId="02CB6655" w14:textId="77777777" w:rsidR="00470539" w:rsidRPr="00107562" w:rsidRDefault="00FD0F87" w:rsidP="00DE076A">
                <w:pPr>
                  <w:jc w:val="left"/>
                </w:pPr>
                <w:r>
                  <w:t xml:space="preserve">А. Д. </w:t>
                </w:r>
                <w:proofErr w:type="spellStart"/>
                <w:r>
                  <w:t>Вожжов</w:t>
                </w:r>
                <w:proofErr w:type="spellEnd"/>
              </w:p>
            </w:tc>
          </w:sdtContent>
        </w:sdt>
      </w:tr>
      <w:tr w:rsidR="00470539" w:rsidRPr="00107562" w14:paraId="1F7FA1A1" w14:textId="77777777" w:rsidTr="00C303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4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C6112" w14:textId="77777777" w:rsidR="00470539" w:rsidRPr="00107562" w:rsidRDefault="00470539" w:rsidP="00470539"/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6BD4C3AE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left w:val="nil"/>
              <w:bottom w:val="nil"/>
              <w:right w:val="nil"/>
            </w:tcBorders>
          </w:tcPr>
          <w:p w14:paraId="5C63E9BD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00AD77F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left w:val="nil"/>
              <w:bottom w:val="nil"/>
              <w:right w:val="nil"/>
            </w:tcBorders>
          </w:tcPr>
          <w:p w14:paraId="3AF9E2D4" w14:textId="77777777" w:rsidR="00470539" w:rsidRPr="00343771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8D50E1">
              <w:rPr>
                <w:sz w:val="20"/>
                <w:szCs w:val="20"/>
              </w:rPr>
              <w:t>нициалы, фамилия</w:t>
            </w:r>
          </w:p>
        </w:tc>
      </w:tr>
      <w:tr w:rsidR="00470539" w:rsidRPr="00107562" w14:paraId="7C5BF9AF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7E6870F4" w14:textId="77777777" w:rsidR="00470539" w:rsidRPr="00107562" w:rsidRDefault="00470539" w:rsidP="00470539">
            <w:r>
              <w:t>Студент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24E2F" w14:textId="77777777" w:rsidR="00470539" w:rsidRPr="00107562" w:rsidRDefault="00DE076A" w:rsidP="00470539">
            <w:r>
              <w:t>КИ23-17/1б, </w:t>
            </w:r>
            <w:r w:rsidRPr="00DE076A">
              <w:t>032320521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443E1932" w14:textId="77777777" w:rsidR="00470539" w:rsidRPr="00107562" w:rsidRDefault="00470539" w:rsidP="00470539">
            <w:pPr>
              <w:jc w:val="center"/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96EE1" w14:textId="77777777" w:rsidR="00470539" w:rsidRPr="00107562" w:rsidRDefault="00470539" w:rsidP="00470539">
            <w:pPr>
              <w:jc w:val="center"/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0AFF6DCE" w14:textId="77777777" w:rsidR="00470539" w:rsidRPr="00107562" w:rsidRDefault="00470539" w:rsidP="00470539">
            <w:pPr>
              <w:jc w:val="center"/>
            </w:pPr>
          </w:p>
        </w:tc>
        <w:sdt>
          <w:sdtPr>
            <w:alias w:val="Студент. Фамилия, инициалы"/>
            <w:tag w:val="Студент. Фамилия, инициалы"/>
            <w:id w:val="1657257502"/>
            <w:placeholder>
              <w:docPart w:val="3C5896EFAE3B4E349EEB7155F94F64C7"/>
            </w:placeholder>
            <w:text/>
          </w:sdtPr>
          <w:sdtContent>
            <w:tc>
              <w:tcPr>
                <w:tcW w:w="25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42436EE" w14:textId="77777777" w:rsidR="00470539" w:rsidRPr="00107562" w:rsidRDefault="00FD0F87" w:rsidP="00DE076A">
                <w:pPr>
                  <w:jc w:val="left"/>
                </w:pPr>
                <w:r>
                  <w:t xml:space="preserve">А. С. </w:t>
                </w:r>
                <w:r w:rsidR="00470539">
                  <w:t>Лысаковский</w:t>
                </w:r>
              </w:p>
            </w:tc>
          </w:sdtContent>
        </w:sdt>
      </w:tr>
      <w:tr w:rsidR="00470539" w:rsidRPr="00107562" w14:paraId="13057BC6" w14:textId="77777777" w:rsidTr="009B46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6F86BBBD" w14:textId="77777777" w:rsidR="00470539" w:rsidRPr="00107562" w:rsidRDefault="00470539" w:rsidP="00470539"/>
        </w:tc>
        <w:tc>
          <w:tcPr>
            <w:tcW w:w="3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D2398" w14:textId="77777777" w:rsidR="00470539" w:rsidRPr="00373FCE" w:rsidRDefault="00470539" w:rsidP="004705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4AB4148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F4306F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A1060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2AF304E4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F6E40" w14:textId="77777777" w:rsidR="00470539" w:rsidRPr="008D50E1" w:rsidRDefault="00470539" w:rsidP="00470539">
            <w:pPr>
              <w:jc w:val="center"/>
              <w:rPr>
                <w:sz w:val="20"/>
                <w:szCs w:val="20"/>
              </w:rPr>
            </w:pPr>
            <w:r w:rsidRPr="00FD615D">
              <w:rPr>
                <w:sz w:val="20"/>
                <w:szCs w:val="20"/>
              </w:rPr>
              <w:t>инициалы, фамилия</w:t>
            </w:r>
          </w:p>
        </w:tc>
      </w:tr>
      <w:tr w:rsidR="00470539" w:rsidRPr="00107562" w14:paraId="0341A2C2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6A0B55" w14:textId="77777777" w:rsidR="00470539" w:rsidRPr="00107562" w:rsidRDefault="00470539" w:rsidP="00470539"/>
        </w:tc>
      </w:tr>
      <w:tr w:rsidR="00470539" w:rsidRPr="00107562" w14:paraId="0FFFEB5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0DAF04" w14:textId="77777777" w:rsidR="00470539" w:rsidRPr="00107562" w:rsidRDefault="00470539" w:rsidP="00470539"/>
        </w:tc>
      </w:tr>
      <w:tr w:rsidR="00470539" w:rsidRPr="00107562" w14:paraId="03E11073" w14:textId="77777777" w:rsidTr="003437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3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F38277" w14:textId="77777777" w:rsidR="00470539" w:rsidRPr="00107562" w:rsidRDefault="00470539" w:rsidP="00470539">
            <w:pPr>
              <w:jc w:val="center"/>
            </w:pPr>
            <w:r>
              <w:t xml:space="preserve">Красноярск </w:t>
            </w:r>
            <w:sdt>
              <w:sdtPr>
                <w:alias w:val="Титульник. Дата"/>
                <w:tag w:val="Титульник. Дата"/>
                <w:id w:val="338363742"/>
                <w:placeholder>
                  <w:docPart w:val="6A4B8A6250E14D0AB4AEBD25B09DEE91"/>
                </w:placeholder>
                <w15:color w:val="000000"/>
                <w:date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r w:rsidR="006F4476">
                  <w:t>2025</w:t>
                </w:r>
              </w:sdtContent>
            </w:sdt>
          </w:p>
        </w:tc>
      </w:tr>
    </w:tbl>
    <w:p w14:paraId="6C40B549" w14:textId="77777777" w:rsidR="008F24DB" w:rsidRPr="008F24DB" w:rsidRDefault="00F47208" w:rsidP="00B738F0">
      <w:pPr>
        <w:pStyle w:val="1"/>
      </w:pPr>
      <w:r w:rsidRPr="008F24DB">
        <w:lastRenderedPageBreak/>
        <w:t>ВВЕДЕНИЕ</w:t>
      </w:r>
    </w:p>
    <w:p w14:paraId="0977A37D" w14:textId="77777777" w:rsidR="005F1304" w:rsidRPr="008F24DB" w:rsidRDefault="00432F37" w:rsidP="008F24DB">
      <w:pPr>
        <w:pStyle w:val="2"/>
      </w:pPr>
      <w:r w:rsidRPr="008F24DB">
        <w:t>Цель работы</w:t>
      </w:r>
    </w:p>
    <w:p w14:paraId="4DC7B086" w14:textId="11767ACC" w:rsidR="008B2E19" w:rsidRPr="00FC2D70" w:rsidRDefault="00FC2D70" w:rsidP="006F4476">
      <w:pPr>
        <w:pStyle w:val="af8"/>
      </w:pPr>
      <w:r w:rsidRPr="00FC2D70">
        <w:t>Изучить теоретический материал по</w:t>
      </w:r>
      <w:r w:rsidR="00843F09" w:rsidRPr="00843F09">
        <w:t xml:space="preserve"> </w:t>
      </w:r>
      <w:r w:rsidR="00843F09">
        <w:t>теме «</w:t>
      </w:r>
      <w:r w:rsidR="00EE72A7">
        <w:fldChar w:fldCharType="begin"/>
      </w:r>
      <w:r w:rsidR="00EE72A7">
        <w:instrText xml:space="preserve"> REF TitleThemeName \h </w:instrText>
      </w:r>
      <w:r w:rsidR="00EE72A7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1749070919"/>
          <w:placeholder>
            <w:docPart w:val="032D566A82D447FC9B75401FA4B24077"/>
          </w:placeholder>
          <w:text/>
        </w:sdtPr>
        <w:sdtContent>
          <w:r w:rsidR="00791CCE" w:rsidRPr="00106BF8">
            <w:rPr>
              <w:kern w:val="0"/>
            </w:rPr>
            <w:t>Основы языка определения данных</w:t>
          </w:r>
        </w:sdtContent>
      </w:sdt>
      <w:r w:rsidR="00EE72A7">
        <w:fldChar w:fldCharType="end"/>
      </w:r>
      <w:r w:rsidR="00843F09">
        <w:t>»</w:t>
      </w:r>
      <w:r w:rsidRPr="00FC2D70">
        <w:t>.</w:t>
      </w:r>
      <w:r w:rsidR="00843F09">
        <w:t xml:space="preserve"> Выполнить задания.</w:t>
      </w:r>
    </w:p>
    <w:p w14:paraId="00CBF4C7" w14:textId="77777777" w:rsidR="00432F37" w:rsidRDefault="00432F37" w:rsidP="008F24DB">
      <w:pPr>
        <w:pStyle w:val="2"/>
      </w:pPr>
      <w:r>
        <w:t>Задачи</w:t>
      </w:r>
    </w:p>
    <w:p w14:paraId="2B7A1F94" w14:textId="77777777" w:rsidR="00E91235" w:rsidRDefault="00E91235" w:rsidP="006F4476">
      <w:pPr>
        <w:pStyle w:val="af8"/>
      </w:pPr>
      <w:r>
        <w:t>В рамках данной практической работы необходимо выполнить следующие задачи:</w:t>
      </w:r>
    </w:p>
    <w:p w14:paraId="071A4DD5" w14:textId="77777777" w:rsidR="00E91235" w:rsidRDefault="00E91235" w:rsidP="00EE72A7">
      <w:pPr>
        <w:pStyle w:val="a2"/>
      </w:pPr>
      <w:r>
        <w:t>изучить теоретический материал по предложенной теме;</w:t>
      </w:r>
    </w:p>
    <w:p w14:paraId="172893EC" w14:textId="77777777" w:rsidR="00E91235" w:rsidRDefault="00E91235" w:rsidP="00EE72A7">
      <w:pPr>
        <w:pStyle w:val="a2"/>
      </w:pPr>
      <w:r>
        <w:t>выполнить задание;</w:t>
      </w:r>
    </w:p>
    <w:p w14:paraId="0ABF9506" w14:textId="77777777" w:rsidR="00ED1F73" w:rsidRPr="006F4476" w:rsidRDefault="00E91235" w:rsidP="00EE72A7">
      <w:pPr>
        <w:pStyle w:val="a2"/>
        <w:rPr>
          <w:lang w:val="en-US"/>
        </w:rPr>
      </w:pPr>
      <w:r>
        <w:t>предоставить отчёт преподавателю.</w:t>
      </w:r>
    </w:p>
    <w:p w14:paraId="72C4BF8F" w14:textId="77777777" w:rsidR="00255425" w:rsidRDefault="00255425" w:rsidP="008F24DB">
      <w:pPr>
        <w:pStyle w:val="2"/>
      </w:pPr>
      <w:r>
        <w:t>Задание</w:t>
      </w:r>
    </w:p>
    <w:p w14:paraId="00F5D83D" w14:textId="77777777" w:rsidR="00255425" w:rsidRPr="001B70CE" w:rsidRDefault="00255425" w:rsidP="006F4476">
      <w:pPr>
        <w:pStyle w:val="af8"/>
      </w:pPr>
      <w:r w:rsidRPr="001B70CE">
        <w:t>Задание данной практической работы состоит из 4 частей:</w:t>
      </w:r>
    </w:p>
    <w:p w14:paraId="664B1517" w14:textId="0868C6F2" w:rsidR="006F4476" w:rsidRDefault="00EE72A7" w:rsidP="00EE72A7">
      <w:pPr>
        <w:pStyle w:val="a2"/>
        <w:numPr>
          <w:ilvl w:val="0"/>
          <w:numId w:val="17"/>
        </w:numPr>
      </w:pPr>
      <w:r>
        <w:t>Выполнить задания из главы 5 из книги на е-курсах.</w:t>
      </w:r>
    </w:p>
    <w:p w14:paraId="69750B9D" w14:textId="77777777" w:rsidR="006F4476" w:rsidRPr="006F4476" w:rsidRDefault="006F4476" w:rsidP="00EE72A7">
      <w:pPr>
        <w:pStyle w:val="a2"/>
        <w:numPr>
          <w:ilvl w:val="0"/>
          <w:numId w:val="0"/>
        </w:numPr>
        <w:ind w:left="936"/>
      </w:pPr>
    </w:p>
    <w:p w14:paraId="4A4B7454" w14:textId="77777777" w:rsidR="003E5C02" w:rsidRDefault="003E5C02" w:rsidP="00EE72A7">
      <w:pPr>
        <w:pStyle w:val="a2"/>
      </w:pPr>
      <w:r>
        <w:br w:type="page"/>
      </w:r>
    </w:p>
    <w:p w14:paraId="4BBAA2BE" w14:textId="77777777" w:rsidR="007100B9" w:rsidRPr="006F4476" w:rsidRDefault="00756D3B" w:rsidP="00B738F0">
      <w:pPr>
        <w:pStyle w:val="1"/>
      </w:pPr>
      <w:r>
        <w:lastRenderedPageBreak/>
        <w:t>ХОД РАБОТЫ</w:t>
      </w:r>
    </w:p>
    <w:p w14:paraId="52021FE6" w14:textId="2DBFF854" w:rsidR="00786952" w:rsidRDefault="00AA33F9" w:rsidP="008F24DB">
      <w:pPr>
        <w:pStyle w:val="2"/>
      </w:pPr>
      <w:r>
        <w:t>Задание 1</w:t>
      </w:r>
    </w:p>
    <w:p w14:paraId="368EA255" w14:textId="081ADC03" w:rsidR="00786952" w:rsidRDefault="00AA33F9" w:rsidP="006F4476">
      <w:pPr>
        <w:pStyle w:val="af8"/>
      </w:pPr>
      <w:r>
        <w:t>На рисунке 1 показан результат выполнения задания.</w:t>
      </w:r>
    </w:p>
    <w:p w14:paraId="1FE07A57" w14:textId="77777777" w:rsidR="00935C17" w:rsidRDefault="00935C17" w:rsidP="00935C17">
      <w:pPr>
        <w:pStyle w:val="afc"/>
        <w:keepNext/>
      </w:pPr>
      <w:r>
        <w:drawing>
          <wp:inline distT="0" distB="0" distL="0" distR="0" wp14:anchorId="18650A81" wp14:editId="2CA3E64D">
            <wp:extent cx="612013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8D8E" w14:textId="0FFF3F83" w:rsidR="00AA33F9" w:rsidRDefault="00935C17" w:rsidP="00935C17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</w:t>
      </w:r>
      <w:r>
        <w:fldChar w:fldCharType="end"/>
      </w:r>
      <w:r>
        <w:t xml:space="preserve"> — Выполнение задания 1</w:t>
      </w:r>
    </w:p>
    <w:p w14:paraId="3ED990D7" w14:textId="128BAAA0" w:rsidR="00786952" w:rsidRDefault="00D17CC2" w:rsidP="008F24DB">
      <w:pPr>
        <w:pStyle w:val="2"/>
      </w:pPr>
      <w:r>
        <w:t>Задание 2</w:t>
      </w:r>
    </w:p>
    <w:p w14:paraId="4677EF2D" w14:textId="3E551D52" w:rsidR="00D17CC2" w:rsidRDefault="00D17CC2" w:rsidP="00D17CC2">
      <w:pPr>
        <w:pStyle w:val="af8"/>
      </w:pPr>
      <w:r>
        <w:t>На рисунках 2, 3, 4 показан результат выполнения задания.</w:t>
      </w:r>
    </w:p>
    <w:p w14:paraId="42820A04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3113B820" wp14:editId="431F7C17">
            <wp:extent cx="6120130" cy="19577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4F4A" w14:textId="3587C473" w:rsidR="00786952" w:rsidRPr="000343EE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</w:t>
      </w:r>
      <w:r>
        <w:fldChar w:fldCharType="end"/>
      </w:r>
      <w:r w:rsidR="000343EE" w:rsidRPr="000343EE">
        <w:t xml:space="preserve"> — </w:t>
      </w:r>
      <w:r w:rsidR="000343EE">
        <w:t>Создание таблицы и вывод сведений</w:t>
      </w:r>
      <w:r w:rsidR="00071B64">
        <w:t xml:space="preserve"> </w:t>
      </w:r>
    </w:p>
    <w:p w14:paraId="675F5936" w14:textId="77777777" w:rsidR="00D17CC2" w:rsidRDefault="00D17CC2" w:rsidP="00D17CC2">
      <w:pPr>
        <w:pStyle w:val="afc"/>
        <w:keepNext/>
      </w:pPr>
      <w:r>
        <w:lastRenderedPageBreak/>
        <w:drawing>
          <wp:inline distT="0" distB="0" distL="0" distR="0" wp14:anchorId="723CE472" wp14:editId="6C62C658">
            <wp:extent cx="241935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20DF" w14:textId="73986491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</w:t>
      </w:r>
      <w:r>
        <w:fldChar w:fldCharType="end"/>
      </w:r>
      <w:r w:rsidR="00071B64">
        <w:t xml:space="preserve"> </w:t>
      </w:r>
      <w:r w:rsidR="00071B64" w:rsidRPr="00071B64">
        <w:t>—</w:t>
      </w:r>
      <w:r w:rsidR="00071B64">
        <w:t xml:space="preserve"> Модификация столбца</w:t>
      </w:r>
    </w:p>
    <w:p w14:paraId="1110DCEB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7CB49A50" wp14:editId="2C8BB883">
            <wp:extent cx="6120130" cy="854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0D441" w14:textId="56216206" w:rsidR="00D17CC2" w:rsidRPr="00791CCE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</w:t>
      </w:r>
      <w:r>
        <w:fldChar w:fldCharType="end"/>
      </w:r>
      <w:r w:rsidR="00071B64">
        <w:t xml:space="preserve"> </w:t>
      </w:r>
      <w:r w:rsidR="00071B64" w:rsidRPr="00071B64">
        <w:t>—</w:t>
      </w:r>
      <w:r w:rsidR="00071B64">
        <w:t xml:space="preserve"> Вставка значений</w:t>
      </w:r>
    </w:p>
    <w:p w14:paraId="141548F8" w14:textId="2278C23D" w:rsidR="0000239A" w:rsidRPr="00172FBB" w:rsidRDefault="0000239A" w:rsidP="0000239A">
      <w:pPr>
        <w:pStyle w:val="af8"/>
      </w:pPr>
      <w:r>
        <w:t xml:space="preserve">Можно добавить ограничения на не пустоту </w:t>
      </w:r>
      <w:r>
        <w:rPr>
          <w:lang w:val="en-US"/>
        </w:rPr>
        <w:t>subject</w:t>
      </w:r>
      <w:r w:rsidRPr="00172FBB">
        <w:t>.</w:t>
      </w:r>
    </w:p>
    <w:p w14:paraId="30481F1C" w14:textId="0F0654CD" w:rsidR="00786952" w:rsidRPr="006F4476" w:rsidRDefault="00D17CC2" w:rsidP="008F24DB">
      <w:pPr>
        <w:pStyle w:val="2"/>
      </w:pPr>
      <w:r>
        <w:t>Задание 3</w:t>
      </w:r>
    </w:p>
    <w:p w14:paraId="6E38D640" w14:textId="2C32687E" w:rsidR="00D17CC2" w:rsidRDefault="00D17CC2" w:rsidP="00D17CC2">
      <w:pPr>
        <w:pStyle w:val="af8"/>
      </w:pPr>
      <w:r>
        <w:t xml:space="preserve">На рисунках </w:t>
      </w:r>
      <w:r w:rsidR="00A33CFA">
        <w:t>5,</w:t>
      </w:r>
      <w:r>
        <w:t xml:space="preserve"> </w:t>
      </w:r>
      <w:r w:rsidR="00A33CFA">
        <w:t>6</w:t>
      </w:r>
      <w:r>
        <w:t xml:space="preserve">, </w:t>
      </w:r>
      <w:r w:rsidR="00A33CFA">
        <w:t>7</w:t>
      </w:r>
      <w:r>
        <w:t xml:space="preserve"> показан результат выполнения задания.</w:t>
      </w:r>
    </w:p>
    <w:p w14:paraId="264EEC26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5A63FEA0" wp14:editId="1F75A374">
            <wp:extent cx="4105275" cy="438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35F6" w14:textId="74505B2B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5</w:t>
      </w:r>
      <w:r>
        <w:fldChar w:fldCharType="end"/>
      </w:r>
      <w:r w:rsidR="00363FDD">
        <w:t xml:space="preserve"> </w:t>
      </w:r>
      <w:r w:rsidR="00363FDD" w:rsidRPr="00363FDD">
        <w:t>—</w:t>
      </w:r>
      <w:r w:rsidR="00363FDD">
        <w:t xml:space="preserve"> Вставка значений</w:t>
      </w:r>
    </w:p>
    <w:p w14:paraId="77E11629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492C26DA" wp14:editId="3FE98939">
            <wp:extent cx="280035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1337" w14:textId="4EB52B85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6</w:t>
      </w:r>
      <w:r>
        <w:fldChar w:fldCharType="end"/>
      </w:r>
      <w:r w:rsidR="003D3CBE">
        <w:t xml:space="preserve"> </w:t>
      </w:r>
      <w:r w:rsidR="003D3CBE" w:rsidRPr="003D3CBE">
        <w:t>—</w:t>
      </w:r>
      <w:r w:rsidR="003D3CBE">
        <w:t xml:space="preserve"> </w:t>
      </w:r>
      <w:r w:rsidR="00172FBB">
        <w:t>Модификация столбцов</w:t>
      </w:r>
    </w:p>
    <w:p w14:paraId="5A9CCB82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3DDB5429" wp14:editId="55363044">
            <wp:extent cx="50292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32D6" w14:textId="7D79B918" w:rsidR="0078695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7</w:t>
      </w:r>
      <w:r>
        <w:fldChar w:fldCharType="end"/>
      </w:r>
      <w:r w:rsidR="0089095B">
        <w:t xml:space="preserve"> </w:t>
      </w:r>
      <w:r w:rsidR="0089095B" w:rsidRPr="0089095B">
        <w:t>—</w:t>
      </w:r>
      <w:r w:rsidR="0089095B">
        <w:t xml:space="preserve"> Вывод результата</w:t>
      </w:r>
    </w:p>
    <w:p w14:paraId="6C7F3B73" w14:textId="50B4512C" w:rsidR="003776BF" w:rsidRPr="003776BF" w:rsidRDefault="003776BF" w:rsidP="003776BF">
      <w:pPr>
        <w:pStyle w:val="af8"/>
      </w:pPr>
      <w:r>
        <w:t>Гипотеза подтвердилась. Проверка нужна.</w:t>
      </w:r>
    </w:p>
    <w:p w14:paraId="10874658" w14:textId="6AD09266" w:rsidR="00C54C79" w:rsidRDefault="00D17CC2" w:rsidP="008F24DB">
      <w:pPr>
        <w:pStyle w:val="2"/>
      </w:pPr>
      <w:r>
        <w:t>Задание 4</w:t>
      </w:r>
    </w:p>
    <w:p w14:paraId="1A570CC9" w14:textId="5BDB8266" w:rsidR="00D17CC2" w:rsidRDefault="00D17CC2" w:rsidP="00D17CC2">
      <w:pPr>
        <w:pStyle w:val="af8"/>
      </w:pPr>
      <w:r>
        <w:t xml:space="preserve">На рисунках </w:t>
      </w:r>
      <w:r w:rsidR="006404B3">
        <w:t>8</w:t>
      </w:r>
      <w:r>
        <w:t xml:space="preserve">, </w:t>
      </w:r>
      <w:r w:rsidR="006404B3">
        <w:t>9</w:t>
      </w:r>
      <w:r>
        <w:t xml:space="preserve"> показан результат выполнения задания.</w:t>
      </w:r>
    </w:p>
    <w:p w14:paraId="2F565C4E" w14:textId="77777777" w:rsidR="00D17CC2" w:rsidRDefault="00D17CC2" w:rsidP="00D17CC2">
      <w:pPr>
        <w:pStyle w:val="afc"/>
        <w:keepNext/>
      </w:pPr>
      <w:r>
        <w:lastRenderedPageBreak/>
        <w:drawing>
          <wp:inline distT="0" distB="0" distL="0" distR="0" wp14:anchorId="3C0FDBE9" wp14:editId="5E18C393">
            <wp:extent cx="2800350" cy="428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DB6E" w14:textId="01F8F772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8</w:t>
      </w:r>
      <w:r>
        <w:fldChar w:fldCharType="end"/>
      </w:r>
      <w:r w:rsidR="00FB5892">
        <w:t xml:space="preserve"> </w:t>
      </w:r>
      <w:r w:rsidR="00FB5892" w:rsidRPr="00FB5892">
        <w:t>—</w:t>
      </w:r>
      <w:r w:rsidR="00FB5892">
        <w:t xml:space="preserve"> Модификация столбца</w:t>
      </w:r>
    </w:p>
    <w:p w14:paraId="79331374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47745B6D" wp14:editId="43AAF9CF">
            <wp:extent cx="6120130" cy="33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526B" w14:textId="0A515661" w:rsidR="00C54C79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9</w:t>
      </w:r>
      <w:r>
        <w:fldChar w:fldCharType="end"/>
      </w:r>
      <w:r w:rsidR="000624C2">
        <w:t xml:space="preserve"> </w:t>
      </w:r>
      <w:r w:rsidR="000624C2" w:rsidRPr="000624C2">
        <w:t>—</w:t>
      </w:r>
      <w:r w:rsidR="000624C2">
        <w:t xml:space="preserve"> Вставка значений</w:t>
      </w:r>
    </w:p>
    <w:p w14:paraId="57E89C3F" w14:textId="4D4299AD" w:rsidR="00731C20" w:rsidRPr="00731C20" w:rsidRDefault="00731C20" w:rsidP="00731C20">
      <w:pPr>
        <w:pStyle w:val="af8"/>
      </w:pPr>
      <w:r>
        <w:t>Проверка значений происходит на этапе вставки.</w:t>
      </w:r>
    </w:p>
    <w:p w14:paraId="4A5C87C7" w14:textId="41B37C0E" w:rsidR="00D17CC2" w:rsidRDefault="00D17CC2" w:rsidP="00D17CC2">
      <w:pPr>
        <w:pStyle w:val="2"/>
      </w:pPr>
      <w:r>
        <w:t>Задание 5</w:t>
      </w:r>
    </w:p>
    <w:p w14:paraId="7E718924" w14:textId="55B1741F" w:rsidR="003A2598" w:rsidRPr="003A2598" w:rsidRDefault="003A2598" w:rsidP="003A2598">
      <w:pPr>
        <w:pStyle w:val="af8"/>
      </w:pPr>
      <w:r>
        <w:t>На рисунках 1</w:t>
      </w:r>
      <w:r w:rsidR="00A13A79">
        <w:t>0</w:t>
      </w:r>
      <w:r>
        <w:t xml:space="preserve">, </w:t>
      </w:r>
      <w:r w:rsidR="00A13A79">
        <w:t>1</w:t>
      </w:r>
      <w:r>
        <w:t>1, 1</w:t>
      </w:r>
      <w:r w:rsidR="00A13A79">
        <w:t>2</w:t>
      </w:r>
      <w:r>
        <w:t>, 1</w:t>
      </w:r>
      <w:r w:rsidR="00A13A79">
        <w:t>3</w:t>
      </w:r>
      <w:r>
        <w:t>, 1</w:t>
      </w:r>
      <w:r w:rsidR="00A13A79">
        <w:t>4</w:t>
      </w:r>
      <w:r>
        <w:t xml:space="preserve"> показан результат выполнения задания.</w:t>
      </w:r>
    </w:p>
    <w:p w14:paraId="4E0BAE4D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3FF1E624" wp14:editId="581C500B">
            <wp:extent cx="5915025" cy="942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AD38" w14:textId="1661B05E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10</w:t>
      </w:r>
      <w:r>
        <w:fldChar w:fldCharType="end"/>
      </w:r>
      <w:r w:rsidR="006479F4">
        <w:t xml:space="preserve"> </w:t>
      </w:r>
      <w:r w:rsidR="006479F4" w:rsidRPr="006479F4">
        <w:t>—</w:t>
      </w:r>
      <w:r w:rsidR="006479F4">
        <w:t xml:space="preserve"> </w:t>
      </w:r>
      <w:r w:rsidR="00757D27">
        <w:t>Вставка значений, проверка, часть 1</w:t>
      </w:r>
    </w:p>
    <w:p w14:paraId="479C29ED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3E16DA2E" wp14:editId="7E4C533F">
            <wp:extent cx="5915025" cy="561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3A3F" w14:textId="15AD24B0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11</w:t>
      </w:r>
      <w:r>
        <w:fldChar w:fldCharType="end"/>
      </w:r>
      <w:r w:rsidR="006479F4">
        <w:t xml:space="preserve"> </w:t>
      </w:r>
      <w:r w:rsidR="006479F4" w:rsidRPr="006479F4">
        <w:t>—</w:t>
      </w:r>
      <w:r w:rsidR="006479F4">
        <w:t xml:space="preserve"> </w:t>
      </w:r>
      <w:r w:rsidR="00757D27">
        <w:t>Вставка значений, проверка, часть 2</w:t>
      </w:r>
    </w:p>
    <w:p w14:paraId="49C85309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0DBCEE28" wp14:editId="2D5E06CD">
            <wp:extent cx="5895975" cy="561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571D" w14:textId="10F09DAB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12</w:t>
      </w:r>
      <w:r>
        <w:fldChar w:fldCharType="end"/>
      </w:r>
      <w:r w:rsidR="006479F4">
        <w:t xml:space="preserve"> </w:t>
      </w:r>
      <w:r w:rsidR="006479F4" w:rsidRPr="006479F4">
        <w:t>—</w:t>
      </w:r>
      <w:r w:rsidR="006479F4">
        <w:t xml:space="preserve"> </w:t>
      </w:r>
      <w:r w:rsidR="00757D27">
        <w:t>Вставка значений, проверка, часть 3</w:t>
      </w:r>
    </w:p>
    <w:p w14:paraId="7BB83E48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24092709" wp14:editId="409C6617">
            <wp:extent cx="384810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4A5D" w14:textId="7C2A96F9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13</w:t>
      </w:r>
      <w:r>
        <w:fldChar w:fldCharType="end"/>
      </w:r>
      <w:r w:rsidR="006479F4">
        <w:t xml:space="preserve"> </w:t>
      </w:r>
      <w:r w:rsidR="006479F4" w:rsidRPr="006479F4">
        <w:t>—</w:t>
      </w:r>
      <w:r w:rsidR="006479F4">
        <w:t xml:space="preserve"> </w:t>
      </w:r>
      <w:r w:rsidR="00757D27">
        <w:t>Модификация столбцов</w:t>
      </w:r>
    </w:p>
    <w:p w14:paraId="164DE38B" w14:textId="77777777" w:rsidR="00D17CC2" w:rsidRDefault="00D17CC2" w:rsidP="00D17CC2">
      <w:pPr>
        <w:pStyle w:val="afc"/>
        <w:keepNext/>
      </w:pPr>
      <w:r>
        <w:drawing>
          <wp:inline distT="0" distB="0" distL="0" distR="0" wp14:anchorId="0E2B4815" wp14:editId="10B87BC1">
            <wp:extent cx="3305175" cy="40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8C40" w14:textId="1DB49CD7" w:rsidR="00D17CC2" w:rsidRDefault="00D17CC2" w:rsidP="00D17CC2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14</w:t>
      </w:r>
      <w:r>
        <w:fldChar w:fldCharType="end"/>
      </w:r>
      <w:r w:rsidR="006479F4">
        <w:t xml:space="preserve"> </w:t>
      </w:r>
      <w:r w:rsidR="006479F4" w:rsidRPr="006479F4">
        <w:t>—</w:t>
      </w:r>
      <w:r w:rsidR="006479F4">
        <w:t xml:space="preserve"> </w:t>
      </w:r>
      <w:r w:rsidR="00757D27">
        <w:t>Вставка значений, проверка</w:t>
      </w:r>
    </w:p>
    <w:p w14:paraId="4FF8296A" w14:textId="5373590A" w:rsidR="003A2598" w:rsidRDefault="003A2598" w:rsidP="003A2598">
      <w:pPr>
        <w:pStyle w:val="2"/>
      </w:pPr>
      <w:r>
        <w:lastRenderedPageBreak/>
        <w:t>Задание 6</w:t>
      </w:r>
    </w:p>
    <w:p w14:paraId="0B1DC556" w14:textId="732D9F4F" w:rsidR="00C1677E" w:rsidRPr="003A2598" w:rsidRDefault="00C1677E" w:rsidP="00C1677E">
      <w:pPr>
        <w:pStyle w:val="af8"/>
      </w:pPr>
      <w:r>
        <w:t>На рисунках 1</w:t>
      </w:r>
      <w:r w:rsidR="00E872F7">
        <w:t>5</w:t>
      </w:r>
      <w:r>
        <w:t>, 1</w:t>
      </w:r>
      <w:r w:rsidR="00E872F7">
        <w:t>6</w:t>
      </w:r>
      <w:r>
        <w:t>, 1</w:t>
      </w:r>
      <w:r w:rsidR="00E872F7">
        <w:t>7</w:t>
      </w:r>
      <w:r>
        <w:t>, 1</w:t>
      </w:r>
      <w:r w:rsidR="00E872F7">
        <w:t>8</w:t>
      </w:r>
      <w:r>
        <w:t>, показан результат выполнения задания.</w:t>
      </w:r>
    </w:p>
    <w:p w14:paraId="431CC8AE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2F5B3A2C" wp14:editId="5E9BD0EE">
            <wp:extent cx="3248025" cy="952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8FCE" w14:textId="5E7C8EB3" w:rsidR="00C1677E" w:rsidRDefault="00C1677E" w:rsidP="00C1677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15</w:t>
      </w:r>
      <w:r>
        <w:fldChar w:fldCharType="end"/>
      </w:r>
      <w:r w:rsidR="00090DEB">
        <w:t xml:space="preserve"> </w:t>
      </w:r>
      <w:r w:rsidR="00090DEB" w:rsidRPr="00090DEB">
        <w:t>—</w:t>
      </w:r>
      <w:r w:rsidR="00090DEB">
        <w:t xml:space="preserve"> Модификация таблицы, добавление внешних ключей</w:t>
      </w:r>
    </w:p>
    <w:p w14:paraId="5C98400F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59D36EB1" wp14:editId="4AF53C7D">
            <wp:extent cx="265747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E76CF" w14:textId="703F8C67" w:rsidR="00C1677E" w:rsidRDefault="00C1677E" w:rsidP="00C1677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16</w:t>
      </w:r>
      <w:r>
        <w:fldChar w:fldCharType="end"/>
      </w:r>
      <w:r w:rsidR="00090DEB">
        <w:t xml:space="preserve"> </w:t>
      </w:r>
      <w:r w:rsidR="00090DEB" w:rsidRPr="00090DEB">
        <w:t>—</w:t>
      </w:r>
      <w:r w:rsidR="00090DEB">
        <w:t xml:space="preserve"> </w:t>
      </w:r>
      <w:r w:rsidR="005F69A1">
        <w:t>Модификация таблицы, смена ключа</w:t>
      </w:r>
      <w:r w:rsidR="008F4C6F">
        <w:t>, часть 1</w:t>
      </w:r>
    </w:p>
    <w:p w14:paraId="0DAD677C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1F4A6BCC" wp14:editId="41B5158B">
            <wp:extent cx="3505200" cy="428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BFF6" w14:textId="1F4B8182" w:rsidR="00C1677E" w:rsidRDefault="00C1677E" w:rsidP="00C1677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17</w:t>
      </w:r>
      <w:r>
        <w:fldChar w:fldCharType="end"/>
      </w:r>
      <w:r w:rsidR="00090DEB">
        <w:t xml:space="preserve"> </w:t>
      </w:r>
      <w:r w:rsidR="00090DEB" w:rsidRPr="00090DEB">
        <w:t>—</w:t>
      </w:r>
      <w:r w:rsidR="00090DEB">
        <w:t xml:space="preserve"> </w:t>
      </w:r>
      <w:r w:rsidR="008F4C6F">
        <w:t>Модификация таблицы, смена ключа, часть 2</w:t>
      </w:r>
    </w:p>
    <w:p w14:paraId="316C9B14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05162F61" wp14:editId="36EC989F">
            <wp:extent cx="4267200" cy="419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0139" w14:textId="224E4FAF" w:rsidR="003A2598" w:rsidRPr="00654819" w:rsidRDefault="00C1677E" w:rsidP="00C1677E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18</w:t>
      </w:r>
      <w:r>
        <w:fldChar w:fldCharType="end"/>
      </w:r>
      <w:r w:rsidR="00090DEB">
        <w:t xml:space="preserve"> </w:t>
      </w:r>
      <w:r w:rsidR="00090DEB" w:rsidRPr="00090DEB">
        <w:t>—</w:t>
      </w:r>
      <w:r w:rsidR="00090DEB">
        <w:t xml:space="preserve"> </w:t>
      </w:r>
      <w:r w:rsidR="008F4C6F">
        <w:t>Вставка значений, проверка</w:t>
      </w:r>
    </w:p>
    <w:p w14:paraId="48D359AD" w14:textId="07B9E90E" w:rsidR="00C1677E" w:rsidRDefault="00C1677E" w:rsidP="00C1677E">
      <w:pPr>
        <w:pStyle w:val="2"/>
      </w:pPr>
      <w:r>
        <w:t>Задание 7</w:t>
      </w:r>
    </w:p>
    <w:p w14:paraId="4DD82FAE" w14:textId="72D0EF7E" w:rsidR="00C1677E" w:rsidRDefault="00C1677E" w:rsidP="00C1677E">
      <w:pPr>
        <w:pStyle w:val="af8"/>
      </w:pPr>
      <w:r w:rsidRPr="00C1677E">
        <w:t xml:space="preserve">На рисунках </w:t>
      </w:r>
      <w:r w:rsidR="00DE53D3">
        <w:t>19</w:t>
      </w:r>
      <w:r w:rsidRPr="00C1677E">
        <w:t xml:space="preserve">, </w:t>
      </w:r>
      <w:r>
        <w:t>2</w:t>
      </w:r>
      <w:r w:rsidR="00DE53D3">
        <w:t>0</w:t>
      </w:r>
      <w:r w:rsidRPr="00C1677E">
        <w:t xml:space="preserve">, </w:t>
      </w:r>
      <w:r>
        <w:t>2</w:t>
      </w:r>
      <w:r w:rsidR="00DE53D3">
        <w:t>1</w:t>
      </w:r>
      <w:r w:rsidRPr="00C1677E">
        <w:t xml:space="preserve">, </w:t>
      </w:r>
      <w:r>
        <w:t>2</w:t>
      </w:r>
      <w:r w:rsidR="00720E9D">
        <w:t>2</w:t>
      </w:r>
      <w:r w:rsidRPr="00C1677E">
        <w:t>,</w:t>
      </w:r>
      <w:r>
        <w:t xml:space="preserve"> 2</w:t>
      </w:r>
      <w:r w:rsidR="002C74A4">
        <w:t>3</w:t>
      </w:r>
      <w:r>
        <w:t>, 2</w:t>
      </w:r>
      <w:r w:rsidR="000F6603">
        <w:t>4</w:t>
      </w:r>
      <w:r>
        <w:t>, 2</w:t>
      </w:r>
      <w:r w:rsidR="00062105">
        <w:t>5</w:t>
      </w:r>
      <w:r w:rsidRPr="00C1677E">
        <w:t xml:space="preserve"> показан результат выполнения задания.</w:t>
      </w:r>
    </w:p>
    <w:p w14:paraId="198B844F" w14:textId="77777777" w:rsidR="00C1677E" w:rsidRDefault="00C1677E" w:rsidP="00C1677E">
      <w:pPr>
        <w:pStyle w:val="afc"/>
        <w:keepNext/>
      </w:pPr>
      <w:r>
        <w:lastRenderedPageBreak/>
        <w:drawing>
          <wp:inline distT="0" distB="0" distL="0" distR="0" wp14:anchorId="17C84947" wp14:editId="5CF1F69F">
            <wp:extent cx="4572000" cy="2571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99C0" w14:textId="0B2B78B0" w:rsidR="00C1677E" w:rsidRPr="00654819" w:rsidRDefault="00C1677E" w:rsidP="00C1677E">
      <w:pPr>
        <w:pStyle w:val="af0"/>
        <w:rPr>
          <w:lang w:val="en-US"/>
        </w:rPr>
      </w:pPr>
      <w:r>
        <w:t>Рисунок</w:t>
      </w:r>
      <w:r w:rsidRPr="00654819">
        <w:rPr>
          <w:lang w:val="en-US"/>
        </w:rPr>
        <w:t xml:space="preserve"> </w:t>
      </w:r>
      <w:r>
        <w:fldChar w:fldCharType="begin"/>
      </w:r>
      <w:r w:rsidRPr="00654819">
        <w:rPr>
          <w:lang w:val="en-US"/>
        </w:rPr>
        <w:instrText xml:space="preserve"> SEQ </w:instrText>
      </w:r>
      <w:r>
        <w:instrText>Рисунок</w:instrText>
      </w:r>
      <w:r w:rsidRPr="00654819">
        <w:rPr>
          <w:lang w:val="en-US"/>
        </w:rPr>
        <w:instrText xml:space="preserve"> \* ARABIC </w:instrText>
      </w:r>
      <w:r>
        <w:fldChar w:fldCharType="separate"/>
      </w:r>
      <w:r w:rsidR="00791CCE">
        <w:rPr>
          <w:noProof/>
          <w:lang w:val="en-US"/>
        </w:rPr>
        <w:t>19</w:t>
      </w:r>
      <w:r>
        <w:fldChar w:fldCharType="end"/>
      </w:r>
      <w:r w:rsidR="00654819" w:rsidRPr="00654819">
        <w:rPr>
          <w:lang w:val="en-US"/>
        </w:rPr>
        <w:t xml:space="preserve"> — </w:t>
      </w:r>
      <w:r w:rsidR="00654819">
        <w:t>Тест</w:t>
      </w:r>
      <w:r w:rsidR="00654819" w:rsidRPr="00654819">
        <w:rPr>
          <w:lang w:val="en-US"/>
        </w:rPr>
        <w:t xml:space="preserve"> </w:t>
      </w:r>
      <w:r w:rsidR="00654819">
        <w:rPr>
          <w:lang w:val="en-US"/>
        </w:rPr>
        <w:t>ON UPDATE SET DEFAULT</w:t>
      </w:r>
    </w:p>
    <w:p w14:paraId="07F5FB37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79AFF225" wp14:editId="097A7640">
            <wp:extent cx="3476625" cy="561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312D3" w14:textId="65E982B2" w:rsidR="00C1677E" w:rsidRPr="00654819" w:rsidRDefault="00C1677E" w:rsidP="00C1677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20</w:t>
      </w:r>
      <w:r>
        <w:fldChar w:fldCharType="end"/>
      </w:r>
      <w:r w:rsidR="00654819">
        <w:rPr>
          <w:lang w:val="en-US"/>
        </w:rPr>
        <w:t xml:space="preserve"> </w:t>
      </w:r>
      <w:r w:rsidR="00654819" w:rsidRPr="00654819">
        <w:rPr>
          <w:lang w:val="en-US"/>
        </w:rPr>
        <w:t>—</w:t>
      </w:r>
      <w:r w:rsidR="00654819">
        <w:rPr>
          <w:lang w:val="en-US"/>
        </w:rPr>
        <w:t xml:space="preserve"> </w:t>
      </w:r>
      <w:r w:rsidR="00654819">
        <w:t>Вставка значений, проверка</w:t>
      </w:r>
    </w:p>
    <w:p w14:paraId="6ACA5573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6DE96EF9" wp14:editId="08FF0A35">
            <wp:extent cx="3276600" cy="1352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1988" w14:textId="4FEB98D9" w:rsidR="00C1677E" w:rsidRPr="00654819" w:rsidRDefault="00C1677E" w:rsidP="00C1677E">
      <w:pPr>
        <w:pStyle w:val="af0"/>
        <w:rPr>
          <w:lang w:val="en-US"/>
        </w:rPr>
      </w:pPr>
      <w:r>
        <w:t>Рисунок</w:t>
      </w:r>
      <w:r w:rsidRPr="00654819">
        <w:rPr>
          <w:lang w:val="en-US"/>
        </w:rPr>
        <w:t xml:space="preserve"> </w:t>
      </w:r>
      <w:r>
        <w:fldChar w:fldCharType="begin"/>
      </w:r>
      <w:r w:rsidRPr="00654819">
        <w:rPr>
          <w:lang w:val="en-US"/>
        </w:rPr>
        <w:instrText xml:space="preserve"> SEQ </w:instrText>
      </w:r>
      <w:r>
        <w:instrText>Рисунок</w:instrText>
      </w:r>
      <w:r w:rsidRPr="00654819">
        <w:rPr>
          <w:lang w:val="en-US"/>
        </w:rPr>
        <w:instrText xml:space="preserve"> \* ARABIC </w:instrText>
      </w:r>
      <w:r>
        <w:fldChar w:fldCharType="separate"/>
      </w:r>
      <w:r w:rsidR="00791CCE">
        <w:rPr>
          <w:noProof/>
          <w:lang w:val="en-US"/>
        </w:rPr>
        <w:t>21</w:t>
      </w:r>
      <w:r>
        <w:fldChar w:fldCharType="end"/>
      </w:r>
      <w:r w:rsidR="00654819" w:rsidRPr="00654819">
        <w:rPr>
          <w:lang w:val="en-US"/>
        </w:rPr>
        <w:t xml:space="preserve"> — </w:t>
      </w:r>
      <w:r w:rsidR="00654819">
        <w:t>Тест</w:t>
      </w:r>
      <w:r w:rsidR="00654819" w:rsidRPr="00654819">
        <w:rPr>
          <w:lang w:val="en-US"/>
        </w:rPr>
        <w:t xml:space="preserve"> </w:t>
      </w:r>
      <w:r w:rsidR="00654819">
        <w:rPr>
          <w:lang w:val="en-US"/>
        </w:rPr>
        <w:t>ON UPDATE SET NULL</w:t>
      </w:r>
    </w:p>
    <w:p w14:paraId="03B817D9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2F533846" wp14:editId="11E417D1">
            <wp:extent cx="6120130" cy="6121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A2F8" w14:textId="20B65F9E" w:rsidR="00C1677E" w:rsidRDefault="00C1677E" w:rsidP="00C1677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22</w:t>
      </w:r>
      <w:r>
        <w:fldChar w:fldCharType="end"/>
      </w:r>
      <w:r w:rsidR="00654819">
        <w:t xml:space="preserve"> </w:t>
      </w:r>
      <w:r w:rsidR="00654819" w:rsidRPr="00654819">
        <w:t xml:space="preserve">— </w:t>
      </w:r>
      <w:r w:rsidR="00654819">
        <w:t>Вставка значений, проверка</w:t>
      </w:r>
    </w:p>
    <w:p w14:paraId="270A4838" w14:textId="77777777" w:rsidR="00C1677E" w:rsidRDefault="00C1677E" w:rsidP="00C1677E">
      <w:pPr>
        <w:pStyle w:val="afc"/>
        <w:keepNext/>
      </w:pPr>
      <w:r>
        <w:lastRenderedPageBreak/>
        <w:drawing>
          <wp:inline distT="0" distB="0" distL="0" distR="0" wp14:anchorId="26A2ABF9" wp14:editId="40FAC05C">
            <wp:extent cx="3238500" cy="135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46CA" w14:textId="53ECC271" w:rsidR="00C1677E" w:rsidRPr="00E52EC3" w:rsidRDefault="00C1677E" w:rsidP="00C1677E">
      <w:pPr>
        <w:pStyle w:val="af0"/>
      </w:pPr>
      <w:r>
        <w:t>Рисунок</w:t>
      </w:r>
      <w:r w:rsidRPr="00E52EC3">
        <w:rPr>
          <w:lang w:val="en-US"/>
        </w:rPr>
        <w:t xml:space="preserve"> </w:t>
      </w:r>
      <w:r>
        <w:fldChar w:fldCharType="begin"/>
      </w:r>
      <w:r w:rsidRPr="00E52EC3">
        <w:rPr>
          <w:lang w:val="en-US"/>
        </w:rPr>
        <w:instrText xml:space="preserve"> SEQ </w:instrText>
      </w:r>
      <w:r>
        <w:instrText>Рисунок</w:instrText>
      </w:r>
      <w:r w:rsidRPr="00E52EC3">
        <w:rPr>
          <w:lang w:val="en-US"/>
        </w:rPr>
        <w:instrText xml:space="preserve"> \* ARABIC </w:instrText>
      </w:r>
      <w:r>
        <w:fldChar w:fldCharType="separate"/>
      </w:r>
      <w:r w:rsidR="00791CCE">
        <w:rPr>
          <w:noProof/>
          <w:lang w:val="en-US"/>
        </w:rPr>
        <w:t>23</w:t>
      </w:r>
      <w:r>
        <w:fldChar w:fldCharType="end"/>
      </w:r>
      <w:r w:rsidR="00E52EC3" w:rsidRPr="00E52EC3">
        <w:rPr>
          <w:lang w:val="en-US"/>
        </w:rPr>
        <w:t xml:space="preserve"> — </w:t>
      </w:r>
      <w:r w:rsidR="00E52EC3">
        <w:t>Тест</w:t>
      </w:r>
      <w:r w:rsidR="00E52EC3" w:rsidRPr="00E52EC3">
        <w:rPr>
          <w:lang w:val="en-US"/>
        </w:rPr>
        <w:t xml:space="preserve"> </w:t>
      </w:r>
      <w:r w:rsidR="00E52EC3">
        <w:rPr>
          <w:lang w:val="en-US"/>
        </w:rPr>
        <w:t>ON UPDATE RESCTRICT</w:t>
      </w:r>
    </w:p>
    <w:p w14:paraId="749A8C33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49AC416E" wp14:editId="22D317E7">
            <wp:extent cx="3495675" cy="542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7005" w14:textId="3D8BD766" w:rsidR="00C1677E" w:rsidRDefault="00C1677E" w:rsidP="00C1677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24</w:t>
      </w:r>
      <w:r>
        <w:fldChar w:fldCharType="end"/>
      </w:r>
      <w:r w:rsidR="00E52EC3">
        <w:t xml:space="preserve"> </w:t>
      </w:r>
      <w:r w:rsidR="00E52EC3" w:rsidRPr="00E52EC3">
        <w:t>—</w:t>
      </w:r>
      <w:r w:rsidR="00E52EC3">
        <w:t xml:space="preserve"> Вставка значений</w:t>
      </w:r>
    </w:p>
    <w:p w14:paraId="49978F6C" w14:textId="77777777" w:rsidR="00C1677E" w:rsidRDefault="00C1677E" w:rsidP="00C1677E">
      <w:pPr>
        <w:pStyle w:val="afc"/>
        <w:keepNext/>
      </w:pPr>
      <w:r>
        <w:drawing>
          <wp:inline distT="0" distB="0" distL="0" distR="0" wp14:anchorId="7056E7DC" wp14:editId="5BDB7329">
            <wp:extent cx="3467100" cy="533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D52A" w14:textId="3E53E12F" w:rsidR="00C1677E" w:rsidRDefault="00C1677E" w:rsidP="00C1677E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25</w:t>
      </w:r>
      <w:r>
        <w:fldChar w:fldCharType="end"/>
      </w:r>
      <w:r w:rsidR="00E52EC3">
        <w:t xml:space="preserve"> </w:t>
      </w:r>
      <w:r w:rsidR="00E52EC3" w:rsidRPr="00E52EC3">
        <w:t>—</w:t>
      </w:r>
      <w:r w:rsidR="00E52EC3">
        <w:t xml:space="preserve"> Обновление значений</w:t>
      </w:r>
    </w:p>
    <w:p w14:paraId="34828AA4" w14:textId="138C5934" w:rsidR="00C1677E" w:rsidRDefault="00C1677E" w:rsidP="00C1677E">
      <w:pPr>
        <w:pStyle w:val="2"/>
      </w:pPr>
      <w:r>
        <w:t>Задание 8</w:t>
      </w:r>
    </w:p>
    <w:p w14:paraId="777F8CD0" w14:textId="0FD0DEF0" w:rsidR="00C1677E" w:rsidRDefault="00C1677E" w:rsidP="00C1677E">
      <w:pPr>
        <w:pStyle w:val="af8"/>
      </w:pPr>
      <w:r w:rsidRPr="00C1677E">
        <w:t xml:space="preserve">На рисунках </w:t>
      </w:r>
      <w:r w:rsidR="000079CF">
        <w:t>2</w:t>
      </w:r>
      <w:r w:rsidR="0080678D">
        <w:t>6</w:t>
      </w:r>
      <w:r w:rsidR="000079CF">
        <w:t>, 2</w:t>
      </w:r>
      <w:r w:rsidR="0080678D">
        <w:t>7</w:t>
      </w:r>
      <w:r w:rsidR="000079CF">
        <w:t>, 2</w:t>
      </w:r>
      <w:r w:rsidR="0080678D">
        <w:t>8</w:t>
      </w:r>
      <w:r w:rsidR="000079CF">
        <w:t xml:space="preserve">, </w:t>
      </w:r>
      <w:r w:rsidR="0080678D">
        <w:t>29</w:t>
      </w:r>
      <w:r w:rsidRPr="00C1677E">
        <w:t>,</w:t>
      </w:r>
      <w:r w:rsidR="009D6EA0">
        <w:t xml:space="preserve"> 3</w:t>
      </w:r>
      <w:r w:rsidR="0080678D">
        <w:t>0</w:t>
      </w:r>
      <w:r w:rsidRPr="00C1677E">
        <w:t xml:space="preserve"> показан результат выполнения задания.</w:t>
      </w:r>
    </w:p>
    <w:p w14:paraId="48F7D545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18DDA52E" wp14:editId="22243409">
            <wp:extent cx="3086100" cy="6762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9546" w14:textId="0D50F11E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26</w:t>
      </w:r>
      <w:r>
        <w:fldChar w:fldCharType="end"/>
      </w:r>
      <w:r w:rsidR="00993A3B">
        <w:t xml:space="preserve"> </w:t>
      </w:r>
      <w:r w:rsidR="00993A3B" w:rsidRPr="00993A3B">
        <w:t>—</w:t>
      </w:r>
      <w:r w:rsidR="00993A3B">
        <w:t xml:space="preserve"> Модификация таблицы, добавление внешнего ключа</w:t>
      </w:r>
    </w:p>
    <w:p w14:paraId="10A9C01B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0A1690E8" wp14:editId="1951A171">
            <wp:extent cx="2524125" cy="4381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9277" w14:textId="799AE8E1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27</w:t>
      </w:r>
      <w:r>
        <w:fldChar w:fldCharType="end"/>
      </w:r>
      <w:r w:rsidR="00AF1659">
        <w:t xml:space="preserve"> </w:t>
      </w:r>
      <w:r w:rsidR="00AF1659" w:rsidRPr="00AF1659">
        <w:t>—</w:t>
      </w:r>
      <w:r w:rsidR="00AF1659">
        <w:t xml:space="preserve"> Вставка данных</w:t>
      </w:r>
    </w:p>
    <w:p w14:paraId="0F7B75D7" w14:textId="784BD7FB" w:rsidR="009D6EA0" w:rsidRDefault="009D6EA0" w:rsidP="009D6EA0">
      <w:pPr>
        <w:pStyle w:val="afc"/>
        <w:keepNext/>
      </w:pPr>
      <w:r>
        <w:drawing>
          <wp:inline distT="0" distB="0" distL="0" distR="0" wp14:anchorId="1EC1DACB" wp14:editId="78426815">
            <wp:extent cx="3086100" cy="666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82EA" w14:textId="42E98D88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28</w:t>
      </w:r>
      <w:r>
        <w:fldChar w:fldCharType="end"/>
      </w:r>
      <w:r w:rsidR="00AF1659">
        <w:t xml:space="preserve"> </w:t>
      </w:r>
      <w:r w:rsidR="00AF1659" w:rsidRPr="00AF1659">
        <w:t>—</w:t>
      </w:r>
      <w:r w:rsidR="00AF1659">
        <w:t xml:space="preserve"> </w:t>
      </w:r>
      <w:r w:rsidR="007A0DE4">
        <w:t>Модификация таблицы</w:t>
      </w:r>
    </w:p>
    <w:p w14:paraId="1ABC3A91" w14:textId="77777777" w:rsidR="009D6EA0" w:rsidRDefault="009D6EA0" w:rsidP="009D6EA0">
      <w:pPr>
        <w:pStyle w:val="afc"/>
        <w:keepNext/>
      </w:pPr>
      <w:r>
        <w:lastRenderedPageBreak/>
        <w:drawing>
          <wp:inline distT="0" distB="0" distL="0" distR="0" wp14:anchorId="0DF34E4E" wp14:editId="79F1234B">
            <wp:extent cx="2266950" cy="4476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8DA4" w14:textId="545B81AD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29</w:t>
      </w:r>
      <w:r>
        <w:fldChar w:fldCharType="end"/>
      </w:r>
      <w:r w:rsidR="007A0DE4">
        <w:t xml:space="preserve"> </w:t>
      </w:r>
      <w:r w:rsidR="007A0DE4" w:rsidRPr="007A0DE4">
        <w:t>—</w:t>
      </w:r>
      <w:r w:rsidR="007A0DE4">
        <w:t xml:space="preserve"> Создание таблицы</w:t>
      </w:r>
    </w:p>
    <w:p w14:paraId="45F98118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4A0FAE6C" wp14:editId="2846F08F">
            <wp:extent cx="3009900" cy="4191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8370" w14:textId="73A46C7D" w:rsidR="00C1677E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30</w:t>
      </w:r>
      <w:r>
        <w:fldChar w:fldCharType="end"/>
      </w:r>
      <w:r w:rsidR="007A0DE4">
        <w:t xml:space="preserve"> </w:t>
      </w:r>
      <w:r w:rsidR="007A0DE4" w:rsidRPr="007A0DE4">
        <w:t>—</w:t>
      </w:r>
      <w:r w:rsidR="007A0DE4">
        <w:t xml:space="preserve"> Вставка значений</w:t>
      </w:r>
    </w:p>
    <w:p w14:paraId="682F6489" w14:textId="294530FA" w:rsidR="009D6EA0" w:rsidRDefault="009D6EA0" w:rsidP="009D6EA0">
      <w:pPr>
        <w:pStyle w:val="2"/>
      </w:pPr>
      <w:r>
        <w:t>Задание 9</w:t>
      </w:r>
    </w:p>
    <w:p w14:paraId="21ABB90A" w14:textId="02F58BC9" w:rsidR="009D6EA0" w:rsidRDefault="009D6EA0" w:rsidP="009D6EA0">
      <w:pPr>
        <w:pStyle w:val="af8"/>
      </w:pPr>
      <w:r w:rsidRPr="00C1677E">
        <w:t xml:space="preserve">На рисунках </w:t>
      </w:r>
      <w:r>
        <w:t>3</w:t>
      </w:r>
      <w:r w:rsidR="00C55A5D">
        <w:t>1</w:t>
      </w:r>
      <w:r>
        <w:t>, 3</w:t>
      </w:r>
      <w:r w:rsidR="00C55A5D">
        <w:t>2</w:t>
      </w:r>
      <w:r>
        <w:t xml:space="preserve"> </w:t>
      </w:r>
      <w:r w:rsidRPr="00C1677E">
        <w:t>показан результат выполнения задания.</w:t>
      </w:r>
    </w:p>
    <w:p w14:paraId="6AA16702" w14:textId="77777777" w:rsidR="009D6EA0" w:rsidRPr="009D6EA0" w:rsidRDefault="009D6EA0" w:rsidP="009D6EA0">
      <w:pPr>
        <w:pStyle w:val="af8"/>
      </w:pPr>
    </w:p>
    <w:p w14:paraId="713F0218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5FE54556" wp14:editId="568E7A6A">
            <wp:extent cx="3067050" cy="428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058D8" w14:textId="6BF56133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31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Добавление ограничения</w:t>
      </w:r>
    </w:p>
    <w:p w14:paraId="5D5FA157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79A1E6BB" wp14:editId="2A704D08">
            <wp:extent cx="6120130" cy="527685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EA2F" w14:textId="0C45A42F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32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Вставка значений</w:t>
      </w:r>
    </w:p>
    <w:p w14:paraId="3F62C40F" w14:textId="78FB0192" w:rsidR="000B79FA" w:rsidRPr="000B79FA" w:rsidRDefault="00F148E7" w:rsidP="000B79FA">
      <w:pPr>
        <w:pStyle w:val="af8"/>
      </w:pPr>
      <w:r>
        <w:t>Есть такие же недочёты</w:t>
      </w:r>
      <w:r w:rsidR="000B79FA">
        <w:t xml:space="preserve">, столбец </w:t>
      </w:r>
      <w:r w:rsidR="000B79FA">
        <w:rPr>
          <w:lang w:val="en-US"/>
        </w:rPr>
        <w:t>subject</w:t>
      </w:r>
      <w:r w:rsidR="000B79FA">
        <w:t xml:space="preserve"> не имеет проверку на пустот</w:t>
      </w:r>
      <w:r w:rsidR="00BB0F6C">
        <w:t>у.</w:t>
      </w:r>
    </w:p>
    <w:p w14:paraId="56CC4091" w14:textId="479C57CC" w:rsidR="009D6EA0" w:rsidRDefault="009D6EA0" w:rsidP="009D6EA0">
      <w:pPr>
        <w:pStyle w:val="2"/>
      </w:pPr>
      <w:r>
        <w:t>Задание 10</w:t>
      </w:r>
    </w:p>
    <w:p w14:paraId="41E41589" w14:textId="237F83C3" w:rsidR="009D6EA0" w:rsidRDefault="009D6EA0" w:rsidP="009D6EA0">
      <w:pPr>
        <w:pStyle w:val="af8"/>
      </w:pPr>
      <w:r w:rsidRPr="00C1677E">
        <w:t xml:space="preserve">На рисунках </w:t>
      </w:r>
      <w:r>
        <w:t>3</w:t>
      </w:r>
      <w:r w:rsidR="00062F21">
        <w:t>3</w:t>
      </w:r>
      <w:r>
        <w:t>, 3</w:t>
      </w:r>
      <w:r w:rsidR="00062F21">
        <w:t>4</w:t>
      </w:r>
      <w:r>
        <w:t>, 3</w:t>
      </w:r>
      <w:r w:rsidR="00062F21">
        <w:t>5</w:t>
      </w:r>
      <w:r>
        <w:t xml:space="preserve"> </w:t>
      </w:r>
      <w:r w:rsidRPr="00C1677E">
        <w:t>показан результат выполнения задания.</w:t>
      </w:r>
    </w:p>
    <w:p w14:paraId="4C82C110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0CBB0C3A" wp14:editId="46D21087">
            <wp:extent cx="6120130" cy="3505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60D9" w14:textId="0D8DE8E4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33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Модификация таблицы</w:t>
      </w:r>
    </w:p>
    <w:p w14:paraId="54DF2D2E" w14:textId="77777777" w:rsidR="009D6EA0" w:rsidRDefault="009D6EA0" w:rsidP="009D6EA0">
      <w:pPr>
        <w:pStyle w:val="afc"/>
        <w:keepNext/>
      </w:pPr>
      <w:r>
        <w:lastRenderedPageBreak/>
        <w:drawing>
          <wp:inline distT="0" distB="0" distL="0" distR="0" wp14:anchorId="7ED0C2B7" wp14:editId="05944289">
            <wp:extent cx="3152775" cy="2305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52C29" w14:textId="7E7131D0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34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Прогресс выполнения задания</w:t>
      </w:r>
    </w:p>
    <w:p w14:paraId="01D00F9A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29CAE8C8" wp14:editId="1094C9EB">
            <wp:extent cx="3533775" cy="11239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F3C6" w14:textId="63A89AC9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35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Результат</w:t>
      </w:r>
    </w:p>
    <w:p w14:paraId="30715CD7" w14:textId="2FF1A682" w:rsidR="00BB0F6C" w:rsidRPr="00BB0F6C" w:rsidRDefault="00BB0F6C" w:rsidP="00BB0F6C">
      <w:pPr>
        <w:pStyle w:val="af8"/>
      </w:pPr>
      <w:r>
        <w:t>Операция прошла не без затруднений.</w:t>
      </w:r>
      <w:r w:rsidR="00AF602F">
        <w:t xml:space="preserve"> Нельзя так просто заменить данные.</w:t>
      </w:r>
    </w:p>
    <w:p w14:paraId="23E1E157" w14:textId="5D585079" w:rsidR="009D6EA0" w:rsidRDefault="009D6EA0" w:rsidP="009D6EA0">
      <w:pPr>
        <w:pStyle w:val="2"/>
      </w:pPr>
      <w:r>
        <w:t>Задание 11</w:t>
      </w:r>
    </w:p>
    <w:p w14:paraId="038BABDD" w14:textId="0EBC9D08" w:rsidR="009D6EA0" w:rsidRDefault="009D6EA0" w:rsidP="009D6EA0">
      <w:pPr>
        <w:pStyle w:val="af8"/>
      </w:pPr>
      <w:r w:rsidRPr="00C1677E">
        <w:t xml:space="preserve">На рисунках </w:t>
      </w:r>
      <w:r>
        <w:t>3</w:t>
      </w:r>
      <w:r w:rsidR="003A4ECA">
        <w:t>6</w:t>
      </w:r>
      <w:r>
        <w:t>, 3</w:t>
      </w:r>
      <w:r w:rsidR="003A4ECA">
        <w:t>7</w:t>
      </w:r>
      <w:r>
        <w:t xml:space="preserve"> </w:t>
      </w:r>
      <w:r w:rsidRPr="00C1677E">
        <w:t>показан результат выполнения задания.</w:t>
      </w:r>
    </w:p>
    <w:p w14:paraId="7AB7705F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67F3E376" wp14:editId="7388B606">
            <wp:extent cx="6120130" cy="11525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F64D" w14:textId="0181F39E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36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Модификация таблицы</w:t>
      </w:r>
    </w:p>
    <w:p w14:paraId="5DC651A8" w14:textId="77777777" w:rsidR="009D6EA0" w:rsidRDefault="009D6EA0" w:rsidP="009D6EA0">
      <w:pPr>
        <w:pStyle w:val="afc"/>
        <w:keepNext/>
      </w:pPr>
      <w:r>
        <w:lastRenderedPageBreak/>
        <w:drawing>
          <wp:inline distT="0" distB="0" distL="0" distR="0" wp14:anchorId="126A0721" wp14:editId="6418B351">
            <wp:extent cx="6120130" cy="32861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3542" w14:textId="25A6196B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37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Прогресс выполнения задания</w:t>
      </w:r>
    </w:p>
    <w:p w14:paraId="3E20972F" w14:textId="42C1DE27" w:rsidR="009D6EA0" w:rsidRDefault="009D6EA0" w:rsidP="009D6EA0">
      <w:pPr>
        <w:pStyle w:val="2"/>
      </w:pPr>
      <w:r>
        <w:t>Задание 12</w:t>
      </w:r>
    </w:p>
    <w:p w14:paraId="09CFED1E" w14:textId="74298B27" w:rsidR="009D6EA0" w:rsidRDefault="009D6EA0" w:rsidP="009D6EA0">
      <w:pPr>
        <w:pStyle w:val="af8"/>
      </w:pPr>
      <w:r w:rsidRPr="00C1677E">
        <w:t xml:space="preserve">На рисунках </w:t>
      </w:r>
      <w:r>
        <w:t>3</w:t>
      </w:r>
      <w:r w:rsidR="003A42B9">
        <w:t>8</w:t>
      </w:r>
      <w:r>
        <w:t xml:space="preserve">, </w:t>
      </w:r>
      <w:r w:rsidR="003A42B9">
        <w:t>39</w:t>
      </w:r>
      <w:r>
        <w:t>, 4</w:t>
      </w:r>
      <w:r w:rsidR="003A42B9">
        <w:t>0</w:t>
      </w:r>
      <w:r>
        <w:t xml:space="preserve"> </w:t>
      </w:r>
      <w:r w:rsidRPr="00C1677E">
        <w:t>показан результат выполнения задания.</w:t>
      </w:r>
    </w:p>
    <w:p w14:paraId="2688F5D3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142DFAA6" wp14:editId="73BF479A">
            <wp:extent cx="6120130" cy="338709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69C1" w14:textId="48299E81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38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Переименование таблицы</w:t>
      </w:r>
    </w:p>
    <w:p w14:paraId="0CC10077" w14:textId="77777777" w:rsidR="009D6EA0" w:rsidRDefault="009D6EA0" w:rsidP="009D6EA0">
      <w:pPr>
        <w:pStyle w:val="afc"/>
        <w:keepNext/>
      </w:pPr>
      <w:r>
        <w:lastRenderedPageBreak/>
        <w:drawing>
          <wp:inline distT="0" distB="0" distL="0" distR="0" wp14:anchorId="42F56A6D" wp14:editId="13BDB441">
            <wp:extent cx="6120130" cy="3194685"/>
            <wp:effectExtent l="0" t="0" r="0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8F5F" w14:textId="22D0A9DE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39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Вид таблицы</w:t>
      </w:r>
    </w:p>
    <w:p w14:paraId="17CB22BA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5C00B34F" wp14:editId="1FA32015">
            <wp:extent cx="6120130" cy="45275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4C41" w14:textId="38BBD3BC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40</w:t>
      </w:r>
      <w:r>
        <w:fldChar w:fldCharType="end"/>
      </w:r>
      <w:r w:rsidR="00453A98">
        <w:t xml:space="preserve"> </w:t>
      </w:r>
      <w:r w:rsidR="00453A98" w:rsidRPr="00453A98">
        <w:t>—</w:t>
      </w:r>
      <w:r w:rsidR="00453A98">
        <w:t xml:space="preserve"> Вставка значений</w:t>
      </w:r>
    </w:p>
    <w:p w14:paraId="2DF7464D" w14:textId="318DC448" w:rsidR="00460242" w:rsidRPr="00460242" w:rsidRDefault="004864F8" w:rsidP="00460242">
      <w:pPr>
        <w:pStyle w:val="af8"/>
      </w:pPr>
      <w:r>
        <w:t>Ответ на вопрос в задании: д</w:t>
      </w:r>
      <w:r w:rsidR="00460242">
        <w:t>а, ограничения перенеслись.</w:t>
      </w:r>
    </w:p>
    <w:p w14:paraId="6BF57CFB" w14:textId="33BFB797" w:rsidR="009D6EA0" w:rsidRDefault="009D6EA0" w:rsidP="009D6EA0">
      <w:pPr>
        <w:pStyle w:val="2"/>
      </w:pPr>
      <w:r>
        <w:t>Задание 13</w:t>
      </w:r>
    </w:p>
    <w:p w14:paraId="2568FB6F" w14:textId="4BB5C13D" w:rsidR="009D6EA0" w:rsidRDefault="009D6EA0" w:rsidP="009D6EA0">
      <w:pPr>
        <w:pStyle w:val="af8"/>
      </w:pPr>
      <w:r w:rsidRPr="00C1677E">
        <w:t>На рисунк</w:t>
      </w:r>
      <w:r>
        <w:t>е</w:t>
      </w:r>
      <w:r w:rsidRPr="00C1677E">
        <w:t xml:space="preserve"> </w:t>
      </w:r>
      <w:r>
        <w:t>4</w:t>
      </w:r>
      <w:r w:rsidR="008305FD">
        <w:t>1</w:t>
      </w:r>
      <w:r>
        <w:t xml:space="preserve"> </w:t>
      </w:r>
      <w:r w:rsidRPr="00C1677E">
        <w:t>показан результат выполнения задания.</w:t>
      </w:r>
    </w:p>
    <w:p w14:paraId="6A817D40" w14:textId="77777777" w:rsidR="009D6EA0" w:rsidRDefault="009D6EA0" w:rsidP="009D6EA0">
      <w:pPr>
        <w:pStyle w:val="afc"/>
        <w:keepNext/>
      </w:pPr>
      <w:r>
        <w:lastRenderedPageBreak/>
        <w:drawing>
          <wp:inline distT="0" distB="0" distL="0" distR="0" wp14:anchorId="456396EA" wp14:editId="305643C4">
            <wp:extent cx="6120130" cy="27679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509B" w14:textId="34E5AB7F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41</w:t>
      </w:r>
      <w:r>
        <w:fldChar w:fldCharType="end"/>
      </w:r>
      <w:r w:rsidR="005D1260">
        <w:t xml:space="preserve"> </w:t>
      </w:r>
      <w:r w:rsidR="005D1260" w:rsidRPr="005D1260">
        <w:t>—</w:t>
      </w:r>
      <w:r w:rsidR="005D1260">
        <w:t xml:space="preserve"> Создание таблицы</w:t>
      </w:r>
    </w:p>
    <w:p w14:paraId="394E38B1" w14:textId="7D402B62" w:rsidR="009D6EA0" w:rsidRDefault="009D6EA0" w:rsidP="009D6EA0">
      <w:pPr>
        <w:pStyle w:val="2"/>
      </w:pPr>
      <w:r>
        <w:t>Задание 14</w:t>
      </w:r>
    </w:p>
    <w:p w14:paraId="6F69BFC7" w14:textId="19E1E98C" w:rsidR="009D6EA0" w:rsidRDefault="009D6EA0" w:rsidP="009D6EA0">
      <w:pPr>
        <w:pStyle w:val="af8"/>
      </w:pPr>
      <w:r w:rsidRPr="00C1677E">
        <w:t xml:space="preserve">На рисунках </w:t>
      </w:r>
      <w:r>
        <w:t>4</w:t>
      </w:r>
      <w:r w:rsidR="00487EC5">
        <w:t>2</w:t>
      </w:r>
      <w:r>
        <w:t>, 4</w:t>
      </w:r>
      <w:r w:rsidR="00487EC5">
        <w:t>3</w:t>
      </w:r>
      <w:r>
        <w:t>, 4</w:t>
      </w:r>
      <w:r w:rsidR="00487EC5">
        <w:t>4</w:t>
      </w:r>
      <w:r>
        <w:t xml:space="preserve"> </w:t>
      </w:r>
      <w:r w:rsidRPr="00C1677E">
        <w:t>показан результат выполнения задания.</w:t>
      </w:r>
    </w:p>
    <w:p w14:paraId="6ACA768F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44A9702F" wp14:editId="28083683">
            <wp:extent cx="6120130" cy="2226310"/>
            <wp:effectExtent l="0" t="0" r="0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4435" w14:textId="5C66AB31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42</w:t>
      </w:r>
      <w:r>
        <w:fldChar w:fldCharType="end"/>
      </w:r>
      <w:r w:rsidR="007E09A5">
        <w:t xml:space="preserve"> </w:t>
      </w:r>
      <w:r w:rsidR="007E09A5" w:rsidRPr="007E09A5">
        <w:t>—</w:t>
      </w:r>
      <w:r w:rsidR="007E09A5">
        <w:t xml:space="preserve"> Проверка обычного представления</w:t>
      </w:r>
    </w:p>
    <w:p w14:paraId="1C2395E3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334196CA" wp14:editId="163F3876">
            <wp:extent cx="2686050" cy="9810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EE13" w14:textId="27947AFD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43</w:t>
      </w:r>
      <w:r>
        <w:fldChar w:fldCharType="end"/>
      </w:r>
      <w:r w:rsidR="007E09A5">
        <w:t xml:space="preserve"> </w:t>
      </w:r>
      <w:r w:rsidR="007E09A5" w:rsidRPr="007E09A5">
        <w:t>—</w:t>
      </w:r>
      <w:r w:rsidR="007E09A5">
        <w:t xml:space="preserve"> Создание представления</w:t>
      </w:r>
    </w:p>
    <w:p w14:paraId="153F498B" w14:textId="77777777" w:rsidR="009D6EA0" w:rsidRDefault="009D6EA0" w:rsidP="009D6EA0">
      <w:pPr>
        <w:pStyle w:val="afc"/>
        <w:keepNext/>
      </w:pPr>
      <w:r>
        <w:lastRenderedPageBreak/>
        <w:drawing>
          <wp:inline distT="0" distB="0" distL="0" distR="0" wp14:anchorId="76428372" wp14:editId="4C3D50D4">
            <wp:extent cx="4076700" cy="149542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25C0" w14:textId="55464B2B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44</w:t>
      </w:r>
      <w:r>
        <w:fldChar w:fldCharType="end"/>
      </w:r>
      <w:r w:rsidR="009D03A2">
        <w:t xml:space="preserve"> </w:t>
      </w:r>
      <w:r w:rsidR="009D03A2" w:rsidRPr="009D03A2">
        <w:t>—</w:t>
      </w:r>
      <w:r w:rsidR="009D03A2">
        <w:t xml:space="preserve"> Вставка значений в таблицу</w:t>
      </w:r>
    </w:p>
    <w:p w14:paraId="0F790789" w14:textId="376FA9CF" w:rsidR="009D6EA0" w:rsidRDefault="009D6EA0" w:rsidP="009D6EA0">
      <w:pPr>
        <w:pStyle w:val="2"/>
      </w:pPr>
      <w:r>
        <w:t>Задание 15</w:t>
      </w:r>
    </w:p>
    <w:p w14:paraId="42039CC0" w14:textId="2BA3F2AB" w:rsidR="009D6EA0" w:rsidRDefault="009D6EA0" w:rsidP="009D6EA0">
      <w:pPr>
        <w:pStyle w:val="af8"/>
      </w:pPr>
      <w:r w:rsidRPr="00C1677E">
        <w:t xml:space="preserve">На рисунках </w:t>
      </w:r>
      <w:r>
        <w:t>4</w:t>
      </w:r>
      <w:r w:rsidR="007A5986">
        <w:t>5</w:t>
      </w:r>
      <w:r>
        <w:t>, 4</w:t>
      </w:r>
      <w:r w:rsidR="007A5986">
        <w:t>6</w:t>
      </w:r>
      <w:r>
        <w:t>, 4</w:t>
      </w:r>
      <w:r w:rsidR="007A5986">
        <w:t>7</w:t>
      </w:r>
      <w:r>
        <w:t>, 4</w:t>
      </w:r>
      <w:r w:rsidR="007A5986">
        <w:t>8</w:t>
      </w:r>
      <w:r>
        <w:t xml:space="preserve"> </w:t>
      </w:r>
      <w:r w:rsidRPr="00C1677E">
        <w:t>показан результат выполнения задания.</w:t>
      </w:r>
    </w:p>
    <w:p w14:paraId="0E863F83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693EE3AE" wp14:editId="316A6BC4">
            <wp:extent cx="4629150" cy="8763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41BB" w14:textId="65D84E27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45</w:t>
      </w:r>
      <w:r>
        <w:fldChar w:fldCharType="end"/>
      </w:r>
      <w:r w:rsidR="0001689D">
        <w:t xml:space="preserve"> </w:t>
      </w:r>
      <w:r w:rsidR="0001689D" w:rsidRPr="0001689D">
        <w:t>—</w:t>
      </w:r>
      <w:r w:rsidR="0001689D">
        <w:t xml:space="preserve"> Созданное материализованное представление</w:t>
      </w:r>
    </w:p>
    <w:p w14:paraId="058379C7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2CB184A5" wp14:editId="2982E58C">
            <wp:extent cx="4352925" cy="28575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7BD2" w14:textId="2F18527B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46</w:t>
      </w:r>
      <w:r>
        <w:fldChar w:fldCharType="end"/>
      </w:r>
      <w:r w:rsidR="0001689D">
        <w:t xml:space="preserve"> </w:t>
      </w:r>
      <w:r w:rsidR="0001689D" w:rsidRPr="0001689D">
        <w:t>—</w:t>
      </w:r>
      <w:r w:rsidR="0001689D">
        <w:t xml:space="preserve"> </w:t>
      </w:r>
      <w:r w:rsidR="00246EAF">
        <w:t>Модификация представления</w:t>
      </w:r>
    </w:p>
    <w:p w14:paraId="4C41E01F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313A8024" wp14:editId="09228A4D">
            <wp:extent cx="6120130" cy="139509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DAD5" w14:textId="12657CCF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47</w:t>
      </w:r>
      <w:r>
        <w:fldChar w:fldCharType="end"/>
      </w:r>
      <w:r w:rsidR="0001689D">
        <w:t xml:space="preserve"> </w:t>
      </w:r>
      <w:r w:rsidR="0001689D" w:rsidRPr="0001689D">
        <w:t>—</w:t>
      </w:r>
      <w:r w:rsidR="0001689D">
        <w:t xml:space="preserve"> </w:t>
      </w:r>
      <w:r w:rsidR="00474777">
        <w:t>Вставка значений, проверка</w:t>
      </w:r>
    </w:p>
    <w:p w14:paraId="13FF171B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2C52A285" wp14:editId="1A4E374E">
            <wp:extent cx="4667250" cy="12477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4B3" w14:textId="306D21EE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48</w:t>
      </w:r>
      <w:r>
        <w:fldChar w:fldCharType="end"/>
      </w:r>
      <w:r w:rsidR="0001689D">
        <w:t xml:space="preserve"> </w:t>
      </w:r>
      <w:r w:rsidR="0001689D" w:rsidRPr="0001689D">
        <w:t>—</w:t>
      </w:r>
      <w:r w:rsidR="0001689D">
        <w:t xml:space="preserve"> </w:t>
      </w:r>
      <w:r w:rsidR="005D21FB">
        <w:t>Модификация представления</w:t>
      </w:r>
    </w:p>
    <w:p w14:paraId="7431401B" w14:textId="5C5AA95A" w:rsidR="009D6EA0" w:rsidRDefault="009D6EA0" w:rsidP="009D6EA0">
      <w:pPr>
        <w:pStyle w:val="2"/>
      </w:pPr>
      <w:r>
        <w:lastRenderedPageBreak/>
        <w:t>Задание 16</w:t>
      </w:r>
    </w:p>
    <w:p w14:paraId="635565E4" w14:textId="6D38C9D1" w:rsidR="009D6EA0" w:rsidRDefault="009D6EA0" w:rsidP="009D6EA0">
      <w:pPr>
        <w:pStyle w:val="af8"/>
      </w:pPr>
      <w:r w:rsidRPr="00C1677E">
        <w:t>На рисунк</w:t>
      </w:r>
      <w:r>
        <w:t>е</w:t>
      </w:r>
      <w:r w:rsidRPr="00C1677E">
        <w:t xml:space="preserve"> </w:t>
      </w:r>
      <w:r w:rsidR="006F5216">
        <w:t>49</w:t>
      </w:r>
      <w:r>
        <w:t xml:space="preserve"> </w:t>
      </w:r>
      <w:r w:rsidRPr="00C1677E">
        <w:t>показан результат выполнения задания.</w:t>
      </w:r>
    </w:p>
    <w:p w14:paraId="63197100" w14:textId="77777777" w:rsidR="009D6EA0" w:rsidRDefault="009D6EA0" w:rsidP="009D6EA0">
      <w:pPr>
        <w:pStyle w:val="afc"/>
        <w:keepNext/>
      </w:pPr>
      <w:r>
        <w:drawing>
          <wp:inline distT="0" distB="0" distL="0" distR="0" wp14:anchorId="3C626F3D" wp14:editId="13E6E22D">
            <wp:extent cx="6120130" cy="1896745"/>
            <wp:effectExtent l="0" t="0" r="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AE00" w14:textId="620EC0C2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49</w:t>
      </w:r>
      <w:r>
        <w:fldChar w:fldCharType="end"/>
      </w:r>
      <w:r w:rsidR="0042455C">
        <w:t xml:space="preserve"> </w:t>
      </w:r>
      <w:r w:rsidR="0042455C" w:rsidRPr="0042455C">
        <w:t>—</w:t>
      </w:r>
      <w:r w:rsidR="0042455C">
        <w:t xml:space="preserve"> Вставка значений</w:t>
      </w:r>
    </w:p>
    <w:p w14:paraId="638C37E0" w14:textId="051D2CEC" w:rsidR="009D6EA0" w:rsidRDefault="009D6EA0" w:rsidP="009D6EA0">
      <w:pPr>
        <w:pStyle w:val="2"/>
      </w:pPr>
      <w:r>
        <w:t>Задание 17</w:t>
      </w:r>
    </w:p>
    <w:p w14:paraId="5B8A5817" w14:textId="53E3B2CA" w:rsidR="009D6EA0" w:rsidRDefault="009D6EA0" w:rsidP="009D6EA0">
      <w:pPr>
        <w:pStyle w:val="af8"/>
      </w:pPr>
      <w:r w:rsidRPr="00C1677E">
        <w:t>На рисунк</w:t>
      </w:r>
      <w:r>
        <w:t>е</w:t>
      </w:r>
      <w:r w:rsidRPr="00C1677E">
        <w:t xml:space="preserve"> </w:t>
      </w:r>
      <w:r>
        <w:t>5</w:t>
      </w:r>
      <w:r w:rsidR="00CA4E89">
        <w:t>0</w:t>
      </w:r>
      <w:r>
        <w:t xml:space="preserve"> </w:t>
      </w:r>
      <w:r w:rsidRPr="00C1677E">
        <w:t>показан результат выполнения задания.</w:t>
      </w:r>
    </w:p>
    <w:p w14:paraId="44E04321" w14:textId="77777777" w:rsidR="009D6EA0" w:rsidRDefault="009D6EA0" w:rsidP="009D6EA0">
      <w:pPr>
        <w:pStyle w:val="afc"/>
        <w:keepNext/>
      </w:pPr>
      <w:r>
        <w:lastRenderedPageBreak/>
        <w:drawing>
          <wp:inline distT="0" distB="0" distL="0" distR="0" wp14:anchorId="27B7BFFD" wp14:editId="05AC6251">
            <wp:extent cx="6120130" cy="511365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8111" w14:textId="6413FC34" w:rsidR="009D6EA0" w:rsidRDefault="009D6EA0" w:rsidP="009D6EA0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50</w:t>
      </w:r>
      <w:r>
        <w:fldChar w:fldCharType="end"/>
      </w:r>
      <w:r w:rsidR="009D203F">
        <w:t xml:space="preserve"> </w:t>
      </w:r>
      <w:r w:rsidR="009D203F" w:rsidRPr="009D203F">
        <w:t>—</w:t>
      </w:r>
      <w:r w:rsidR="009D203F">
        <w:t xml:space="preserve"> Тест представлений</w:t>
      </w:r>
    </w:p>
    <w:p w14:paraId="47C12B2B" w14:textId="4415764E" w:rsidR="009D6EA0" w:rsidRDefault="009D6EA0" w:rsidP="009D6EA0">
      <w:pPr>
        <w:pStyle w:val="2"/>
      </w:pPr>
      <w:r>
        <w:t>Задание 18</w:t>
      </w:r>
    </w:p>
    <w:p w14:paraId="7427D8A7" w14:textId="478E7F1B" w:rsidR="00BE7449" w:rsidRDefault="00BE7449" w:rsidP="00BE7449">
      <w:pPr>
        <w:pStyle w:val="af8"/>
      </w:pPr>
      <w:r w:rsidRPr="00C1677E">
        <w:t>На рисунк</w:t>
      </w:r>
      <w:r>
        <w:t>е</w:t>
      </w:r>
      <w:r w:rsidRPr="00C1677E">
        <w:t xml:space="preserve"> </w:t>
      </w:r>
      <w:r>
        <w:t>5</w:t>
      </w:r>
      <w:r w:rsidR="000E183D">
        <w:t>1</w:t>
      </w:r>
      <w:r>
        <w:t xml:space="preserve"> </w:t>
      </w:r>
      <w:r w:rsidRPr="00C1677E">
        <w:t>показан результат выполнения задания.</w:t>
      </w:r>
    </w:p>
    <w:p w14:paraId="5EF8A986" w14:textId="77777777" w:rsidR="00BE7449" w:rsidRDefault="00BE7449" w:rsidP="00BE7449">
      <w:pPr>
        <w:pStyle w:val="afc"/>
        <w:keepNext/>
      </w:pPr>
      <w:r>
        <w:lastRenderedPageBreak/>
        <w:drawing>
          <wp:inline distT="0" distB="0" distL="0" distR="0" wp14:anchorId="53B3C8E4" wp14:editId="6E208755">
            <wp:extent cx="6120130" cy="2286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54EA" w14:textId="6BDE7877" w:rsidR="009D6EA0" w:rsidRDefault="00BE7449" w:rsidP="00BE744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51</w:t>
      </w:r>
      <w:r>
        <w:fldChar w:fldCharType="end"/>
      </w:r>
      <w:r w:rsidR="005F48D2">
        <w:t xml:space="preserve"> </w:t>
      </w:r>
      <w:r w:rsidR="005F48D2" w:rsidRPr="005F48D2">
        <w:t>—</w:t>
      </w:r>
      <w:r w:rsidR="005F48D2">
        <w:t xml:space="preserve"> Модификация таблиц, обновление значений</w:t>
      </w:r>
    </w:p>
    <w:p w14:paraId="5CDCE7D5" w14:textId="527F6B2A" w:rsidR="00BE7449" w:rsidRDefault="00BE7449" w:rsidP="00BE7449">
      <w:pPr>
        <w:pStyle w:val="2"/>
      </w:pPr>
      <w:r>
        <w:t>Задание 19</w:t>
      </w:r>
    </w:p>
    <w:p w14:paraId="7165DF2E" w14:textId="2C242D3C" w:rsidR="00BE7449" w:rsidRDefault="00BE7449" w:rsidP="00BE7449">
      <w:pPr>
        <w:pStyle w:val="af8"/>
      </w:pPr>
      <w:r w:rsidRPr="00C1677E">
        <w:t>На рисунк</w:t>
      </w:r>
      <w:r>
        <w:t>ах</w:t>
      </w:r>
      <w:r w:rsidRPr="00C1677E">
        <w:t xml:space="preserve"> </w:t>
      </w:r>
      <w:r>
        <w:t>5</w:t>
      </w:r>
      <w:r w:rsidR="00EA7D37">
        <w:t>2</w:t>
      </w:r>
      <w:r>
        <w:t>, 5</w:t>
      </w:r>
      <w:r w:rsidR="00EA7D37">
        <w:t>3</w:t>
      </w:r>
      <w:r>
        <w:t>, 5</w:t>
      </w:r>
      <w:r w:rsidR="00EA7D37">
        <w:t>4</w:t>
      </w:r>
      <w:r>
        <w:t>, 5</w:t>
      </w:r>
      <w:r w:rsidR="00EA7D37">
        <w:t>5</w:t>
      </w:r>
      <w:r>
        <w:t xml:space="preserve"> </w:t>
      </w:r>
      <w:r w:rsidRPr="00C1677E">
        <w:t>показан результат выполнения задания.</w:t>
      </w:r>
    </w:p>
    <w:p w14:paraId="78B63062" w14:textId="77777777" w:rsidR="00BE7449" w:rsidRDefault="00BE7449" w:rsidP="00BE7449">
      <w:pPr>
        <w:pStyle w:val="af8"/>
      </w:pPr>
    </w:p>
    <w:p w14:paraId="7C3B73E6" w14:textId="77777777" w:rsidR="00BE7449" w:rsidRDefault="00BE7449" w:rsidP="00BE7449">
      <w:pPr>
        <w:pStyle w:val="afc"/>
        <w:keepNext/>
      </w:pPr>
      <w:r>
        <w:drawing>
          <wp:inline distT="0" distB="0" distL="0" distR="0" wp14:anchorId="3CE95D15" wp14:editId="548F1D00">
            <wp:extent cx="4295775" cy="2667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2D3A" w14:textId="352CA2B0" w:rsidR="00BE7449" w:rsidRDefault="00BE7449" w:rsidP="00BE744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52</w:t>
      </w:r>
      <w:r>
        <w:fldChar w:fldCharType="end"/>
      </w:r>
      <w:r w:rsidR="00C42E19">
        <w:t xml:space="preserve"> </w:t>
      </w:r>
      <w:r w:rsidR="00C42E19" w:rsidRPr="00C42E19">
        <w:t>—</w:t>
      </w:r>
      <w:r w:rsidR="00C42E19">
        <w:t xml:space="preserve"> Модификация столбца</w:t>
      </w:r>
    </w:p>
    <w:p w14:paraId="05640436" w14:textId="77777777" w:rsidR="00BE7449" w:rsidRDefault="00BE7449" w:rsidP="00BE7449">
      <w:pPr>
        <w:pStyle w:val="afc"/>
        <w:keepNext/>
      </w:pPr>
      <w:r>
        <w:drawing>
          <wp:inline distT="0" distB="0" distL="0" distR="0" wp14:anchorId="5FA4C5D8" wp14:editId="01A3DE71">
            <wp:extent cx="6120130" cy="61023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4DC7" w14:textId="42E47953" w:rsidR="00BE7449" w:rsidRDefault="00BE7449" w:rsidP="00BE744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53</w:t>
      </w:r>
      <w:r>
        <w:fldChar w:fldCharType="end"/>
      </w:r>
      <w:r w:rsidR="00C42E19">
        <w:t xml:space="preserve"> </w:t>
      </w:r>
      <w:r w:rsidR="00C42E19" w:rsidRPr="00C42E19">
        <w:t>—</w:t>
      </w:r>
      <w:r w:rsidR="00C42E19">
        <w:t xml:space="preserve"> </w:t>
      </w:r>
      <w:r w:rsidR="00D1320A">
        <w:t>Обновление таблицы</w:t>
      </w:r>
    </w:p>
    <w:p w14:paraId="285ADEA8" w14:textId="77777777" w:rsidR="00BE7449" w:rsidRDefault="00BE7449" w:rsidP="00BE7449">
      <w:pPr>
        <w:pStyle w:val="afc"/>
        <w:keepNext/>
      </w:pPr>
      <w:r>
        <w:drawing>
          <wp:inline distT="0" distB="0" distL="0" distR="0" wp14:anchorId="4F46D9CB" wp14:editId="1CE1A4CE">
            <wp:extent cx="2838450" cy="4095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9618" w14:textId="7819AAA7" w:rsidR="00BE7449" w:rsidRDefault="00BE7449" w:rsidP="00BE744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54</w:t>
      </w:r>
      <w:r>
        <w:fldChar w:fldCharType="end"/>
      </w:r>
      <w:r w:rsidR="004856A4">
        <w:t xml:space="preserve"> </w:t>
      </w:r>
      <w:r w:rsidR="004856A4" w:rsidRPr="004856A4">
        <w:t>—</w:t>
      </w:r>
      <w:r w:rsidR="004856A4">
        <w:t xml:space="preserve"> Добавление столбца</w:t>
      </w:r>
    </w:p>
    <w:p w14:paraId="64B5EFF0" w14:textId="77777777" w:rsidR="00BE7449" w:rsidRDefault="00BE7449" w:rsidP="00BE7449">
      <w:pPr>
        <w:pStyle w:val="afc"/>
        <w:keepNext/>
      </w:pPr>
      <w:r>
        <w:drawing>
          <wp:inline distT="0" distB="0" distL="0" distR="0" wp14:anchorId="6C1E10EB" wp14:editId="70D25E67">
            <wp:extent cx="6120130" cy="601345"/>
            <wp:effectExtent l="0" t="0" r="0" b="825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FDEE" w14:textId="15CD6073" w:rsidR="00BE7449" w:rsidRDefault="00BE7449" w:rsidP="00BE744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91CCE">
        <w:rPr>
          <w:noProof/>
        </w:rPr>
        <w:t>55</w:t>
      </w:r>
      <w:r>
        <w:fldChar w:fldCharType="end"/>
      </w:r>
      <w:r w:rsidR="00D6230F">
        <w:t xml:space="preserve"> </w:t>
      </w:r>
      <w:r w:rsidR="00D6230F" w:rsidRPr="00D6230F">
        <w:t>—</w:t>
      </w:r>
      <w:r w:rsidR="00D6230F">
        <w:t xml:space="preserve"> Обновление значения</w:t>
      </w:r>
    </w:p>
    <w:p w14:paraId="730909F5" w14:textId="77777777" w:rsidR="00B738F0" w:rsidRDefault="00B738F0" w:rsidP="00B738F0">
      <w:pPr>
        <w:pStyle w:val="1"/>
      </w:pPr>
      <w:r w:rsidRPr="00B738F0">
        <w:lastRenderedPageBreak/>
        <w:t>ЗАКЛЮЧЕНИЕ</w:t>
      </w:r>
    </w:p>
    <w:p w14:paraId="11089AA5" w14:textId="47FB67DB" w:rsidR="00B738F0" w:rsidRPr="00B738F0" w:rsidRDefault="00B738F0" w:rsidP="00BE7449">
      <w:pPr>
        <w:pStyle w:val="af8"/>
      </w:pPr>
      <w:r>
        <w:t>По результатам работы был изучен теоретический материал по теме «</w:t>
      </w:r>
      <w:r w:rsidR="00BE7449">
        <w:fldChar w:fldCharType="begin"/>
      </w:r>
      <w:r w:rsidR="00BE7449">
        <w:instrText xml:space="preserve"> REF TitleThemeName \h </w:instrText>
      </w:r>
      <w:r w:rsidR="00BE7449">
        <w:fldChar w:fldCharType="separate"/>
      </w:r>
      <w:sdt>
        <w:sdtPr>
          <w:rPr>
            <w:kern w:val="0"/>
          </w:rPr>
          <w:alias w:val="Тема практической"/>
          <w:tag w:val="Тема практической"/>
          <w:id w:val="-1143280461"/>
          <w:placeholder>
            <w:docPart w:val="579BDE870AAD4DDB9EF40F3ABC332FAC"/>
          </w:placeholder>
          <w:text/>
        </w:sdtPr>
        <w:sdtContent>
          <w:r w:rsidR="00791CCE" w:rsidRPr="00106BF8">
            <w:rPr>
              <w:kern w:val="0"/>
            </w:rPr>
            <w:t>Основы языка определения данных</w:t>
          </w:r>
        </w:sdtContent>
      </w:sdt>
      <w:r w:rsidR="00BE7449">
        <w:fldChar w:fldCharType="end"/>
      </w:r>
      <w:r>
        <w:t>». Все поставленные цели и задачи были выполнены.</w:t>
      </w:r>
    </w:p>
    <w:sectPr w:rsidR="00B738F0" w:rsidRPr="00B738F0" w:rsidSect="00552A03">
      <w:footerReference w:type="default" r:id="rId6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E658F" w14:textId="77777777" w:rsidR="002956F9" w:rsidRDefault="002956F9" w:rsidP="00552A03">
      <w:r>
        <w:separator/>
      </w:r>
    </w:p>
  </w:endnote>
  <w:endnote w:type="continuationSeparator" w:id="0">
    <w:p w14:paraId="59782DF6" w14:textId="77777777" w:rsidR="002956F9" w:rsidRDefault="002956F9" w:rsidP="0055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229505"/>
      <w:docPartObj>
        <w:docPartGallery w:val="Page Numbers (Bottom of Page)"/>
        <w:docPartUnique/>
      </w:docPartObj>
    </w:sdtPr>
    <w:sdtContent>
      <w:p w14:paraId="35AA0856" w14:textId="77777777" w:rsidR="00552A03" w:rsidRDefault="00552A0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E8D1A" w14:textId="77777777" w:rsidR="00552A03" w:rsidRDefault="00552A0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255C" w14:textId="77777777" w:rsidR="002956F9" w:rsidRDefault="002956F9" w:rsidP="00552A03">
      <w:r>
        <w:separator/>
      </w:r>
    </w:p>
  </w:footnote>
  <w:footnote w:type="continuationSeparator" w:id="0">
    <w:p w14:paraId="01F1AF21" w14:textId="77777777" w:rsidR="002956F9" w:rsidRDefault="002956F9" w:rsidP="0055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0EF7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AF7A52"/>
    <w:multiLevelType w:val="hybridMultilevel"/>
    <w:tmpl w:val="9ABA5720"/>
    <w:lvl w:ilvl="0" w:tplc="F24E63AE">
      <w:start w:val="1"/>
      <w:numFmt w:val="decimal"/>
      <w:suff w:val="space"/>
      <w:lvlText w:val="%1"/>
      <w:lvlJc w:val="left"/>
      <w:pPr>
        <w:ind w:left="1068" w:hanging="360"/>
      </w:pPr>
      <w:rPr>
        <w:rFonts w:asciiTheme="minorHAnsi" w:hAnsiTheme="minorHAnsi" w:hint="default"/>
        <w:b/>
        <w:bCs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8E53FD"/>
    <w:multiLevelType w:val="multilevel"/>
    <w:tmpl w:val="A3964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3" w15:restartNumberingAfterBreak="0">
    <w:nsid w:val="1518610D"/>
    <w:multiLevelType w:val="multilevel"/>
    <w:tmpl w:val="48B8390A"/>
    <w:styleLink w:val="a0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DD1035"/>
    <w:multiLevelType w:val="multilevel"/>
    <w:tmpl w:val="297CE3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45301A"/>
    <w:multiLevelType w:val="multilevel"/>
    <w:tmpl w:val="D33AE1DE"/>
    <w:lvl w:ilvl="0">
      <w:start w:val="1"/>
      <w:numFmt w:val="decimal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D311A"/>
    <w:multiLevelType w:val="hybridMultilevel"/>
    <w:tmpl w:val="48B8390A"/>
    <w:lvl w:ilvl="0" w:tplc="831658C8">
      <w:start w:val="1"/>
      <w:numFmt w:val="decimal"/>
      <w:pStyle w:val="a1"/>
      <w:suff w:val="space"/>
      <w:lvlText w:val="%1"/>
      <w:lvlJc w:val="left"/>
      <w:pPr>
        <w:ind w:left="936" w:hanging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F34061"/>
    <w:multiLevelType w:val="hybridMultilevel"/>
    <w:tmpl w:val="FD8A50E2"/>
    <w:lvl w:ilvl="0" w:tplc="9E3836F2">
      <w:start w:val="1"/>
      <w:numFmt w:val="decimal"/>
      <w:suff w:val="space"/>
      <w:lvlText w:val="%1"/>
      <w:lvlJc w:val="left"/>
      <w:pPr>
        <w:ind w:left="1429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C04454"/>
    <w:multiLevelType w:val="multilevel"/>
    <w:tmpl w:val="7FAEB65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1077"/>
      </w:pPr>
      <w:rPr>
        <w:rFonts w:hint="default"/>
      </w:rPr>
    </w:lvl>
    <w:lvl w:ilvl="2">
      <w:start w:val="1"/>
      <w:numFmt w:val="decimal"/>
      <w:lvlText w:val="%3.%2.1"/>
      <w:lvlJc w:val="right"/>
      <w:pPr>
        <w:ind w:left="2863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40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7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7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48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25" w:hanging="709"/>
      </w:pPr>
      <w:rPr>
        <w:rFonts w:hint="default"/>
      </w:rPr>
    </w:lvl>
  </w:abstractNum>
  <w:abstractNum w:abstractNumId="9" w15:restartNumberingAfterBreak="0">
    <w:nsid w:val="6CD20747"/>
    <w:multiLevelType w:val="hybridMultilevel"/>
    <w:tmpl w:val="71D21ECA"/>
    <w:lvl w:ilvl="0" w:tplc="9864D6EC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523CA"/>
    <w:multiLevelType w:val="multilevel"/>
    <w:tmpl w:val="52E45878"/>
    <w:lvl w:ilvl="0">
      <w:start w:val="1"/>
      <w:numFmt w:val="decimal"/>
      <w:pStyle w:val="a2"/>
      <w:suff w:val="space"/>
      <w:lvlText w:val="%1"/>
      <w:lvlJc w:val="left"/>
      <w:pPr>
        <w:ind w:left="936" w:hanging="227"/>
      </w:pPr>
      <w:rPr>
        <w:rFonts w:asciiTheme="minorHAnsi" w:hAnsiTheme="minorHAnsi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3166E66"/>
    <w:multiLevelType w:val="hybridMultilevel"/>
    <w:tmpl w:val="1D3621C4"/>
    <w:lvl w:ilvl="0" w:tplc="9864D6EC">
      <w:start w:val="1"/>
      <w:numFmt w:val="decimal"/>
      <w:lvlText w:val="%1"/>
      <w:lvlJc w:val="left"/>
      <w:pPr>
        <w:ind w:left="1428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C646CC"/>
    <w:multiLevelType w:val="multilevel"/>
    <w:tmpl w:val="48B8390A"/>
    <w:numStyleLink w:val="a0"/>
  </w:abstractNum>
  <w:abstractNum w:abstractNumId="13" w15:restartNumberingAfterBreak="0">
    <w:nsid w:val="79370758"/>
    <w:multiLevelType w:val="multilevel"/>
    <w:tmpl w:val="ABF20C0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4" w15:restartNumberingAfterBreak="0">
    <w:nsid w:val="79685F1C"/>
    <w:multiLevelType w:val="hybridMultilevel"/>
    <w:tmpl w:val="19089B3E"/>
    <w:lvl w:ilvl="0" w:tplc="9E3836F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150780">
    <w:abstractNumId w:val="8"/>
  </w:num>
  <w:num w:numId="2" w16cid:durableId="123432637">
    <w:abstractNumId w:val="4"/>
  </w:num>
  <w:num w:numId="3" w16cid:durableId="1693459548">
    <w:abstractNumId w:val="6"/>
  </w:num>
  <w:num w:numId="4" w16cid:durableId="1765226476">
    <w:abstractNumId w:val="7"/>
  </w:num>
  <w:num w:numId="5" w16cid:durableId="1273396711">
    <w:abstractNumId w:val="9"/>
  </w:num>
  <w:num w:numId="6" w16cid:durableId="596790296">
    <w:abstractNumId w:val="11"/>
  </w:num>
  <w:num w:numId="7" w16cid:durableId="1648824150">
    <w:abstractNumId w:val="0"/>
  </w:num>
  <w:num w:numId="8" w16cid:durableId="295180872">
    <w:abstractNumId w:val="14"/>
  </w:num>
  <w:num w:numId="9" w16cid:durableId="656306490">
    <w:abstractNumId w:val="3"/>
  </w:num>
  <w:num w:numId="10" w16cid:durableId="1764061334">
    <w:abstractNumId w:val="12"/>
  </w:num>
  <w:num w:numId="11" w16cid:durableId="801851286">
    <w:abstractNumId w:val="5"/>
  </w:num>
  <w:num w:numId="12" w16cid:durableId="366565868">
    <w:abstractNumId w:val="10"/>
  </w:num>
  <w:num w:numId="13" w16cid:durableId="12722795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75730409">
    <w:abstractNumId w:val="1"/>
  </w:num>
  <w:num w:numId="15" w16cid:durableId="1994792360">
    <w:abstractNumId w:val="2"/>
  </w:num>
  <w:num w:numId="16" w16cid:durableId="305858085">
    <w:abstractNumId w:val="13"/>
  </w:num>
  <w:num w:numId="17" w16cid:durableId="4268478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B"/>
    <w:rsid w:val="0000239A"/>
    <w:rsid w:val="000079CF"/>
    <w:rsid w:val="0001689D"/>
    <w:rsid w:val="000343EE"/>
    <w:rsid w:val="00044426"/>
    <w:rsid w:val="00047D12"/>
    <w:rsid w:val="00062105"/>
    <w:rsid w:val="000624C2"/>
    <w:rsid w:val="00062F21"/>
    <w:rsid w:val="00071B64"/>
    <w:rsid w:val="00072E49"/>
    <w:rsid w:val="00077476"/>
    <w:rsid w:val="00090DEB"/>
    <w:rsid w:val="000B0F16"/>
    <w:rsid w:val="000B79FA"/>
    <w:rsid w:val="000E183D"/>
    <w:rsid w:val="000F6603"/>
    <w:rsid w:val="00106BF8"/>
    <w:rsid w:val="00107562"/>
    <w:rsid w:val="00115BB8"/>
    <w:rsid w:val="001212D8"/>
    <w:rsid w:val="00130BD1"/>
    <w:rsid w:val="0013397C"/>
    <w:rsid w:val="00136D4E"/>
    <w:rsid w:val="001578BD"/>
    <w:rsid w:val="00172FBB"/>
    <w:rsid w:val="001A3672"/>
    <w:rsid w:val="001B329E"/>
    <w:rsid w:val="001B70CE"/>
    <w:rsid w:val="001E419C"/>
    <w:rsid w:val="001E6C0C"/>
    <w:rsid w:val="001F4DAC"/>
    <w:rsid w:val="00203346"/>
    <w:rsid w:val="00203B00"/>
    <w:rsid w:val="002247D9"/>
    <w:rsid w:val="00244E33"/>
    <w:rsid w:val="00246EAF"/>
    <w:rsid w:val="00255425"/>
    <w:rsid w:val="002564CB"/>
    <w:rsid w:val="00264ABF"/>
    <w:rsid w:val="00276640"/>
    <w:rsid w:val="002956F9"/>
    <w:rsid w:val="002C74A4"/>
    <w:rsid w:val="002E5571"/>
    <w:rsid w:val="00316540"/>
    <w:rsid w:val="0033407A"/>
    <w:rsid w:val="00343771"/>
    <w:rsid w:val="00363FDD"/>
    <w:rsid w:val="00372B18"/>
    <w:rsid w:val="00373FCE"/>
    <w:rsid w:val="003776BF"/>
    <w:rsid w:val="003923EC"/>
    <w:rsid w:val="003A2598"/>
    <w:rsid w:val="003A42B9"/>
    <w:rsid w:val="003A4ECA"/>
    <w:rsid w:val="003D3CBE"/>
    <w:rsid w:val="003E5C02"/>
    <w:rsid w:val="0042366A"/>
    <w:rsid w:val="0042455C"/>
    <w:rsid w:val="00432F37"/>
    <w:rsid w:val="00453A98"/>
    <w:rsid w:val="00453B1A"/>
    <w:rsid w:val="00460242"/>
    <w:rsid w:val="00470539"/>
    <w:rsid w:val="00474777"/>
    <w:rsid w:val="00480C27"/>
    <w:rsid w:val="004856A4"/>
    <w:rsid w:val="004864F8"/>
    <w:rsid w:val="00487EC5"/>
    <w:rsid w:val="004B197A"/>
    <w:rsid w:val="004D13C8"/>
    <w:rsid w:val="004E3601"/>
    <w:rsid w:val="00552A03"/>
    <w:rsid w:val="00576BF8"/>
    <w:rsid w:val="005900F1"/>
    <w:rsid w:val="005D1260"/>
    <w:rsid w:val="005D21FB"/>
    <w:rsid w:val="005F1304"/>
    <w:rsid w:val="005F48D2"/>
    <w:rsid w:val="005F69A1"/>
    <w:rsid w:val="00612DCB"/>
    <w:rsid w:val="006404B3"/>
    <w:rsid w:val="006479F4"/>
    <w:rsid w:val="00654819"/>
    <w:rsid w:val="00674E53"/>
    <w:rsid w:val="00693E16"/>
    <w:rsid w:val="006A1588"/>
    <w:rsid w:val="006E69B7"/>
    <w:rsid w:val="006F4476"/>
    <w:rsid w:val="006F5216"/>
    <w:rsid w:val="007100B9"/>
    <w:rsid w:val="00715107"/>
    <w:rsid w:val="00715EAA"/>
    <w:rsid w:val="00720E9D"/>
    <w:rsid w:val="00731C20"/>
    <w:rsid w:val="00752A75"/>
    <w:rsid w:val="00756D3B"/>
    <w:rsid w:val="00757D27"/>
    <w:rsid w:val="00781B86"/>
    <w:rsid w:val="00786952"/>
    <w:rsid w:val="00791CCE"/>
    <w:rsid w:val="007A0DE4"/>
    <w:rsid w:val="007A5986"/>
    <w:rsid w:val="007B150C"/>
    <w:rsid w:val="007B4C94"/>
    <w:rsid w:val="007D489E"/>
    <w:rsid w:val="007E09A5"/>
    <w:rsid w:val="007E1AEB"/>
    <w:rsid w:val="00803F7A"/>
    <w:rsid w:val="0080678D"/>
    <w:rsid w:val="00807EEA"/>
    <w:rsid w:val="0081748B"/>
    <w:rsid w:val="008305FD"/>
    <w:rsid w:val="008338AC"/>
    <w:rsid w:val="00843F09"/>
    <w:rsid w:val="0084426B"/>
    <w:rsid w:val="008460BD"/>
    <w:rsid w:val="00856040"/>
    <w:rsid w:val="0089095B"/>
    <w:rsid w:val="008B2E19"/>
    <w:rsid w:val="008D50E1"/>
    <w:rsid w:val="008F24DB"/>
    <w:rsid w:val="008F4C6F"/>
    <w:rsid w:val="00935C17"/>
    <w:rsid w:val="009548A5"/>
    <w:rsid w:val="00963AA7"/>
    <w:rsid w:val="00965BEA"/>
    <w:rsid w:val="00993A3B"/>
    <w:rsid w:val="009B4609"/>
    <w:rsid w:val="009D03A2"/>
    <w:rsid w:val="009D203F"/>
    <w:rsid w:val="009D6EA0"/>
    <w:rsid w:val="009E143E"/>
    <w:rsid w:val="009E2576"/>
    <w:rsid w:val="00A1060C"/>
    <w:rsid w:val="00A13A79"/>
    <w:rsid w:val="00A268E0"/>
    <w:rsid w:val="00A33CFA"/>
    <w:rsid w:val="00A371DC"/>
    <w:rsid w:val="00A42D1B"/>
    <w:rsid w:val="00A623E8"/>
    <w:rsid w:val="00A7432B"/>
    <w:rsid w:val="00A92185"/>
    <w:rsid w:val="00AA33F9"/>
    <w:rsid w:val="00AE3E57"/>
    <w:rsid w:val="00AF053F"/>
    <w:rsid w:val="00AF133A"/>
    <w:rsid w:val="00AF1659"/>
    <w:rsid w:val="00AF602F"/>
    <w:rsid w:val="00B02CC7"/>
    <w:rsid w:val="00B25615"/>
    <w:rsid w:val="00B417E5"/>
    <w:rsid w:val="00B50C2B"/>
    <w:rsid w:val="00B67C50"/>
    <w:rsid w:val="00B738F0"/>
    <w:rsid w:val="00BA7359"/>
    <w:rsid w:val="00BB0F6C"/>
    <w:rsid w:val="00BB2D12"/>
    <w:rsid w:val="00BD28EC"/>
    <w:rsid w:val="00BE7449"/>
    <w:rsid w:val="00C1677E"/>
    <w:rsid w:val="00C2469A"/>
    <w:rsid w:val="00C303B2"/>
    <w:rsid w:val="00C42E19"/>
    <w:rsid w:val="00C54C79"/>
    <w:rsid w:val="00C55A5D"/>
    <w:rsid w:val="00CA4E89"/>
    <w:rsid w:val="00CB2CA7"/>
    <w:rsid w:val="00CB3644"/>
    <w:rsid w:val="00CF0C2E"/>
    <w:rsid w:val="00D00844"/>
    <w:rsid w:val="00D03132"/>
    <w:rsid w:val="00D1320A"/>
    <w:rsid w:val="00D14DCF"/>
    <w:rsid w:val="00D17CC2"/>
    <w:rsid w:val="00D25BC0"/>
    <w:rsid w:val="00D37D56"/>
    <w:rsid w:val="00D610E5"/>
    <w:rsid w:val="00D6230F"/>
    <w:rsid w:val="00D93592"/>
    <w:rsid w:val="00D94C4D"/>
    <w:rsid w:val="00DA50BA"/>
    <w:rsid w:val="00DB1A86"/>
    <w:rsid w:val="00DC04B1"/>
    <w:rsid w:val="00DE076A"/>
    <w:rsid w:val="00DE53D3"/>
    <w:rsid w:val="00DF7C89"/>
    <w:rsid w:val="00E009C9"/>
    <w:rsid w:val="00E21CC5"/>
    <w:rsid w:val="00E52EC3"/>
    <w:rsid w:val="00E7074D"/>
    <w:rsid w:val="00E83760"/>
    <w:rsid w:val="00E872C7"/>
    <w:rsid w:val="00E872F7"/>
    <w:rsid w:val="00E91235"/>
    <w:rsid w:val="00EA2E4F"/>
    <w:rsid w:val="00EA7D37"/>
    <w:rsid w:val="00ED1F73"/>
    <w:rsid w:val="00ED40D9"/>
    <w:rsid w:val="00EE72A7"/>
    <w:rsid w:val="00F148E7"/>
    <w:rsid w:val="00F21661"/>
    <w:rsid w:val="00F447C2"/>
    <w:rsid w:val="00F47208"/>
    <w:rsid w:val="00F656BB"/>
    <w:rsid w:val="00F679E8"/>
    <w:rsid w:val="00F75CAD"/>
    <w:rsid w:val="00F75F25"/>
    <w:rsid w:val="00F97727"/>
    <w:rsid w:val="00FB5892"/>
    <w:rsid w:val="00FB6FF9"/>
    <w:rsid w:val="00FB7011"/>
    <w:rsid w:val="00FC2D70"/>
    <w:rsid w:val="00FD0F87"/>
    <w:rsid w:val="00FD5EC6"/>
    <w:rsid w:val="00F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51C3"/>
  <w14:defaultImageDpi w14:val="32767"/>
  <w15:chartTrackingRefBased/>
  <w15:docId w15:val="{C26B9D98-A208-4671-BD56-125FFE4D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D1F73"/>
    <w:rPr>
      <w:rFonts w:ascii="Times New Roman" w:hAnsi="Times New Roman"/>
    </w:rPr>
  </w:style>
  <w:style w:type="paragraph" w:styleId="1">
    <w:name w:val="heading 1"/>
    <w:basedOn w:val="a3"/>
    <w:next w:val="a3"/>
    <w:link w:val="10"/>
    <w:uiPriority w:val="9"/>
    <w:qFormat/>
    <w:rsid w:val="00B738F0"/>
    <w:pPr>
      <w:keepNext/>
      <w:keepLines/>
      <w:numPr>
        <w:numId w:val="16"/>
      </w:numPr>
      <w:spacing w:before="280" w:after="280"/>
      <w:ind w:firstLine="0"/>
      <w:contextualSpacing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2">
    <w:name w:val="heading 2"/>
    <w:basedOn w:val="a3"/>
    <w:next w:val="a3"/>
    <w:link w:val="20"/>
    <w:uiPriority w:val="9"/>
    <w:unhideWhenUsed/>
    <w:qFormat/>
    <w:rsid w:val="008F24DB"/>
    <w:pPr>
      <w:keepNext/>
      <w:keepLines/>
      <w:numPr>
        <w:ilvl w:val="1"/>
        <w:numId w:val="16"/>
      </w:numPr>
      <w:spacing w:before="280" w:after="28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9D6EA0"/>
    <w:pPr>
      <w:keepNext/>
      <w:keepLines/>
      <w:numPr>
        <w:ilvl w:val="2"/>
        <w:numId w:val="16"/>
      </w:numPr>
      <w:spacing w:before="280" w:after="280"/>
      <w:contextualSpacing/>
      <w:outlineLvl w:val="2"/>
    </w:pPr>
    <w:rPr>
      <w:rFonts w:eastAsiaTheme="majorEastAsia" w:cstheme="majorBidi"/>
      <w:b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3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83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8338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8338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8338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8338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B738F0"/>
    <w:rPr>
      <w:rFonts w:ascii="Times New Roman" w:eastAsiaTheme="majorEastAsia" w:hAnsi="Times New Roman" w:cstheme="majorBidi"/>
      <w:b/>
      <w:caps/>
      <w:szCs w:val="40"/>
    </w:rPr>
  </w:style>
  <w:style w:type="character" w:customStyle="1" w:styleId="20">
    <w:name w:val="Заголовок 2 Знак"/>
    <w:basedOn w:val="a4"/>
    <w:link w:val="2"/>
    <w:uiPriority w:val="9"/>
    <w:rsid w:val="008F24DB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30">
    <w:name w:val="Заголовок 3 Знак"/>
    <w:basedOn w:val="a4"/>
    <w:link w:val="3"/>
    <w:uiPriority w:val="9"/>
    <w:semiHidden/>
    <w:rsid w:val="009D6EA0"/>
    <w:rPr>
      <w:rFonts w:ascii="Times New Roman" w:eastAsiaTheme="majorEastAsia" w:hAnsi="Times New Roman" w:cstheme="majorBidi"/>
      <w:b/>
    </w:rPr>
  </w:style>
  <w:style w:type="character" w:customStyle="1" w:styleId="40">
    <w:name w:val="Заголовок 4 Знак"/>
    <w:basedOn w:val="a4"/>
    <w:link w:val="4"/>
    <w:uiPriority w:val="9"/>
    <w:semiHidden/>
    <w:rsid w:val="008338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8338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8338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8338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8338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8338AC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3"/>
    <w:next w:val="a3"/>
    <w:link w:val="a8"/>
    <w:uiPriority w:val="10"/>
    <w:qFormat/>
    <w:rsid w:val="006F4476"/>
    <w:pPr>
      <w:spacing w:after="2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4"/>
    <w:link w:val="a7"/>
    <w:uiPriority w:val="10"/>
    <w:rsid w:val="006F4476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a9">
    <w:name w:val="Subtitle"/>
    <w:basedOn w:val="a3"/>
    <w:next w:val="a3"/>
    <w:link w:val="aa"/>
    <w:uiPriority w:val="11"/>
    <w:rsid w:val="008338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a">
    <w:name w:val="Подзаголовок Знак"/>
    <w:basedOn w:val="a4"/>
    <w:link w:val="a9"/>
    <w:uiPriority w:val="11"/>
    <w:rsid w:val="008338AC"/>
    <w:rPr>
      <w:rFonts w:eastAsiaTheme="majorEastAsia" w:cstheme="majorBidi"/>
      <w:color w:val="595959" w:themeColor="text1" w:themeTint="A6"/>
      <w:spacing w:val="15"/>
    </w:rPr>
  </w:style>
  <w:style w:type="paragraph" w:styleId="21">
    <w:name w:val="Quote"/>
    <w:basedOn w:val="a3"/>
    <w:next w:val="a3"/>
    <w:link w:val="22"/>
    <w:uiPriority w:val="29"/>
    <w:rsid w:val="008338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8338AC"/>
    <w:rPr>
      <w:i/>
      <w:iCs/>
      <w:color w:val="404040" w:themeColor="text1" w:themeTint="BF"/>
    </w:rPr>
  </w:style>
  <w:style w:type="paragraph" w:styleId="a1">
    <w:name w:val="List Paragraph"/>
    <w:basedOn w:val="a3"/>
    <w:uiPriority w:val="34"/>
    <w:qFormat/>
    <w:rsid w:val="003E5C02"/>
    <w:pPr>
      <w:numPr>
        <w:numId w:val="3"/>
      </w:numPr>
      <w:ind w:left="935"/>
      <w:contextualSpacing/>
    </w:pPr>
  </w:style>
  <w:style w:type="character" w:styleId="ab">
    <w:name w:val="Intense Emphasis"/>
    <w:basedOn w:val="a4"/>
    <w:uiPriority w:val="21"/>
    <w:rsid w:val="008338AC"/>
    <w:rPr>
      <w:i/>
      <w:iCs/>
      <w:color w:val="0F4761" w:themeColor="accent1" w:themeShade="BF"/>
    </w:rPr>
  </w:style>
  <w:style w:type="paragraph" w:styleId="ac">
    <w:name w:val="Intense Quote"/>
    <w:basedOn w:val="a3"/>
    <w:next w:val="a3"/>
    <w:link w:val="ad"/>
    <w:uiPriority w:val="30"/>
    <w:rsid w:val="0083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4"/>
    <w:link w:val="ac"/>
    <w:uiPriority w:val="30"/>
    <w:rsid w:val="008338AC"/>
    <w:rPr>
      <w:i/>
      <w:iCs/>
      <w:color w:val="0F4761" w:themeColor="accent1" w:themeShade="BF"/>
    </w:rPr>
  </w:style>
  <w:style w:type="character" w:styleId="ae">
    <w:name w:val="Intense Reference"/>
    <w:basedOn w:val="a4"/>
    <w:uiPriority w:val="32"/>
    <w:rsid w:val="008338AC"/>
    <w:rPr>
      <w:b/>
      <w:bCs/>
      <w:smallCaps/>
      <w:color w:val="0F4761" w:themeColor="accent1" w:themeShade="BF"/>
      <w:spacing w:val="5"/>
    </w:rPr>
  </w:style>
  <w:style w:type="paragraph" w:styleId="af">
    <w:name w:val="No Spacing"/>
    <w:uiPriority w:val="1"/>
    <w:rsid w:val="00244E33"/>
    <w:rPr>
      <w:rFonts w:ascii="Times New Roman" w:hAnsi="Times New Roman"/>
    </w:rPr>
  </w:style>
  <w:style w:type="paragraph" w:styleId="af0">
    <w:name w:val="caption"/>
    <w:basedOn w:val="a3"/>
    <w:next w:val="a3"/>
    <w:uiPriority w:val="35"/>
    <w:unhideWhenUsed/>
    <w:qFormat/>
    <w:rsid w:val="00136D4E"/>
    <w:pPr>
      <w:spacing w:before="280" w:after="280"/>
      <w:jc w:val="center"/>
    </w:pPr>
    <w:rPr>
      <w:iCs/>
      <w:szCs w:val="18"/>
    </w:rPr>
  </w:style>
  <w:style w:type="table" w:styleId="af1">
    <w:name w:val="Table Grid"/>
    <w:basedOn w:val="a5"/>
    <w:uiPriority w:val="39"/>
    <w:rsid w:val="00BD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line number"/>
    <w:basedOn w:val="a4"/>
    <w:uiPriority w:val="99"/>
    <w:semiHidden/>
    <w:unhideWhenUsed/>
    <w:rsid w:val="00552A03"/>
  </w:style>
  <w:style w:type="paragraph" w:styleId="af3">
    <w:name w:val="header"/>
    <w:basedOn w:val="a3"/>
    <w:link w:val="af4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552A03"/>
    <w:rPr>
      <w:rFonts w:ascii="Times New Roman" w:hAnsi="Times New Roman"/>
    </w:rPr>
  </w:style>
  <w:style w:type="paragraph" w:styleId="af5">
    <w:name w:val="footer"/>
    <w:basedOn w:val="a3"/>
    <w:link w:val="af6"/>
    <w:uiPriority w:val="99"/>
    <w:unhideWhenUsed/>
    <w:rsid w:val="00552A03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552A03"/>
    <w:rPr>
      <w:rFonts w:ascii="Times New Roman" w:hAnsi="Times New Roman"/>
    </w:rPr>
  </w:style>
  <w:style w:type="character" w:styleId="af7">
    <w:name w:val="Placeholder Text"/>
    <w:basedOn w:val="a4"/>
    <w:uiPriority w:val="99"/>
    <w:semiHidden/>
    <w:rsid w:val="00480C27"/>
    <w:rPr>
      <w:color w:val="666666"/>
    </w:rPr>
  </w:style>
  <w:style w:type="paragraph" w:customStyle="1" w:styleId="af8">
    <w:name w:val="Абзац"/>
    <w:basedOn w:val="a3"/>
    <w:link w:val="af9"/>
    <w:autoRedefine/>
    <w:qFormat/>
    <w:rsid w:val="006F4476"/>
    <w:pPr>
      <w:ind w:firstLine="709"/>
      <w:contextualSpacing/>
    </w:pPr>
  </w:style>
  <w:style w:type="character" w:customStyle="1" w:styleId="af9">
    <w:name w:val="Абзац Знак"/>
    <w:basedOn w:val="a4"/>
    <w:link w:val="af8"/>
    <w:rsid w:val="006F4476"/>
    <w:rPr>
      <w:rFonts w:ascii="Times New Roman" w:hAnsi="Times New Roman"/>
    </w:rPr>
  </w:style>
  <w:style w:type="paragraph" w:styleId="afa">
    <w:name w:val="List"/>
    <w:basedOn w:val="a3"/>
    <w:uiPriority w:val="99"/>
    <w:unhideWhenUsed/>
    <w:rsid w:val="00ED1F73"/>
    <w:pPr>
      <w:ind w:left="283" w:hanging="283"/>
      <w:contextualSpacing/>
    </w:pPr>
  </w:style>
  <w:style w:type="paragraph" w:styleId="a">
    <w:name w:val="List Number"/>
    <w:basedOn w:val="a3"/>
    <w:uiPriority w:val="99"/>
    <w:unhideWhenUsed/>
    <w:rsid w:val="00ED1F73"/>
    <w:pPr>
      <w:numPr>
        <w:numId w:val="7"/>
      </w:numPr>
      <w:contextualSpacing/>
    </w:pPr>
  </w:style>
  <w:style w:type="numbering" w:customStyle="1" w:styleId="a0">
    <w:name w:val="Список элементов"/>
    <w:basedOn w:val="a6"/>
    <w:uiPriority w:val="99"/>
    <w:rsid w:val="00ED1F73"/>
    <w:pPr>
      <w:numPr>
        <w:numId w:val="9"/>
      </w:numPr>
    </w:pPr>
  </w:style>
  <w:style w:type="paragraph" w:customStyle="1" w:styleId="a2">
    <w:name w:val="Списочек"/>
    <w:basedOn w:val="a3"/>
    <w:link w:val="afb"/>
    <w:autoRedefine/>
    <w:qFormat/>
    <w:rsid w:val="00EE72A7"/>
    <w:pPr>
      <w:numPr>
        <w:numId w:val="12"/>
      </w:numPr>
    </w:pPr>
  </w:style>
  <w:style w:type="character" w:customStyle="1" w:styleId="afb">
    <w:name w:val="Списочек Знак"/>
    <w:basedOn w:val="a4"/>
    <w:link w:val="a2"/>
    <w:rsid w:val="00EE72A7"/>
    <w:rPr>
      <w:rFonts w:ascii="Times New Roman" w:hAnsi="Times New Roman"/>
    </w:rPr>
  </w:style>
  <w:style w:type="paragraph" w:customStyle="1" w:styleId="afc">
    <w:name w:val="Изображение"/>
    <w:basedOn w:val="a3"/>
    <w:link w:val="afd"/>
    <w:qFormat/>
    <w:rsid w:val="00935C17"/>
    <w:pPr>
      <w:spacing w:before="400" w:after="280"/>
      <w:contextualSpacing/>
      <w:jc w:val="center"/>
    </w:pPr>
    <w:rPr>
      <w:noProof/>
    </w:rPr>
  </w:style>
  <w:style w:type="character" w:customStyle="1" w:styleId="afd">
    <w:name w:val="Изображение Знак"/>
    <w:basedOn w:val="a4"/>
    <w:link w:val="afc"/>
    <w:rsid w:val="00935C17"/>
    <w:rPr>
      <w:rFonts w:ascii="Times New Roman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l\OneDrive\&#1044;&#1086;&#1082;&#1091;&#1084;&#1077;&#1085;&#1090;&#1099;\&#1053;&#1072;&#1089;&#1090;&#1088;&#1072;&#1080;&#1074;&#1072;&#1077;&#1084;&#1099;&#1077;%20&#1096;&#1072;&#1073;&#1083;&#1086;&#1085;&#1099;%20Office\&#1054;&#1090;&#1095;&#1105;&#1090;%20&#1087;&#1086;%20&#1087;&#1088;&#1072;&#1082;&#1090;&#1080;&#1095;&#1077;&#1089;&#1082;&#1086;&#1081;%20&#1088;&#1072;&#1073;&#1086;&#1090;&#107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BE3A74DF6847779FDFC186C27C4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159057-EDC0-40DE-8E04-3171BAD5AF1A}"/>
      </w:docPartPr>
      <w:docPartBody>
        <w:p w:rsidR="00D7722A" w:rsidRDefault="00000000">
          <w:pPr>
            <w:pStyle w:val="3FBE3A74DF6847779FDFC186C27C4098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B5D04617D74709A50BC01757444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2B1BF-6590-4A67-AF1D-E42C7ECC3E4C}"/>
      </w:docPartPr>
      <w:docPartBody>
        <w:p w:rsidR="00D7722A" w:rsidRDefault="00000000">
          <w:pPr>
            <w:pStyle w:val="8CB5D04617D74709A50BC0175744455A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86AC3290DE482E8373B3DE126F5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A43EA0-6850-48D0-BE0C-71D3910B87BA}"/>
      </w:docPartPr>
      <w:docPartBody>
        <w:p w:rsidR="00D7722A" w:rsidRDefault="00000000">
          <w:pPr>
            <w:pStyle w:val="1C86AC3290DE482E8373B3DE126F5535"/>
          </w:pPr>
          <w:r>
            <w:t>Пересунько Е. О.</w:t>
          </w:r>
        </w:p>
      </w:docPartBody>
    </w:docPart>
    <w:docPart>
      <w:docPartPr>
        <w:name w:val="3C5896EFAE3B4E349EEB7155F94F64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C751E3-E3E5-40CC-82C6-F529340F5A4A}"/>
      </w:docPartPr>
      <w:docPartBody>
        <w:p w:rsidR="00D7722A" w:rsidRDefault="00000000">
          <w:pPr>
            <w:pStyle w:val="3C5896EFAE3B4E349EEB7155F94F64C7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4B8A6250E14D0AB4AEBD25B09DEE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A76118-C2F5-46EA-B80A-98420BC78505}"/>
      </w:docPartPr>
      <w:docPartBody>
        <w:p w:rsidR="00D7722A" w:rsidRDefault="00000000">
          <w:pPr>
            <w:pStyle w:val="6A4B8A6250E14D0AB4AEBD25B09DEE91"/>
          </w:pPr>
          <w:r w:rsidRPr="00FB7011">
            <w:rPr>
              <w:color w:val="000000" w:themeColor="text1"/>
            </w:rPr>
            <w:t>202</w:t>
          </w:r>
          <w:r>
            <w:t>4</w:t>
          </w:r>
        </w:p>
      </w:docPartBody>
    </w:docPart>
    <w:docPart>
      <w:docPartPr>
        <w:name w:val="032D566A82D447FC9B75401FA4B240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65B04C-A31B-4324-AB60-58C15B34351D}"/>
      </w:docPartPr>
      <w:docPartBody>
        <w:p w:rsidR="00E31834" w:rsidRDefault="000B4F5F" w:rsidP="000B4F5F">
          <w:pPr>
            <w:pStyle w:val="032D566A82D447FC9B75401FA4B24077"/>
          </w:pPr>
          <w:r w:rsidRPr="009C3BD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9BDE870AAD4DDB9EF40F3ABC332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B07CBE-2C34-4ADB-B039-BA47DFF872FE}"/>
      </w:docPartPr>
      <w:docPartBody>
        <w:p w:rsidR="00E31834" w:rsidRDefault="000B4F5F" w:rsidP="000B4F5F">
          <w:pPr>
            <w:pStyle w:val="579BDE870AAD4DDB9EF40F3ABC332FAC"/>
          </w:pPr>
          <w:r w:rsidRPr="009C3BD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D6"/>
    <w:rsid w:val="000B4F5F"/>
    <w:rsid w:val="001E419C"/>
    <w:rsid w:val="00612DCB"/>
    <w:rsid w:val="009E2576"/>
    <w:rsid w:val="00B05E68"/>
    <w:rsid w:val="00B50C2B"/>
    <w:rsid w:val="00C274E6"/>
    <w:rsid w:val="00C4599E"/>
    <w:rsid w:val="00D7722A"/>
    <w:rsid w:val="00E31834"/>
    <w:rsid w:val="00EA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834"/>
    <w:rPr>
      <w:color w:val="666666"/>
    </w:rPr>
  </w:style>
  <w:style w:type="paragraph" w:customStyle="1" w:styleId="3FBE3A74DF6847779FDFC186C27C4098">
    <w:name w:val="3FBE3A74DF6847779FDFC186C27C4098"/>
  </w:style>
  <w:style w:type="paragraph" w:customStyle="1" w:styleId="8CB5D04617D74709A50BC0175744455A">
    <w:name w:val="8CB5D04617D74709A50BC0175744455A"/>
  </w:style>
  <w:style w:type="paragraph" w:customStyle="1" w:styleId="1C86AC3290DE482E8373B3DE126F5535">
    <w:name w:val="1C86AC3290DE482E8373B3DE126F5535"/>
  </w:style>
  <w:style w:type="paragraph" w:customStyle="1" w:styleId="3C5896EFAE3B4E349EEB7155F94F64C7">
    <w:name w:val="3C5896EFAE3B4E349EEB7155F94F64C7"/>
  </w:style>
  <w:style w:type="paragraph" w:customStyle="1" w:styleId="6A4B8A6250E14D0AB4AEBD25B09DEE91">
    <w:name w:val="6A4B8A6250E14D0AB4AEBD25B09DEE91"/>
  </w:style>
  <w:style w:type="paragraph" w:customStyle="1" w:styleId="58BBD267C7A64396B6ACA4D67B4B6FD0">
    <w:name w:val="58BBD267C7A64396B6ACA4D67B4B6FD0"/>
    <w:rsid w:val="00E31834"/>
  </w:style>
  <w:style w:type="paragraph" w:customStyle="1" w:styleId="032D566A82D447FC9B75401FA4B24077">
    <w:name w:val="032D566A82D447FC9B75401FA4B24077"/>
    <w:rsid w:val="000B4F5F"/>
  </w:style>
  <w:style w:type="paragraph" w:customStyle="1" w:styleId="D6C197FD3D344B93979A76FDB761BD55">
    <w:name w:val="D6C197FD3D344B93979A76FDB761BD55"/>
    <w:rsid w:val="000B4F5F"/>
  </w:style>
  <w:style w:type="paragraph" w:customStyle="1" w:styleId="579BDE870AAD4DDB9EF40F3ABC332FAC">
    <w:name w:val="579BDE870AAD4DDB9EF40F3ABC332FAC"/>
    <w:rsid w:val="000B4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TotalTime>92</TotalTime>
  <Pages>18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Александр Лысаковский</cp:lastModifiedBy>
  <cp:revision>80</cp:revision>
  <cp:lastPrinted>2025-03-01T08:05:00Z</cp:lastPrinted>
  <dcterms:created xsi:type="dcterms:W3CDTF">2025-02-27T10:56:00Z</dcterms:created>
  <dcterms:modified xsi:type="dcterms:W3CDTF">2025-03-01T08:14:00Z</dcterms:modified>
</cp:coreProperties>
</file>