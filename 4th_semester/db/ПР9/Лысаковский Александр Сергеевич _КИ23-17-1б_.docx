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 w:rsidR="00203346" w14:paraId="3A2DD9A9" w14:textId="77777777" w:rsidTr="00343771">
        <w:tc>
          <w:tcPr>
            <w:tcW w:w="9638" w:type="dxa"/>
            <w:gridSpan w:val="6"/>
          </w:tcPr>
          <w:p w14:paraId="0D66C204" w14:textId="77777777" w:rsidR="00203346" w:rsidRPr="00107562" w:rsidRDefault="00203346" w:rsidP="00107562">
            <w:pPr>
              <w:jc w:val="center"/>
              <w:rPr>
                <w:sz w:val="24"/>
                <w:szCs w:val="24"/>
              </w:rPr>
            </w:pPr>
            <w:r w:rsidRPr="00D77F9B">
              <w:t>Министерство науки и высшего образования РФ</w:t>
            </w:r>
          </w:p>
        </w:tc>
      </w:tr>
      <w:tr w:rsidR="00203346" w14:paraId="11F8DC69" w14:textId="77777777" w:rsidTr="00343771">
        <w:tc>
          <w:tcPr>
            <w:tcW w:w="9638" w:type="dxa"/>
            <w:gridSpan w:val="6"/>
          </w:tcPr>
          <w:p w14:paraId="0C0409CE" w14:textId="77777777" w:rsidR="00203346" w:rsidRDefault="00203346" w:rsidP="00203346">
            <w:pPr>
              <w:jc w:val="center"/>
            </w:pPr>
            <w:r w:rsidRPr="00203346">
              <w:t>Федеральное государственное автономное</w:t>
            </w:r>
          </w:p>
        </w:tc>
      </w:tr>
      <w:tr w:rsidR="00203346" w14:paraId="288FCB41" w14:textId="77777777" w:rsidTr="00343771">
        <w:tc>
          <w:tcPr>
            <w:tcW w:w="9638" w:type="dxa"/>
            <w:gridSpan w:val="6"/>
          </w:tcPr>
          <w:p w14:paraId="132C60F1" w14:textId="77777777" w:rsidR="00203346" w:rsidRDefault="00203346" w:rsidP="00203346">
            <w:pPr>
              <w:jc w:val="center"/>
            </w:pPr>
            <w:r w:rsidRPr="00203346">
              <w:t>образовательное учреждение высшего образования</w:t>
            </w:r>
          </w:p>
        </w:tc>
      </w:tr>
      <w:tr w:rsidR="00203346" w14:paraId="3FD67C1A" w14:textId="77777777" w:rsidTr="00343771">
        <w:tc>
          <w:tcPr>
            <w:tcW w:w="9638" w:type="dxa"/>
            <w:gridSpan w:val="6"/>
          </w:tcPr>
          <w:p w14:paraId="2F753DF4" w14:textId="77777777" w:rsidR="00203346" w:rsidRPr="00807EEA" w:rsidRDefault="00203346" w:rsidP="00203346">
            <w:pPr>
              <w:jc w:val="center"/>
              <w:rPr>
                <w:b/>
                <w:bCs/>
              </w:rPr>
            </w:pPr>
            <w:r w:rsidRPr="00807EEA">
              <w:rPr>
                <w:b/>
                <w:bCs/>
              </w:rPr>
              <w:t>«СИБИРСКИЙ ФЕДЕРАЛЬНЫЙ УНИВЕРСИТЕТ»</w:t>
            </w:r>
          </w:p>
        </w:tc>
      </w:tr>
      <w:tr w:rsidR="00203346" w14:paraId="6A24198F" w14:textId="77777777" w:rsidTr="00343771">
        <w:tc>
          <w:tcPr>
            <w:tcW w:w="9638" w:type="dxa"/>
            <w:gridSpan w:val="6"/>
          </w:tcPr>
          <w:p w14:paraId="2263CFB5" w14:textId="77777777" w:rsidR="00203346" w:rsidRDefault="00203346" w:rsidP="00E009C9"/>
        </w:tc>
      </w:tr>
      <w:tr w:rsidR="002247D9" w14:paraId="34B2B7FD" w14:textId="77777777" w:rsidTr="00343771">
        <w:sdt>
          <w:sdtPr>
            <w:alias w:val="Институт"/>
            <w:tag w:val="Институт"/>
            <w:id w:val="-55092808"/>
            <w:placeholder>
              <w:docPart w:val="D84159BBAEDF420C9A1F65AD544F52D4"/>
            </w:placeholder>
            <w:text/>
          </w:sdtPr>
          <w:sdtContent>
            <w:tc>
              <w:tcPr>
                <w:tcW w:w="9638" w:type="dxa"/>
                <w:gridSpan w:val="6"/>
                <w:tcBorders>
                  <w:bottom w:val="single" w:sz="4" w:space="0" w:color="auto"/>
                </w:tcBorders>
              </w:tcPr>
              <w:p w14:paraId="05F575BE" w14:textId="77777777" w:rsidR="002247D9" w:rsidRDefault="00807EEA" w:rsidP="00480C27">
                <w:pPr>
                  <w:jc w:val="center"/>
                </w:pPr>
                <w:r w:rsidRPr="00807EEA">
                  <w:t>Институт космических и информационных технологий</w:t>
                </w:r>
              </w:p>
            </w:tc>
          </w:sdtContent>
        </w:sdt>
      </w:tr>
      <w:tr w:rsidR="00203346" w14:paraId="61382F11" w14:textId="77777777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14:paraId="47494711" w14:textId="77777777" w:rsidR="00203346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институт</w:t>
            </w:r>
          </w:p>
        </w:tc>
      </w:tr>
      <w:tr w:rsidR="001F4DAC" w14:paraId="19F83BDC" w14:textId="77777777" w:rsidTr="00343771">
        <w:tc>
          <w:tcPr>
            <w:tcW w:w="9638" w:type="dxa"/>
            <w:gridSpan w:val="6"/>
            <w:tcBorders>
              <w:bottom w:val="single" w:sz="4" w:space="0" w:color="auto"/>
            </w:tcBorders>
          </w:tcPr>
          <w:sdt>
            <w:sdtPr>
              <w:alias w:val="Кафедра"/>
              <w:tag w:val="Кафедра"/>
              <w:id w:val="-120006703"/>
              <w:placeholder>
                <w:docPart w:val="D84159BBAEDF420C9A1F65AD544F52D4"/>
              </w:placeholder>
              <w:text/>
            </w:sdtPr>
            <w:sdtContent>
              <w:p w14:paraId="43727B7D" w14:textId="77777777" w:rsidR="001F4DAC" w:rsidRDefault="00807EEA" w:rsidP="00480C27">
                <w:pPr>
                  <w:jc w:val="center"/>
                </w:pPr>
                <w:r w:rsidRPr="00807EEA">
                  <w:t>Программная инженерия</w:t>
                </w:r>
              </w:p>
            </w:sdtContent>
          </w:sdt>
        </w:tc>
      </w:tr>
      <w:tr w:rsidR="001F4DAC" w14:paraId="71170F5E" w14:textId="77777777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14:paraId="631D2B68" w14:textId="77777777" w:rsidR="001F4DAC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кафедра</w:t>
            </w:r>
          </w:p>
        </w:tc>
      </w:tr>
      <w:tr w:rsidR="00107562" w14:paraId="791B8D9E" w14:textId="77777777" w:rsidTr="00343771">
        <w:tc>
          <w:tcPr>
            <w:tcW w:w="9638" w:type="dxa"/>
            <w:gridSpan w:val="6"/>
          </w:tcPr>
          <w:p w14:paraId="1CB57A25" w14:textId="77777777" w:rsidR="00107562" w:rsidRPr="00C303B2" w:rsidRDefault="00107562" w:rsidP="009548A5"/>
        </w:tc>
      </w:tr>
      <w:tr w:rsidR="00107562" w:rsidRPr="00107562" w14:paraId="08B1A15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14DEBC" w14:textId="77777777" w:rsidR="00107562" w:rsidRPr="00470539" w:rsidRDefault="00107562" w:rsidP="009548A5"/>
        </w:tc>
      </w:tr>
      <w:tr w:rsidR="00C303B2" w:rsidRPr="00107562" w14:paraId="6AEBFB1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879F03" w14:textId="77777777" w:rsidR="00C303B2" w:rsidRPr="00C303B2" w:rsidRDefault="00C303B2" w:rsidP="009548A5"/>
        </w:tc>
      </w:tr>
      <w:tr w:rsidR="00DF7C89" w:rsidRPr="00107562" w14:paraId="590AC72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0CD315" w14:textId="77777777" w:rsidR="00DF7C89" w:rsidRPr="00C303B2" w:rsidRDefault="00DF7C89" w:rsidP="009548A5"/>
        </w:tc>
      </w:tr>
      <w:tr w:rsidR="00107562" w:rsidRPr="00107562" w14:paraId="778F114A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8662F5" w14:textId="77777777" w:rsidR="00107562" w:rsidRPr="00C303B2" w:rsidRDefault="00107562" w:rsidP="009548A5"/>
        </w:tc>
      </w:tr>
      <w:tr w:rsidR="00C303B2" w:rsidRPr="00107562" w14:paraId="333B9BD4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973E3E" w14:textId="77777777" w:rsidR="00C303B2" w:rsidRPr="00C303B2" w:rsidRDefault="00C303B2" w:rsidP="009548A5"/>
        </w:tc>
      </w:tr>
      <w:tr w:rsidR="00C303B2" w:rsidRPr="00107562" w14:paraId="777ABA1A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D5DC8D" w14:textId="77777777" w:rsidR="00C303B2" w:rsidRPr="00C303B2" w:rsidRDefault="00C303B2" w:rsidP="009548A5"/>
        </w:tc>
      </w:tr>
      <w:tr w:rsidR="00C303B2" w:rsidRPr="00107562" w14:paraId="21D29A31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427015" w14:textId="77777777" w:rsidR="00C303B2" w:rsidRPr="00C303B2" w:rsidRDefault="00C303B2" w:rsidP="009548A5"/>
        </w:tc>
      </w:tr>
      <w:tr w:rsidR="00C303B2" w:rsidRPr="00107562" w14:paraId="5C367125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7204FF" w14:textId="77777777" w:rsidR="00C303B2" w:rsidRPr="007B4C94" w:rsidRDefault="00C303B2" w:rsidP="007B4C94"/>
        </w:tc>
      </w:tr>
      <w:tr w:rsidR="00BA7359" w:rsidRPr="00107562" w14:paraId="127FEAE0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9F6F5C" w14:textId="77777777" w:rsidR="00BA7359" w:rsidRPr="004D13C8" w:rsidRDefault="00BA7359" w:rsidP="004D13C8"/>
        </w:tc>
      </w:tr>
      <w:tr w:rsidR="00470539" w:rsidRPr="00107562" w14:paraId="664A7F19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624DAB" w14:textId="77777777" w:rsidR="00470539" w:rsidRPr="00470539" w:rsidRDefault="00470539" w:rsidP="00470539">
            <w:pPr>
              <w:jc w:val="center"/>
              <w:rPr>
                <w:b/>
                <w:bCs/>
              </w:rPr>
            </w:pPr>
            <w:r w:rsidRPr="00470539">
              <w:rPr>
                <w:b/>
                <w:bCs/>
              </w:rPr>
              <w:t>ОТЧЕТ О ПРАКТИЧЕСКОЙ РАБОТЕ</w:t>
            </w:r>
          </w:p>
        </w:tc>
      </w:tr>
      <w:bookmarkStart w:id="0" w:name="TitleThemeName"/>
      <w:tr w:rsidR="00470539" w:rsidRPr="00107562" w14:paraId="7941704E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AC416" w14:textId="472B0FF9" w:rsidR="00470539" w:rsidRPr="004B197A" w:rsidRDefault="00000000" w:rsidP="0047053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kern w:val="0"/>
                </w:rPr>
                <w:alias w:val="Тема практической"/>
                <w:tag w:val="Тема практической"/>
                <w:id w:val="1819542302"/>
                <w:placeholder>
                  <w:docPart w:val="F52C6BC6B61541B38A956148C55B8709"/>
                </w:placeholder>
                <w:text/>
              </w:sdtPr>
              <w:sdtContent>
                <w:r w:rsidR="00C16656" w:rsidRPr="00C16656">
                  <w:rPr>
                    <w:kern w:val="0"/>
                  </w:rPr>
                  <w:t xml:space="preserve">Программирование на стороне сервера в среде СУБД </w:t>
                </w:r>
                <w:proofErr w:type="spellStart"/>
                <w:r w:rsidR="00C16656" w:rsidRPr="00C16656">
                  <w:rPr>
                    <w:kern w:val="0"/>
                  </w:rPr>
                  <w:t>PostgreSQL</w:t>
                </w:r>
                <w:proofErr w:type="spellEnd"/>
              </w:sdtContent>
            </w:sdt>
            <w:bookmarkEnd w:id="0"/>
          </w:p>
        </w:tc>
      </w:tr>
      <w:tr w:rsidR="00470539" w:rsidRPr="00107562" w14:paraId="32E56D76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7E6B40" w14:textId="77777777" w:rsidR="00470539" w:rsidRPr="00107562" w:rsidRDefault="00470539" w:rsidP="00470539">
            <w:pPr>
              <w:jc w:val="center"/>
            </w:pPr>
            <w:r>
              <w:rPr>
                <w:sz w:val="20"/>
                <w:szCs w:val="20"/>
              </w:rPr>
              <w:t>тема</w:t>
            </w:r>
          </w:p>
        </w:tc>
      </w:tr>
      <w:tr w:rsidR="00470539" w:rsidRPr="00107562" w14:paraId="27FC8F13" w14:textId="77777777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A52155" w14:textId="77777777" w:rsidR="00470539" w:rsidRPr="00107562" w:rsidRDefault="00470539" w:rsidP="00470539"/>
        </w:tc>
      </w:tr>
      <w:tr w:rsidR="00470539" w:rsidRPr="00107562" w14:paraId="4D6DBB1F" w14:textId="77777777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099389" w14:textId="77777777" w:rsidR="00470539" w:rsidRPr="00107562" w:rsidRDefault="00470539" w:rsidP="00470539"/>
        </w:tc>
      </w:tr>
      <w:tr w:rsidR="00470539" w:rsidRPr="00107562" w14:paraId="5D03C70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B071A0" w14:textId="77777777" w:rsidR="00470539" w:rsidRPr="00107562" w:rsidRDefault="00470539" w:rsidP="00470539"/>
        </w:tc>
      </w:tr>
      <w:tr w:rsidR="00470539" w:rsidRPr="00107562" w14:paraId="5B146BA3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F7A225" w14:textId="77777777" w:rsidR="00470539" w:rsidRPr="00107562" w:rsidRDefault="00470539" w:rsidP="00470539"/>
        </w:tc>
      </w:tr>
      <w:tr w:rsidR="00470539" w:rsidRPr="00107562" w14:paraId="6D02238C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723258" w14:textId="77777777" w:rsidR="00470539" w:rsidRPr="00107562" w:rsidRDefault="00470539" w:rsidP="00470539"/>
        </w:tc>
      </w:tr>
      <w:tr w:rsidR="00470539" w:rsidRPr="00107562" w14:paraId="45904B3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1A99F0" w14:textId="77777777" w:rsidR="00470539" w:rsidRPr="00107562" w:rsidRDefault="00470539" w:rsidP="00470539"/>
        </w:tc>
      </w:tr>
      <w:tr w:rsidR="00470539" w:rsidRPr="00107562" w14:paraId="1B48BE8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A1DA83" w14:textId="77777777" w:rsidR="00470539" w:rsidRPr="00107562" w:rsidRDefault="00470539" w:rsidP="00470539"/>
        </w:tc>
      </w:tr>
      <w:tr w:rsidR="00470539" w:rsidRPr="00107562" w14:paraId="2BB73D50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18925" w14:textId="77777777" w:rsidR="00470539" w:rsidRPr="00107562" w:rsidRDefault="00470539" w:rsidP="00470539"/>
        </w:tc>
      </w:tr>
      <w:tr w:rsidR="00470539" w:rsidRPr="00107562" w14:paraId="4070F7A2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B7FCFB" w14:textId="77777777" w:rsidR="00470539" w:rsidRPr="00107562" w:rsidRDefault="00470539" w:rsidP="00470539"/>
        </w:tc>
      </w:tr>
      <w:tr w:rsidR="00470539" w:rsidRPr="00107562" w14:paraId="43767B3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D8E282" w14:textId="77777777" w:rsidR="00470539" w:rsidRPr="00107562" w:rsidRDefault="00470539" w:rsidP="00470539"/>
        </w:tc>
      </w:tr>
      <w:tr w:rsidR="00470539" w:rsidRPr="00107562" w14:paraId="390F5082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615BE6" w14:textId="77777777" w:rsidR="00470539" w:rsidRPr="00107562" w:rsidRDefault="00470539" w:rsidP="00470539"/>
        </w:tc>
      </w:tr>
      <w:tr w:rsidR="00470539" w:rsidRPr="00107562" w14:paraId="0F1D1C5B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B906FC8" w14:textId="77777777" w:rsidR="00470539" w:rsidRPr="00107562" w:rsidRDefault="00470539" w:rsidP="00470539"/>
        </w:tc>
      </w:tr>
      <w:tr w:rsidR="00470539" w:rsidRPr="00107562" w14:paraId="1F9849EE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D59A96" w14:textId="77777777" w:rsidR="00470539" w:rsidRPr="00107562" w:rsidRDefault="00470539" w:rsidP="00470539"/>
        </w:tc>
      </w:tr>
      <w:tr w:rsidR="00470539" w:rsidRPr="00107562" w14:paraId="5FF2413C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58F66B" w14:textId="77777777" w:rsidR="00470539" w:rsidRPr="00107562" w:rsidRDefault="00470539" w:rsidP="00470539"/>
        </w:tc>
      </w:tr>
      <w:tr w:rsidR="00470539" w:rsidRPr="00107562" w14:paraId="5E869F01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BD76E2" w14:textId="77777777" w:rsidR="00470539" w:rsidRPr="00107562" w:rsidRDefault="00470539" w:rsidP="00470539"/>
        </w:tc>
      </w:tr>
      <w:tr w:rsidR="00470539" w:rsidRPr="00107562" w14:paraId="1D4A40DF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8EE092" w14:textId="77777777" w:rsidR="00470539" w:rsidRPr="00107562" w:rsidRDefault="00470539" w:rsidP="00470539"/>
        </w:tc>
      </w:tr>
      <w:tr w:rsidR="00470539" w:rsidRPr="00107562" w14:paraId="53B08C57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759FE" w14:textId="77777777" w:rsidR="00470539" w:rsidRPr="00107562" w:rsidRDefault="00470539" w:rsidP="00470539">
            <w:r>
              <w:t>Преподаватель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3343AD7" w14:textId="77777777" w:rsidR="00470539" w:rsidRPr="00A623E8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right w:val="nil"/>
            </w:tcBorders>
          </w:tcPr>
          <w:p w14:paraId="65C23494" w14:textId="77777777"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667EFE0" w14:textId="77777777" w:rsidR="00470539" w:rsidRPr="00A623E8" w:rsidRDefault="00470539" w:rsidP="00470539">
            <w:pPr>
              <w:jc w:val="center"/>
            </w:pPr>
          </w:p>
        </w:tc>
        <w:sdt>
          <w:sdtPr>
            <w:alias w:val="Преподаватель. Фамилия, инициалы"/>
            <w:tag w:val="Преподаватель. Фамилия, инициалы"/>
            <w:id w:val="2052420955"/>
            <w:placeholder>
              <w:docPart w:val="F308A82D03344465BE823ADE8DA9ECFE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right w:val="nil"/>
                </w:tcBorders>
              </w:tcPr>
              <w:p w14:paraId="3C6A439C" w14:textId="77777777" w:rsidR="00470539" w:rsidRPr="00107562" w:rsidRDefault="00FD0F87" w:rsidP="00DE076A">
                <w:pPr>
                  <w:jc w:val="left"/>
                </w:pPr>
                <w:r>
                  <w:t xml:space="preserve">А. Д. </w:t>
                </w:r>
                <w:proofErr w:type="spellStart"/>
                <w:r>
                  <w:t>Вожжов</w:t>
                </w:r>
                <w:proofErr w:type="spellEnd"/>
              </w:p>
            </w:tc>
          </w:sdtContent>
        </w:sdt>
      </w:tr>
      <w:tr w:rsidR="00470539" w:rsidRPr="00107562" w14:paraId="1EC2E375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4C930" w14:textId="77777777" w:rsidR="00470539" w:rsidRPr="00107562" w:rsidRDefault="00470539" w:rsidP="00470539"/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DA6F946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left w:val="nil"/>
              <w:bottom w:val="nil"/>
              <w:right w:val="nil"/>
            </w:tcBorders>
          </w:tcPr>
          <w:p w14:paraId="19B5CD2C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E8CC32F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left w:val="nil"/>
              <w:bottom w:val="nil"/>
              <w:right w:val="nil"/>
            </w:tcBorders>
          </w:tcPr>
          <w:p w14:paraId="2928D6BD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8D50E1">
              <w:rPr>
                <w:sz w:val="20"/>
                <w:szCs w:val="20"/>
              </w:rPr>
              <w:t>нициалы, фамилия</w:t>
            </w:r>
          </w:p>
        </w:tc>
      </w:tr>
      <w:tr w:rsidR="00470539" w:rsidRPr="00107562" w14:paraId="36896B23" w14:textId="77777777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59CCE54" w14:textId="77777777" w:rsidR="00470539" w:rsidRPr="00107562" w:rsidRDefault="00470539" w:rsidP="00470539">
            <w:r>
              <w:t>Студент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449A6" w14:textId="77777777" w:rsidR="00470539" w:rsidRPr="00107562" w:rsidRDefault="00DE076A" w:rsidP="00470539">
            <w:r>
              <w:t>КИ23-17/1б, </w:t>
            </w:r>
            <w:r w:rsidRPr="00DE076A">
              <w:t>032320521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8AA5D0A" w14:textId="77777777" w:rsidR="00470539" w:rsidRPr="00107562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02C83" w14:textId="77777777"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9787C4D" w14:textId="77777777" w:rsidR="00470539" w:rsidRPr="00107562" w:rsidRDefault="00470539" w:rsidP="00470539">
            <w:pPr>
              <w:jc w:val="center"/>
            </w:pPr>
          </w:p>
        </w:tc>
        <w:sdt>
          <w:sdtPr>
            <w:alias w:val="Студент. Фамилия, инициалы"/>
            <w:tag w:val="Студент. Фамилия, инициалы"/>
            <w:id w:val="1657257502"/>
            <w:placeholder>
              <w:docPart w:val="7729D85F1F2D433FA83F632E0EB8E51F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E45603A" w14:textId="77777777" w:rsidR="00470539" w:rsidRPr="00107562" w:rsidRDefault="00FD0F87" w:rsidP="00DE076A">
                <w:pPr>
                  <w:jc w:val="left"/>
                </w:pPr>
                <w:r>
                  <w:t xml:space="preserve">А. С. </w:t>
                </w:r>
                <w:r w:rsidR="00470539">
                  <w:t>Лысаковский</w:t>
                </w:r>
              </w:p>
            </w:tc>
          </w:sdtContent>
        </w:sdt>
      </w:tr>
      <w:tr w:rsidR="00470539" w:rsidRPr="00107562" w14:paraId="61E2E049" w14:textId="77777777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50DFDDED" w14:textId="77777777" w:rsidR="00470539" w:rsidRPr="00107562" w:rsidRDefault="00470539" w:rsidP="00470539"/>
        </w:tc>
        <w:tc>
          <w:tcPr>
            <w:tcW w:w="3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51C07D" w14:textId="77777777" w:rsidR="00470539" w:rsidRPr="00373FCE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6524AC2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ADC07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71A7D36E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70976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FD615D">
              <w:rPr>
                <w:sz w:val="20"/>
                <w:szCs w:val="20"/>
              </w:rPr>
              <w:t>инициалы, фамилия</w:t>
            </w:r>
          </w:p>
        </w:tc>
      </w:tr>
      <w:tr w:rsidR="00470539" w:rsidRPr="00107562" w14:paraId="7A0845DE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C34A5A" w14:textId="77777777" w:rsidR="00470539" w:rsidRPr="00107562" w:rsidRDefault="00470539" w:rsidP="00470539"/>
        </w:tc>
      </w:tr>
      <w:tr w:rsidR="00470539" w:rsidRPr="00107562" w14:paraId="4032B5FB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6D5A6C" w14:textId="77777777" w:rsidR="00470539" w:rsidRPr="00107562" w:rsidRDefault="00470539" w:rsidP="00470539"/>
        </w:tc>
      </w:tr>
      <w:tr w:rsidR="00470539" w:rsidRPr="00107562" w14:paraId="593F553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7C225E" w14:textId="77777777" w:rsidR="00470539" w:rsidRPr="00107562" w:rsidRDefault="00470539" w:rsidP="00470539">
            <w:pPr>
              <w:jc w:val="center"/>
            </w:pPr>
            <w:r>
              <w:t xml:space="preserve">Красноярск </w:t>
            </w:r>
            <w:sdt>
              <w:sdtPr>
                <w:alias w:val="Титульник. Дата"/>
                <w:tag w:val="Титульник. Дата"/>
                <w:id w:val="338363742"/>
                <w:placeholder>
                  <w:docPart w:val="0B804F642F7642E5977BCD5DCE8C93B2"/>
                </w:placeholder>
                <w15:color w:val="000000"/>
                <w:date>
                  <w:dateFormat w:val="yyyy"/>
                  <w:lid w:val="ru-RU"/>
                  <w:storeMappedDataAs w:val="dateTime"/>
                  <w:calendar w:val="gregorian"/>
                </w:date>
              </w:sdtPr>
              <w:sdtContent>
                <w:r w:rsidR="006F4476">
                  <w:t>2025</w:t>
                </w:r>
              </w:sdtContent>
            </w:sdt>
          </w:p>
        </w:tc>
      </w:tr>
    </w:tbl>
    <w:p w14:paraId="6DB56D41" w14:textId="77777777" w:rsidR="008F24DB" w:rsidRPr="008F24DB" w:rsidRDefault="00F47208" w:rsidP="00B738F0">
      <w:pPr>
        <w:pStyle w:val="1"/>
      </w:pPr>
      <w:r w:rsidRPr="008F24DB">
        <w:lastRenderedPageBreak/>
        <w:t>ВВЕДЕНИЕ</w:t>
      </w:r>
    </w:p>
    <w:p w14:paraId="642D58FD" w14:textId="77777777" w:rsidR="005F1304" w:rsidRPr="008F24DB" w:rsidRDefault="00432F37" w:rsidP="008F24DB">
      <w:pPr>
        <w:pStyle w:val="2"/>
      </w:pPr>
      <w:r w:rsidRPr="008F24DB">
        <w:t>Цель работы</w:t>
      </w:r>
    </w:p>
    <w:p w14:paraId="3ABBBDD9" w14:textId="365D82B9" w:rsidR="008B2E19" w:rsidRPr="00FC2D70" w:rsidRDefault="00FC2D70" w:rsidP="0090435B">
      <w:pPr>
        <w:pStyle w:val="af8"/>
      </w:pPr>
      <w:r w:rsidRPr="00FC2D70">
        <w:t>Изучить теоретический материал по</w:t>
      </w:r>
      <w:r w:rsidR="00843F09" w:rsidRPr="00843F09">
        <w:t xml:space="preserve"> </w:t>
      </w:r>
      <w:r w:rsidR="00843F09">
        <w:t>теме «</w:t>
      </w:r>
      <w:r w:rsidR="00EE72A7">
        <w:fldChar w:fldCharType="begin"/>
      </w:r>
      <w:r w:rsidR="00EE72A7">
        <w:instrText xml:space="preserve"> REF TitleThemeName \h </w:instrText>
      </w:r>
      <w:r w:rsidR="00EE72A7">
        <w:fldChar w:fldCharType="separate"/>
      </w:r>
      <w:sdt>
        <w:sdtPr>
          <w:rPr>
            <w:kern w:val="0"/>
          </w:rPr>
          <w:alias w:val="Тема практической"/>
          <w:tag w:val="Тема практической"/>
          <w:id w:val="451834530"/>
          <w:placeholder>
            <w:docPart w:val="8482D3A0239F432F909F53F536AA87E7"/>
          </w:placeholder>
          <w:text/>
        </w:sdtPr>
        <w:sdtContent>
          <w:r w:rsidR="00F725A3" w:rsidRPr="00C16656">
            <w:rPr>
              <w:kern w:val="0"/>
            </w:rPr>
            <w:t xml:space="preserve">Программирование на стороне сервера в среде СУБД </w:t>
          </w:r>
          <w:proofErr w:type="spellStart"/>
          <w:r w:rsidR="00F725A3" w:rsidRPr="00C16656">
            <w:rPr>
              <w:kern w:val="0"/>
            </w:rPr>
            <w:t>PostgreSQL</w:t>
          </w:r>
          <w:proofErr w:type="spellEnd"/>
        </w:sdtContent>
      </w:sdt>
      <w:r w:rsidR="00EE72A7">
        <w:fldChar w:fldCharType="end"/>
      </w:r>
      <w:r w:rsidR="00843F09">
        <w:t>»</w:t>
      </w:r>
      <w:r w:rsidRPr="00FC2D70">
        <w:t>.</w:t>
      </w:r>
      <w:r w:rsidR="00843F09">
        <w:t xml:space="preserve"> Выполнить задания.</w:t>
      </w:r>
    </w:p>
    <w:p w14:paraId="4F6F02CD" w14:textId="77777777" w:rsidR="00432F37" w:rsidRDefault="00432F37" w:rsidP="008F24DB">
      <w:pPr>
        <w:pStyle w:val="2"/>
      </w:pPr>
      <w:r>
        <w:t>Задачи</w:t>
      </w:r>
    </w:p>
    <w:p w14:paraId="70CB4B8F" w14:textId="77777777" w:rsidR="00E91235" w:rsidRDefault="00E91235" w:rsidP="0090435B">
      <w:pPr>
        <w:pStyle w:val="af8"/>
      </w:pPr>
      <w:r>
        <w:t>В рамках данной практической работы необходимо выполнить следующие задачи:</w:t>
      </w:r>
    </w:p>
    <w:p w14:paraId="421EAC07" w14:textId="77777777" w:rsidR="00E91235" w:rsidRDefault="00E91235" w:rsidP="00EE72A7">
      <w:pPr>
        <w:pStyle w:val="a2"/>
      </w:pPr>
      <w:r>
        <w:t>изучить теоретический материал по предложенной теме;</w:t>
      </w:r>
    </w:p>
    <w:p w14:paraId="2DBA64C8" w14:textId="77777777" w:rsidR="00E91235" w:rsidRDefault="00E91235" w:rsidP="00EE72A7">
      <w:pPr>
        <w:pStyle w:val="a2"/>
      </w:pPr>
      <w:r>
        <w:t>выполнить задание;</w:t>
      </w:r>
    </w:p>
    <w:p w14:paraId="62B91722" w14:textId="77777777" w:rsidR="00ED1F73" w:rsidRPr="006F4476" w:rsidRDefault="00E91235" w:rsidP="00EE72A7">
      <w:pPr>
        <w:pStyle w:val="a2"/>
        <w:rPr>
          <w:lang w:val="en-US"/>
        </w:rPr>
      </w:pPr>
      <w:r>
        <w:t>предоставить отчёт преподавателю.</w:t>
      </w:r>
    </w:p>
    <w:p w14:paraId="71B96251" w14:textId="77777777" w:rsidR="00255425" w:rsidRDefault="00255425" w:rsidP="008F24DB">
      <w:pPr>
        <w:pStyle w:val="2"/>
      </w:pPr>
      <w:r>
        <w:t>Задание</w:t>
      </w:r>
    </w:p>
    <w:p w14:paraId="6FFDBE00" w14:textId="5A910C8D" w:rsidR="00255425" w:rsidRPr="001B70CE" w:rsidRDefault="00255425" w:rsidP="0090435B">
      <w:pPr>
        <w:pStyle w:val="af8"/>
      </w:pPr>
      <w:r w:rsidRPr="001B70CE">
        <w:t xml:space="preserve">Задание данной практической работы состоит из </w:t>
      </w:r>
      <w:r w:rsidR="006179AF">
        <w:t>следующих</w:t>
      </w:r>
      <w:r w:rsidRPr="001B70CE">
        <w:t xml:space="preserve"> частей:</w:t>
      </w:r>
    </w:p>
    <w:p w14:paraId="746EFA83" w14:textId="3E6B73A4" w:rsidR="006F4476" w:rsidRDefault="00EE72A7" w:rsidP="00EE72A7">
      <w:pPr>
        <w:pStyle w:val="a2"/>
        <w:numPr>
          <w:ilvl w:val="0"/>
          <w:numId w:val="17"/>
        </w:numPr>
      </w:pPr>
      <w:r>
        <w:t xml:space="preserve">Выполнить задания из главы </w:t>
      </w:r>
      <w:r w:rsidR="00470430">
        <w:t>4</w:t>
      </w:r>
      <w:r>
        <w:t xml:space="preserve"> из книги на е-курсах.</w:t>
      </w:r>
    </w:p>
    <w:p w14:paraId="608D5ED0" w14:textId="77777777" w:rsidR="006F4476" w:rsidRPr="006F4476" w:rsidRDefault="006F4476" w:rsidP="00EE72A7">
      <w:pPr>
        <w:pStyle w:val="a2"/>
        <w:numPr>
          <w:ilvl w:val="0"/>
          <w:numId w:val="0"/>
        </w:numPr>
        <w:ind w:left="936"/>
      </w:pPr>
    </w:p>
    <w:p w14:paraId="2A7B28B5" w14:textId="77777777" w:rsidR="003E5C02" w:rsidRDefault="003E5C02" w:rsidP="00EE72A7">
      <w:pPr>
        <w:pStyle w:val="a2"/>
      </w:pPr>
      <w:r>
        <w:br w:type="page"/>
      </w:r>
    </w:p>
    <w:p w14:paraId="51D564BF" w14:textId="77777777" w:rsidR="007100B9" w:rsidRPr="006F4476" w:rsidRDefault="00756D3B" w:rsidP="00B738F0">
      <w:pPr>
        <w:pStyle w:val="1"/>
      </w:pPr>
      <w:r>
        <w:lastRenderedPageBreak/>
        <w:t>ХОД РАБОТЫ</w:t>
      </w:r>
    </w:p>
    <w:p w14:paraId="0286C7AF" w14:textId="21CDC565" w:rsidR="00786952" w:rsidRDefault="00AA33F9" w:rsidP="008F24DB">
      <w:pPr>
        <w:pStyle w:val="2"/>
      </w:pPr>
      <w:r>
        <w:t xml:space="preserve">Задание </w:t>
      </w:r>
      <w:r w:rsidR="00D02E5A">
        <w:t>1</w:t>
      </w:r>
    </w:p>
    <w:p w14:paraId="7E25F03D" w14:textId="34E0EB34" w:rsidR="00C91CD6" w:rsidRDefault="00C91CD6" w:rsidP="00C91CD6">
      <w:pPr>
        <w:pStyle w:val="af8"/>
      </w:pPr>
      <w:r>
        <w:t>Вызов функции можно использовать в подзапросе в предложении FROM.</w:t>
      </w:r>
    </w:p>
    <w:p w14:paraId="3FB56656" w14:textId="107E46CE" w:rsidR="00471A82" w:rsidRDefault="00C91CD6" w:rsidP="00C91CD6">
      <w:pPr>
        <w:pStyle w:val="af8"/>
      </w:pPr>
      <w:r>
        <w:t xml:space="preserve">Напишите такой запрос с подзапросом на примере функции </w:t>
      </w:r>
      <w:proofErr w:type="spellStart"/>
      <w:r>
        <w:t>generate_students_</w:t>
      </w:r>
      <w:proofErr w:type="gramStart"/>
      <w:r>
        <w:t>data</w:t>
      </w:r>
      <w:proofErr w:type="spellEnd"/>
      <w:r>
        <w:t>(</w:t>
      </w:r>
      <w:proofErr w:type="gramEnd"/>
      <w:r>
        <w:t>).</w:t>
      </w:r>
    </w:p>
    <w:p w14:paraId="07A74551" w14:textId="02EC563F" w:rsidR="00786952" w:rsidRPr="00761FD6" w:rsidRDefault="00AA33F9" w:rsidP="0090435B">
      <w:pPr>
        <w:pStyle w:val="af8"/>
      </w:pPr>
      <w:r>
        <w:t>На рисунк</w:t>
      </w:r>
      <w:r w:rsidR="00A5680F">
        <w:t>е 1</w:t>
      </w:r>
      <w:r>
        <w:t xml:space="preserve"> показан результат выполнения задания.</w:t>
      </w:r>
    </w:p>
    <w:p w14:paraId="2020CEBA" w14:textId="77777777" w:rsidR="00761FD6" w:rsidRDefault="00A5680F" w:rsidP="00761FD6">
      <w:pPr>
        <w:pStyle w:val="afc"/>
        <w:keepNext/>
      </w:pPr>
      <w:r>
        <w:drawing>
          <wp:inline distT="0" distB="0" distL="0" distR="0" wp14:anchorId="27E25B65" wp14:editId="703C4269">
            <wp:extent cx="6120130" cy="4411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18E9" w14:textId="69E2524A" w:rsidR="00A5680F" w:rsidRPr="00761FD6" w:rsidRDefault="00761FD6" w:rsidP="00761FD6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1</w:t>
      </w:r>
      <w:r>
        <w:fldChar w:fldCharType="end"/>
      </w:r>
      <w:r>
        <w:t xml:space="preserve"> </w:t>
      </w:r>
      <w:r w:rsidR="006C7BD9">
        <w:t>–</w:t>
      </w:r>
      <w:r>
        <w:t xml:space="preserve"> Создание функции, применение её в запросе</w:t>
      </w:r>
    </w:p>
    <w:p w14:paraId="3A280C08" w14:textId="062E2BB6" w:rsidR="00786952" w:rsidRDefault="00D17CC2" w:rsidP="008F24DB">
      <w:pPr>
        <w:pStyle w:val="2"/>
      </w:pPr>
      <w:r>
        <w:t xml:space="preserve">Задание </w:t>
      </w:r>
      <w:r w:rsidR="00D02E5A">
        <w:t>2</w:t>
      </w:r>
    </w:p>
    <w:p w14:paraId="65E58D5A" w14:textId="09A0B080" w:rsidR="00107E4D" w:rsidRDefault="00B877D2" w:rsidP="00B877D2">
      <w:pPr>
        <w:pStyle w:val="af8"/>
      </w:pPr>
      <w:r>
        <w:t>Какая команда используется для удаления функции? Удалите</w:t>
      </w:r>
      <w:r w:rsidR="008033DC">
        <w:t xml:space="preserve"> </w:t>
      </w:r>
      <w:r>
        <w:t>какую-нибудь вашу функцию.</w:t>
      </w:r>
    </w:p>
    <w:p w14:paraId="2D624FDF" w14:textId="2B89F0BF" w:rsidR="00D17CC2" w:rsidRDefault="00D17CC2" w:rsidP="0090435B">
      <w:pPr>
        <w:pStyle w:val="af8"/>
      </w:pPr>
      <w:r>
        <w:t>На рисунк</w:t>
      </w:r>
      <w:r w:rsidR="00D571F6">
        <w:t>е</w:t>
      </w:r>
      <w:r w:rsidR="00C92AC2">
        <w:t xml:space="preserve"> 2</w:t>
      </w:r>
      <w:r>
        <w:t xml:space="preserve"> показан результат выполнения задания.</w:t>
      </w:r>
    </w:p>
    <w:p w14:paraId="3AF9710C" w14:textId="77777777" w:rsidR="00D312EE" w:rsidRDefault="00D312EE" w:rsidP="00D312EE">
      <w:pPr>
        <w:pStyle w:val="afc"/>
        <w:keepNext/>
      </w:pPr>
      <w:r>
        <w:drawing>
          <wp:inline distT="0" distB="0" distL="0" distR="0" wp14:anchorId="0CF98E20" wp14:editId="05ABD38F">
            <wp:extent cx="359092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493C" w14:textId="14F49364" w:rsidR="00D571F6" w:rsidRPr="00C970CC" w:rsidRDefault="00D312EE" w:rsidP="00D312E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2</w:t>
      </w:r>
      <w:r>
        <w:fldChar w:fldCharType="end"/>
      </w:r>
      <w:r>
        <w:t xml:space="preserve"> </w:t>
      </w:r>
      <w:r w:rsidR="006C7BD9">
        <w:t>–</w:t>
      </w:r>
      <w:r>
        <w:t xml:space="preserve"> Удаление функции</w:t>
      </w:r>
    </w:p>
    <w:p w14:paraId="743FA789" w14:textId="21569E14" w:rsidR="00786952" w:rsidRPr="006F4476" w:rsidRDefault="00D17CC2" w:rsidP="008F24DB">
      <w:pPr>
        <w:pStyle w:val="2"/>
      </w:pPr>
      <w:r>
        <w:lastRenderedPageBreak/>
        <w:t xml:space="preserve">Задание </w:t>
      </w:r>
      <w:r w:rsidR="00C467C8">
        <w:t>3</w:t>
      </w:r>
    </w:p>
    <w:p w14:paraId="1A78B6D0" w14:textId="5E67F78C" w:rsidR="00F90567" w:rsidRPr="00F90567" w:rsidRDefault="001258C9" w:rsidP="00F90567">
      <w:pPr>
        <w:pStyle w:val="af8"/>
      </w:pPr>
      <w:r w:rsidRPr="00F90567">
        <w:t>Для чего нужны модификаторы (ключевые слова) IN и OUT</w:t>
      </w:r>
      <w:r w:rsidR="005C2B51" w:rsidRPr="00F90567">
        <w:t xml:space="preserve"> </w:t>
      </w:r>
      <w:r w:rsidRPr="00F90567">
        <w:t>перед именами параметров функций?</w:t>
      </w:r>
    </w:p>
    <w:p w14:paraId="490B1DFE" w14:textId="714C62D7" w:rsidR="00D17CC2" w:rsidRPr="00F90567" w:rsidRDefault="00FA4C26" w:rsidP="0090435B">
      <w:pPr>
        <w:pStyle w:val="af8"/>
      </w:pPr>
      <w:r w:rsidRPr="00F90567">
        <w:t>О</w:t>
      </w:r>
      <w:r w:rsidR="007A49BB" w:rsidRPr="00F90567">
        <w:t xml:space="preserve">твет. </w:t>
      </w:r>
      <w:r w:rsidR="005947E0" w:rsidRPr="00F90567">
        <w:t>Ключевые слова</w:t>
      </w:r>
      <w:r w:rsidR="00D91CA3" w:rsidRPr="00F90567">
        <w:t xml:space="preserve"> IN и OUT служат для указания входных и выходных параметров для функции.</w:t>
      </w:r>
    </w:p>
    <w:p w14:paraId="5623005E" w14:textId="49609B1F" w:rsidR="00C54C79" w:rsidRDefault="00D17CC2" w:rsidP="008F24DB">
      <w:pPr>
        <w:pStyle w:val="2"/>
      </w:pPr>
      <w:r>
        <w:t xml:space="preserve">Задание </w:t>
      </w:r>
      <w:r w:rsidR="00C467C8">
        <w:t>4</w:t>
      </w:r>
    </w:p>
    <w:p w14:paraId="586FFD1B" w14:textId="48C6AAF1" w:rsidR="003E4223" w:rsidRDefault="008F7637" w:rsidP="0090435B">
      <w:pPr>
        <w:pStyle w:val="af8"/>
      </w:pPr>
      <w:r w:rsidRPr="008F7637">
        <w:t xml:space="preserve">С помощью интерактивного терминала </w:t>
      </w:r>
      <w:proofErr w:type="spellStart"/>
      <w:r w:rsidRPr="008F7637">
        <w:t>psql</w:t>
      </w:r>
      <w:proofErr w:type="spellEnd"/>
      <w:r w:rsidRPr="008F7637">
        <w:t xml:space="preserve"> посмотрите список всех функций, созданных в вашей базе данных.</w:t>
      </w:r>
    </w:p>
    <w:p w14:paraId="40C1F3D0" w14:textId="6DA4702A" w:rsidR="00382384" w:rsidRPr="00347FBA" w:rsidRDefault="00D17CC2" w:rsidP="0090435B">
      <w:pPr>
        <w:pStyle w:val="af8"/>
      </w:pPr>
      <w:r>
        <w:t xml:space="preserve">На </w:t>
      </w:r>
      <w:r w:rsidR="0003242C">
        <w:t>рисунке 3</w:t>
      </w:r>
      <w:r w:rsidR="00BD6121">
        <w:t xml:space="preserve"> </w:t>
      </w:r>
      <w:r>
        <w:t>показан результат выполнения задания.</w:t>
      </w:r>
    </w:p>
    <w:p w14:paraId="5DE602DC" w14:textId="77777777" w:rsidR="00B60789" w:rsidRDefault="00B60789" w:rsidP="00B60789">
      <w:pPr>
        <w:pStyle w:val="afc"/>
        <w:keepNext/>
      </w:pPr>
      <w:r>
        <w:drawing>
          <wp:inline distT="0" distB="0" distL="0" distR="0" wp14:anchorId="664552EA" wp14:editId="29A2E71A">
            <wp:extent cx="6120130" cy="1163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A449" w14:textId="7EF21595" w:rsidR="00B60789" w:rsidRPr="00B60789" w:rsidRDefault="00B60789" w:rsidP="00B6078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 w:rsidR="006C7BD9">
        <w:rPr>
          <w:lang w:val="en-US"/>
        </w:rPr>
        <w:t>–</w:t>
      </w:r>
      <w:r>
        <w:rPr>
          <w:lang w:val="en-US"/>
        </w:rPr>
        <w:t xml:space="preserve"> </w:t>
      </w:r>
      <w:r>
        <w:t>Список всех функций</w:t>
      </w:r>
    </w:p>
    <w:p w14:paraId="0252DC53" w14:textId="1E3B055C" w:rsidR="00D17CC2" w:rsidRDefault="00D17CC2" w:rsidP="00382384">
      <w:pPr>
        <w:pStyle w:val="2"/>
      </w:pPr>
      <w:r>
        <w:t xml:space="preserve">Задание </w:t>
      </w:r>
      <w:r w:rsidR="00C467C8">
        <w:t>5</w:t>
      </w:r>
    </w:p>
    <w:p w14:paraId="2228E28D" w14:textId="629B70CB" w:rsidR="00155606" w:rsidRDefault="00155606" w:rsidP="0090435B">
      <w:pPr>
        <w:pStyle w:val="af8"/>
      </w:pPr>
      <w:r w:rsidRPr="00155606">
        <w:t>Каким образом можно сделать так, чтобы функция возвратила табличное значение?</w:t>
      </w:r>
    </w:p>
    <w:p w14:paraId="3FDB0237" w14:textId="59DD844A" w:rsidR="003A2598" w:rsidRPr="006C7BD9" w:rsidRDefault="00347FBA" w:rsidP="0090435B">
      <w:pPr>
        <w:pStyle w:val="af8"/>
      </w:pPr>
      <w:r>
        <w:t xml:space="preserve">Чтобы функция возвратила табличное значение, необходимо в </w:t>
      </w:r>
      <w:r>
        <w:rPr>
          <w:lang w:val="en-US"/>
        </w:rPr>
        <w:t>RETURNS</w:t>
      </w:r>
      <w:r w:rsidRPr="00347FBA">
        <w:t xml:space="preserve"> </w:t>
      </w:r>
      <w:r>
        <w:t xml:space="preserve">указать </w:t>
      </w:r>
      <w:r>
        <w:rPr>
          <w:lang w:val="en-US"/>
        </w:rPr>
        <w:t>TABLE</w:t>
      </w:r>
      <w:r>
        <w:t xml:space="preserve"> (…), где в скобках перечислить возвращаемые столбцы.</w:t>
      </w:r>
    </w:p>
    <w:p w14:paraId="60F45285" w14:textId="6F5D5E45" w:rsidR="003A2598" w:rsidRDefault="003A2598" w:rsidP="003A2598">
      <w:pPr>
        <w:pStyle w:val="2"/>
      </w:pPr>
      <w:r>
        <w:t xml:space="preserve">Задание </w:t>
      </w:r>
      <w:r w:rsidR="00C467C8">
        <w:t>6</w:t>
      </w:r>
    </w:p>
    <w:p w14:paraId="7AB5A655" w14:textId="2855E663" w:rsidR="00263E20" w:rsidRDefault="00263E20" w:rsidP="00263E20">
      <w:pPr>
        <w:pStyle w:val="af8"/>
      </w:pPr>
      <w:r>
        <w:t xml:space="preserve">Модифицируйте функцию </w:t>
      </w:r>
      <w:proofErr w:type="spellStart"/>
      <w:r>
        <w:t>count_</w:t>
      </w:r>
      <w:proofErr w:type="gramStart"/>
      <w:r>
        <w:t>letters</w:t>
      </w:r>
      <w:proofErr w:type="spellEnd"/>
      <w:r>
        <w:t>(</w:t>
      </w:r>
      <w:proofErr w:type="gramEnd"/>
      <w:r>
        <w:t xml:space="preserve">), подсчитывающую количество фамилий в таблице </w:t>
      </w:r>
      <w:proofErr w:type="spellStart"/>
      <w:r>
        <w:t>students</w:t>
      </w:r>
      <w:proofErr w:type="spellEnd"/>
      <w:r>
        <w:t xml:space="preserve"> («Студенты»), начинающихся на каждую букву.</w:t>
      </w:r>
    </w:p>
    <w:p w14:paraId="3E3C8DFD" w14:textId="25BAF607" w:rsidR="00263E20" w:rsidRDefault="00263E20" w:rsidP="00263E20">
      <w:pPr>
        <w:pStyle w:val="af8"/>
      </w:pPr>
      <w:r>
        <w:t>Сделайте так, чтобы в случае отсутствия в таблице фамилий, начинающихся с каких-то букв, в выводе функции эти буквы были представлены нулевыми (пустыми) значениями.</w:t>
      </w:r>
    </w:p>
    <w:p w14:paraId="540D3DB7" w14:textId="14D4AEA4" w:rsidR="00EC35ED" w:rsidRPr="004376C8" w:rsidRDefault="00C1677E" w:rsidP="0090435B">
      <w:pPr>
        <w:pStyle w:val="af8"/>
      </w:pPr>
      <w:r>
        <w:t>На рисунк</w:t>
      </w:r>
      <w:r w:rsidR="00556568">
        <w:t xml:space="preserve">ах </w:t>
      </w:r>
      <w:r w:rsidR="00B42A59">
        <w:t>4, 5</w:t>
      </w:r>
      <w:r>
        <w:t xml:space="preserve"> показан результат выполнения задания.</w:t>
      </w:r>
    </w:p>
    <w:p w14:paraId="57737339" w14:textId="77777777" w:rsidR="004C37A9" w:rsidRDefault="004C37A9" w:rsidP="004C37A9">
      <w:pPr>
        <w:pStyle w:val="afc"/>
        <w:keepNext/>
      </w:pPr>
      <w:r>
        <w:lastRenderedPageBreak/>
        <w:drawing>
          <wp:inline distT="0" distB="0" distL="0" distR="0" wp14:anchorId="2D976862" wp14:editId="362B9D89">
            <wp:extent cx="5762625" cy="3609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3BBC" w14:textId="037B76FA" w:rsidR="004C37A9" w:rsidRPr="004C37A9" w:rsidRDefault="004C37A9" w:rsidP="004C37A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 w:rsidR="006C7BD9">
        <w:rPr>
          <w:lang w:val="en-US"/>
        </w:rPr>
        <w:t>–</w:t>
      </w:r>
      <w:r>
        <w:rPr>
          <w:lang w:val="en-US"/>
        </w:rPr>
        <w:t xml:space="preserve"> </w:t>
      </w:r>
      <w:r>
        <w:t>Функция</w:t>
      </w:r>
    </w:p>
    <w:p w14:paraId="5F317BE4" w14:textId="77777777" w:rsidR="004C37A9" w:rsidRDefault="004C37A9" w:rsidP="004C37A9">
      <w:pPr>
        <w:pStyle w:val="afc"/>
        <w:keepNext/>
      </w:pPr>
      <w:r>
        <w:lastRenderedPageBreak/>
        <w:drawing>
          <wp:inline distT="0" distB="0" distL="0" distR="0" wp14:anchorId="248C36B1" wp14:editId="12DE786D">
            <wp:extent cx="4238625" cy="6705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7473" w14:textId="33B6F4D9" w:rsidR="004C37A9" w:rsidRPr="004C37A9" w:rsidRDefault="004C37A9" w:rsidP="004C37A9">
      <w:pPr>
        <w:pStyle w:val="af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5</w:t>
      </w:r>
      <w:r>
        <w:fldChar w:fldCharType="end"/>
      </w:r>
      <w:r w:rsidR="004376C8">
        <w:t xml:space="preserve"> </w:t>
      </w:r>
      <w:r w:rsidR="006C7BD9">
        <w:t>–</w:t>
      </w:r>
      <w:r w:rsidR="004376C8">
        <w:t xml:space="preserve"> Результат</w:t>
      </w:r>
    </w:p>
    <w:p w14:paraId="531FB333" w14:textId="6AE88989" w:rsidR="00C1677E" w:rsidRDefault="00C1677E" w:rsidP="00C1677E">
      <w:pPr>
        <w:pStyle w:val="2"/>
      </w:pPr>
      <w:r>
        <w:t xml:space="preserve">Задание </w:t>
      </w:r>
      <w:r w:rsidR="00C467C8">
        <w:t>7</w:t>
      </w:r>
    </w:p>
    <w:p w14:paraId="497F016B" w14:textId="64354F13" w:rsidR="0092732C" w:rsidRDefault="0092732C" w:rsidP="0090435B">
      <w:pPr>
        <w:pStyle w:val="af8"/>
      </w:pPr>
      <w:r w:rsidRPr="0092732C">
        <w:t>Что такое триггер?</w:t>
      </w:r>
    </w:p>
    <w:p w14:paraId="6A1BE9A8" w14:textId="26A95718" w:rsidR="00382384" w:rsidRPr="00C970CC" w:rsidRDefault="00CD22A0" w:rsidP="0090435B">
      <w:pPr>
        <w:pStyle w:val="af8"/>
      </w:pPr>
      <w:r>
        <w:t xml:space="preserve">Триггер </w:t>
      </w:r>
      <w:r w:rsidR="006C7BD9">
        <w:t>–</w:t>
      </w:r>
      <w:r>
        <w:t xml:space="preserve"> это набор действий, выполняемый в случае возникновения определённых событий, привязанный к таблицам или представлениям.</w:t>
      </w:r>
      <w:r w:rsidR="00AF4D48">
        <w:t xml:space="preserve"> Событиями могут быть выполняемые операции над таблицей: </w:t>
      </w:r>
      <w:r w:rsidR="00AF4D48">
        <w:rPr>
          <w:lang w:val="en-US"/>
        </w:rPr>
        <w:t>SELECT</w:t>
      </w:r>
      <w:r w:rsidR="00AF4D48" w:rsidRPr="00AF4D48">
        <w:t xml:space="preserve">, </w:t>
      </w:r>
      <w:r w:rsidR="00AF4D48">
        <w:rPr>
          <w:lang w:val="en-US"/>
        </w:rPr>
        <w:t>INSERT</w:t>
      </w:r>
      <w:r w:rsidR="00AF4D48" w:rsidRPr="00AF4D48">
        <w:t xml:space="preserve">, </w:t>
      </w:r>
      <w:r w:rsidR="00AF4D48">
        <w:rPr>
          <w:lang w:val="en-US"/>
        </w:rPr>
        <w:t>UPDATE</w:t>
      </w:r>
      <w:r w:rsidR="00AF4D48" w:rsidRPr="00AF4D48">
        <w:t xml:space="preserve">, </w:t>
      </w:r>
      <w:r w:rsidR="00AF4D48">
        <w:rPr>
          <w:lang w:val="en-US"/>
        </w:rPr>
        <w:t>DELETE</w:t>
      </w:r>
      <w:r w:rsidR="00AF4D48" w:rsidRPr="00AF4D48">
        <w:t>.</w:t>
      </w:r>
      <w:r>
        <w:t xml:space="preserve"> </w:t>
      </w:r>
    </w:p>
    <w:p w14:paraId="1F1F20EF" w14:textId="4DE2C8AF" w:rsidR="00C1677E" w:rsidRDefault="00C1677E" w:rsidP="00382384">
      <w:pPr>
        <w:pStyle w:val="2"/>
      </w:pPr>
      <w:r>
        <w:lastRenderedPageBreak/>
        <w:t>Задание</w:t>
      </w:r>
      <w:r w:rsidR="00C467C8">
        <w:t xml:space="preserve"> 8</w:t>
      </w:r>
    </w:p>
    <w:p w14:paraId="20420329" w14:textId="4754CDD8" w:rsidR="00C963A3" w:rsidRDefault="00522663" w:rsidP="0090435B">
      <w:pPr>
        <w:pStyle w:val="af8"/>
      </w:pPr>
      <w:r w:rsidRPr="00522663">
        <w:t>Какие особенности имеет триггерная функция?</w:t>
      </w:r>
    </w:p>
    <w:p w14:paraId="083F335D" w14:textId="3E09FD2A" w:rsidR="00C1677E" w:rsidRPr="006E1FB3" w:rsidRDefault="00F73E25" w:rsidP="0090435B">
      <w:pPr>
        <w:pStyle w:val="af8"/>
        <w:rPr>
          <w:vertAlign w:val="subscript"/>
        </w:rPr>
      </w:pPr>
      <w:r>
        <w:t>Триггер-функция может выполняться до операции и после операции.</w:t>
      </w:r>
      <w:r w:rsidR="00683791">
        <w:t xml:space="preserve"> В представлениях заменяет собой операцию</w:t>
      </w:r>
      <w:r w:rsidR="00450155">
        <w:t xml:space="preserve"> по</w:t>
      </w:r>
      <w:r w:rsidR="009B5B1F">
        <w:t xml:space="preserve"> </w:t>
      </w:r>
      <w:r w:rsidR="00450155">
        <w:t>умолчанию</w:t>
      </w:r>
      <w:r w:rsidR="00683791">
        <w:t>.</w:t>
      </w:r>
      <w:r w:rsidR="009B5B1F">
        <w:t xml:space="preserve"> На уровне затрагивания триггер-функция может выполняться для каждой строки операции или единожды для всей операции в целом, даже если строк не было получено.</w:t>
      </w:r>
      <w:r w:rsidR="001A42A4">
        <w:t xml:space="preserve"> Триггерная функция лишь вызывает другую функцию, которая выполняет всю работу.</w:t>
      </w:r>
      <w:r w:rsidR="006E1FB3" w:rsidRPr="006E1FB3">
        <w:t xml:space="preserve"> </w:t>
      </w:r>
      <w:r w:rsidR="006E1FB3">
        <w:t>В триггерной функции доступны новые (</w:t>
      </w:r>
      <w:r w:rsidR="006E1FB3">
        <w:rPr>
          <w:lang w:val="en-US"/>
        </w:rPr>
        <w:t>NEW</w:t>
      </w:r>
      <w:r w:rsidR="006E1FB3">
        <w:t>)</w:t>
      </w:r>
      <w:r w:rsidR="006E1FB3" w:rsidRPr="006E1FB3">
        <w:t xml:space="preserve"> </w:t>
      </w:r>
      <w:r w:rsidR="006E1FB3">
        <w:t>и старые (</w:t>
      </w:r>
      <w:r w:rsidR="006E1FB3">
        <w:rPr>
          <w:lang w:val="en-US"/>
        </w:rPr>
        <w:t>OLD</w:t>
      </w:r>
      <w:r w:rsidR="006E1FB3">
        <w:t>) представления строк для взаимодействия.</w:t>
      </w:r>
    </w:p>
    <w:p w14:paraId="6A6C5E27" w14:textId="1350323E" w:rsidR="009D6EA0" w:rsidRDefault="009D6EA0" w:rsidP="009D6EA0">
      <w:pPr>
        <w:pStyle w:val="2"/>
      </w:pPr>
      <w:r>
        <w:t xml:space="preserve">Задание </w:t>
      </w:r>
      <w:r w:rsidR="00C467C8">
        <w:t>9</w:t>
      </w:r>
    </w:p>
    <w:p w14:paraId="569826F3" w14:textId="77777777" w:rsidR="000B1C0E" w:rsidRDefault="00D15453" w:rsidP="0090435B">
      <w:pPr>
        <w:pStyle w:val="af8"/>
      </w:pPr>
      <w:r w:rsidRPr="00D15453">
        <w:t>Чем триггеры уровня строки (</w:t>
      </w:r>
      <w:proofErr w:type="spellStart"/>
      <w:r w:rsidRPr="00D15453">
        <w:t>row-level</w:t>
      </w:r>
      <w:proofErr w:type="spellEnd"/>
      <w:r w:rsidRPr="00D15453">
        <w:t>) отличаются от триггеров уровня команды (</w:t>
      </w:r>
      <w:proofErr w:type="spellStart"/>
      <w:r w:rsidRPr="00D15453">
        <w:t>statement-level</w:t>
      </w:r>
      <w:proofErr w:type="spellEnd"/>
      <w:r w:rsidRPr="00D15453">
        <w:t>)?</w:t>
      </w:r>
    </w:p>
    <w:p w14:paraId="4559C27F" w14:textId="3A33217A" w:rsidR="000B79FA" w:rsidRPr="006C7BD9" w:rsidRDefault="00827A59" w:rsidP="0090435B">
      <w:pPr>
        <w:pStyle w:val="af8"/>
      </w:pPr>
      <w:r>
        <w:rPr>
          <w:lang w:val="en-US"/>
        </w:rPr>
        <w:t>Row</w:t>
      </w:r>
      <w:r w:rsidRPr="003226BF">
        <w:t>-</w:t>
      </w:r>
      <w:r>
        <w:rPr>
          <w:lang w:val="en-US"/>
        </w:rPr>
        <w:t>level</w:t>
      </w:r>
      <w:r w:rsidRPr="003226BF">
        <w:t xml:space="preserve"> </w:t>
      </w:r>
      <w:r>
        <w:t>говорит выполняться триггер-функции каждую строчку</w:t>
      </w:r>
      <w:r w:rsidR="009D6EA0" w:rsidRPr="00C1677E">
        <w:t>.</w:t>
      </w:r>
      <w:r w:rsidR="003226BF">
        <w:t xml:space="preserve"> </w:t>
      </w:r>
      <w:r w:rsidR="003226BF">
        <w:rPr>
          <w:lang w:val="en-US"/>
        </w:rPr>
        <w:t>Statement</w:t>
      </w:r>
      <w:r w:rsidR="003226BF" w:rsidRPr="003226BF">
        <w:t>-</w:t>
      </w:r>
      <w:r w:rsidR="003226BF">
        <w:rPr>
          <w:lang w:val="en-US"/>
        </w:rPr>
        <w:t>level</w:t>
      </w:r>
      <w:r w:rsidR="003226BF" w:rsidRPr="003226BF">
        <w:t xml:space="preserve"> </w:t>
      </w:r>
      <w:r w:rsidR="003226BF">
        <w:t>говорит выполняться триггер-функции единожды за операцию.</w:t>
      </w:r>
    </w:p>
    <w:p w14:paraId="7CC665D0" w14:textId="7FEE49B3" w:rsidR="000D6FC7" w:rsidRDefault="000D6FC7" w:rsidP="000D6FC7">
      <w:pPr>
        <w:pStyle w:val="2"/>
      </w:pPr>
      <w:r>
        <w:t>Задание 10</w:t>
      </w:r>
    </w:p>
    <w:p w14:paraId="346B7BA6" w14:textId="42F31545" w:rsidR="00A91157" w:rsidRDefault="00A91157" w:rsidP="00A91157">
      <w:pPr>
        <w:pStyle w:val="af8"/>
      </w:pPr>
      <w:r>
        <w:t>Напишите триггер уровня строки (</w:t>
      </w:r>
      <w:proofErr w:type="spellStart"/>
      <w:r>
        <w:t>row-level</w:t>
      </w:r>
      <w:proofErr w:type="spellEnd"/>
      <w:r>
        <w:t>) для таблицы «Студенты» или таблицы «Успеваемость».</w:t>
      </w:r>
    </w:p>
    <w:p w14:paraId="6BB0D846" w14:textId="746A7DDD" w:rsidR="006E555E" w:rsidRDefault="00C54A23" w:rsidP="0090435B">
      <w:pPr>
        <w:pStyle w:val="af8"/>
      </w:pPr>
      <w:r>
        <w:t>На рисунках с 57 по 60 показан результат работы.</w:t>
      </w:r>
    </w:p>
    <w:p w14:paraId="356E5CBE" w14:textId="77777777" w:rsidR="009904A7" w:rsidRDefault="009904A7" w:rsidP="009904A7">
      <w:pPr>
        <w:pStyle w:val="afc"/>
        <w:keepNext/>
      </w:pPr>
      <w:r>
        <w:drawing>
          <wp:inline distT="0" distB="0" distL="0" distR="0" wp14:anchorId="523A8138" wp14:editId="05937665">
            <wp:extent cx="4838700" cy="2933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BA5D" w14:textId="2593E905" w:rsidR="009904A7" w:rsidRPr="009904A7" w:rsidRDefault="009904A7" w:rsidP="009904A7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6</w:t>
      </w:r>
      <w:r>
        <w:fldChar w:fldCharType="end"/>
      </w:r>
      <w:r>
        <w:rPr>
          <w:lang w:val="en-US"/>
        </w:rPr>
        <w:t xml:space="preserve"> </w:t>
      </w:r>
      <w:r w:rsidR="006C7BD9">
        <w:rPr>
          <w:lang w:val="en-US"/>
        </w:rPr>
        <w:t>–</w:t>
      </w:r>
      <w:r>
        <w:rPr>
          <w:lang w:val="en-US"/>
        </w:rPr>
        <w:t xml:space="preserve"> </w:t>
      </w:r>
      <w:r>
        <w:t>Создание таблиц</w:t>
      </w:r>
    </w:p>
    <w:p w14:paraId="66BE2D9D" w14:textId="77777777" w:rsidR="009904A7" w:rsidRDefault="009904A7" w:rsidP="009904A7">
      <w:pPr>
        <w:pStyle w:val="afc"/>
        <w:keepNext/>
      </w:pPr>
      <w:r>
        <w:lastRenderedPageBreak/>
        <w:drawing>
          <wp:inline distT="0" distB="0" distL="0" distR="0" wp14:anchorId="297C1BA2" wp14:editId="0B7CD31A">
            <wp:extent cx="6120130" cy="4282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C20B" w14:textId="6AE157A0" w:rsidR="009904A7" w:rsidRPr="00E4219B" w:rsidRDefault="009904A7" w:rsidP="009904A7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7</w:t>
      </w:r>
      <w:r>
        <w:fldChar w:fldCharType="end"/>
      </w:r>
      <w:r w:rsidRPr="0095314B">
        <w:t xml:space="preserve"> </w:t>
      </w:r>
      <w:r w:rsidR="006C7BD9">
        <w:t>–</w:t>
      </w:r>
      <w:r w:rsidRPr="0095314B">
        <w:t xml:space="preserve"> </w:t>
      </w:r>
      <w:r w:rsidR="00E4219B">
        <w:t xml:space="preserve">Создание </w:t>
      </w:r>
      <w:r w:rsidR="0095314B">
        <w:t xml:space="preserve">и привязка </w:t>
      </w:r>
      <w:r w:rsidR="00E4219B">
        <w:t>триггер-функции</w:t>
      </w:r>
    </w:p>
    <w:p w14:paraId="260D34E7" w14:textId="77777777" w:rsidR="009904A7" w:rsidRDefault="009904A7" w:rsidP="009904A7">
      <w:pPr>
        <w:pStyle w:val="afc"/>
        <w:keepNext/>
      </w:pPr>
      <w:r>
        <w:drawing>
          <wp:inline distT="0" distB="0" distL="0" distR="0" wp14:anchorId="193CEAF9" wp14:editId="066B013C">
            <wp:extent cx="6120130" cy="1474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3FC4" w14:textId="164EA145" w:rsidR="00975FA2" w:rsidRPr="0095314B" w:rsidRDefault="009904A7" w:rsidP="009904A7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8</w:t>
      </w:r>
      <w:r>
        <w:fldChar w:fldCharType="end"/>
      </w:r>
      <w:r>
        <w:rPr>
          <w:lang w:val="en-US"/>
        </w:rPr>
        <w:t xml:space="preserve"> </w:t>
      </w:r>
      <w:r w:rsidR="006C7BD9">
        <w:rPr>
          <w:lang w:val="en-US"/>
        </w:rPr>
        <w:t>–</w:t>
      </w:r>
      <w:r>
        <w:rPr>
          <w:lang w:val="en-US"/>
        </w:rPr>
        <w:t xml:space="preserve"> </w:t>
      </w:r>
      <w:r w:rsidR="0095314B">
        <w:t>Тестирование функции</w:t>
      </w:r>
    </w:p>
    <w:p w14:paraId="4FD8F363" w14:textId="26122B08" w:rsidR="00344324" w:rsidRDefault="00344324" w:rsidP="00344324">
      <w:pPr>
        <w:pStyle w:val="2"/>
      </w:pPr>
      <w:r>
        <w:t>Задание 11</w:t>
      </w:r>
    </w:p>
    <w:p w14:paraId="01D5F0A6" w14:textId="30720FDA" w:rsidR="00FF653E" w:rsidRDefault="00FF653E" w:rsidP="00FF653E">
      <w:pPr>
        <w:pStyle w:val="af8"/>
      </w:pPr>
      <w:r>
        <w:t xml:space="preserve">В базе данных </w:t>
      </w:r>
      <w:proofErr w:type="spellStart"/>
      <w:r>
        <w:t>ais</w:t>
      </w:r>
      <w:proofErr w:type="spellEnd"/>
      <w:r>
        <w:t xml:space="preserve"> создайте таблицы, функции и триггеры, необходимые для изучения метода хранения иерархий в реляционных базах данных.</w:t>
      </w:r>
    </w:p>
    <w:p w14:paraId="7EC121D8" w14:textId="22D6E933" w:rsidR="00FF653E" w:rsidRDefault="00FF653E" w:rsidP="00FF653E">
      <w:pPr>
        <w:pStyle w:val="af8"/>
      </w:pPr>
      <w:r>
        <w:t>Для этого можно поступить следующим образом:</w:t>
      </w:r>
    </w:p>
    <w:p w14:paraId="70AF2A21" w14:textId="29BD1C8D" w:rsidR="00FF653E" w:rsidRDefault="00FF653E" w:rsidP="00FF653E">
      <w:pPr>
        <w:pStyle w:val="af8"/>
      </w:pPr>
      <w:r>
        <w:t xml:space="preserve">Сначала создайте текстовый файл с именем, например, </w:t>
      </w:r>
      <w:proofErr w:type="spellStart"/>
      <w:r>
        <w:t>adj_list.sql</w:t>
      </w:r>
      <w:proofErr w:type="spellEnd"/>
      <w:r>
        <w:t>, содержащий все команды и определения функций, приведенные в тексте пособия.</w:t>
      </w:r>
    </w:p>
    <w:p w14:paraId="4CD9D9FC" w14:textId="77777777" w:rsidR="00DC118B" w:rsidRDefault="00FF653E" w:rsidP="00FF653E">
      <w:pPr>
        <w:pStyle w:val="af8"/>
      </w:pPr>
      <w:r>
        <w:t>Затем выполните команду в среде операционной системы:</w:t>
      </w:r>
    </w:p>
    <w:p w14:paraId="38ED77F4" w14:textId="47FCC56A" w:rsidR="00FF653E" w:rsidRPr="00FF653E" w:rsidRDefault="00FF653E" w:rsidP="0090435B">
      <w:pPr>
        <w:pStyle w:val="af8"/>
        <w:rPr>
          <w:lang w:val="en-US"/>
        </w:rPr>
      </w:pPr>
      <w:proofErr w:type="spellStart"/>
      <w:r w:rsidRPr="00FF653E">
        <w:rPr>
          <w:lang w:val="en-US"/>
        </w:rPr>
        <w:t>psql</w:t>
      </w:r>
      <w:proofErr w:type="spellEnd"/>
      <w:r w:rsidRPr="00FF653E">
        <w:rPr>
          <w:lang w:val="en-US"/>
        </w:rPr>
        <w:t xml:space="preserve"> -d ais -f </w:t>
      </w:r>
      <w:proofErr w:type="spellStart"/>
      <w:r w:rsidRPr="00FF653E">
        <w:rPr>
          <w:lang w:val="en-US"/>
        </w:rPr>
        <w:t>adj_list.sql</w:t>
      </w:r>
      <w:proofErr w:type="spellEnd"/>
    </w:p>
    <w:p w14:paraId="62B36DBF" w14:textId="34EB10BA" w:rsidR="00344324" w:rsidRDefault="00F75140" w:rsidP="0090435B">
      <w:pPr>
        <w:pStyle w:val="af8"/>
      </w:pPr>
      <w:r>
        <w:t>Возьмём структуры из главы 4.</w:t>
      </w:r>
      <w:r w:rsidR="002517A0">
        <w:t xml:space="preserve"> На рисунке 9 представлен прогресс работы.</w:t>
      </w:r>
    </w:p>
    <w:p w14:paraId="6938A57B" w14:textId="77777777" w:rsidR="00656414" w:rsidRDefault="00656414" w:rsidP="00656414">
      <w:pPr>
        <w:pStyle w:val="afc"/>
        <w:keepNext/>
      </w:pPr>
      <w:r>
        <w:lastRenderedPageBreak/>
        <w:drawing>
          <wp:inline distT="0" distB="0" distL="0" distR="0" wp14:anchorId="221221A0" wp14:editId="36ABE2F3">
            <wp:extent cx="6120130" cy="18821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85D7" w14:textId="3A331410" w:rsidR="00656414" w:rsidRPr="00656414" w:rsidRDefault="00656414" w:rsidP="00656414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9</w:t>
      </w:r>
      <w:r>
        <w:fldChar w:fldCharType="end"/>
      </w:r>
      <w:r>
        <w:rPr>
          <w:lang w:val="en-US"/>
        </w:rPr>
        <w:t xml:space="preserve"> </w:t>
      </w:r>
      <w:r w:rsidR="006C7BD9">
        <w:rPr>
          <w:lang w:val="en-US"/>
        </w:rPr>
        <w:t>–</w:t>
      </w:r>
      <w:r>
        <w:rPr>
          <w:lang w:val="en-US"/>
        </w:rPr>
        <w:t xml:space="preserve"> </w:t>
      </w:r>
      <w:r>
        <w:t>Прогресс работы</w:t>
      </w:r>
    </w:p>
    <w:p w14:paraId="718E6ECE" w14:textId="33E76199" w:rsidR="00344324" w:rsidRDefault="00344324" w:rsidP="00344324">
      <w:pPr>
        <w:pStyle w:val="2"/>
      </w:pPr>
      <w:r>
        <w:t>Задание 12</w:t>
      </w:r>
    </w:p>
    <w:p w14:paraId="6428E6A4" w14:textId="77777777" w:rsidR="00F26E39" w:rsidRDefault="00F26E39" w:rsidP="00F26E39">
      <w:pPr>
        <w:pStyle w:val="af8"/>
      </w:pPr>
      <w:r>
        <w:t>Сделайте выборки данных из таблиц «Персонал» и «Организационная структура», а также реконструируйте организационную структуру с помощью двух представлений (</w:t>
      </w:r>
      <w:proofErr w:type="spellStart"/>
      <w:r>
        <w:t>view</w:t>
      </w:r>
      <w:proofErr w:type="spellEnd"/>
      <w:r>
        <w:t>).</w:t>
      </w:r>
    </w:p>
    <w:p w14:paraId="1025168B" w14:textId="77777777" w:rsidR="00F26E39" w:rsidRDefault="00F26E39" w:rsidP="00F26E39">
      <w:pPr>
        <w:pStyle w:val="af8"/>
      </w:pPr>
    </w:p>
    <w:p w14:paraId="79DE9AB9" w14:textId="77777777" w:rsidR="00F26E39" w:rsidRDefault="00F26E39" w:rsidP="00F26E39">
      <w:pPr>
        <w:pStyle w:val="af8"/>
      </w:pPr>
      <w:r>
        <w:t xml:space="preserve">Команды можно выполнять не только в среде интерактивного терминала </w:t>
      </w:r>
      <w:proofErr w:type="spellStart"/>
      <w:r>
        <w:t>psql</w:t>
      </w:r>
      <w:proofErr w:type="spellEnd"/>
      <w:r>
        <w:t>, но также и из командной строки операционной системы:</w:t>
      </w:r>
    </w:p>
    <w:p w14:paraId="6BE2AF4E" w14:textId="77777777" w:rsidR="00F26E39" w:rsidRDefault="00F26E39" w:rsidP="00F26E39">
      <w:pPr>
        <w:pStyle w:val="af8"/>
      </w:pPr>
    </w:p>
    <w:p w14:paraId="726C262A" w14:textId="77777777" w:rsidR="00F26E39" w:rsidRDefault="00F26E39" w:rsidP="00F26E39">
      <w:pPr>
        <w:pStyle w:val="af8"/>
      </w:pPr>
      <w:r>
        <w:t>Выполните эти команды в командной строке:</w:t>
      </w:r>
    </w:p>
    <w:p w14:paraId="3A010993" w14:textId="77777777" w:rsidR="00F26E39" w:rsidRPr="00F26E39" w:rsidRDefault="00F26E39" w:rsidP="00F26E39">
      <w:pPr>
        <w:pStyle w:val="af8"/>
        <w:rPr>
          <w:lang w:val="en-US"/>
        </w:rPr>
      </w:pPr>
      <w:proofErr w:type="spellStart"/>
      <w:r w:rsidRPr="00F26E39">
        <w:rPr>
          <w:lang w:val="en-US"/>
        </w:rPr>
        <w:t>psql</w:t>
      </w:r>
      <w:proofErr w:type="spellEnd"/>
      <w:r w:rsidRPr="00F26E39">
        <w:rPr>
          <w:lang w:val="en-US"/>
        </w:rPr>
        <w:t xml:space="preserve"> -d ais -c "SELECT * FROM Personnel"</w:t>
      </w:r>
    </w:p>
    <w:p w14:paraId="54D93108" w14:textId="77777777" w:rsidR="00F26E39" w:rsidRPr="00F26E39" w:rsidRDefault="00F26E39" w:rsidP="00F26E39">
      <w:pPr>
        <w:pStyle w:val="af8"/>
        <w:rPr>
          <w:lang w:val="en-US"/>
        </w:rPr>
      </w:pPr>
      <w:proofErr w:type="spellStart"/>
      <w:r w:rsidRPr="00F26E39">
        <w:rPr>
          <w:lang w:val="en-US"/>
        </w:rPr>
        <w:t>psql</w:t>
      </w:r>
      <w:proofErr w:type="spellEnd"/>
      <w:r w:rsidRPr="00F26E39">
        <w:rPr>
          <w:lang w:val="en-US"/>
        </w:rPr>
        <w:t xml:space="preserve"> -d ais -c "SELECT * FROM </w:t>
      </w:r>
      <w:proofErr w:type="spellStart"/>
      <w:r w:rsidRPr="00F26E39">
        <w:rPr>
          <w:lang w:val="en-US"/>
        </w:rPr>
        <w:t>Org_chart</w:t>
      </w:r>
      <w:proofErr w:type="spellEnd"/>
      <w:r w:rsidRPr="00F26E39">
        <w:rPr>
          <w:lang w:val="en-US"/>
        </w:rPr>
        <w:t>"</w:t>
      </w:r>
    </w:p>
    <w:p w14:paraId="2B3AD793" w14:textId="77777777" w:rsidR="00F26E39" w:rsidRPr="00F26E39" w:rsidRDefault="00F26E39" w:rsidP="00F26E39">
      <w:pPr>
        <w:pStyle w:val="af8"/>
        <w:rPr>
          <w:lang w:val="en-US"/>
        </w:rPr>
      </w:pPr>
      <w:proofErr w:type="spellStart"/>
      <w:r w:rsidRPr="00F26E39">
        <w:rPr>
          <w:lang w:val="en-US"/>
        </w:rPr>
        <w:t>psql</w:t>
      </w:r>
      <w:proofErr w:type="spellEnd"/>
      <w:r w:rsidRPr="00F26E39">
        <w:rPr>
          <w:lang w:val="en-US"/>
        </w:rPr>
        <w:t xml:space="preserve"> -d ais -c "SELECT * FROM </w:t>
      </w:r>
      <w:proofErr w:type="spellStart"/>
      <w:r w:rsidRPr="00F26E39">
        <w:rPr>
          <w:lang w:val="en-US"/>
        </w:rPr>
        <w:t>Personnel_org_chart</w:t>
      </w:r>
      <w:proofErr w:type="spellEnd"/>
      <w:r w:rsidRPr="00F26E39">
        <w:rPr>
          <w:lang w:val="en-US"/>
        </w:rPr>
        <w:t>"</w:t>
      </w:r>
    </w:p>
    <w:p w14:paraId="0B6CE9D0" w14:textId="77777777" w:rsidR="00F26E39" w:rsidRPr="00F26E39" w:rsidRDefault="00F26E39" w:rsidP="00F26E39">
      <w:pPr>
        <w:pStyle w:val="af8"/>
        <w:rPr>
          <w:lang w:val="en-US"/>
        </w:rPr>
      </w:pPr>
      <w:proofErr w:type="spellStart"/>
      <w:r w:rsidRPr="00F26E39">
        <w:rPr>
          <w:lang w:val="en-US"/>
        </w:rPr>
        <w:t>psql</w:t>
      </w:r>
      <w:proofErr w:type="spellEnd"/>
      <w:r w:rsidRPr="00F26E39">
        <w:rPr>
          <w:lang w:val="en-US"/>
        </w:rPr>
        <w:t xml:space="preserve"> -d ais -c "SELECT * FROM </w:t>
      </w:r>
      <w:proofErr w:type="spellStart"/>
      <w:r w:rsidRPr="00F26E39">
        <w:rPr>
          <w:lang w:val="en-US"/>
        </w:rPr>
        <w:t>Create_paths</w:t>
      </w:r>
      <w:proofErr w:type="spellEnd"/>
      <w:r w:rsidRPr="00F26E39">
        <w:rPr>
          <w:lang w:val="en-US"/>
        </w:rPr>
        <w:t>"</w:t>
      </w:r>
    </w:p>
    <w:p w14:paraId="6C528802" w14:textId="77777777" w:rsidR="00F26E39" w:rsidRPr="00F26E39" w:rsidRDefault="00F26E39" w:rsidP="00F26E39">
      <w:pPr>
        <w:pStyle w:val="af8"/>
        <w:rPr>
          <w:lang w:val="en-US"/>
        </w:rPr>
      </w:pPr>
    </w:p>
    <w:p w14:paraId="35389E74" w14:textId="77777777" w:rsidR="00F26E39" w:rsidRDefault="00F26E39" w:rsidP="00F26E39">
      <w:pPr>
        <w:pStyle w:val="af8"/>
      </w:pPr>
      <w:r>
        <w:t>Примечание:</w:t>
      </w:r>
    </w:p>
    <w:p w14:paraId="7D105CEB" w14:textId="58238701" w:rsidR="004F3EFF" w:rsidRDefault="00F26E39" w:rsidP="00F26E39">
      <w:pPr>
        <w:pStyle w:val="af8"/>
      </w:pPr>
      <w:r>
        <w:t xml:space="preserve">Если не указан параметр -U, утилита </w:t>
      </w:r>
      <w:proofErr w:type="spellStart"/>
      <w:r>
        <w:t>psql</w:t>
      </w:r>
      <w:proofErr w:type="spellEnd"/>
      <w:r>
        <w:t xml:space="preserve"> подключается к базе данных от имени пользователя ОС. Возможно, потребуется использовать параметр -U, если в БД нет соответствующей учетной записи.</w:t>
      </w:r>
    </w:p>
    <w:p w14:paraId="003DB978" w14:textId="0DC5EC8C" w:rsidR="00344324" w:rsidRPr="00D95972" w:rsidRDefault="00D95972" w:rsidP="0090435B">
      <w:pPr>
        <w:pStyle w:val="af8"/>
      </w:pPr>
      <w:r>
        <w:t>На рисунках 10, 11 представлен прогресс работы.</w:t>
      </w:r>
    </w:p>
    <w:p w14:paraId="48EE6229" w14:textId="77777777" w:rsidR="005D4F7C" w:rsidRDefault="005D4F7C" w:rsidP="005D4F7C">
      <w:pPr>
        <w:pStyle w:val="afc"/>
        <w:keepNext/>
      </w:pPr>
      <w:r>
        <w:lastRenderedPageBreak/>
        <w:drawing>
          <wp:inline distT="0" distB="0" distL="0" distR="0" wp14:anchorId="54A9D0AC" wp14:editId="6E157F90">
            <wp:extent cx="4067175" cy="42481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ACA9" w14:textId="1A1EFDBC" w:rsidR="005D4F7C" w:rsidRDefault="005D4F7C" w:rsidP="005D4F7C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10</w:t>
      </w:r>
      <w:r>
        <w:fldChar w:fldCharType="end"/>
      </w:r>
      <w:r w:rsidR="00C76A05">
        <w:t xml:space="preserve"> </w:t>
      </w:r>
      <w:r w:rsidR="006C7BD9">
        <w:t>–</w:t>
      </w:r>
      <w:r w:rsidR="00C76A05">
        <w:t xml:space="preserve"> Запросы, часть 1</w:t>
      </w:r>
    </w:p>
    <w:p w14:paraId="436FBE98" w14:textId="77777777" w:rsidR="005D4F7C" w:rsidRDefault="005D4F7C" w:rsidP="005D4F7C">
      <w:pPr>
        <w:pStyle w:val="afc"/>
        <w:keepNext/>
      </w:pPr>
      <w:r>
        <w:drawing>
          <wp:inline distT="0" distB="0" distL="0" distR="0" wp14:anchorId="11B7265C" wp14:editId="201E7562">
            <wp:extent cx="3219450" cy="2752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49F2" w14:textId="1C0B2142" w:rsidR="005D4F7C" w:rsidRPr="005D4F7C" w:rsidRDefault="005D4F7C" w:rsidP="005D4F7C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11</w:t>
      </w:r>
      <w:r>
        <w:fldChar w:fldCharType="end"/>
      </w:r>
      <w:r>
        <w:rPr>
          <w:lang w:val="en-US"/>
        </w:rPr>
        <w:t xml:space="preserve"> </w:t>
      </w:r>
      <w:r w:rsidR="006C7BD9">
        <w:rPr>
          <w:lang w:val="en-US"/>
        </w:rPr>
        <w:t>–</w:t>
      </w:r>
      <w:r>
        <w:rPr>
          <w:lang w:val="en-US"/>
        </w:rPr>
        <w:t xml:space="preserve"> </w:t>
      </w:r>
      <w:r>
        <w:t>Запросы, часть 2</w:t>
      </w:r>
    </w:p>
    <w:p w14:paraId="5B00E1F8" w14:textId="68D8CB44" w:rsidR="00344324" w:rsidRDefault="00344324" w:rsidP="00344324">
      <w:pPr>
        <w:pStyle w:val="2"/>
      </w:pPr>
      <w:r>
        <w:t>Задание 13</w:t>
      </w:r>
    </w:p>
    <w:p w14:paraId="4ECA3F85" w14:textId="77777777" w:rsidR="00F32A42" w:rsidRDefault="00F32A42" w:rsidP="00F32A42">
      <w:pPr>
        <w:pStyle w:val="af8"/>
      </w:pPr>
      <w:r>
        <w:t>Выполните проверку структуры дерева на отсутствие циклов командой:</w:t>
      </w:r>
    </w:p>
    <w:p w14:paraId="3FF3BD5D" w14:textId="77777777" w:rsidR="00F32A42" w:rsidRDefault="00F32A42" w:rsidP="00F32A42">
      <w:pPr>
        <w:pStyle w:val="af8"/>
      </w:pPr>
    </w:p>
    <w:p w14:paraId="04B46FC8" w14:textId="77777777" w:rsidR="00F32A42" w:rsidRDefault="00F32A42" w:rsidP="00F32A42">
      <w:pPr>
        <w:pStyle w:val="af8"/>
      </w:pPr>
      <w:r>
        <w:t xml:space="preserve">SELECT * FROM </w:t>
      </w:r>
      <w:proofErr w:type="spellStart"/>
      <w:r>
        <w:t>tree_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1930FAB7" w14:textId="77777777" w:rsidR="00F32A42" w:rsidRDefault="00F32A42" w:rsidP="00F32A42">
      <w:pPr>
        <w:pStyle w:val="af8"/>
      </w:pPr>
    </w:p>
    <w:p w14:paraId="070EF4A8" w14:textId="77777777" w:rsidR="00F32A42" w:rsidRDefault="00F32A42" w:rsidP="00F32A42">
      <w:pPr>
        <w:pStyle w:val="af8"/>
      </w:pPr>
      <w:r>
        <w:lastRenderedPageBreak/>
        <w:t>При первоначальной проверке без изменений в таблице "Организационная структура" функция покажет корректную древовидную структуру.</w:t>
      </w:r>
    </w:p>
    <w:p w14:paraId="63CC9105" w14:textId="77777777" w:rsidR="00F32A42" w:rsidRDefault="00F32A42" w:rsidP="00F32A42">
      <w:pPr>
        <w:pStyle w:val="af8"/>
      </w:pPr>
    </w:p>
    <w:p w14:paraId="0629A4B0" w14:textId="763A34F0" w:rsidR="00F32A42" w:rsidRPr="002B4175" w:rsidRDefault="00F32A42" w:rsidP="00F32A42">
      <w:pPr>
        <w:pStyle w:val="af8"/>
        <w:rPr>
          <w:lang w:val="en-US"/>
        </w:rPr>
      </w:pPr>
      <w:r>
        <w:t>Для тестирования:</w:t>
      </w:r>
    </w:p>
    <w:p w14:paraId="37C94974" w14:textId="188B8F06" w:rsidR="00F32A42" w:rsidRDefault="00F32A42" w:rsidP="00F32A42">
      <w:pPr>
        <w:pStyle w:val="af8"/>
      </w:pPr>
      <w:r>
        <w:t>Создайте короткий цикл в таблице</w:t>
      </w:r>
    </w:p>
    <w:p w14:paraId="5088F2BC" w14:textId="3CFAA289" w:rsidR="00F32A42" w:rsidRPr="001C586D" w:rsidRDefault="00F32A42" w:rsidP="00F32A42">
      <w:pPr>
        <w:pStyle w:val="af8"/>
      </w:pPr>
      <w:r>
        <w:t>Создайте длинный цикл в таблице</w:t>
      </w:r>
    </w:p>
    <w:p w14:paraId="7543B26B" w14:textId="320DCCDB" w:rsidR="00F32A42" w:rsidRDefault="00F32A42" w:rsidP="00F32A42">
      <w:pPr>
        <w:pStyle w:val="af8"/>
      </w:pPr>
      <w:r>
        <w:t>После каждого изменения проверяйте структуру:</w:t>
      </w:r>
    </w:p>
    <w:p w14:paraId="50E09C75" w14:textId="41209B8C" w:rsidR="003E19A3" w:rsidRDefault="00F32A42" w:rsidP="00F32A42">
      <w:pPr>
        <w:pStyle w:val="af8"/>
      </w:pPr>
      <w:r>
        <w:t xml:space="preserve">SELECT * FROM </w:t>
      </w:r>
      <w:proofErr w:type="spellStart"/>
      <w:r>
        <w:t>tree_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4BE9DBD5" w14:textId="2E53689A" w:rsidR="00344324" w:rsidRPr="009847FF" w:rsidRDefault="000E241A" w:rsidP="0090435B">
      <w:pPr>
        <w:pStyle w:val="af8"/>
      </w:pPr>
      <w:r>
        <w:t>На рисунках с 1</w:t>
      </w:r>
      <w:r w:rsidR="00571FC9">
        <w:t>2</w:t>
      </w:r>
      <w:r>
        <w:t xml:space="preserve"> по 1</w:t>
      </w:r>
      <w:r w:rsidR="00571FC9">
        <w:t>4</w:t>
      </w:r>
      <w:r>
        <w:t xml:space="preserve"> показан прогресс работы.</w:t>
      </w:r>
    </w:p>
    <w:p w14:paraId="48043F31" w14:textId="77777777" w:rsidR="00D31F9D" w:rsidRDefault="00D31F9D" w:rsidP="00D31F9D">
      <w:pPr>
        <w:pStyle w:val="afc"/>
        <w:keepNext/>
      </w:pPr>
      <w:r>
        <w:drawing>
          <wp:inline distT="0" distB="0" distL="0" distR="0" wp14:anchorId="08B9E19C" wp14:editId="7641FD35">
            <wp:extent cx="3962400" cy="1638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263F" w14:textId="62C4229A" w:rsidR="00D31F9D" w:rsidRPr="00D31F9D" w:rsidRDefault="00D31F9D" w:rsidP="00D31F9D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12</w:t>
      </w:r>
      <w:r>
        <w:fldChar w:fldCharType="end"/>
      </w:r>
      <w:r>
        <w:rPr>
          <w:lang w:val="en-US"/>
        </w:rPr>
        <w:t xml:space="preserve"> </w:t>
      </w:r>
      <w:r w:rsidR="006C7BD9">
        <w:rPr>
          <w:lang w:val="en-US"/>
        </w:rPr>
        <w:t>–</w:t>
      </w:r>
      <w:r>
        <w:rPr>
          <w:lang w:val="en-US"/>
        </w:rPr>
        <w:t xml:space="preserve"> </w:t>
      </w:r>
      <w:r>
        <w:t>Исходная таблица</w:t>
      </w:r>
    </w:p>
    <w:p w14:paraId="115BFE19" w14:textId="77777777" w:rsidR="00D31F9D" w:rsidRDefault="00D31F9D" w:rsidP="00D31F9D">
      <w:pPr>
        <w:pStyle w:val="afc"/>
        <w:keepNext/>
      </w:pPr>
      <w:r>
        <w:drawing>
          <wp:inline distT="0" distB="0" distL="0" distR="0" wp14:anchorId="5E10D245" wp14:editId="04990A60">
            <wp:extent cx="3981450" cy="3914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B351" w14:textId="4B87344C" w:rsidR="00D31F9D" w:rsidRPr="000E5F03" w:rsidRDefault="00D31F9D" w:rsidP="00D31F9D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13</w:t>
      </w:r>
      <w:r>
        <w:fldChar w:fldCharType="end"/>
      </w:r>
      <w:r>
        <w:rPr>
          <w:lang w:val="en-US"/>
        </w:rPr>
        <w:t xml:space="preserve"> </w:t>
      </w:r>
      <w:r w:rsidR="006C7BD9">
        <w:rPr>
          <w:lang w:val="en-US"/>
        </w:rPr>
        <w:t>–</w:t>
      </w:r>
      <w:r>
        <w:rPr>
          <w:lang w:val="en-US"/>
        </w:rPr>
        <w:t xml:space="preserve"> </w:t>
      </w:r>
      <w:r w:rsidR="000E5F03">
        <w:t>Создание короткого цикла</w:t>
      </w:r>
    </w:p>
    <w:p w14:paraId="08757A1E" w14:textId="77777777" w:rsidR="00D31F9D" w:rsidRDefault="00D31F9D" w:rsidP="00D31F9D">
      <w:pPr>
        <w:pStyle w:val="afc"/>
        <w:keepNext/>
      </w:pPr>
      <w:r>
        <w:lastRenderedPageBreak/>
        <w:drawing>
          <wp:inline distT="0" distB="0" distL="0" distR="0" wp14:anchorId="465F8E89" wp14:editId="07C2B8C8">
            <wp:extent cx="3933825" cy="4219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6D97" w14:textId="1902DE89" w:rsidR="00D31F9D" w:rsidRPr="004F348C" w:rsidRDefault="00D31F9D" w:rsidP="00D31F9D">
      <w:pPr>
        <w:pStyle w:val="af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14</w:t>
      </w:r>
      <w:r>
        <w:fldChar w:fldCharType="end"/>
      </w:r>
      <w:r>
        <w:rPr>
          <w:lang w:val="en-US"/>
        </w:rPr>
        <w:t xml:space="preserve"> </w:t>
      </w:r>
      <w:r w:rsidR="006C7BD9">
        <w:rPr>
          <w:lang w:val="en-US"/>
        </w:rPr>
        <w:t>–</w:t>
      </w:r>
      <w:r>
        <w:rPr>
          <w:lang w:val="en-US"/>
        </w:rPr>
        <w:t xml:space="preserve"> </w:t>
      </w:r>
      <w:r w:rsidR="006C6EE7">
        <w:t>Создание длинного цикла</w:t>
      </w:r>
    </w:p>
    <w:p w14:paraId="65A36274" w14:textId="49BB3808" w:rsidR="00344324" w:rsidRDefault="00344324" w:rsidP="00344324">
      <w:pPr>
        <w:pStyle w:val="2"/>
      </w:pPr>
      <w:r>
        <w:t>Задание 14</w:t>
      </w:r>
    </w:p>
    <w:p w14:paraId="6EB4F25D" w14:textId="77777777" w:rsidR="005C0E90" w:rsidRDefault="005C0E90" w:rsidP="005C0E90">
      <w:pPr>
        <w:pStyle w:val="af8"/>
      </w:pPr>
      <w:r>
        <w:t xml:space="preserve">Выполните обход дерева организационной структуры снизу вверх, начиная с конкретного узла, можно с помощью функции </w:t>
      </w:r>
      <w:proofErr w:type="spellStart"/>
      <w:r>
        <w:t>up_tree_</w:t>
      </w:r>
      <w:proofErr w:type="gramStart"/>
      <w:r>
        <w:t>traversal</w:t>
      </w:r>
      <w:proofErr w:type="spellEnd"/>
      <w:r>
        <w:t>(</w:t>
      </w:r>
      <w:proofErr w:type="gramEnd"/>
      <w:r>
        <w:t>) либо функции up_tree_traversal2().</w:t>
      </w:r>
    </w:p>
    <w:p w14:paraId="2EC2C9BB" w14:textId="77777777" w:rsidR="005C0E90" w:rsidRDefault="005C0E90" w:rsidP="005C0E90">
      <w:pPr>
        <w:pStyle w:val="af8"/>
      </w:pPr>
    </w:p>
    <w:p w14:paraId="01C1CCCD" w14:textId="77777777" w:rsidR="005C0E90" w:rsidRDefault="005C0E90" w:rsidP="005C0E90">
      <w:pPr>
        <w:pStyle w:val="af8"/>
      </w:pPr>
      <w:r>
        <w:t>Сначала сделайте это с помощью первой из функций:</w:t>
      </w:r>
    </w:p>
    <w:p w14:paraId="02DA7AFD" w14:textId="77777777" w:rsidR="005C0E90" w:rsidRPr="005C0E90" w:rsidRDefault="005C0E90" w:rsidP="005C0E90">
      <w:pPr>
        <w:pStyle w:val="af8"/>
        <w:rPr>
          <w:lang w:val="en-US"/>
        </w:rPr>
      </w:pPr>
      <w:r w:rsidRPr="005C0E90">
        <w:rPr>
          <w:lang w:val="en-US"/>
        </w:rPr>
        <w:t xml:space="preserve">SELECT * FROM </w:t>
      </w:r>
      <w:proofErr w:type="spellStart"/>
      <w:r w:rsidRPr="005C0E90">
        <w:rPr>
          <w:lang w:val="en-US"/>
        </w:rPr>
        <w:t>up_tree_</w:t>
      </w:r>
      <w:proofErr w:type="gramStart"/>
      <w:r w:rsidRPr="005C0E90">
        <w:rPr>
          <w:lang w:val="en-US"/>
        </w:rPr>
        <w:t>traversal</w:t>
      </w:r>
      <w:proofErr w:type="spellEnd"/>
      <w:r w:rsidRPr="005C0E90">
        <w:rPr>
          <w:lang w:val="en-US"/>
        </w:rPr>
        <w:t>(</w:t>
      </w:r>
      <w:proofErr w:type="gramEnd"/>
      <w:r w:rsidRPr="005C0E90">
        <w:rPr>
          <w:lang w:val="en-US"/>
        </w:rPr>
        <w:t>6);</w:t>
      </w:r>
    </w:p>
    <w:p w14:paraId="12ACFD54" w14:textId="77777777" w:rsidR="005C0E90" w:rsidRPr="005C0E90" w:rsidRDefault="005C0E90" w:rsidP="005C0E90">
      <w:pPr>
        <w:pStyle w:val="af8"/>
        <w:rPr>
          <w:lang w:val="en-US"/>
        </w:rPr>
      </w:pPr>
    </w:p>
    <w:p w14:paraId="117F3995" w14:textId="77777777" w:rsidR="005C0E90" w:rsidRDefault="005C0E90" w:rsidP="005C0E90">
      <w:pPr>
        <w:pStyle w:val="af8"/>
      </w:pPr>
      <w:r>
        <w:t>Параметром этих функций является код работника. Измените код работника и повторите команду.</w:t>
      </w:r>
    </w:p>
    <w:p w14:paraId="58D0D294" w14:textId="77777777" w:rsidR="005C0E90" w:rsidRDefault="005C0E90" w:rsidP="005C0E90">
      <w:pPr>
        <w:pStyle w:val="af8"/>
      </w:pPr>
    </w:p>
    <w:p w14:paraId="5E2B4A0E" w14:textId="77777777" w:rsidR="005C0E90" w:rsidRDefault="005C0E90" w:rsidP="005C0E90">
      <w:pPr>
        <w:pStyle w:val="af8"/>
      </w:pPr>
      <w:r>
        <w:t>Теперь воспользуйтесь второй функцией. Учтите, что она возвращает SETOF RECORD, поэтому команда будет более сложной:</w:t>
      </w:r>
    </w:p>
    <w:p w14:paraId="3DC4DDFE" w14:textId="77777777" w:rsidR="005C0E90" w:rsidRPr="005C0E90" w:rsidRDefault="005C0E90" w:rsidP="005C0E90">
      <w:pPr>
        <w:pStyle w:val="af8"/>
        <w:rPr>
          <w:lang w:val="en-US"/>
        </w:rPr>
      </w:pPr>
      <w:r w:rsidRPr="005C0E90">
        <w:rPr>
          <w:lang w:val="en-US"/>
        </w:rPr>
        <w:t>SELECT * FROM up_tree_traversal2(6) AS (emp int, boss int);</w:t>
      </w:r>
    </w:p>
    <w:p w14:paraId="44852A1F" w14:textId="77777777" w:rsidR="005C0E90" w:rsidRPr="005C0E90" w:rsidRDefault="005C0E90" w:rsidP="005C0E90">
      <w:pPr>
        <w:pStyle w:val="af8"/>
        <w:rPr>
          <w:lang w:val="en-US"/>
        </w:rPr>
      </w:pPr>
    </w:p>
    <w:p w14:paraId="43ADC0BA" w14:textId="77777777" w:rsidR="005C0E90" w:rsidRDefault="005C0E90" w:rsidP="005C0E90">
      <w:pPr>
        <w:pStyle w:val="af8"/>
      </w:pPr>
      <w:r>
        <w:t>Очевидно, что для использования числового кода работника нужно знать этот код. Удобнее иметь дело с именем работника. Поэтому можно в качестве параметра этих функций использовать подзапрос, возвращающий код работника в качестве своего результата. Не забудьте, что текст подзапроса заключается в скобки, поэтому появляются двойные скобки:</w:t>
      </w:r>
    </w:p>
    <w:p w14:paraId="7BC774C3" w14:textId="77777777" w:rsidR="005C0E90" w:rsidRDefault="005C0E90" w:rsidP="005C0E90">
      <w:pPr>
        <w:pStyle w:val="af8"/>
      </w:pPr>
      <w:r w:rsidRPr="005C0E90">
        <w:rPr>
          <w:lang w:val="en-US"/>
        </w:rPr>
        <w:lastRenderedPageBreak/>
        <w:t xml:space="preserve">SELECT * FROM </w:t>
      </w:r>
      <w:proofErr w:type="spellStart"/>
      <w:r w:rsidRPr="005C0E90">
        <w:rPr>
          <w:lang w:val="en-US"/>
        </w:rPr>
        <w:t>up_tree_</w:t>
      </w:r>
      <w:proofErr w:type="gramStart"/>
      <w:r w:rsidRPr="005C0E90">
        <w:rPr>
          <w:lang w:val="en-US"/>
        </w:rPr>
        <w:t>traversal</w:t>
      </w:r>
      <w:proofErr w:type="spellEnd"/>
      <w:r w:rsidRPr="005C0E90">
        <w:rPr>
          <w:lang w:val="en-US"/>
        </w:rPr>
        <w:t>(</w:t>
      </w:r>
      <w:proofErr w:type="gramEnd"/>
      <w:r w:rsidRPr="005C0E90">
        <w:rPr>
          <w:lang w:val="en-US"/>
        </w:rPr>
        <w:t xml:space="preserve">(SELECT ... </w:t>
      </w:r>
      <w:r>
        <w:t xml:space="preserve">FROM </w:t>
      </w:r>
      <w:proofErr w:type="spellStart"/>
      <w:r>
        <w:t>Personnel</w:t>
      </w:r>
      <w:proofErr w:type="spellEnd"/>
      <w:r>
        <w:t xml:space="preserve"> WHERE ...));</w:t>
      </w:r>
    </w:p>
    <w:p w14:paraId="2DD74AD6" w14:textId="77777777" w:rsidR="005C0E90" w:rsidRDefault="005C0E90" w:rsidP="005C0E90">
      <w:pPr>
        <w:pStyle w:val="af8"/>
      </w:pPr>
    </w:p>
    <w:p w14:paraId="6AED525B" w14:textId="375EC018" w:rsidR="001C586D" w:rsidRPr="00AC6804" w:rsidRDefault="005C0E90" w:rsidP="005C0E90">
      <w:pPr>
        <w:pStyle w:val="af8"/>
      </w:pPr>
      <w:r>
        <w:t>Завершите эту команду и выполните ее с различными именами работников.</w:t>
      </w:r>
    </w:p>
    <w:p w14:paraId="4804E172" w14:textId="72C782AE" w:rsidR="00344324" w:rsidRPr="00C44A7F" w:rsidRDefault="00C44A7F" w:rsidP="0090435B">
      <w:pPr>
        <w:pStyle w:val="af8"/>
      </w:pPr>
      <w:r>
        <w:t>На рисунке 1</w:t>
      </w:r>
      <w:r w:rsidR="009847FF">
        <w:t>5</w:t>
      </w:r>
      <w:r>
        <w:t xml:space="preserve"> показан прогресс работы.</w:t>
      </w:r>
    </w:p>
    <w:p w14:paraId="77425452" w14:textId="77777777" w:rsidR="004F348C" w:rsidRDefault="004F348C" w:rsidP="004F348C">
      <w:pPr>
        <w:pStyle w:val="afc"/>
        <w:keepNext/>
      </w:pPr>
      <w:r>
        <w:drawing>
          <wp:inline distT="0" distB="0" distL="0" distR="0" wp14:anchorId="5C5A12E7" wp14:editId="5A557550">
            <wp:extent cx="6120130" cy="9074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E803" w14:textId="5459AEF9" w:rsidR="004F348C" w:rsidRPr="004F348C" w:rsidRDefault="004F348C" w:rsidP="004F348C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15</w:t>
      </w:r>
      <w:r>
        <w:fldChar w:fldCharType="end"/>
      </w:r>
      <w:r w:rsidRPr="004F348C">
        <w:t xml:space="preserve"> </w:t>
      </w:r>
      <w:r w:rsidR="006C7BD9">
        <w:t>–</w:t>
      </w:r>
      <w:r w:rsidRPr="004F348C">
        <w:t xml:space="preserve"> </w:t>
      </w:r>
      <w:r>
        <w:t>Обход дерева по имени сотрудника</w:t>
      </w:r>
    </w:p>
    <w:p w14:paraId="7E499C11" w14:textId="68B4CB66" w:rsidR="00344324" w:rsidRDefault="00344324" w:rsidP="00344324">
      <w:pPr>
        <w:pStyle w:val="2"/>
      </w:pPr>
      <w:r>
        <w:t>Задание 15</w:t>
      </w:r>
    </w:p>
    <w:p w14:paraId="14D457CD" w14:textId="77777777" w:rsidR="008918FE" w:rsidRDefault="008918FE" w:rsidP="008918FE">
      <w:pPr>
        <w:pStyle w:val="af8"/>
      </w:pPr>
      <w:r>
        <w:t xml:space="preserve">Выполните операцию удаления поддерева с помощью функции </w:t>
      </w:r>
      <w:proofErr w:type="spellStart"/>
      <w:r>
        <w:t>delete_</w:t>
      </w:r>
      <w:proofErr w:type="gramStart"/>
      <w:r>
        <w:t>subtree</w:t>
      </w:r>
      <w:proofErr w:type="spellEnd"/>
      <w:r>
        <w:t>(</w:t>
      </w:r>
      <w:proofErr w:type="gramEnd"/>
      <w:r>
        <w:t>). Параметром функции является код работника.</w:t>
      </w:r>
    </w:p>
    <w:p w14:paraId="3138FCFC" w14:textId="77777777" w:rsidR="008918FE" w:rsidRDefault="008918FE" w:rsidP="008918FE">
      <w:pPr>
        <w:pStyle w:val="af8"/>
      </w:pPr>
    </w:p>
    <w:p w14:paraId="724E1B26" w14:textId="77777777" w:rsidR="008918FE" w:rsidRDefault="008918FE" w:rsidP="008918FE">
      <w:pPr>
        <w:pStyle w:val="af8"/>
      </w:pPr>
      <w:r>
        <w:t xml:space="preserve">SELECT * FROM </w:t>
      </w:r>
      <w:proofErr w:type="spellStart"/>
      <w:r>
        <w:t>delete_</w:t>
      </w:r>
      <w:proofErr w:type="gramStart"/>
      <w:r>
        <w:t>subtree</w:t>
      </w:r>
      <w:proofErr w:type="spellEnd"/>
      <w:r>
        <w:t>(</w:t>
      </w:r>
      <w:proofErr w:type="gramEnd"/>
      <w:r>
        <w:t>6);</w:t>
      </w:r>
    </w:p>
    <w:p w14:paraId="39746536" w14:textId="77777777" w:rsidR="008918FE" w:rsidRDefault="008918FE" w:rsidP="008918FE">
      <w:pPr>
        <w:pStyle w:val="af8"/>
      </w:pPr>
    </w:p>
    <w:p w14:paraId="415B8B61" w14:textId="77777777" w:rsidR="008918FE" w:rsidRDefault="008918FE" w:rsidP="008918FE">
      <w:pPr>
        <w:pStyle w:val="af8"/>
      </w:pPr>
      <w:r>
        <w:t xml:space="preserve">Аналогично работе с функцией </w:t>
      </w:r>
      <w:proofErr w:type="spellStart"/>
      <w:r>
        <w:t>up_tree_</w:t>
      </w:r>
      <w:proofErr w:type="gramStart"/>
      <w:r>
        <w:t>traversal</w:t>
      </w:r>
      <w:proofErr w:type="spellEnd"/>
      <w:r>
        <w:t>(</w:t>
      </w:r>
      <w:proofErr w:type="gramEnd"/>
      <w:r>
        <w:t>) используйте подзапрос для получения кода работника по его имени:</w:t>
      </w:r>
    </w:p>
    <w:p w14:paraId="6FFEDC01" w14:textId="77777777" w:rsidR="008918FE" w:rsidRPr="008918FE" w:rsidRDefault="008918FE" w:rsidP="008918FE">
      <w:pPr>
        <w:pStyle w:val="af8"/>
        <w:rPr>
          <w:lang w:val="en-US"/>
        </w:rPr>
      </w:pPr>
      <w:r w:rsidRPr="008918FE">
        <w:rPr>
          <w:lang w:val="en-US"/>
        </w:rPr>
        <w:t xml:space="preserve">SELECT * FROM </w:t>
      </w:r>
      <w:proofErr w:type="spellStart"/>
      <w:r w:rsidRPr="008918FE">
        <w:rPr>
          <w:lang w:val="en-US"/>
        </w:rPr>
        <w:t>delete_</w:t>
      </w:r>
      <w:proofErr w:type="gramStart"/>
      <w:r w:rsidRPr="008918FE">
        <w:rPr>
          <w:lang w:val="en-US"/>
        </w:rPr>
        <w:t>subtree</w:t>
      </w:r>
      <w:proofErr w:type="spellEnd"/>
      <w:r w:rsidRPr="008918FE">
        <w:rPr>
          <w:lang w:val="en-US"/>
        </w:rPr>
        <w:t>(</w:t>
      </w:r>
      <w:proofErr w:type="gramEnd"/>
      <w:r w:rsidRPr="008918FE">
        <w:rPr>
          <w:lang w:val="en-US"/>
        </w:rPr>
        <w:t xml:space="preserve">(SELECT </w:t>
      </w:r>
      <w:proofErr w:type="spellStart"/>
      <w:r w:rsidRPr="008918FE">
        <w:rPr>
          <w:lang w:val="en-US"/>
        </w:rPr>
        <w:t>emp_id</w:t>
      </w:r>
      <w:proofErr w:type="spellEnd"/>
      <w:r w:rsidRPr="008918FE">
        <w:rPr>
          <w:lang w:val="en-US"/>
        </w:rPr>
        <w:t xml:space="preserve"> FROM Personnel WHERE </w:t>
      </w:r>
      <w:proofErr w:type="spellStart"/>
      <w:r w:rsidRPr="008918FE">
        <w:rPr>
          <w:lang w:val="en-US"/>
        </w:rPr>
        <w:t>emp_name</w:t>
      </w:r>
      <w:proofErr w:type="spellEnd"/>
      <w:r w:rsidRPr="008918FE">
        <w:rPr>
          <w:lang w:val="en-US"/>
        </w:rPr>
        <w:t xml:space="preserve"> = '</w:t>
      </w:r>
      <w:r>
        <w:t>Иванов</w:t>
      </w:r>
      <w:r w:rsidRPr="008918FE">
        <w:rPr>
          <w:lang w:val="en-US"/>
        </w:rPr>
        <w:t>'));</w:t>
      </w:r>
    </w:p>
    <w:p w14:paraId="1F4B156A" w14:textId="77777777" w:rsidR="008918FE" w:rsidRPr="008918FE" w:rsidRDefault="008918FE" w:rsidP="008918FE">
      <w:pPr>
        <w:pStyle w:val="af8"/>
        <w:rPr>
          <w:lang w:val="en-US"/>
        </w:rPr>
      </w:pPr>
    </w:p>
    <w:p w14:paraId="1E815183" w14:textId="77777777" w:rsidR="008918FE" w:rsidRDefault="008918FE" w:rsidP="008918FE">
      <w:pPr>
        <w:pStyle w:val="af8"/>
      </w:pPr>
      <w:r>
        <w:t>После удаления поддерева проверьте изменения в организационной структуре с помощью представлений:</w:t>
      </w:r>
    </w:p>
    <w:p w14:paraId="6220C570" w14:textId="77777777" w:rsidR="008918FE" w:rsidRPr="008918FE" w:rsidRDefault="008918FE" w:rsidP="008918FE">
      <w:pPr>
        <w:pStyle w:val="af8"/>
        <w:rPr>
          <w:lang w:val="en-US"/>
        </w:rPr>
      </w:pPr>
      <w:r w:rsidRPr="008918FE">
        <w:rPr>
          <w:lang w:val="en-US"/>
        </w:rPr>
        <w:t xml:space="preserve">SELECT * FROM </w:t>
      </w:r>
      <w:proofErr w:type="spellStart"/>
      <w:r w:rsidRPr="008918FE">
        <w:rPr>
          <w:lang w:val="en-US"/>
        </w:rPr>
        <w:t>Personnel_org_chart</w:t>
      </w:r>
      <w:proofErr w:type="spellEnd"/>
      <w:r w:rsidRPr="008918FE">
        <w:rPr>
          <w:lang w:val="en-US"/>
        </w:rPr>
        <w:t>;</w:t>
      </w:r>
    </w:p>
    <w:p w14:paraId="692DA9E4" w14:textId="1E433208" w:rsidR="008918FE" w:rsidRPr="008918FE" w:rsidRDefault="008918FE" w:rsidP="008918FE">
      <w:pPr>
        <w:pStyle w:val="af8"/>
      </w:pPr>
      <w:r>
        <w:t xml:space="preserve">SELECT * FROM </w:t>
      </w:r>
      <w:proofErr w:type="spellStart"/>
      <w:r>
        <w:t>Create_paths</w:t>
      </w:r>
      <w:proofErr w:type="spellEnd"/>
      <w:r>
        <w:t>;</w:t>
      </w:r>
    </w:p>
    <w:p w14:paraId="68F52738" w14:textId="7B6EEAAB" w:rsidR="00344324" w:rsidRPr="00A554CF" w:rsidRDefault="00395CA5" w:rsidP="0090435B">
      <w:pPr>
        <w:pStyle w:val="af8"/>
      </w:pPr>
      <w:r>
        <w:t>На рисунках 1</w:t>
      </w:r>
      <w:r w:rsidR="00DB6250">
        <w:t>6</w:t>
      </w:r>
      <w:r>
        <w:t>, 1</w:t>
      </w:r>
      <w:r w:rsidR="00DB6250">
        <w:t>7</w:t>
      </w:r>
      <w:r>
        <w:t xml:space="preserve"> показан прогресс работы.</w:t>
      </w:r>
    </w:p>
    <w:p w14:paraId="31649E2C" w14:textId="77777777" w:rsidR="00962F49" w:rsidRDefault="00962F49" w:rsidP="00962F49">
      <w:pPr>
        <w:pStyle w:val="afc"/>
        <w:keepNext/>
      </w:pPr>
      <w:r>
        <w:lastRenderedPageBreak/>
        <w:drawing>
          <wp:inline distT="0" distB="0" distL="0" distR="0" wp14:anchorId="51F3D299" wp14:editId="653022EA">
            <wp:extent cx="6120130" cy="395922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C6F6" w14:textId="5B716F5A" w:rsidR="00962F49" w:rsidRPr="00962F49" w:rsidRDefault="00962F49" w:rsidP="00962F4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16</w:t>
      </w:r>
      <w:r>
        <w:fldChar w:fldCharType="end"/>
      </w:r>
      <w:r w:rsidRPr="00962F49">
        <w:t xml:space="preserve"> </w:t>
      </w:r>
      <w:r w:rsidR="006C7BD9">
        <w:t>–</w:t>
      </w:r>
      <w:r w:rsidRPr="00962F49">
        <w:t xml:space="preserve"> </w:t>
      </w:r>
      <w:r>
        <w:t>Удаление сотрудника по имени</w:t>
      </w:r>
    </w:p>
    <w:p w14:paraId="4F33DA1E" w14:textId="77777777" w:rsidR="00962F49" w:rsidRDefault="00962F49" w:rsidP="00962F49">
      <w:pPr>
        <w:pStyle w:val="afc"/>
        <w:keepNext/>
      </w:pPr>
      <w:r>
        <w:drawing>
          <wp:inline distT="0" distB="0" distL="0" distR="0" wp14:anchorId="11E31505" wp14:editId="4F85DEBB">
            <wp:extent cx="2952750" cy="2495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BC0F" w14:textId="24AAAFA6" w:rsidR="00962F49" w:rsidRPr="00962F49" w:rsidRDefault="00962F49" w:rsidP="00962F49">
      <w:pPr>
        <w:pStyle w:val="af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17</w:t>
      </w:r>
      <w:r>
        <w:fldChar w:fldCharType="end"/>
      </w:r>
      <w:r w:rsidR="007E7F32">
        <w:t xml:space="preserve"> </w:t>
      </w:r>
      <w:r w:rsidR="006C7BD9">
        <w:t>–</w:t>
      </w:r>
      <w:r w:rsidR="007E7F32">
        <w:t xml:space="preserve"> Проверка</w:t>
      </w:r>
    </w:p>
    <w:p w14:paraId="1FEE70AE" w14:textId="01034798" w:rsidR="00344324" w:rsidRDefault="00344324" w:rsidP="00344324">
      <w:pPr>
        <w:pStyle w:val="2"/>
      </w:pPr>
      <w:r>
        <w:t>Задание 16</w:t>
      </w:r>
    </w:p>
    <w:p w14:paraId="3C6DDB19" w14:textId="77777777" w:rsidR="00EB468C" w:rsidRPr="00EB468C" w:rsidRDefault="00EB468C" w:rsidP="00EB468C">
      <w:pPr>
        <w:pStyle w:val="af8"/>
      </w:pPr>
      <w:r w:rsidRPr="00EB468C">
        <w:t>Если в таблице «Организационная структура» осталось мало данных, выполните следующие действия:</w:t>
      </w:r>
    </w:p>
    <w:p w14:paraId="5D7B1B55" w14:textId="77777777" w:rsidR="00EB468C" w:rsidRPr="00EB468C" w:rsidRDefault="00EB468C" w:rsidP="00EB468C">
      <w:pPr>
        <w:pStyle w:val="af8"/>
      </w:pPr>
    </w:p>
    <w:p w14:paraId="56D47022" w14:textId="77777777" w:rsidR="00EB468C" w:rsidRPr="00EB468C" w:rsidRDefault="00EB468C" w:rsidP="00EB468C">
      <w:pPr>
        <w:pStyle w:val="af8"/>
      </w:pPr>
      <w:r w:rsidRPr="00EB468C">
        <w:t>Дополните таблицу необходимыми данными</w:t>
      </w:r>
    </w:p>
    <w:p w14:paraId="2EDEA38A" w14:textId="77777777" w:rsidR="00EB468C" w:rsidRPr="00EB468C" w:rsidRDefault="00EB468C" w:rsidP="00EB468C">
      <w:pPr>
        <w:pStyle w:val="af8"/>
      </w:pPr>
    </w:p>
    <w:p w14:paraId="2E34C125" w14:textId="77777777" w:rsidR="00EB468C" w:rsidRPr="00EB468C" w:rsidRDefault="00EB468C" w:rsidP="00EB468C">
      <w:pPr>
        <w:pStyle w:val="af8"/>
      </w:pPr>
      <w:r w:rsidRPr="00EB468C">
        <w:t>Выполните удаление элемента иерархии с продвижением дочерних элементов:</w:t>
      </w:r>
    </w:p>
    <w:p w14:paraId="38E28461" w14:textId="77777777" w:rsidR="00EB468C" w:rsidRPr="00EB468C" w:rsidRDefault="00EB468C" w:rsidP="00EB468C">
      <w:pPr>
        <w:pStyle w:val="af8"/>
      </w:pPr>
    </w:p>
    <w:p w14:paraId="64FD5234" w14:textId="77777777" w:rsidR="00EB468C" w:rsidRPr="00EB468C" w:rsidRDefault="00EB468C" w:rsidP="00EB468C">
      <w:pPr>
        <w:pStyle w:val="af8"/>
        <w:rPr>
          <w:lang w:val="en-US"/>
        </w:rPr>
      </w:pPr>
      <w:r w:rsidRPr="00EB468C">
        <w:rPr>
          <w:lang w:val="en-US"/>
        </w:rPr>
        <w:t xml:space="preserve">SELECT * FROM </w:t>
      </w:r>
      <w:proofErr w:type="spellStart"/>
      <w:r w:rsidRPr="00EB468C">
        <w:rPr>
          <w:lang w:val="en-US"/>
        </w:rPr>
        <w:t>delete_and_promote_</w:t>
      </w:r>
      <w:proofErr w:type="gramStart"/>
      <w:r w:rsidRPr="00EB468C">
        <w:rPr>
          <w:lang w:val="en-US"/>
        </w:rPr>
        <w:t>subtree</w:t>
      </w:r>
      <w:proofErr w:type="spellEnd"/>
      <w:r w:rsidRPr="00EB468C">
        <w:rPr>
          <w:lang w:val="en-US"/>
        </w:rPr>
        <w:t>(</w:t>
      </w:r>
      <w:proofErr w:type="gramEnd"/>
      <w:r w:rsidRPr="00EB468C">
        <w:rPr>
          <w:lang w:val="en-US"/>
        </w:rPr>
        <w:t>5);</w:t>
      </w:r>
    </w:p>
    <w:p w14:paraId="65479457" w14:textId="77777777" w:rsidR="00EB468C" w:rsidRPr="00EB468C" w:rsidRDefault="00EB468C" w:rsidP="00EB468C">
      <w:pPr>
        <w:pStyle w:val="af8"/>
        <w:rPr>
          <w:lang w:val="en-US"/>
        </w:rPr>
      </w:pPr>
    </w:p>
    <w:p w14:paraId="0612CCB0" w14:textId="77777777" w:rsidR="00EB468C" w:rsidRPr="00EB468C" w:rsidRDefault="00EB468C" w:rsidP="00EB468C">
      <w:pPr>
        <w:pStyle w:val="af8"/>
      </w:pPr>
      <w:r w:rsidRPr="00EB468C">
        <w:t xml:space="preserve">Для удобства можно использовать подзапрос для получения кода работника по имени (аналогично функции </w:t>
      </w:r>
      <w:r w:rsidRPr="00EB468C">
        <w:rPr>
          <w:lang w:val="en-US"/>
        </w:rPr>
        <w:t>up</w:t>
      </w:r>
      <w:r w:rsidRPr="00EB468C">
        <w:t>_</w:t>
      </w:r>
      <w:r w:rsidRPr="00EB468C">
        <w:rPr>
          <w:lang w:val="en-US"/>
        </w:rPr>
        <w:t>tree</w:t>
      </w:r>
      <w:r w:rsidRPr="00EB468C">
        <w:t>_</w:t>
      </w:r>
      <w:proofErr w:type="gramStart"/>
      <w:r w:rsidRPr="00EB468C">
        <w:rPr>
          <w:lang w:val="en-US"/>
        </w:rPr>
        <w:t>traversal</w:t>
      </w:r>
      <w:r w:rsidRPr="00EB468C">
        <w:t>(</w:t>
      </w:r>
      <w:proofErr w:type="gramEnd"/>
      <w:r w:rsidRPr="00EB468C">
        <w:t>)):</w:t>
      </w:r>
    </w:p>
    <w:p w14:paraId="1A4331D0" w14:textId="77777777" w:rsidR="00EB468C" w:rsidRPr="00EB468C" w:rsidRDefault="00EB468C" w:rsidP="00EB468C">
      <w:pPr>
        <w:pStyle w:val="af8"/>
      </w:pPr>
    </w:p>
    <w:p w14:paraId="1EDAC30B" w14:textId="77777777" w:rsidR="00EB468C" w:rsidRPr="00EB468C" w:rsidRDefault="00EB468C" w:rsidP="00EB468C">
      <w:pPr>
        <w:pStyle w:val="af8"/>
        <w:rPr>
          <w:lang w:val="en-US"/>
        </w:rPr>
      </w:pPr>
      <w:r w:rsidRPr="00EB468C">
        <w:rPr>
          <w:lang w:val="en-US"/>
        </w:rPr>
        <w:t xml:space="preserve">SELECT * FROM </w:t>
      </w:r>
      <w:proofErr w:type="spellStart"/>
      <w:r w:rsidRPr="00EB468C">
        <w:rPr>
          <w:lang w:val="en-US"/>
        </w:rPr>
        <w:t>delete_and_promote_</w:t>
      </w:r>
      <w:proofErr w:type="gramStart"/>
      <w:r w:rsidRPr="00EB468C">
        <w:rPr>
          <w:lang w:val="en-US"/>
        </w:rPr>
        <w:t>subtree</w:t>
      </w:r>
      <w:proofErr w:type="spellEnd"/>
      <w:r w:rsidRPr="00EB468C">
        <w:rPr>
          <w:lang w:val="en-US"/>
        </w:rPr>
        <w:t>(</w:t>
      </w:r>
      <w:proofErr w:type="gramEnd"/>
    </w:p>
    <w:p w14:paraId="4979459A" w14:textId="77777777" w:rsidR="00EB468C" w:rsidRPr="00EB468C" w:rsidRDefault="00EB468C" w:rsidP="00EB468C">
      <w:pPr>
        <w:pStyle w:val="af8"/>
        <w:rPr>
          <w:lang w:val="en-US"/>
        </w:rPr>
      </w:pPr>
      <w:r w:rsidRPr="00EB468C">
        <w:rPr>
          <w:lang w:val="en-US"/>
        </w:rPr>
        <w:t xml:space="preserve">(SELECT </w:t>
      </w:r>
      <w:proofErr w:type="spellStart"/>
      <w:r w:rsidRPr="00EB468C">
        <w:rPr>
          <w:lang w:val="en-US"/>
        </w:rPr>
        <w:t>emp_id</w:t>
      </w:r>
      <w:proofErr w:type="spellEnd"/>
      <w:r w:rsidRPr="00EB468C">
        <w:rPr>
          <w:lang w:val="en-US"/>
        </w:rPr>
        <w:t xml:space="preserve"> FROM Personnel WHERE </w:t>
      </w:r>
      <w:proofErr w:type="spellStart"/>
      <w:r w:rsidRPr="00EB468C">
        <w:rPr>
          <w:lang w:val="en-US"/>
        </w:rPr>
        <w:t>emp_name</w:t>
      </w:r>
      <w:proofErr w:type="spellEnd"/>
      <w:r w:rsidRPr="00EB468C">
        <w:rPr>
          <w:lang w:val="en-US"/>
        </w:rPr>
        <w:t xml:space="preserve"> = '</w:t>
      </w:r>
      <w:proofErr w:type="spellStart"/>
      <w:r w:rsidRPr="00EB468C">
        <w:rPr>
          <w:lang w:val="en-US"/>
        </w:rPr>
        <w:t>Фамилия</w:t>
      </w:r>
      <w:proofErr w:type="spellEnd"/>
      <w:r w:rsidRPr="00EB468C">
        <w:rPr>
          <w:lang w:val="en-US"/>
        </w:rPr>
        <w:t>')</w:t>
      </w:r>
    </w:p>
    <w:p w14:paraId="4C6FFF29" w14:textId="77777777" w:rsidR="00EB468C" w:rsidRPr="002B2924" w:rsidRDefault="00EB468C" w:rsidP="00EB468C">
      <w:pPr>
        <w:pStyle w:val="af8"/>
      </w:pPr>
      <w:r w:rsidRPr="002B2924">
        <w:t>);</w:t>
      </w:r>
    </w:p>
    <w:p w14:paraId="7F9C960B" w14:textId="77777777" w:rsidR="00EB468C" w:rsidRPr="002B2924" w:rsidRDefault="00EB468C" w:rsidP="00EB468C">
      <w:pPr>
        <w:pStyle w:val="af8"/>
      </w:pPr>
    </w:p>
    <w:p w14:paraId="35350F25" w14:textId="77777777" w:rsidR="00EB468C" w:rsidRPr="002B2924" w:rsidRDefault="00EB468C" w:rsidP="00EB468C">
      <w:pPr>
        <w:pStyle w:val="af8"/>
      </w:pPr>
      <w:r w:rsidRPr="002B2924">
        <w:t>После выполнения операции проверьте изменения в организационной структуре:</w:t>
      </w:r>
    </w:p>
    <w:p w14:paraId="4F92CEB0" w14:textId="77777777" w:rsidR="00EB468C" w:rsidRPr="002B2924" w:rsidRDefault="00EB468C" w:rsidP="00EB468C">
      <w:pPr>
        <w:pStyle w:val="af8"/>
      </w:pPr>
    </w:p>
    <w:p w14:paraId="4E102462" w14:textId="77777777" w:rsidR="00EB468C" w:rsidRPr="00EB468C" w:rsidRDefault="00EB468C" w:rsidP="00EB468C">
      <w:pPr>
        <w:pStyle w:val="af8"/>
        <w:rPr>
          <w:lang w:val="en-US"/>
        </w:rPr>
      </w:pPr>
      <w:r w:rsidRPr="00EB468C">
        <w:rPr>
          <w:lang w:val="en-US"/>
        </w:rPr>
        <w:t xml:space="preserve">SELECT * FROM </w:t>
      </w:r>
      <w:proofErr w:type="spellStart"/>
      <w:r w:rsidRPr="00EB468C">
        <w:rPr>
          <w:lang w:val="en-US"/>
        </w:rPr>
        <w:t>Personnel_org_chart</w:t>
      </w:r>
      <w:proofErr w:type="spellEnd"/>
      <w:r w:rsidRPr="00EB468C">
        <w:rPr>
          <w:lang w:val="en-US"/>
        </w:rPr>
        <w:t>;</w:t>
      </w:r>
    </w:p>
    <w:p w14:paraId="04BDEDC9" w14:textId="5C509366" w:rsidR="00E23A88" w:rsidRDefault="00EB468C" w:rsidP="00EB468C">
      <w:pPr>
        <w:pStyle w:val="af8"/>
        <w:rPr>
          <w:lang w:val="en-US"/>
        </w:rPr>
      </w:pPr>
      <w:r w:rsidRPr="00EB468C">
        <w:rPr>
          <w:lang w:val="en-US"/>
        </w:rPr>
        <w:t xml:space="preserve">SELECT * FROM </w:t>
      </w:r>
      <w:proofErr w:type="spellStart"/>
      <w:r w:rsidRPr="00EB468C">
        <w:rPr>
          <w:lang w:val="en-US"/>
        </w:rPr>
        <w:t>Create_paths</w:t>
      </w:r>
      <w:proofErr w:type="spellEnd"/>
      <w:r w:rsidRPr="00EB468C">
        <w:rPr>
          <w:lang w:val="en-US"/>
        </w:rPr>
        <w:t>;</w:t>
      </w:r>
    </w:p>
    <w:p w14:paraId="196574D1" w14:textId="38147AF5" w:rsidR="00344324" w:rsidRPr="001C48F7" w:rsidRDefault="001C48F7" w:rsidP="0090435B">
      <w:pPr>
        <w:pStyle w:val="af8"/>
      </w:pPr>
      <w:r>
        <w:t>На рисунках с 1</w:t>
      </w:r>
      <w:r w:rsidR="00A554CF">
        <w:t>8</w:t>
      </w:r>
      <w:r>
        <w:t xml:space="preserve"> по </w:t>
      </w:r>
      <w:r w:rsidR="00A554CF">
        <w:t>20</w:t>
      </w:r>
      <w:r>
        <w:t xml:space="preserve"> представлен прогресс работы.</w:t>
      </w:r>
    </w:p>
    <w:p w14:paraId="673A6EB6" w14:textId="77777777" w:rsidR="00C200B6" w:rsidRDefault="00C200B6" w:rsidP="00C200B6">
      <w:pPr>
        <w:pStyle w:val="afc"/>
        <w:keepNext/>
      </w:pPr>
      <w:r>
        <w:drawing>
          <wp:inline distT="0" distB="0" distL="0" distR="0" wp14:anchorId="4BAE1FA5" wp14:editId="3DF22BC6">
            <wp:extent cx="5800725" cy="3533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3760" w14:textId="1E54E129" w:rsidR="00C200B6" w:rsidRDefault="00C200B6" w:rsidP="00C200B6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18</w:t>
      </w:r>
      <w:r>
        <w:fldChar w:fldCharType="end"/>
      </w:r>
      <w:r w:rsidR="007C3D39">
        <w:t xml:space="preserve"> </w:t>
      </w:r>
      <w:r w:rsidR="006C7BD9">
        <w:t>–</w:t>
      </w:r>
      <w:r w:rsidR="007C3D39">
        <w:t xml:space="preserve"> Добавление сотрудников</w:t>
      </w:r>
    </w:p>
    <w:p w14:paraId="05DB4ECB" w14:textId="77777777" w:rsidR="00C200B6" w:rsidRDefault="00C200B6" w:rsidP="00C200B6">
      <w:pPr>
        <w:pStyle w:val="afc"/>
        <w:keepNext/>
      </w:pPr>
      <w:r>
        <w:lastRenderedPageBreak/>
        <w:drawing>
          <wp:inline distT="0" distB="0" distL="0" distR="0" wp14:anchorId="7200D8E0" wp14:editId="219FC9D4">
            <wp:extent cx="3962400" cy="3238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778B" w14:textId="49BA3C6D" w:rsidR="00C200B6" w:rsidRDefault="00C200B6" w:rsidP="00C200B6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19</w:t>
      </w:r>
      <w:r>
        <w:fldChar w:fldCharType="end"/>
      </w:r>
      <w:r w:rsidR="007D533F">
        <w:t xml:space="preserve"> </w:t>
      </w:r>
      <w:r w:rsidR="006C7BD9">
        <w:t>–</w:t>
      </w:r>
      <w:r w:rsidR="007D533F">
        <w:t xml:space="preserve"> Удаление по номеру</w:t>
      </w:r>
    </w:p>
    <w:p w14:paraId="744B571F" w14:textId="77777777" w:rsidR="00C200B6" w:rsidRDefault="00C200B6" w:rsidP="00C200B6">
      <w:pPr>
        <w:pStyle w:val="afc"/>
        <w:keepNext/>
      </w:pPr>
      <w:r>
        <w:drawing>
          <wp:inline distT="0" distB="0" distL="0" distR="0" wp14:anchorId="258D04B5" wp14:editId="28BD7AE7">
            <wp:extent cx="6120130" cy="22917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1CF6" w14:textId="455DFE0B" w:rsidR="00C200B6" w:rsidRPr="00C200B6" w:rsidRDefault="00C200B6" w:rsidP="00C200B6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20</w:t>
      </w:r>
      <w:r>
        <w:fldChar w:fldCharType="end"/>
      </w:r>
      <w:r>
        <w:rPr>
          <w:lang w:val="en-US"/>
        </w:rPr>
        <w:t xml:space="preserve"> </w:t>
      </w:r>
      <w:r w:rsidR="006C7BD9">
        <w:rPr>
          <w:lang w:val="en-US"/>
        </w:rPr>
        <w:t>–</w:t>
      </w:r>
      <w:r>
        <w:rPr>
          <w:lang w:val="en-US"/>
        </w:rPr>
        <w:t xml:space="preserve"> </w:t>
      </w:r>
      <w:r>
        <w:t>Удаление по имени</w:t>
      </w:r>
    </w:p>
    <w:p w14:paraId="643F32D7" w14:textId="4CB0B1DC" w:rsidR="00344324" w:rsidRDefault="00344324" w:rsidP="00344324">
      <w:pPr>
        <w:pStyle w:val="2"/>
      </w:pPr>
      <w:r>
        <w:t>Задание 17</w:t>
      </w:r>
    </w:p>
    <w:p w14:paraId="503AB41E" w14:textId="0E05D316" w:rsidR="002B2924" w:rsidRPr="002B2924" w:rsidRDefault="002B2924" w:rsidP="002B2924">
      <w:pPr>
        <w:pStyle w:val="af8"/>
        <w:rPr>
          <w:lang w:val="en-US"/>
        </w:rPr>
      </w:pPr>
      <w:r w:rsidRPr="002B2924">
        <w:t xml:space="preserve">Представление </w:t>
      </w:r>
      <w:r w:rsidRPr="002B2924">
        <w:rPr>
          <w:lang w:val="en-US"/>
        </w:rPr>
        <w:t>Create</w:t>
      </w:r>
      <w:r w:rsidRPr="002B2924">
        <w:t>_</w:t>
      </w:r>
      <w:r w:rsidRPr="002B2924">
        <w:rPr>
          <w:lang w:val="en-US"/>
        </w:rPr>
        <w:t>paths</w:t>
      </w:r>
      <w:r w:rsidRPr="002B2924">
        <w:t xml:space="preserve"> позволяет отобразить только четыре уровня иерархии. Модифицируйте его так, чтобы оно могло работать с пятью уровнями иерархии.</w:t>
      </w:r>
    </w:p>
    <w:p w14:paraId="678E55CB" w14:textId="0D249A28" w:rsidR="00344324" w:rsidRDefault="009B32E7" w:rsidP="0090435B">
      <w:pPr>
        <w:pStyle w:val="af8"/>
      </w:pPr>
      <w:r>
        <w:t>На рисунке 19 показан прогресс работы.</w:t>
      </w:r>
    </w:p>
    <w:p w14:paraId="53958E26" w14:textId="77777777" w:rsidR="009B32E7" w:rsidRDefault="009B32E7" w:rsidP="009B32E7">
      <w:pPr>
        <w:pStyle w:val="afc"/>
        <w:keepNext/>
      </w:pPr>
      <w:r>
        <w:lastRenderedPageBreak/>
        <w:drawing>
          <wp:inline distT="0" distB="0" distL="0" distR="0" wp14:anchorId="42F623D8" wp14:editId="77C9F573">
            <wp:extent cx="5057143" cy="355238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3337" w14:textId="4F9DB147" w:rsidR="009B32E7" w:rsidRDefault="009B32E7" w:rsidP="009B32E7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21</w:t>
      </w:r>
      <w:r>
        <w:fldChar w:fldCharType="end"/>
      </w:r>
      <w:r w:rsidR="00FB5E8A">
        <w:t xml:space="preserve"> </w:t>
      </w:r>
      <w:r w:rsidR="006C7BD9">
        <w:t>–</w:t>
      </w:r>
      <w:r w:rsidR="00FB5E8A">
        <w:t xml:space="preserve"> Результат</w:t>
      </w:r>
    </w:p>
    <w:p w14:paraId="5A7E37F8" w14:textId="79AFA1A1" w:rsidR="00344324" w:rsidRDefault="00344324" w:rsidP="00344324">
      <w:pPr>
        <w:pStyle w:val="2"/>
      </w:pPr>
      <w:r>
        <w:t>Задание 18</w:t>
      </w:r>
    </w:p>
    <w:p w14:paraId="6CB5A746" w14:textId="3B976A55" w:rsidR="00B24BA6" w:rsidRPr="00B24BA6" w:rsidRDefault="00B24BA6" w:rsidP="00B24BA6">
      <w:pPr>
        <w:pStyle w:val="af8"/>
      </w:pPr>
      <w:r w:rsidRPr="00B24BA6">
        <w:t>Самостоятельно ознакомьтесь с курсорами (</w:t>
      </w:r>
      <w:r w:rsidRPr="00B24BA6">
        <w:rPr>
          <w:lang w:val="en-US"/>
        </w:rPr>
        <w:t>cursors</w:t>
      </w:r>
      <w:r w:rsidRPr="00B24BA6">
        <w:t xml:space="preserve">) - средством работы с таблицами базы данных. Используйте техническую документацию </w:t>
      </w:r>
      <w:r w:rsidRPr="00B24BA6">
        <w:rPr>
          <w:lang w:val="en-US"/>
        </w:rPr>
        <w:t>PostgreSQL</w:t>
      </w:r>
      <w:r w:rsidRPr="00B24BA6">
        <w:t>, главу «</w:t>
      </w:r>
      <w:r w:rsidRPr="00B24BA6">
        <w:rPr>
          <w:lang w:val="en-US"/>
        </w:rPr>
        <w:t>PL</w:t>
      </w:r>
      <w:r w:rsidRPr="00B24BA6">
        <w:t>/</w:t>
      </w:r>
      <w:proofErr w:type="spellStart"/>
      <w:r w:rsidRPr="00B24BA6">
        <w:rPr>
          <w:lang w:val="en-US"/>
        </w:rPr>
        <w:t>pgSQL</w:t>
      </w:r>
      <w:proofErr w:type="spellEnd"/>
      <w:r w:rsidRPr="00B24BA6">
        <w:t xml:space="preserve"> – </w:t>
      </w:r>
      <w:r w:rsidRPr="00B24BA6">
        <w:rPr>
          <w:lang w:val="en-US"/>
        </w:rPr>
        <w:t>SQL</w:t>
      </w:r>
      <w:r w:rsidRPr="00B24BA6">
        <w:t xml:space="preserve"> </w:t>
      </w:r>
      <w:r w:rsidRPr="00B24BA6">
        <w:rPr>
          <w:lang w:val="en-US"/>
        </w:rPr>
        <w:t>Procedural</w:t>
      </w:r>
      <w:r w:rsidRPr="00B24BA6">
        <w:t xml:space="preserve"> </w:t>
      </w:r>
      <w:r w:rsidRPr="00B24BA6">
        <w:rPr>
          <w:lang w:val="en-US"/>
        </w:rPr>
        <w:t>Language</w:t>
      </w:r>
      <w:r w:rsidRPr="00B24BA6">
        <w:t>».</w:t>
      </w:r>
    </w:p>
    <w:p w14:paraId="3735FC29" w14:textId="6A458BE1" w:rsidR="00344324" w:rsidRDefault="00B7559C" w:rsidP="0090435B">
      <w:pPr>
        <w:pStyle w:val="af8"/>
      </w:pPr>
      <w:r>
        <w:t>На рисунк</w:t>
      </w:r>
      <w:r w:rsidR="00856D6B">
        <w:t>ах 2</w:t>
      </w:r>
      <w:r w:rsidR="00BC4F10">
        <w:t>2</w:t>
      </w:r>
      <w:r w:rsidR="00856D6B">
        <w:t>, 2</w:t>
      </w:r>
      <w:r w:rsidR="00BC4F10">
        <w:t>3</w:t>
      </w:r>
      <w:r>
        <w:t xml:space="preserve"> показан прогресс работы.</w:t>
      </w:r>
    </w:p>
    <w:p w14:paraId="22BA8BD1" w14:textId="77777777" w:rsidR="00FB5E8A" w:rsidRDefault="009B32E7" w:rsidP="00FB5E8A">
      <w:pPr>
        <w:pStyle w:val="afc"/>
        <w:keepNext/>
      </w:pPr>
      <w:r>
        <w:lastRenderedPageBreak/>
        <w:drawing>
          <wp:inline distT="0" distB="0" distL="0" distR="0" wp14:anchorId="3D7EA3C2" wp14:editId="6C6CF580">
            <wp:extent cx="6120130" cy="7667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A4C5" w14:textId="1FBF53C1" w:rsidR="00FB5E8A" w:rsidRDefault="00FB5E8A" w:rsidP="00FB5E8A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22</w:t>
      </w:r>
      <w:r>
        <w:fldChar w:fldCharType="end"/>
      </w:r>
      <w:r>
        <w:t xml:space="preserve"> </w:t>
      </w:r>
      <w:r w:rsidR="006C7BD9">
        <w:t>–</w:t>
      </w:r>
      <w:r>
        <w:t xml:space="preserve"> </w:t>
      </w:r>
      <w:r w:rsidR="00B47555">
        <w:t>Функция</w:t>
      </w:r>
    </w:p>
    <w:p w14:paraId="2C1A1587" w14:textId="77777777" w:rsidR="00FB5E8A" w:rsidRDefault="009B32E7" w:rsidP="00FB5E8A">
      <w:pPr>
        <w:pStyle w:val="afc"/>
        <w:keepNext/>
      </w:pPr>
      <w:r>
        <w:lastRenderedPageBreak/>
        <w:drawing>
          <wp:inline distT="0" distB="0" distL="0" distR="0" wp14:anchorId="3E5D257D" wp14:editId="2F95952E">
            <wp:extent cx="3667125" cy="1114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4EA0" w14:textId="76655704" w:rsidR="009B32E7" w:rsidRDefault="00FB5E8A" w:rsidP="00FB5E8A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23</w:t>
      </w:r>
      <w:r>
        <w:fldChar w:fldCharType="end"/>
      </w:r>
      <w:r>
        <w:t xml:space="preserve"> </w:t>
      </w:r>
      <w:r w:rsidR="006C7BD9">
        <w:t>–</w:t>
      </w:r>
      <w:r>
        <w:t xml:space="preserve"> </w:t>
      </w:r>
      <w:r w:rsidR="009351C0">
        <w:t>Результат</w:t>
      </w:r>
    </w:p>
    <w:p w14:paraId="2D178D48" w14:textId="351C783E" w:rsidR="00344324" w:rsidRDefault="00344324" w:rsidP="00344324">
      <w:pPr>
        <w:pStyle w:val="2"/>
      </w:pPr>
      <w:r>
        <w:t>Задание 19</w:t>
      </w:r>
    </w:p>
    <w:p w14:paraId="65F7F000" w14:textId="676E7302" w:rsidR="008857AF" w:rsidRDefault="008857AF" w:rsidP="0090435B">
      <w:pPr>
        <w:pStyle w:val="af8"/>
      </w:pPr>
      <w:r w:rsidRPr="008857AF">
        <w:t>Самостоятельно ознакомьтесь с правилами (</w:t>
      </w:r>
      <w:proofErr w:type="spellStart"/>
      <w:r w:rsidRPr="008857AF">
        <w:t>rules</w:t>
      </w:r>
      <w:proofErr w:type="spellEnd"/>
      <w:r w:rsidRPr="008857AF">
        <w:t xml:space="preserve">) - средством работы с таблицами базы данных. Используйте техническую документацию </w:t>
      </w:r>
      <w:proofErr w:type="spellStart"/>
      <w:r w:rsidRPr="008857AF">
        <w:t>PostgreSQL</w:t>
      </w:r>
      <w:proofErr w:type="spellEnd"/>
      <w:r w:rsidRPr="008857AF">
        <w:t xml:space="preserve">, главу «The </w:t>
      </w:r>
      <w:proofErr w:type="spellStart"/>
      <w:r w:rsidRPr="008857AF">
        <w:t>Rule</w:t>
      </w:r>
      <w:proofErr w:type="spellEnd"/>
      <w:r w:rsidRPr="008857AF">
        <w:t xml:space="preserve"> System».</w:t>
      </w:r>
    </w:p>
    <w:p w14:paraId="7B93DB91" w14:textId="16FC3E8A" w:rsidR="00344324" w:rsidRPr="006C7BD9" w:rsidRDefault="00B409E0" w:rsidP="0090435B">
      <w:pPr>
        <w:pStyle w:val="af8"/>
      </w:pPr>
      <w:r>
        <w:t>На рисунках с 24 по 26 показан прогресс работы</w:t>
      </w:r>
      <w:r w:rsidR="00A15397">
        <w:t>.</w:t>
      </w:r>
    </w:p>
    <w:p w14:paraId="7D93E5F5" w14:textId="77777777" w:rsidR="00723A65" w:rsidRDefault="00723A65" w:rsidP="00723A65">
      <w:pPr>
        <w:pStyle w:val="afc"/>
        <w:keepNext/>
      </w:pPr>
      <w:r>
        <w:drawing>
          <wp:inline distT="0" distB="0" distL="0" distR="0" wp14:anchorId="138F9778" wp14:editId="4B4E32C7">
            <wp:extent cx="5876925" cy="28098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E9EE" w14:textId="6E244F9C" w:rsidR="00723A65" w:rsidRPr="00723A65" w:rsidRDefault="00723A65" w:rsidP="00723A65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24</w:t>
      </w:r>
      <w:r>
        <w:fldChar w:fldCharType="end"/>
      </w:r>
      <w:r>
        <w:rPr>
          <w:lang w:val="en-US"/>
        </w:rPr>
        <w:t xml:space="preserve"> </w:t>
      </w:r>
      <w:r w:rsidR="006C7BD9">
        <w:rPr>
          <w:lang w:val="en-US"/>
        </w:rPr>
        <w:t>–</w:t>
      </w:r>
      <w:r>
        <w:rPr>
          <w:lang w:val="en-US"/>
        </w:rPr>
        <w:t xml:space="preserve"> </w:t>
      </w:r>
      <w:r>
        <w:t>Создание таблиц</w:t>
      </w:r>
    </w:p>
    <w:p w14:paraId="4616D141" w14:textId="77777777" w:rsidR="002933C5" w:rsidRDefault="00723A65" w:rsidP="002933C5">
      <w:pPr>
        <w:pStyle w:val="afc"/>
        <w:keepNext/>
      </w:pPr>
      <w:r>
        <w:lastRenderedPageBreak/>
        <w:drawing>
          <wp:inline distT="0" distB="0" distL="0" distR="0" wp14:anchorId="06B29D68" wp14:editId="34065BCC">
            <wp:extent cx="6120130" cy="363156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87E5" w14:textId="2919770D" w:rsidR="002933C5" w:rsidRDefault="002933C5" w:rsidP="002933C5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25</w:t>
      </w:r>
      <w:r>
        <w:fldChar w:fldCharType="end"/>
      </w:r>
      <w:r>
        <w:t xml:space="preserve"> </w:t>
      </w:r>
      <w:r w:rsidR="006C7BD9">
        <w:t>–</w:t>
      </w:r>
      <w:r>
        <w:t xml:space="preserve"> Создание правил</w:t>
      </w:r>
    </w:p>
    <w:p w14:paraId="1DC05644" w14:textId="77777777" w:rsidR="00706A4E" w:rsidRDefault="00723A65" w:rsidP="00706A4E">
      <w:pPr>
        <w:pStyle w:val="afc"/>
        <w:keepNext/>
      </w:pPr>
      <w:r>
        <w:drawing>
          <wp:inline distT="0" distB="0" distL="0" distR="0" wp14:anchorId="0D4D44D9" wp14:editId="69290F4B">
            <wp:extent cx="6120130" cy="6743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DA9CB" w14:textId="6E3579BE" w:rsidR="00344324" w:rsidRPr="00344324" w:rsidRDefault="00706A4E" w:rsidP="00706A4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725A3">
        <w:rPr>
          <w:noProof/>
        </w:rPr>
        <w:t>26</w:t>
      </w:r>
      <w:r>
        <w:fldChar w:fldCharType="end"/>
      </w:r>
      <w:r>
        <w:t xml:space="preserve"> </w:t>
      </w:r>
      <w:r w:rsidR="006C7BD9">
        <w:t>–</w:t>
      </w:r>
      <w:r>
        <w:t xml:space="preserve"> Проверка</w:t>
      </w:r>
    </w:p>
    <w:p w14:paraId="5079D70E" w14:textId="5BA09DBE" w:rsidR="00853026" w:rsidRDefault="00853026" w:rsidP="00B41744">
      <w:r>
        <w:br w:type="page"/>
      </w:r>
    </w:p>
    <w:p w14:paraId="1907CAF2" w14:textId="77777777" w:rsidR="00B738F0" w:rsidRDefault="00B738F0" w:rsidP="00B738F0">
      <w:pPr>
        <w:pStyle w:val="1"/>
      </w:pPr>
      <w:r w:rsidRPr="00B738F0">
        <w:lastRenderedPageBreak/>
        <w:t>ЗАКЛЮЧЕНИЕ</w:t>
      </w:r>
    </w:p>
    <w:p w14:paraId="5B015F3C" w14:textId="5687C0CD" w:rsidR="00B738F0" w:rsidRPr="00B738F0" w:rsidRDefault="00B738F0" w:rsidP="0090435B">
      <w:pPr>
        <w:pStyle w:val="af8"/>
      </w:pPr>
      <w:r>
        <w:t>По результатам работы был изучен теоретический материал по теме «</w:t>
      </w:r>
      <w:r w:rsidR="00BE7449">
        <w:fldChar w:fldCharType="begin"/>
      </w:r>
      <w:r w:rsidR="00BE7449">
        <w:instrText xml:space="preserve"> REF TitleThemeName \h </w:instrText>
      </w:r>
      <w:r w:rsidR="00BE7449">
        <w:fldChar w:fldCharType="separate"/>
      </w:r>
      <w:sdt>
        <w:sdtPr>
          <w:rPr>
            <w:kern w:val="0"/>
          </w:rPr>
          <w:alias w:val="Тема практической"/>
          <w:tag w:val="Тема практической"/>
          <w:id w:val="-2026694592"/>
          <w:placeholder>
            <w:docPart w:val="E1BFB615CCDE40D69A62C14DF5DD2EF5"/>
          </w:placeholder>
          <w:text/>
        </w:sdtPr>
        <w:sdtContent>
          <w:r w:rsidR="00F725A3" w:rsidRPr="00C16656">
            <w:rPr>
              <w:kern w:val="0"/>
            </w:rPr>
            <w:t xml:space="preserve">Программирование на стороне сервера в среде СУБД </w:t>
          </w:r>
          <w:proofErr w:type="spellStart"/>
          <w:r w:rsidR="00F725A3" w:rsidRPr="00C16656">
            <w:rPr>
              <w:kern w:val="0"/>
            </w:rPr>
            <w:t>PostgreSQL</w:t>
          </w:r>
          <w:proofErr w:type="spellEnd"/>
        </w:sdtContent>
      </w:sdt>
      <w:r w:rsidR="00BE7449">
        <w:fldChar w:fldCharType="end"/>
      </w:r>
      <w:r>
        <w:t>». Все поставленные цели и задачи были выполнены.</w:t>
      </w:r>
    </w:p>
    <w:sectPr w:rsidR="00B738F0" w:rsidRPr="00B738F0" w:rsidSect="00552A03">
      <w:footerReference w:type="default" r:id="rId3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E1B5" w14:textId="77777777" w:rsidR="004B58C3" w:rsidRDefault="004B58C3" w:rsidP="00552A03">
      <w:r>
        <w:separator/>
      </w:r>
    </w:p>
  </w:endnote>
  <w:endnote w:type="continuationSeparator" w:id="0">
    <w:p w14:paraId="4728C56E" w14:textId="77777777" w:rsidR="004B58C3" w:rsidRDefault="004B58C3" w:rsidP="0055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229505"/>
      <w:docPartObj>
        <w:docPartGallery w:val="Page Numbers (Bottom of Page)"/>
        <w:docPartUnique/>
      </w:docPartObj>
    </w:sdtPr>
    <w:sdtContent>
      <w:p w14:paraId="4461832C" w14:textId="77777777" w:rsidR="00552A03" w:rsidRDefault="00552A0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F20620" w14:textId="77777777" w:rsidR="00552A03" w:rsidRDefault="00552A0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BD821" w14:textId="77777777" w:rsidR="004B58C3" w:rsidRDefault="004B58C3" w:rsidP="00552A03">
      <w:r>
        <w:separator/>
      </w:r>
    </w:p>
  </w:footnote>
  <w:footnote w:type="continuationSeparator" w:id="0">
    <w:p w14:paraId="3948B49E" w14:textId="77777777" w:rsidR="004B58C3" w:rsidRDefault="004B58C3" w:rsidP="0055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D0EF7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AF7A52"/>
    <w:multiLevelType w:val="hybridMultilevel"/>
    <w:tmpl w:val="9ABA5720"/>
    <w:lvl w:ilvl="0" w:tplc="F24E63AE">
      <w:start w:val="1"/>
      <w:numFmt w:val="decimal"/>
      <w:suff w:val="space"/>
      <w:lvlText w:val="%1"/>
      <w:lvlJc w:val="left"/>
      <w:pPr>
        <w:ind w:left="1068" w:hanging="360"/>
      </w:pPr>
      <w:rPr>
        <w:rFonts w:asciiTheme="minorHAnsi" w:hAnsiTheme="minorHAnsi" w:hint="default"/>
        <w:b/>
        <w:bCs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8E53FD"/>
    <w:multiLevelType w:val="multilevel"/>
    <w:tmpl w:val="A3964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3" w15:restartNumberingAfterBreak="0">
    <w:nsid w:val="1518610D"/>
    <w:multiLevelType w:val="multilevel"/>
    <w:tmpl w:val="48B8390A"/>
    <w:styleLink w:val="a0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DD1035"/>
    <w:multiLevelType w:val="multilevel"/>
    <w:tmpl w:val="297CE3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45301A"/>
    <w:multiLevelType w:val="multilevel"/>
    <w:tmpl w:val="D33AE1DE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BD311A"/>
    <w:multiLevelType w:val="hybridMultilevel"/>
    <w:tmpl w:val="48B8390A"/>
    <w:lvl w:ilvl="0" w:tplc="831658C8">
      <w:start w:val="1"/>
      <w:numFmt w:val="decimal"/>
      <w:pStyle w:val="a1"/>
      <w:suff w:val="space"/>
      <w:lvlText w:val="%1"/>
      <w:lvlJc w:val="left"/>
      <w:pPr>
        <w:ind w:left="936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F34061"/>
    <w:multiLevelType w:val="hybridMultilevel"/>
    <w:tmpl w:val="FD8A50E2"/>
    <w:lvl w:ilvl="0" w:tplc="9E3836F2">
      <w:start w:val="1"/>
      <w:numFmt w:val="decimal"/>
      <w:suff w:val="space"/>
      <w:lvlText w:val="%1"/>
      <w:lvlJc w:val="left"/>
      <w:pPr>
        <w:ind w:left="1429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C04454"/>
    <w:multiLevelType w:val="multilevel"/>
    <w:tmpl w:val="7FAEB65A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6" w:hanging="1077"/>
      </w:pPr>
      <w:rPr>
        <w:rFonts w:hint="default"/>
      </w:rPr>
    </w:lvl>
    <w:lvl w:ilvl="2">
      <w:start w:val="1"/>
      <w:numFmt w:val="decimal"/>
      <w:lvlText w:val="%3.%2.1"/>
      <w:lvlJc w:val="right"/>
      <w:pPr>
        <w:ind w:left="2863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40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7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9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71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48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25" w:hanging="709"/>
      </w:pPr>
      <w:rPr>
        <w:rFonts w:hint="default"/>
      </w:rPr>
    </w:lvl>
  </w:abstractNum>
  <w:abstractNum w:abstractNumId="9" w15:restartNumberingAfterBreak="0">
    <w:nsid w:val="6CD20747"/>
    <w:multiLevelType w:val="hybridMultilevel"/>
    <w:tmpl w:val="71D21ECA"/>
    <w:lvl w:ilvl="0" w:tplc="9864D6EC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523CA"/>
    <w:multiLevelType w:val="multilevel"/>
    <w:tmpl w:val="52E45878"/>
    <w:lvl w:ilvl="0">
      <w:start w:val="1"/>
      <w:numFmt w:val="decimal"/>
      <w:pStyle w:val="a2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166E66"/>
    <w:multiLevelType w:val="hybridMultilevel"/>
    <w:tmpl w:val="1D3621C4"/>
    <w:lvl w:ilvl="0" w:tplc="9864D6EC">
      <w:start w:val="1"/>
      <w:numFmt w:val="decimal"/>
      <w:lvlText w:val="%1"/>
      <w:lvlJc w:val="left"/>
      <w:pPr>
        <w:ind w:left="1428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3C646CC"/>
    <w:multiLevelType w:val="multilevel"/>
    <w:tmpl w:val="48B8390A"/>
    <w:numStyleLink w:val="a0"/>
  </w:abstractNum>
  <w:abstractNum w:abstractNumId="13" w15:restartNumberingAfterBreak="0">
    <w:nsid w:val="79370758"/>
    <w:multiLevelType w:val="multilevel"/>
    <w:tmpl w:val="ABF20C0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79685F1C"/>
    <w:multiLevelType w:val="hybridMultilevel"/>
    <w:tmpl w:val="19089B3E"/>
    <w:lvl w:ilvl="0" w:tplc="9E3836F2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150780">
    <w:abstractNumId w:val="8"/>
  </w:num>
  <w:num w:numId="2" w16cid:durableId="123432637">
    <w:abstractNumId w:val="4"/>
  </w:num>
  <w:num w:numId="3" w16cid:durableId="1693459548">
    <w:abstractNumId w:val="6"/>
  </w:num>
  <w:num w:numId="4" w16cid:durableId="1765226476">
    <w:abstractNumId w:val="7"/>
  </w:num>
  <w:num w:numId="5" w16cid:durableId="1273396711">
    <w:abstractNumId w:val="9"/>
  </w:num>
  <w:num w:numId="6" w16cid:durableId="596790296">
    <w:abstractNumId w:val="11"/>
  </w:num>
  <w:num w:numId="7" w16cid:durableId="1648824150">
    <w:abstractNumId w:val="0"/>
  </w:num>
  <w:num w:numId="8" w16cid:durableId="295180872">
    <w:abstractNumId w:val="14"/>
  </w:num>
  <w:num w:numId="9" w16cid:durableId="656306490">
    <w:abstractNumId w:val="3"/>
  </w:num>
  <w:num w:numId="10" w16cid:durableId="1764061334">
    <w:abstractNumId w:val="12"/>
  </w:num>
  <w:num w:numId="11" w16cid:durableId="801851286">
    <w:abstractNumId w:val="5"/>
  </w:num>
  <w:num w:numId="12" w16cid:durableId="366565868">
    <w:abstractNumId w:val="10"/>
  </w:num>
  <w:num w:numId="13" w16cid:durableId="12722795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75730409">
    <w:abstractNumId w:val="1"/>
  </w:num>
  <w:num w:numId="15" w16cid:durableId="1994792360">
    <w:abstractNumId w:val="2"/>
  </w:num>
  <w:num w:numId="16" w16cid:durableId="305858085">
    <w:abstractNumId w:val="13"/>
  </w:num>
  <w:num w:numId="17" w16cid:durableId="4268478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47"/>
    <w:rsid w:val="0000239A"/>
    <w:rsid w:val="000055EA"/>
    <w:rsid w:val="000079CF"/>
    <w:rsid w:val="00011348"/>
    <w:rsid w:val="0001689D"/>
    <w:rsid w:val="00022D55"/>
    <w:rsid w:val="00026513"/>
    <w:rsid w:val="000273FF"/>
    <w:rsid w:val="00031F67"/>
    <w:rsid w:val="0003242C"/>
    <w:rsid w:val="00032907"/>
    <w:rsid w:val="000343EE"/>
    <w:rsid w:val="0004285D"/>
    <w:rsid w:val="00044426"/>
    <w:rsid w:val="00047D12"/>
    <w:rsid w:val="00052B1B"/>
    <w:rsid w:val="00053232"/>
    <w:rsid w:val="00062105"/>
    <w:rsid w:val="000624C2"/>
    <w:rsid w:val="00062F21"/>
    <w:rsid w:val="00071B64"/>
    <w:rsid w:val="00072E49"/>
    <w:rsid w:val="00077476"/>
    <w:rsid w:val="0008542E"/>
    <w:rsid w:val="00090DEB"/>
    <w:rsid w:val="00092398"/>
    <w:rsid w:val="00093E07"/>
    <w:rsid w:val="00096E82"/>
    <w:rsid w:val="000B0F16"/>
    <w:rsid w:val="000B1C0E"/>
    <w:rsid w:val="000B5319"/>
    <w:rsid w:val="000B79FA"/>
    <w:rsid w:val="000C3701"/>
    <w:rsid w:val="000D18C0"/>
    <w:rsid w:val="000D6FC7"/>
    <w:rsid w:val="000E183D"/>
    <w:rsid w:val="000E241A"/>
    <w:rsid w:val="000E5F03"/>
    <w:rsid w:val="000F6603"/>
    <w:rsid w:val="00104690"/>
    <w:rsid w:val="001061C9"/>
    <w:rsid w:val="00106BF8"/>
    <w:rsid w:val="00107562"/>
    <w:rsid w:val="00107E4D"/>
    <w:rsid w:val="00113757"/>
    <w:rsid w:val="00115BB8"/>
    <w:rsid w:val="001212D8"/>
    <w:rsid w:val="001258C9"/>
    <w:rsid w:val="00126C0B"/>
    <w:rsid w:val="00127B5F"/>
    <w:rsid w:val="00130BD1"/>
    <w:rsid w:val="0013397C"/>
    <w:rsid w:val="00136D4E"/>
    <w:rsid w:val="001544E8"/>
    <w:rsid w:val="00155606"/>
    <w:rsid w:val="00156759"/>
    <w:rsid w:val="001578BD"/>
    <w:rsid w:val="00165711"/>
    <w:rsid w:val="00172FBB"/>
    <w:rsid w:val="00187214"/>
    <w:rsid w:val="001A0581"/>
    <w:rsid w:val="001A3672"/>
    <w:rsid w:val="001A42A4"/>
    <w:rsid w:val="001B25C1"/>
    <w:rsid w:val="001B329E"/>
    <w:rsid w:val="001B4602"/>
    <w:rsid w:val="001B70CE"/>
    <w:rsid w:val="001C02E6"/>
    <w:rsid w:val="001C45D2"/>
    <w:rsid w:val="001C48F7"/>
    <w:rsid w:val="001C586D"/>
    <w:rsid w:val="001D0881"/>
    <w:rsid w:val="001D2C69"/>
    <w:rsid w:val="001D7C30"/>
    <w:rsid w:val="001E35DA"/>
    <w:rsid w:val="001E419C"/>
    <w:rsid w:val="001E6C0C"/>
    <w:rsid w:val="001F27BB"/>
    <w:rsid w:val="001F4DAC"/>
    <w:rsid w:val="00203346"/>
    <w:rsid w:val="00203B00"/>
    <w:rsid w:val="00210E40"/>
    <w:rsid w:val="002120C5"/>
    <w:rsid w:val="00223958"/>
    <w:rsid w:val="002244DF"/>
    <w:rsid w:val="002247D9"/>
    <w:rsid w:val="00231B49"/>
    <w:rsid w:val="00232A9F"/>
    <w:rsid w:val="00232E64"/>
    <w:rsid w:val="00244E33"/>
    <w:rsid w:val="00246EAF"/>
    <w:rsid w:val="002517A0"/>
    <w:rsid w:val="00255425"/>
    <w:rsid w:val="002564CB"/>
    <w:rsid w:val="00263E20"/>
    <w:rsid w:val="00264ABF"/>
    <w:rsid w:val="00276640"/>
    <w:rsid w:val="00277092"/>
    <w:rsid w:val="00282545"/>
    <w:rsid w:val="00287ED2"/>
    <w:rsid w:val="002933C5"/>
    <w:rsid w:val="002A7A69"/>
    <w:rsid w:val="002B2924"/>
    <w:rsid w:val="002B4175"/>
    <w:rsid w:val="002C2E8B"/>
    <w:rsid w:val="002C62BE"/>
    <w:rsid w:val="002C74A4"/>
    <w:rsid w:val="002D0B2A"/>
    <w:rsid w:val="002D2401"/>
    <w:rsid w:val="002E5571"/>
    <w:rsid w:val="002E78BF"/>
    <w:rsid w:val="002F5B37"/>
    <w:rsid w:val="00304F0A"/>
    <w:rsid w:val="00316540"/>
    <w:rsid w:val="0032149D"/>
    <w:rsid w:val="003226BF"/>
    <w:rsid w:val="00323516"/>
    <w:rsid w:val="0033222B"/>
    <w:rsid w:val="0033407A"/>
    <w:rsid w:val="00340F39"/>
    <w:rsid w:val="00343771"/>
    <w:rsid w:val="00344324"/>
    <w:rsid w:val="00347FBA"/>
    <w:rsid w:val="0035533F"/>
    <w:rsid w:val="00356CFF"/>
    <w:rsid w:val="003615EE"/>
    <w:rsid w:val="00363FDD"/>
    <w:rsid w:val="003658A5"/>
    <w:rsid w:val="00367B60"/>
    <w:rsid w:val="00370A4A"/>
    <w:rsid w:val="00372B18"/>
    <w:rsid w:val="00373FCE"/>
    <w:rsid w:val="003776BF"/>
    <w:rsid w:val="003808B4"/>
    <w:rsid w:val="00382384"/>
    <w:rsid w:val="00382920"/>
    <w:rsid w:val="00384283"/>
    <w:rsid w:val="003863A7"/>
    <w:rsid w:val="003922BA"/>
    <w:rsid w:val="003923EC"/>
    <w:rsid w:val="00395CA5"/>
    <w:rsid w:val="003A2598"/>
    <w:rsid w:val="003A42B9"/>
    <w:rsid w:val="003A4ECA"/>
    <w:rsid w:val="003B25B7"/>
    <w:rsid w:val="003B2F74"/>
    <w:rsid w:val="003B345A"/>
    <w:rsid w:val="003B4B15"/>
    <w:rsid w:val="003B70C3"/>
    <w:rsid w:val="003B7F81"/>
    <w:rsid w:val="003D3CBE"/>
    <w:rsid w:val="003D4D85"/>
    <w:rsid w:val="003D572B"/>
    <w:rsid w:val="003D7124"/>
    <w:rsid w:val="003E186B"/>
    <w:rsid w:val="003E19A3"/>
    <w:rsid w:val="003E1C00"/>
    <w:rsid w:val="003E4223"/>
    <w:rsid w:val="003E5C02"/>
    <w:rsid w:val="003F0E3D"/>
    <w:rsid w:val="003F1922"/>
    <w:rsid w:val="00404E71"/>
    <w:rsid w:val="0041646F"/>
    <w:rsid w:val="0042366A"/>
    <w:rsid w:val="0042455C"/>
    <w:rsid w:val="00432F37"/>
    <w:rsid w:val="00433D0C"/>
    <w:rsid w:val="004376C8"/>
    <w:rsid w:val="00447AED"/>
    <w:rsid w:val="00450155"/>
    <w:rsid w:val="004524A3"/>
    <w:rsid w:val="00453A98"/>
    <w:rsid w:val="00453B1A"/>
    <w:rsid w:val="00460242"/>
    <w:rsid w:val="00467005"/>
    <w:rsid w:val="00470430"/>
    <w:rsid w:val="00470539"/>
    <w:rsid w:val="00471A82"/>
    <w:rsid w:val="00474777"/>
    <w:rsid w:val="00480C27"/>
    <w:rsid w:val="00480E26"/>
    <w:rsid w:val="004856A4"/>
    <w:rsid w:val="004864F8"/>
    <w:rsid w:val="00487EC5"/>
    <w:rsid w:val="004941CD"/>
    <w:rsid w:val="004A537F"/>
    <w:rsid w:val="004A56FE"/>
    <w:rsid w:val="004B197A"/>
    <w:rsid w:val="004B58C3"/>
    <w:rsid w:val="004B675A"/>
    <w:rsid w:val="004C37A9"/>
    <w:rsid w:val="004C7014"/>
    <w:rsid w:val="004D13C8"/>
    <w:rsid w:val="004E3601"/>
    <w:rsid w:val="004E5038"/>
    <w:rsid w:val="004F348C"/>
    <w:rsid w:val="004F3EFF"/>
    <w:rsid w:val="004F7BC6"/>
    <w:rsid w:val="00504C28"/>
    <w:rsid w:val="00522663"/>
    <w:rsid w:val="00523066"/>
    <w:rsid w:val="0052403E"/>
    <w:rsid w:val="00542743"/>
    <w:rsid w:val="005453FC"/>
    <w:rsid w:val="00552A03"/>
    <w:rsid w:val="00556568"/>
    <w:rsid w:val="005675F3"/>
    <w:rsid w:val="00571FC9"/>
    <w:rsid w:val="00576BF8"/>
    <w:rsid w:val="005900F1"/>
    <w:rsid w:val="005947E0"/>
    <w:rsid w:val="00596F7D"/>
    <w:rsid w:val="005A1A81"/>
    <w:rsid w:val="005B23D4"/>
    <w:rsid w:val="005C0E90"/>
    <w:rsid w:val="005C2B51"/>
    <w:rsid w:val="005D1260"/>
    <w:rsid w:val="005D21FB"/>
    <w:rsid w:val="005D4F7C"/>
    <w:rsid w:val="005D63A9"/>
    <w:rsid w:val="005E5C68"/>
    <w:rsid w:val="005E5EB3"/>
    <w:rsid w:val="005F1304"/>
    <w:rsid w:val="005F2B76"/>
    <w:rsid w:val="005F48D2"/>
    <w:rsid w:val="005F69A1"/>
    <w:rsid w:val="00612DCB"/>
    <w:rsid w:val="006179AF"/>
    <w:rsid w:val="00621384"/>
    <w:rsid w:val="00621536"/>
    <w:rsid w:val="006331D5"/>
    <w:rsid w:val="006404B3"/>
    <w:rsid w:val="00647452"/>
    <w:rsid w:val="006479F4"/>
    <w:rsid w:val="00654819"/>
    <w:rsid w:val="00656414"/>
    <w:rsid w:val="0065777A"/>
    <w:rsid w:val="00660613"/>
    <w:rsid w:val="006630D9"/>
    <w:rsid w:val="00665203"/>
    <w:rsid w:val="00670AE7"/>
    <w:rsid w:val="00674478"/>
    <w:rsid w:val="00674E53"/>
    <w:rsid w:val="00681854"/>
    <w:rsid w:val="00683791"/>
    <w:rsid w:val="00693E16"/>
    <w:rsid w:val="006A0E48"/>
    <w:rsid w:val="006A1588"/>
    <w:rsid w:val="006C518D"/>
    <w:rsid w:val="006C6EE7"/>
    <w:rsid w:val="006C7BD9"/>
    <w:rsid w:val="006D1F90"/>
    <w:rsid w:val="006E1FB3"/>
    <w:rsid w:val="006E555E"/>
    <w:rsid w:val="006E69B7"/>
    <w:rsid w:val="006E7C62"/>
    <w:rsid w:val="006F0E03"/>
    <w:rsid w:val="006F4476"/>
    <w:rsid w:val="006F5216"/>
    <w:rsid w:val="007032F8"/>
    <w:rsid w:val="00703DA3"/>
    <w:rsid w:val="00706A4E"/>
    <w:rsid w:val="00707722"/>
    <w:rsid w:val="007100B9"/>
    <w:rsid w:val="00715107"/>
    <w:rsid w:val="00715EAA"/>
    <w:rsid w:val="00720E9D"/>
    <w:rsid w:val="00723A65"/>
    <w:rsid w:val="00731C20"/>
    <w:rsid w:val="00735CCA"/>
    <w:rsid w:val="00752A75"/>
    <w:rsid w:val="00756D3B"/>
    <w:rsid w:val="00757D27"/>
    <w:rsid w:val="00761B85"/>
    <w:rsid w:val="00761BA4"/>
    <w:rsid w:val="00761FD6"/>
    <w:rsid w:val="00764FAB"/>
    <w:rsid w:val="00781B86"/>
    <w:rsid w:val="007853AB"/>
    <w:rsid w:val="00786952"/>
    <w:rsid w:val="00791CCE"/>
    <w:rsid w:val="007A0DE4"/>
    <w:rsid w:val="007A49BB"/>
    <w:rsid w:val="007A5986"/>
    <w:rsid w:val="007A7447"/>
    <w:rsid w:val="007B150C"/>
    <w:rsid w:val="007B4C94"/>
    <w:rsid w:val="007C017A"/>
    <w:rsid w:val="007C3D39"/>
    <w:rsid w:val="007D16E4"/>
    <w:rsid w:val="007D489E"/>
    <w:rsid w:val="007D533F"/>
    <w:rsid w:val="007E09A5"/>
    <w:rsid w:val="007E1AEB"/>
    <w:rsid w:val="007E7F32"/>
    <w:rsid w:val="007F015C"/>
    <w:rsid w:val="00800BA6"/>
    <w:rsid w:val="008019B5"/>
    <w:rsid w:val="00802D75"/>
    <w:rsid w:val="008033DC"/>
    <w:rsid w:val="00803F7A"/>
    <w:rsid w:val="00805E90"/>
    <w:rsid w:val="0080678D"/>
    <w:rsid w:val="00807EEA"/>
    <w:rsid w:val="00817460"/>
    <w:rsid w:val="0081748B"/>
    <w:rsid w:val="00827118"/>
    <w:rsid w:val="00827A59"/>
    <w:rsid w:val="008305FD"/>
    <w:rsid w:val="00830F77"/>
    <w:rsid w:val="00831229"/>
    <w:rsid w:val="00831D27"/>
    <w:rsid w:val="008338AC"/>
    <w:rsid w:val="00843F09"/>
    <w:rsid w:val="0084426B"/>
    <w:rsid w:val="008460BD"/>
    <w:rsid w:val="00853026"/>
    <w:rsid w:val="00856040"/>
    <w:rsid w:val="00856D6B"/>
    <w:rsid w:val="00857D7F"/>
    <w:rsid w:val="00862C79"/>
    <w:rsid w:val="00867C8A"/>
    <w:rsid w:val="00871BB3"/>
    <w:rsid w:val="00883BEB"/>
    <w:rsid w:val="008857AF"/>
    <w:rsid w:val="0089095B"/>
    <w:rsid w:val="008918FE"/>
    <w:rsid w:val="008A44C9"/>
    <w:rsid w:val="008A567B"/>
    <w:rsid w:val="008B2E19"/>
    <w:rsid w:val="008D0398"/>
    <w:rsid w:val="008D50E1"/>
    <w:rsid w:val="008E7C25"/>
    <w:rsid w:val="008F24DB"/>
    <w:rsid w:val="008F4C6F"/>
    <w:rsid w:val="008F7637"/>
    <w:rsid w:val="00900780"/>
    <w:rsid w:val="0090435B"/>
    <w:rsid w:val="0091156B"/>
    <w:rsid w:val="009153C4"/>
    <w:rsid w:val="0091735A"/>
    <w:rsid w:val="00923747"/>
    <w:rsid w:val="0092732C"/>
    <w:rsid w:val="00934C18"/>
    <w:rsid w:val="009351C0"/>
    <w:rsid w:val="00935C17"/>
    <w:rsid w:val="00937356"/>
    <w:rsid w:val="009414F4"/>
    <w:rsid w:val="00941B28"/>
    <w:rsid w:val="00942E0E"/>
    <w:rsid w:val="0095314B"/>
    <w:rsid w:val="009548A5"/>
    <w:rsid w:val="009574F5"/>
    <w:rsid w:val="00962F49"/>
    <w:rsid w:val="00963AA7"/>
    <w:rsid w:val="00965BEA"/>
    <w:rsid w:val="00972994"/>
    <w:rsid w:val="00975FA2"/>
    <w:rsid w:val="00980301"/>
    <w:rsid w:val="009847FF"/>
    <w:rsid w:val="009904A7"/>
    <w:rsid w:val="00993A3B"/>
    <w:rsid w:val="00997CBF"/>
    <w:rsid w:val="009A0652"/>
    <w:rsid w:val="009A7F67"/>
    <w:rsid w:val="009B32E7"/>
    <w:rsid w:val="009B4609"/>
    <w:rsid w:val="009B5B1F"/>
    <w:rsid w:val="009C2FFD"/>
    <w:rsid w:val="009D03A2"/>
    <w:rsid w:val="009D203F"/>
    <w:rsid w:val="009D6EA0"/>
    <w:rsid w:val="009E143E"/>
    <w:rsid w:val="009E2576"/>
    <w:rsid w:val="009E4B5C"/>
    <w:rsid w:val="009F1370"/>
    <w:rsid w:val="009F265B"/>
    <w:rsid w:val="009F28A9"/>
    <w:rsid w:val="00A1042C"/>
    <w:rsid w:val="00A1060C"/>
    <w:rsid w:val="00A13A79"/>
    <w:rsid w:val="00A15397"/>
    <w:rsid w:val="00A268E0"/>
    <w:rsid w:val="00A278F8"/>
    <w:rsid w:val="00A30298"/>
    <w:rsid w:val="00A3095B"/>
    <w:rsid w:val="00A31A46"/>
    <w:rsid w:val="00A334FD"/>
    <w:rsid w:val="00A33CFA"/>
    <w:rsid w:val="00A371DC"/>
    <w:rsid w:val="00A42D1B"/>
    <w:rsid w:val="00A52814"/>
    <w:rsid w:val="00A554CF"/>
    <w:rsid w:val="00A5680F"/>
    <w:rsid w:val="00A623E8"/>
    <w:rsid w:val="00A7432B"/>
    <w:rsid w:val="00A91157"/>
    <w:rsid w:val="00A92185"/>
    <w:rsid w:val="00A92533"/>
    <w:rsid w:val="00A96FD6"/>
    <w:rsid w:val="00AA10E2"/>
    <w:rsid w:val="00AA286F"/>
    <w:rsid w:val="00AA33F9"/>
    <w:rsid w:val="00AB4B32"/>
    <w:rsid w:val="00AB4FEA"/>
    <w:rsid w:val="00AB65D9"/>
    <w:rsid w:val="00AB74E1"/>
    <w:rsid w:val="00AC1D69"/>
    <w:rsid w:val="00AC6804"/>
    <w:rsid w:val="00AD61FF"/>
    <w:rsid w:val="00AE3E57"/>
    <w:rsid w:val="00AF053F"/>
    <w:rsid w:val="00AF133A"/>
    <w:rsid w:val="00AF1659"/>
    <w:rsid w:val="00AF4D48"/>
    <w:rsid w:val="00AF602F"/>
    <w:rsid w:val="00B001BC"/>
    <w:rsid w:val="00B02CC7"/>
    <w:rsid w:val="00B2244A"/>
    <w:rsid w:val="00B24BA6"/>
    <w:rsid w:val="00B24DD9"/>
    <w:rsid w:val="00B25615"/>
    <w:rsid w:val="00B409E0"/>
    <w:rsid w:val="00B41744"/>
    <w:rsid w:val="00B417E5"/>
    <w:rsid w:val="00B42A59"/>
    <w:rsid w:val="00B452AA"/>
    <w:rsid w:val="00B45D5F"/>
    <w:rsid w:val="00B47555"/>
    <w:rsid w:val="00B50C2B"/>
    <w:rsid w:val="00B570AD"/>
    <w:rsid w:val="00B60789"/>
    <w:rsid w:val="00B61390"/>
    <w:rsid w:val="00B67C50"/>
    <w:rsid w:val="00B738F0"/>
    <w:rsid w:val="00B7559C"/>
    <w:rsid w:val="00B75EBF"/>
    <w:rsid w:val="00B837C1"/>
    <w:rsid w:val="00B86039"/>
    <w:rsid w:val="00B877D2"/>
    <w:rsid w:val="00BA6482"/>
    <w:rsid w:val="00BA7359"/>
    <w:rsid w:val="00BB0F6C"/>
    <w:rsid w:val="00BB216A"/>
    <w:rsid w:val="00BB2D12"/>
    <w:rsid w:val="00BB3F65"/>
    <w:rsid w:val="00BB44C2"/>
    <w:rsid w:val="00BB4713"/>
    <w:rsid w:val="00BC4F10"/>
    <w:rsid w:val="00BD28EC"/>
    <w:rsid w:val="00BD6121"/>
    <w:rsid w:val="00BE7449"/>
    <w:rsid w:val="00BF08CB"/>
    <w:rsid w:val="00BF6837"/>
    <w:rsid w:val="00BF7E95"/>
    <w:rsid w:val="00C0357D"/>
    <w:rsid w:val="00C044DA"/>
    <w:rsid w:val="00C12FDB"/>
    <w:rsid w:val="00C14977"/>
    <w:rsid w:val="00C16656"/>
    <w:rsid w:val="00C1677E"/>
    <w:rsid w:val="00C200B6"/>
    <w:rsid w:val="00C2469A"/>
    <w:rsid w:val="00C303B2"/>
    <w:rsid w:val="00C42E19"/>
    <w:rsid w:val="00C44A7F"/>
    <w:rsid w:val="00C467C8"/>
    <w:rsid w:val="00C54A23"/>
    <w:rsid w:val="00C54C79"/>
    <w:rsid w:val="00C55A5D"/>
    <w:rsid w:val="00C76A05"/>
    <w:rsid w:val="00C77ADB"/>
    <w:rsid w:val="00C85E3A"/>
    <w:rsid w:val="00C91CD6"/>
    <w:rsid w:val="00C92AC2"/>
    <w:rsid w:val="00C94957"/>
    <w:rsid w:val="00C96358"/>
    <w:rsid w:val="00C963A3"/>
    <w:rsid w:val="00C970CC"/>
    <w:rsid w:val="00CA3AE3"/>
    <w:rsid w:val="00CA4E89"/>
    <w:rsid w:val="00CB2CA7"/>
    <w:rsid w:val="00CB3644"/>
    <w:rsid w:val="00CB6F96"/>
    <w:rsid w:val="00CC1B11"/>
    <w:rsid w:val="00CD22A0"/>
    <w:rsid w:val="00CF0896"/>
    <w:rsid w:val="00CF0C2E"/>
    <w:rsid w:val="00CF66E3"/>
    <w:rsid w:val="00CF7850"/>
    <w:rsid w:val="00D00844"/>
    <w:rsid w:val="00D00CFD"/>
    <w:rsid w:val="00D025DF"/>
    <w:rsid w:val="00D02E5A"/>
    <w:rsid w:val="00D03132"/>
    <w:rsid w:val="00D1320A"/>
    <w:rsid w:val="00D14DCF"/>
    <w:rsid w:val="00D15453"/>
    <w:rsid w:val="00D17CC2"/>
    <w:rsid w:val="00D25170"/>
    <w:rsid w:val="00D25BC0"/>
    <w:rsid w:val="00D312EE"/>
    <w:rsid w:val="00D31F9D"/>
    <w:rsid w:val="00D37D56"/>
    <w:rsid w:val="00D41A4B"/>
    <w:rsid w:val="00D47948"/>
    <w:rsid w:val="00D560D5"/>
    <w:rsid w:val="00D5654C"/>
    <w:rsid w:val="00D571F6"/>
    <w:rsid w:val="00D610E5"/>
    <w:rsid w:val="00D6230F"/>
    <w:rsid w:val="00D91CA3"/>
    <w:rsid w:val="00D93592"/>
    <w:rsid w:val="00D94C4D"/>
    <w:rsid w:val="00D95972"/>
    <w:rsid w:val="00DA469A"/>
    <w:rsid w:val="00DA50BA"/>
    <w:rsid w:val="00DB1A86"/>
    <w:rsid w:val="00DB21CF"/>
    <w:rsid w:val="00DB2CFB"/>
    <w:rsid w:val="00DB3D4D"/>
    <w:rsid w:val="00DB6250"/>
    <w:rsid w:val="00DC04B1"/>
    <w:rsid w:val="00DC0EDF"/>
    <w:rsid w:val="00DC118B"/>
    <w:rsid w:val="00DC5A4A"/>
    <w:rsid w:val="00DD25CC"/>
    <w:rsid w:val="00DD5C36"/>
    <w:rsid w:val="00DD7AD0"/>
    <w:rsid w:val="00DE076A"/>
    <w:rsid w:val="00DE53D3"/>
    <w:rsid w:val="00DF25DA"/>
    <w:rsid w:val="00DF3587"/>
    <w:rsid w:val="00DF7C89"/>
    <w:rsid w:val="00E009C9"/>
    <w:rsid w:val="00E04BE6"/>
    <w:rsid w:val="00E115AE"/>
    <w:rsid w:val="00E21CC5"/>
    <w:rsid w:val="00E23A88"/>
    <w:rsid w:val="00E24795"/>
    <w:rsid w:val="00E25EBA"/>
    <w:rsid w:val="00E402E5"/>
    <w:rsid w:val="00E417C8"/>
    <w:rsid w:val="00E4219B"/>
    <w:rsid w:val="00E529A9"/>
    <w:rsid w:val="00E52EC3"/>
    <w:rsid w:val="00E60242"/>
    <w:rsid w:val="00E67322"/>
    <w:rsid w:val="00E7074D"/>
    <w:rsid w:val="00E738FB"/>
    <w:rsid w:val="00E73AAC"/>
    <w:rsid w:val="00E83760"/>
    <w:rsid w:val="00E839D0"/>
    <w:rsid w:val="00E872C7"/>
    <w:rsid w:val="00E872F7"/>
    <w:rsid w:val="00E91235"/>
    <w:rsid w:val="00EA2E4F"/>
    <w:rsid w:val="00EA7D37"/>
    <w:rsid w:val="00EA7E9F"/>
    <w:rsid w:val="00EB468C"/>
    <w:rsid w:val="00EC3507"/>
    <w:rsid w:val="00EC35ED"/>
    <w:rsid w:val="00ED1C51"/>
    <w:rsid w:val="00ED1F73"/>
    <w:rsid w:val="00ED40D9"/>
    <w:rsid w:val="00ED747D"/>
    <w:rsid w:val="00EE1CB9"/>
    <w:rsid w:val="00EE72A7"/>
    <w:rsid w:val="00EF5617"/>
    <w:rsid w:val="00F013C7"/>
    <w:rsid w:val="00F144F2"/>
    <w:rsid w:val="00F148E7"/>
    <w:rsid w:val="00F21661"/>
    <w:rsid w:val="00F23E9A"/>
    <w:rsid w:val="00F26E39"/>
    <w:rsid w:val="00F32A42"/>
    <w:rsid w:val="00F32DEB"/>
    <w:rsid w:val="00F37493"/>
    <w:rsid w:val="00F4224E"/>
    <w:rsid w:val="00F447C2"/>
    <w:rsid w:val="00F47208"/>
    <w:rsid w:val="00F5687C"/>
    <w:rsid w:val="00F656BB"/>
    <w:rsid w:val="00F679E8"/>
    <w:rsid w:val="00F725A3"/>
    <w:rsid w:val="00F73E25"/>
    <w:rsid w:val="00F75140"/>
    <w:rsid w:val="00F75CAD"/>
    <w:rsid w:val="00F75F25"/>
    <w:rsid w:val="00F843F5"/>
    <w:rsid w:val="00F90567"/>
    <w:rsid w:val="00F90843"/>
    <w:rsid w:val="00F93EC8"/>
    <w:rsid w:val="00F97727"/>
    <w:rsid w:val="00FA4C26"/>
    <w:rsid w:val="00FA7960"/>
    <w:rsid w:val="00FB0385"/>
    <w:rsid w:val="00FB35B0"/>
    <w:rsid w:val="00FB5892"/>
    <w:rsid w:val="00FB5E8A"/>
    <w:rsid w:val="00FB6FF9"/>
    <w:rsid w:val="00FB7011"/>
    <w:rsid w:val="00FC2D70"/>
    <w:rsid w:val="00FC342B"/>
    <w:rsid w:val="00FD0F87"/>
    <w:rsid w:val="00FD5EC6"/>
    <w:rsid w:val="00FD615D"/>
    <w:rsid w:val="00FE0EDB"/>
    <w:rsid w:val="00FE39F4"/>
    <w:rsid w:val="00FE7D2F"/>
    <w:rsid w:val="00FF1E5B"/>
    <w:rsid w:val="00FF445F"/>
    <w:rsid w:val="00FF61B4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F29B"/>
  <w14:defaultImageDpi w14:val="32767"/>
  <w15:chartTrackingRefBased/>
  <w15:docId w15:val="{DA9CED0A-9FD7-4F11-8994-253AADB2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ED1F73"/>
    <w:rPr>
      <w:rFonts w:ascii="Times New Roman" w:hAnsi="Times New Roman"/>
    </w:rPr>
  </w:style>
  <w:style w:type="paragraph" w:styleId="1">
    <w:name w:val="heading 1"/>
    <w:basedOn w:val="a3"/>
    <w:next w:val="a3"/>
    <w:link w:val="10"/>
    <w:uiPriority w:val="9"/>
    <w:qFormat/>
    <w:rsid w:val="00B738F0"/>
    <w:pPr>
      <w:keepNext/>
      <w:keepLines/>
      <w:numPr>
        <w:numId w:val="16"/>
      </w:numPr>
      <w:spacing w:before="280" w:after="280"/>
      <w:ind w:firstLine="0"/>
      <w:contextualSpacing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2">
    <w:name w:val="heading 2"/>
    <w:basedOn w:val="a3"/>
    <w:next w:val="a3"/>
    <w:link w:val="20"/>
    <w:uiPriority w:val="9"/>
    <w:unhideWhenUsed/>
    <w:qFormat/>
    <w:rsid w:val="008F24DB"/>
    <w:pPr>
      <w:keepNext/>
      <w:keepLines/>
      <w:numPr>
        <w:ilvl w:val="1"/>
        <w:numId w:val="16"/>
      </w:numPr>
      <w:spacing w:before="280" w:after="280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9D6EA0"/>
    <w:pPr>
      <w:keepNext/>
      <w:keepLines/>
      <w:numPr>
        <w:ilvl w:val="2"/>
        <w:numId w:val="16"/>
      </w:numPr>
      <w:spacing w:before="280" w:after="280"/>
      <w:contextualSpacing/>
      <w:outlineLvl w:val="2"/>
    </w:pPr>
    <w:rPr>
      <w:rFonts w:eastAsiaTheme="majorEastAsia" w:cstheme="majorBidi"/>
      <w:b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833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833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8338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8338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8338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8338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B738F0"/>
    <w:rPr>
      <w:rFonts w:ascii="Times New Roman" w:eastAsiaTheme="majorEastAsia" w:hAnsi="Times New Roman" w:cstheme="majorBidi"/>
      <w:b/>
      <w:caps/>
      <w:szCs w:val="40"/>
    </w:rPr>
  </w:style>
  <w:style w:type="character" w:customStyle="1" w:styleId="20">
    <w:name w:val="Заголовок 2 Знак"/>
    <w:basedOn w:val="a4"/>
    <w:link w:val="2"/>
    <w:uiPriority w:val="9"/>
    <w:rsid w:val="008F24DB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30">
    <w:name w:val="Заголовок 3 Знак"/>
    <w:basedOn w:val="a4"/>
    <w:link w:val="3"/>
    <w:uiPriority w:val="9"/>
    <w:semiHidden/>
    <w:rsid w:val="009D6EA0"/>
    <w:rPr>
      <w:rFonts w:ascii="Times New Roman" w:eastAsiaTheme="majorEastAsia" w:hAnsi="Times New Roman" w:cstheme="majorBidi"/>
      <w:b/>
    </w:rPr>
  </w:style>
  <w:style w:type="character" w:customStyle="1" w:styleId="40">
    <w:name w:val="Заголовок 4 Знак"/>
    <w:basedOn w:val="a4"/>
    <w:link w:val="4"/>
    <w:uiPriority w:val="9"/>
    <w:semiHidden/>
    <w:rsid w:val="008338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8338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8338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8338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8338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8338AC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3"/>
    <w:next w:val="a3"/>
    <w:link w:val="a8"/>
    <w:uiPriority w:val="10"/>
    <w:qFormat/>
    <w:rsid w:val="006F4476"/>
    <w:pPr>
      <w:spacing w:after="28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4"/>
    <w:link w:val="a7"/>
    <w:uiPriority w:val="10"/>
    <w:rsid w:val="006F4476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a9">
    <w:name w:val="Subtitle"/>
    <w:basedOn w:val="a3"/>
    <w:next w:val="a3"/>
    <w:link w:val="aa"/>
    <w:uiPriority w:val="11"/>
    <w:rsid w:val="008338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a">
    <w:name w:val="Подзаголовок Знак"/>
    <w:basedOn w:val="a4"/>
    <w:link w:val="a9"/>
    <w:uiPriority w:val="11"/>
    <w:rsid w:val="008338AC"/>
    <w:rPr>
      <w:rFonts w:eastAsiaTheme="majorEastAsia" w:cstheme="majorBidi"/>
      <w:color w:val="595959" w:themeColor="text1" w:themeTint="A6"/>
      <w:spacing w:val="15"/>
    </w:rPr>
  </w:style>
  <w:style w:type="paragraph" w:styleId="21">
    <w:name w:val="Quote"/>
    <w:basedOn w:val="a3"/>
    <w:next w:val="a3"/>
    <w:link w:val="22"/>
    <w:uiPriority w:val="29"/>
    <w:rsid w:val="008338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8338AC"/>
    <w:rPr>
      <w:i/>
      <w:iCs/>
      <w:color w:val="404040" w:themeColor="text1" w:themeTint="BF"/>
    </w:rPr>
  </w:style>
  <w:style w:type="paragraph" w:styleId="a1">
    <w:name w:val="List Paragraph"/>
    <w:basedOn w:val="a3"/>
    <w:uiPriority w:val="34"/>
    <w:qFormat/>
    <w:rsid w:val="003E5C02"/>
    <w:pPr>
      <w:numPr>
        <w:numId w:val="3"/>
      </w:numPr>
      <w:ind w:left="935"/>
      <w:contextualSpacing/>
    </w:pPr>
  </w:style>
  <w:style w:type="character" w:styleId="ab">
    <w:name w:val="Intense Emphasis"/>
    <w:basedOn w:val="a4"/>
    <w:uiPriority w:val="21"/>
    <w:rsid w:val="008338AC"/>
    <w:rPr>
      <w:i/>
      <w:iCs/>
      <w:color w:val="0F4761" w:themeColor="accent1" w:themeShade="BF"/>
    </w:rPr>
  </w:style>
  <w:style w:type="paragraph" w:styleId="ac">
    <w:name w:val="Intense Quote"/>
    <w:basedOn w:val="a3"/>
    <w:next w:val="a3"/>
    <w:link w:val="ad"/>
    <w:uiPriority w:val="30"/>
    <w:rsid w:val="00833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4"/>
    <w:link w:val="ac"/>
    <w:uiPriority w:val="30"/>
    <w:rsid w:val="008338AC"/>
    <w:rPr>
      <w:i/>
      <w:iCs/>
      <w:color w:val="0F4761" w:themeColor="accent1" w:themeShade="BF"/>
    </w:rPr>
  </w:style>
  <w:style w:type="character" w:styleId="ae">
    <w:name w:val="Intense Reference"/>
    <w:basedOn w:val="a4"/>
    <w:uiPriority w:val="32"/>
    <w:rsid w:val="008338AC"/>
    <w:rPr>
      <w:b/>
      <w:bCs/>
      <w:smallCaps/>
      <w:color w:val="0F4761" w:themeColor="accent1" w:themeShade="BF"/>
      <w:spacing w:val="5"/>
    </w:rPr>
  </w:style>
  <w:style w:type="paragraph" w:styleId="af">
    <w:name w:val="No Spacing"/>
    <w:uiPriority w:val="1"/>
    <w:rsid w:val="00244E33"/>
    <w:rPr>
      <w:rFonts w:ascii="Times New Roman" w:hAnsi="Times New Roman"/>
    </w:rPr>
  </w:style>
  <w:style w:type="paragraph" w:styleId="af0">
    <w:name w:val="caption"/>
    <w:basedOn w:val="a3"/>
    <w:next w:val="a3"/>
    <w:uiPriority w:val="35"/>
    <w:unhideWhenUsed/>
    <w:qFormat/>
    <w:rsid w:val="00DD25CC"/>
    <w:pPr>
      <w:spacing w:after="280"/>
      <w:contextualSpacing/>
      <w:jc w:val="center"/>
    </w:pPr>
    <w:rPr>
      <w:iCs/>
      <w:szCs w:val="18"/>
    </w:rPr>
  </w:style>
  <w:style w:type="table" w:styleId="af1">
    <w:name w:val="Table Grid"/>
    <w:basedOn w:val="a5"/>
    <w:uiPriority w:val="39"/>
    <w:rsid w:val="00BD2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line number"/>
    <w:basedOn w:val="a4"/>
    <w:uiPriority w:val="99"/>
    <w:semiHidden/>
    <w:unhideWhenUsed/>
    <w:rsid w:val="00552A03"/>
  </w:style>
  <w:style w:type="paragraph" w:styleId="af3">
    <w:name w:val="header"/>
    <w:basedOn w:val="a3"/>
    <w:link w:val="af4"/>
    <w:uiPriority w:val="99"/>
    <w:unhideWhenUsed/>
    <w:rsid w:val="00552A0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4"/>
    <w:link w:val="af3"/>
    <w:uiPriority w:val="99"/>
    <w:rsid w:val="00552A03"/>
    <w:rPr>
      <w:rFonts w:ascii="Times New Roman" w:hAnsi="Times New Roman"/>
    </w:rPr>
  </w:style>
  <w:style w:type="paragraph" w:styleId="af5">
    <w:name w:val="footer"/>
    <w:basedOn w:val="a3"/>
    <w:link w:val="af6"/>
    <w:uiPriority w:val="99"/>
    <w:unhideWhenUsed/>
    <w:rsid w:val="00552A03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4"/>
    <w:link w:val="af5"/>
    <w:uiPriority w:val="99"/>
    <w:rsid w:val="00552A03"/>
    <w:rPr>
      <w:rFonts w:ascii="Times New Roman" w:hAnsi="Times New Roman"/>
    </w:rPr>
  </w:style>
  <w:style w:type="character" w:styleId="af7">
    <w:name w:val="Placeholder Text"/>
    <w:basedOn w:val="a4"/>
    <w:uiPriority w:val="99"/>
    <w:semiHidden/>
    <w:rsid w:val="00480C27"/>
    <w:rPr>
      <w:color w:val="666666"/>
    </w:rPr>
  </w:style>
  <w:style w:type="paragraph" w:customStyle="1" w:styleId="af8">
    <w:name w:val="Абзац"/>
    <w:basedOn w:val="a3"/>
    <w:link w:val="af9"/>
    <w:autoRedefine/>
    <w:qFormat/>
    <w:rsid w:val="00F90567"/>
    <w:pPr>
      <w:ind w:firstLine="709"/>
      <w:contextualSpacing/>
    </w:pPr>
  </w:style>
  <w:style w:type="character" w:customStyle="1" w:styleId="af9">
    <w:name w:val="Абзац Знак"/>
    <w:basedOn w:val="a4"/>
    <w:link w:val="af8"/>
    <w:rsid w:val="00F90567"/>
    <w:rPr>
      <w:rFonts w:ascii="Times New Roman" w:hAnsi="Times New Roman"/>
    </w:rPr>
  </w:style>
  <w:style w:type="paragraph" w:styleId="afa">
    <w:name w:val="List"/>
    <w:basedOn w:val="a3"/>
    <w:uiPriority w:val="99"/>
    <w:unhideWhenUsed/>
    <w:rsid w:val="00ED1F73"/>
    <w:pPr>
      <w:ind w:left="283" w:hanging="283"/>
      <w:contextualSpacing/>
    </w:pPr>
  </w:style>
  <w:style w:type="paragraph" w:styleId="a">
    <w:name w:val="List Number"/>
    <w:basedOn w:val="a3"/>
    <w:uiPriority w:val="99"/>
    <w:unhideWhenUsed/>
    <w:rsid w:val="00ED1F73"/>
    <w:pPr>
      <w:numPr>
        <w:numId w:val="7"/>
      </w:numPr>
      <w:contextualSpacing/>
    </w:pPr>
  </w:style>
  <w:style w:type="numbering" w:customStyle="1" w:styleId="a0">
    <w:name w:val="Список элементов"/>
    <w:basedOn w:val="a6"/>
    <w:uiPriority w:val="99"/>
    <w:rsid w:val="00ED1F73"/>
    <w:pPr>
      <w:numPr>
        <w:numId w:val="9"/>
      </w:numPr>
    </w:pPr>
  </w:style>
  <w:style w:type="paragraph" w:customStyle="1" w:styleId="a2">
    <w:name w:val="Списочек"/>
    <w:basedOn w:val="a3"/>
    <w:link w:val="afb"/>
    <w:autoRedefine/>
    <w:qFormat/>
    <w:rsid w:val="00EE72A7"/>
    <w:pPr>
      <w:numPr>
        <w:numId w:val="12"/>
      </w:numPr>
    </w:pPr>
  </w:style>
  <w:style w:type="character" w:customStyle="1" w:styleId="afb">
    <w:name w:val="Списочек Знак"/>
    <w:basedOn w:val="a4"/>
    <w:link w:val="a2"/>
    <w:rsid w:val="00EE72A7"/>
    <w:rPr>
      <w:rFonts w:ascii="Times New Roman" w:hAnsi="Times New Roman"/>
    </w:rPr>
  </w:style>
  <w:style w:type="paragraph" w:customStyle="1" w:styleId="afc">
    <w:name w:val="Изображение"/>
    <w:basedOn w:val="a3"/>
    <w:link w:val="afd"/>
    <w:qFormat/>
    <w:rsid w:val="00DD25CC"/>
    <w:pPr>
      <w:spacing w:before="400"/>
      <w:contextualSpacing/>
      <w:jc w:val="center"/>
    </w:pPr>
    <w:rPr>
      <w:noProof/>
    </w:rPr>
  </w:style>
  <w:style w:type="character" w:customStyle="1" w:styleId="afd">
    <w:name w:val="Изображение Знак"/>
    <w:basedOn w:val="a4"/>
    <w:link w:val="afc"/>
    <w:rsid w:val="00DD25CC"/>
    <w:rPr>
      <w:rFonts w:ascii="Times New Roman" w:hAnsi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22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l\OneDrive\&#1044;&#1086;&#1082;&#1091;&#1084;&#1077;&#1085;&#1090;&#1099;\&#1053;&#1072;&#1089;&#1090;&#1088;&#1072;&#1080;&#1074;&#1072;&#1077;&#1084;&#1099;&#1077;%20&#1096;&#1072;&#1073;&#1083;&#1086;&#1085;&#1099;%20Office\&#1054;&#1090;&#1095;&#1105;&#1090;%20&#1087;&#1086;%20&#1087;&#1088;&#1072;&#1082;&#1090;&#1080;&#1095;&#1077;&#1089;&#1082;&#1086;&#1081;%20&#1088;&#1072;&#1073;&#1086;&#1090;&#1077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 w:rsidR="00AD3584" w:rsidRDefault="00000000">
          <w:pPr>
            <w:pStyle w:val="D84159BBAEDF420C9A1F65AD544F52D4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 w:rsidR="00AD3584" w:rsidRDefault="00000000">
          <w:pPr>
            <w:pStyle w:val="F52C6BC6B61541B38A956148C55B8709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08A82D03344465BE823ADE8DA9EC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3F8C06-07F3-4CC6-A7E6-DBF678CE011A}"/>
      </w:docPartPr>
      <w:docPartBody>
        <w:p w:rsidR="00AD3584" w:rsidRDefault="00000000">
          <w:pPr>
            <w:pStyle w:val="F308A82D03344465BE823ADE8DA9ECFE"/>
          </w:pPr>
          <w:r>
            <w:t>Пересунько Е. О.</w:t>
          </w:r>
        </w:p>
      </w:docPartBody>
    </w:docPart>
    <w:docPart>
      <w:docPartPr>
        <w:name w:val="7729D85F1F2D433FA83F632E0EB8E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E41771-76C9-4013-B45F-D1E8CF038432}"/>
      </w:docPartPr>
      <w:docPartBody>
        <w:p w:rsidR="00AD3584" w:rsidRDefault="00000000">
          <w:pPr>
            <w:pStyle w:val="7729D85F1F2D433FA83F632E0EB8E51F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 w:rsidR="00AD3584" w:rsidRDefault="00000000">
          <w:pPr>
            <w:pStyle w:val="0B804F642F7642E5977BCD5DCE8C93B2"/>
          </w:pPr>
          <w:r w:rsidRPr="00FB7011">
            <w:rPr>
              <w:color w:val="000000" w:themeColor="text1"/>
            </w:rPr>
            <w:t>202</w:t>
          </w:r>
          <w:r>
            <w:t>4</w:t>
          </w:r>
        </w:p>
      </w:docPartBody>
    </w:docPart>
    <w:docPart>
      <w:docPartPr>
        <w:name w:val="8482D3A0239F432F909F53F536AA8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5979A4-4876-41DD-823F-65C27845268C}"/>
      </w:docPartPr>
      <w:docPartBody>
        <w:p w:rsidR="00000000" w:rsidRDefault="00976859" w:rsidP="00976859">
          <w:pPr>
            <w:pStyle w:val="8482D3A0239F432F909F53F536AA87E7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BFB615CCDE40D69A62C14DF5DD2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0440F0-FF11-4690-B68C-F94A2F48BF41}"/>
      </w:docPartPr>
      <w:docPartBody>
        <w:p w:rsidR="00000000" w:rsidRDefault="00976859" w:rsidP="00976859">
          <w:pPr>
            <w:pStyle w:val="E1BFB615CCDE40D69A62C14DF5DD2EF5"/>
          </w:pPr>
          <w:r w:rsidRPr="009C3BD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83"/>
    <w:rsid w:val="00015A9B"/>
    <w:rsid w:val="00063A50"/>
    <w:rsid w:val="000F4584"/>
    <w:rsid w:val="001B4602"/>
    <w:rsid w:val="00245482"/>
    <w:rsid w:val="00281C7B"/>
    <w:rsid w:val="002B1AA7"/>
    <w:rsid w:val="002C62BE"/>
    <w:rsid w:val="002E78BF"/>
    <w:rsid w:val="003220AF"/>
    <w:rsid w:val="003C4883"/>
    <w:rsid w:val="003F1922"/>
    <w:rsid w:val="00401138"/>
    <w:rsid w:val="004B4EF1"/>
    <w:rsid w:val="004D0B5F"/>
    <w:rsid w:val="00522F6D"/>
    <w:rsid w:val="00670AE7"/>
    <w:rsid w:val="00707722"/>
    <w:rsid w:val="007C0FF8"/>
    <w:rsid w:val="007D3CB8"/>
    <w:rsid w:val="00857D7F"/>
    <w:rsid w:val="00862C79"/>
    <w:rsid w:val="008A7F11"/>
    <w:rsid w:val="00976859"/>
    <w:rsid w:val="009922D3"/>
    <w:rsid w:val="00A468A6"/>
    <w:rsid w:val="00AD3584"/>
    <w:rsid w:val="00AD61FF"/>
    <w:rsid w:val="00BB4713"/>
    <w:rsid w:val="00D571B7"/>
    <w:rsid w:val="00DD7AD0"/>
    <w:rsid w:val="00E510FE"/>
    <w:rsid w:val="00F0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6859"/>
    <w:rPr>
      <w:color w:val="666666"/>
    </w:rPr>
  </w:style>
  <w:style w:type="paragraph" w:customStyle="1" w:styleId="D84159BBAEDF420C9A1F65AD544F52D4">
    <w:name w:val="D84159BBAEDF420C9A1F65AD544F52D4"/>
  </w:style>
  <w:style w:type="paragraph" w:customStyle="1" w:styleId="F52C6BC6B61541B38A956148C55B8709">
    <w:name w:val="F52C6BC6B61541B38A956148C55B8709"/>
  </w:style>
  <w:style w:type="paragraph" w:customStyle="1" w:styleId="F308A82D03344465BE823ADE8DA9ECFE">
    <w:name w:val="F308A82D03344465BE823ADE8DA9ECFE"/>
  </w:style>
  <w:style w:type="paragraph" w:customStyle="1" w:styleId="7729D85F1F2D433FA83F632E0EB8E51F">
    <w:name w:val="7729D85F1F2D433FA83F632E0EB8E51F"/>
  </w:style>
  <w:style w:type="paragraph" w:customStyle="1" w:styleId="0B804F642F7642E5977BCD5DCE8C93B2">
    <w:name w:val="0B804F642F7642E5977BCD5DCE8C93B2"/>
  </w:style>
  <w:style w:type="paragraph" w:customStyle="1" w:styleId="9778C24415C640EA9AF98119996A9DC4">
    <w:name w:val="9778C24415C640EA9AF98119996A9DC4"/>
    <w:rsid w:val="004B4EF1"/>
  </w:style>
  <w:style w:type="paragraph" w:customStyle="1" w:styleId="66140553D70F440F9D795C8793E054A7">
    <w:name w:val="66140553D70F440F9D795C8793E054A7"/>
    <w:rsid w:val="004B4EF1"/>
  </w:style>
  <w:style w:type="paragraph" w:customStyle="1" w:styleId="8482D3A0239F432F909F53F536AA87E7">
    <w:name w:val="8482D3A0239F432F909F53F536AA87E7"/>
    <w:rsid w:val="00976859"/>
  </w:style>
  <w:style w:type="paragraph" w:customStyle="1" w:styleId="E1BFB615CCDE40D69A62C14DF5DD2EF5">
    <w:name w:val="E1BFB615CCDE40D69A62C14DF5DD2EF5"/>
    <w:rsid w:val="00976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TotalTime>1936</TotalTime>
  <Pages>21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lastModifiedBy>Александр Лысаковский</cp:lastModifiedBy>
  <cp:revision>1</cp:revision>
  <cp:lastPrinted>2025-04-25T18:05:00Z</cp:lastPrinted>
  <dcterms:created xsi:type="dcterms:W3CDTF">2025-03-01T08:16:00Z</dcterms:created>
  <dcterms:modified xsi:type="dcterms:W3CDTF">2025-04-26T16:20:00Z</dcterms:modified>
</cp:coreProperties>
</file>