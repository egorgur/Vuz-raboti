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3A2DD9A9" w14:textId="77777777" w:rsidTr="00343771">
        <w:tc>
          <w:tcPr>
            <w:tcW w:w="9638" w:type="dxa"/>
            <w:gridSpan w:val="6"/>
          </w:tcPr>
          <w:p w14:paraId="0D66C204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11F8DC69" w14:textId="77777777" w:rsidTr="00343771">
        <w:tc>
          <w:tcPr>
            <w:tcW w:w="9638" w:type="dxa"/>
            <w:gridSpan w:val="6"/>
          </w:tcPr>
          <w:p w14:paraId="0C0409CE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288FCB41" w14:textId="77777777" w:rsidTr="00343771">
        <w:tc>
          <w:tcPr>
            <w:tcW w:w="9638" w:type="dxa"/>
            <w:gridSpan w:val="6"/>
          </w:tcPr>
          <w:p w14:paraId="132C60F1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3FD67C1A" w14:textId="77777777" w:rsidTr="00343771">
        <w:tc>
          <w:tcPr>
            <w:tcW w:w="9638" w:type="dxa"/>
            <w:gridSpan w:val="6"/>
          </w:tcPr>
          <w:p w14:paraId="2F753DF4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6A24198F" w14:textId="77777777" w:rsidTr="00343771">
        <w:tc>
          <w:tcPr>
            <w:tcW w:w="9638" w:type="dxa"/>
            <w:gridSpan w:val="6"/>
          </w:tcPr>
          <w:p w14:paraId="2263CFB5" w14:textId="77777777" w:rsidR="00203346" w:rsidRDefault="00203346" w:rsidP="00E009C9"/>
        </w:tc>
      </w:tr>
      <w:tr w:rsidR="002247D9" w14:paraId="34B2B7FD" w14:textId="77777777" w:rsidTr="00343771">
        <w:sdt>
          <w:sdtPr>
            <w:alias w:val="Институт"/>
            <w:tag w:val="Институт"/>
            <w:id w:val="-55092808"/>
            <w:placeholder>
              <w:docPart w:val="D84159BBAEDF420C9A1F65AD544F52D4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05F575BE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61382F11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47494711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19F83BDC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84159BBAEDF420C9A1F65AD544F52D4"/>
              </w:placeholder>
              <w:text/>
            </w:sdtPr>
            <w:sdtContent>
              <w:p w14:paraId="43727B7D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71170F5E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631D2B68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791B8D9E" w14:textId="77777777" w:rsidTr="00343771">
        <w:tc>
          <w:tcPr>
            <w:tcW w:w="9638" w:type="dxa"/>
            <w:gridSpan w:val="6"/>
          </w:tcPr>
          <w:p w14:paraId="1CB57A25" w14:textId="77777777" w:rsidR="00107562" w:rsidRPr="00C303B2" w:rsidRDefault="00107562" w:rsidP="009548A5"/>
        </w:tc>
      </w:tr>
      <w:tr w:rsidR="00107562" w:rsidRPr="00107562" w14:paraId="08B1A15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4DEBC" w14:textId="77777777" w:rsidR="00107562" w:rsidRPr="00470539" w:rsidRDefault="00107562" w:rsidP="009548A5"/>
        </w:tc>
      </w:tr>
      <w:tr w:rsidR="00C303B2" w:rsidRPr="00107562" w14:paraId="6AEBFB19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79F03" w14:textId="77777777" w:rsidR="00C303B2" w:rsidRPr="00C303B2" w:rsidRDefault="00C303B2" w:rsidP="009548A5"/>
        </w:tc>
      </w:tr>
      <w:tr w:rsidR="00DF7C89" w:rsidRPr="00107562" w14:paraId="590AC723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0CD315" w14:textId="77777777" w:rsidR="00DF7C89" w:rsidRPr="00C303B2" w:rsidRDefault="00DF7C89" w:rsidP="009548A5"/>
        </w:tc>
      </w:tr>
      <w:tr w:rsidR="00107562" w:rsidRPr="00107562" w14:paraId="778F114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8662F5" w14:textId="77777777" w:rsidR="00107562" w:rsidRPr="00C303B2" w:rsidRDefault="00107562" w:rsidP="009548A5"/>
        </w:tc>
      </w:tr>
      <w:tr w:rsidR="00C303B2" w:rsidRPr="00107562" w14:paraId="333B9BD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973E3E" w14:textId="77777777" w:rsidR="00C303B2" w:rsidRPr="00C303B2" w:rsidRDefault="00C303B2" w:rsidP="009548A5"/>
        </w:tc>
      </w:tr>
      <w:tr w:rsidR="00C303B2" w:rsidRPr="00107562" w14:paraId="777ABA1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D5DC8D" w14:textId="77777777" w:rsidR="00C303B2" w:rsidRPr="00C303B2" w:rsidRDefault="00C303B2" w:rsidP="009548A5"/>
        </w:tc>
      </w:tr>
      <w:tr w:rsidR="00C303B2" w:rsidRPr="00107562" w14:paraId="21D29A3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27015" w14:textId="77777777" w:rsidR="00C303B2" w:rsidRPr="00C303B2" w:rsidRDefault="00C303B2" w:rsidP="009548A5"/>
        </w:tc>
      </w:tr>
      <w:tr w:rsidR="00C303B2" w:rsidRPr="00107562" w14:paraId="5C36712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7204FF" w14:textId="77777777" w:rsidR="00C303B2" w:rsidRPr="007B4C94" w:rsidRDefault="00C303B2" w:rsidP="007B4C94"/>
        </w:tc>
      </w:tr>
      <w:tr w:rsidR="00BA7359" w:rsidRPr="00107562" w14:paraId="127FEAE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9F6F5C" w14:textId="77777777" w:rsidR="00BA7359" w:rsidRPr="004D13C8" w:rsidRDefault="00BA7359" w:rsidP="004D13C8"/>
        </w:tc>
      </w:tr>
      <w:tr w:rsidR="00470539" w:rsidRPr="00107562" w14:paraId="664A7F19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24DAB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7941704E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AC416" w14:textId="68DB44CB" w:rsidR="00470539" w:rsidRPr="004B197A" w:rsidRDefault="00000000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F52C6BC6B61541B38A956148C55B8709"/>
                </w:placeholder>
                <w:text/>
              </w:sdtPr>
              <w:sdtContent>
                <w:r w:rsidR="00433D0C">
                  <w:rPr>
                    <w:kern w:val="0"/>
                  </w:rPr>
                  <w:t>Индексы</w:t>
                </w:r>
              </w:sdtContent>
            </w:sdt>
            <w:bookmarkEnd w:id="0"/>
          </w:p>
        </w:tc>
      </w:tr>
      <w:tr w:rsidR="00470539" w:rsidRPr="00107562" w14:paraId="32E56D76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6B40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27FC8F13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A52155" w14:textId="77777777" w:rsidR="00470539" w:rsidRPr="00107562" w:rsidRDefault="00470539" w:rsidP="00470539"/>
        </w:tc>
      </w:tr>
      <w:tr w:rsidR="00470539" w:rsidRPr="00107562" w14:paraId="4D6DBB1F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099389" w14:textId="77777777" w:rsidR="00470539" w:rsidRPr="00107562" w:rsidRDefault="00470539" w:rsidP="00470539"/>
        </w:tc>
      </w:tr>
      <w:tr w:rsidR="00470539" w:rsidRPr="00107562" w14:paraId="5D03C70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B071A0" w14:textId="77777777" w:rsidR="00470539" w:rsidRPr="00107562" w:rsidRDefault="00470539" w:rsidP="00470539"/>
        </w:tc>
      </w:tr>
      <w:tr w:rsidR="00470539" w:rsidRPr="00107562" w14:paraId="5B146BA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F7A225" w14:textId="77777777" w:rsidR="00470539" w:rsidRPr="00107562" w:rsidRDefault="00470539" w:rsidP="00470539"/>
        </w:tc>
      </w:tr>
      <w:tr w:rsidR="00470539" w:rsidRPr="00107562" w14:paraId="6D02238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723258" w14:textId="77777777" w:rsidR="00470539" w:rsidRPr="00107562" w:rsidRDefault="00470539" w:rsidP="00470539"/>
        </w:tc>
      </w:tr>
      <w:tr w:rsidR="00470539" w:rsidRPr="00107562" w14:paraId="45904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A99F0" w14:textId="77777777" w:rsidR="00470539" w:rsidRPr="00107562" w:rsidRDefault="00470539" w:rsidP="00470539"/>
        </w:tc>
      </w:tr>
      <w:tr w:rsidR="00470539" w:rsidRPr="00107562" w14:paraId="1B48BE8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1DA83" w14:textId="77777777" w:rsidR="00470539" w:rsidRPr="00107562" w:rsidRDefault="00470539" w:rsidP="00470539"/>
        </w:tc>
      </w:tr>
      <w:tr w:rsidR="00470539" w:rsidRPr="00107562" w14:paraId="2BB73D5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18925" w14:textId="77777777" w:rsidR="00470539" w:rsidRPr="00107562" w:rsidRDefault="00470539" w:rsidP="00470539"/>
        </w:tc>
      </w:tr>
      <w:tr w:rsidR="00470539" w:rsidRPr="00107562" w14:paraId="4070F7A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B7FCFB" w14:textId="77777777" w:rsidR="00470539" w:rsidRPr="00107562" w:rsidRDefault="00470539" w:rsidP="00470539"/>
        </w:tc>
      </w:tr>
      <w:tr w:rsidR="00470539" w:rsidRPr="00107562" w14:paraId="43767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D8E282" w14:textId="77777777" w:rsidR="00470539" w:rsidRPr="00107562" w:rsidRDefault="00470539" w:rsidP="00470539"/>
        </w:tc>
      </w:tr>
      <w:tr w:rsidR="00470539" w:rsidRPr="00107562" w14:paraId="390F508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15BE6" w14:textId="77777777" w:rsidR="00470539" w:rsidRPr="00107562" w:rsidRDefault="00470539" w:rsidP="00470539"/>
        </w:tc>
      </w:tr>
      <w:tr w:rsidR="00470539" w:rsidRPr="00107562" w14:paraId="0F1D1C5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906FC8" w14:textId="77777777" w:rsidR="00470539" w:rsidRPr="00107562" w:rsidRDefault="00470539" w:rsidP="00470539"/>
        </w:tc>
      </w:tr>
      <w:tr w:rsidR="00470539" w:rsidRPr="00107562" w14:paraId="1F9849E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59A96" w14:textId="77777777" w:rsidR="00470539" w:rsidRPr="00107562" w:rsidRDefault="00470539" w:rsidP="00470539"/>
        </w:tc>
      </w:tr>
      <w:tr w:rsidR="00470539" w:rsidRPr="00107562" w14:paraId="5FF2413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58F66B" w14:textId="77777777" w:rsidR="00470539" w:rsidRPr="00107562" w:rsidRDefault="00470539" w:rsidP="00470539"/>
        </w:tc>
      </w:tr>
      <w:tr w:rsidR="00470539" w:rsidRPr="00107562" w14:paraId="5E869F0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D76E2" w14:textId="77777777" w:rsidR="00470539" w:rsidRPr="00107562" w:rsidRDefault="00470539" w:rsidP="00470539"/>
        </w:tc>
      </w:tr>
      <w:tr w:rsidR="00470539" w:rsidRPr="00107562" w14:paraId="1D4A40D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EE092" w14:textId="77777777" w:rsidR="00470539" w:rsidRPr="00107562" w:rsidRDefault="00470539" w:rsidP="00470539"/>
        </w:tc>
      </w:tr>
      <w:tr w:rsidR="00470539" w:rsidRPr="00107562" w14:paraId="53B08C57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759FE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3343AD7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65C23494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667EFE0" w14:textId="77777777" w:rsidR="00470539" w:rsidRPr="00A623E8" w:rsidRDefault="00470539" w:rsidP="00470539">
            <w:pPr>
              <w:jc w:val="center"/>
            </w:pPr>
          </w:p>
        </w:tc>
        <w:sdt>
          <w:sdt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F308A82D03344465BE823ADE8DA9ECF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3C6A439C" w14:textId="77777777" w:rsidR="00470539" w:rsidRPr="00107562" w:rsidRDefault="00FD0F87" w:rsidP="00DE076A">
                <w:pPr>
                  <w:jc w:val="left"/>
                </w:pPr>
                <w:r>
                  <w:t>А. Д. Вожжов</w:t>
                </w:r>
              </w:p>
            </w:tc>
          </w:sdtContent>
        </w:sdt>
      </w:tr>
      <w:tr w:rsidR="00470539" w:rsidRPr="00107562" w14:paraId="1EC2E37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4C930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DA6F946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19B5CD2C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E8CC32F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2928D6B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36896B23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59CCE54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449A6" w14:textId="77777777" w:rsidR="00470539" w:rsidRPr="00107562" w:rsidRDefault="00DE076A" w:rsidP="00470539">
            <w:r>
              <w:t>КИ23-17/1б,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8AA5D0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02C83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9787C4D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7729D85F1F2D433FA83F632E0EB8E51F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45603A" w14:textId="77777777" w:rsidR="00470539" w:rsidRPr="00107562" w:rsidRDefault="00FD0F87" w:rsidP="00DE076A">
                <w:pPr>
                  <w:jc w:val="left"/>
                </w:pPr>
                <w:r>
                  <w:t xml:space="preserve">А. С. 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61E2E049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0DFDDED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1C07D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6524AC2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ADC07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1A7D36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70976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7A0845D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34A5A" w14:textId="77777777" w:rsidR="00470539" w:rsidRPr="00107562" w:rsidRDefault="00470539" w:rsidP="00470539"/>
        </w:tc>
      </w:tr>
      <w:tr w:rsidR="00470539" w:rsidRPr="00107562" w14:paraId="4032B5F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6D5A6C" w14:textId="77777777" w:rsidR="00470539" w:rsidRPr="00107562" w:rsidRDefault="00470539" w:rsidP="00470539"/>
        </w:tc>
      </w:tr>
      <w:tr w:rsidR="00470539" w:rsidRPr="00107562" w14:paraId="593F553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7C225E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0B804F642F7642E5977BCD5DCE8C93B2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14:paraId="6DB56D41" w14:textId="77777777"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14:paraId="642D58FD" w14:textId="77777777" w:rsidR="005F1304" w:rsidRPr="008F24DB" w:rsidRDefault="00432F37" w:rsidP="008F24DB">
      <w:pPr>
        <w:pStyle w:val="2"/>
      </w:pPr>
      <w:r w:rsidRPr="008F24DB">
        <w:t>Цель работы</w:t>
      </w:r>
    </w:p>
    <w:p w14:paraId="3ABBBDD9" w14:textId="712D5523" w:rsidR="008B2E19" w:rsidRPr="00FC2D70" w:rsidRDefault="00FC2D70" w:rsidP="006F4476">
      <w:pPr>
        <w:pStyle w:val="af8"/>
      </w:pPr>
      <w:r w:rsidRPr="00FC2D70">
        <w:t>Изучить теоретический материал по</w:t>
      </w:r>
      <w:r w:rsidR="00843F09" w:rsidRPr="00843F09">
        <w:t xml:space="preserve"> </w:t>
      </w:r>
      <w:r w:rsidR="00843F09">
        <w:t>теме «</w:t>
      </w:r>
      <w:r w:rsidR="00EE72A7">
        <w:fldChar w:fldCharType="begin"/>
      </w:r>
      <w:r w:rsidR="00EE72A7">
        <w:instrText xml:space="preserve"> REF TitleThemeName \h </w:instrText>
      </w:r>
      <w:r w:rsidR="00EE72A7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36785220"/>
          <w:placeholder>
            <w:docPart w:val="058579689BE342A18AE3D6381C893E20"/>
          </w:placeholder>
          <w:text/>
        </w:sdtPr>
        <w:sdtContent>
          <w:r w:rsidR="00B67BD9">
            <w:rPr>
              <w:kern w:val="0"/>
            </w:rPr>
            <w:t>Индексы</w:t>
          </w:r>
        </w:sdtContent>
      </w:sdt>
      <w:r w:rsidR="00EE72A7">
        <w:fldChar w:fldCharType="end"/>
      </w:r>
      <w:r w:rsidR="00843F09">
        <w:t>»</w:t>
      </w:r>
      <w:r w:rsidRPr="00FC2D70">
        <w:t>.</w:t>
      </w:r>
      <w:r w:rsidR="00843F09">
        <w:t xml:space="preserve"> Выполнить задания.</w:t>
      </w:r>
    </w:p>
    <w:p w14:paraId="4F6F02CD" w14:textId="77777777" w:rsidR="00432F37" w:rsidRDefault="00432F37" w:rsidP="008F24DB">
      <w:pPr>
        <w:pStyle w:val="2"/>
      </w:pPr>
      <w:r>
        <w:t>Задачи</w:t>
      </w:r>
    </w:p>
    <w:p w14:paraId="70CB4B8F" w14:textId="77777777" w:rsidR="00E91235" w:rsidRDefault="00E91235" w:rsidP="006F4476">
      <w:pPr>
        <w:pStyle w:val="af8"/>
      </w:pPr>
      <w:r>
        <w:t>В рамках данной практической работы необходимо выполнить следующие задачи:</w:t>
      </w:r>
    </w:p>
    <w:p w14:paraId="421EAC07" w14:textId="77777777" w:rsidR="00E91235" w:rsidRDefault="00E91235" w:rsidP="00EE72A7">
      <w:pPr>
        <w:pStyle w:val="a2"/>
      </w:pPr>
      <w:r>
        <w:t>изучить теоретический материал по предложенной теме;</w:t>
      </w:r>
    </w:p>
    <w:p w14:paraId="2DBA64C8" w14:textId="77777777" w:rsidR="00E91235" w:rsidRDefault="00E91235" w:rsidP="00EE72A7">
      <w:pPr>
        <w:pStyle w:val="a2"/>
      </w:pPr>
      <w:r>
        <w:t>выполнить задание;</w:t>
      </w:r>
    </w:p>
    <w:p w14:paraId="62B91722" w14:textId="77777777" w:rsidR="00ED1F73" w:rsidRPr="006F4476" w:rsidRDefault="00E91235" w:rsidP="00EE72A7">
      <w:pPr>
        <w:pStyle w:val="a2"/>
        <w:rPr>
          <w:lang w:val="en-US"/>
        </w:rPr>
      </w:pPr>
      <w:r>
        <w:t>предоставить отчёт преподавателю.</w:t>
      </w:r>
    </w:p>
    <w:p w14:paraId="71B96251" w14:textId="77777777" w:rsidR="00255425" w:rsidRDefault="00255425" w:rsidP="008F24DB">
      <w:pPr>
        <w:pStyle w:val="2"/>
      </w:pPr>
      <w:r>
        <w:t>Задание</w:t>
      </w:r>
    </w:p>
    <w:p w14:paraId="6FFDBE00" w14:textId="1F0E101C" w:rsidR="00255425" w:rsidRPr="001B70CE" w:rsidRDefault="00255425" w:rsidP="006F4476">
      <w:pPr>
        <w:pStyle w:val="af8"/>
      </w:pPr>
      <w:r w:rsidRPr="001B70CE">
        <w:t>Задание данной практической работы состоит из</w:t>
      </w:r>
      <w:r w:rsidR="00237ADD">
        <w:t xml:space="preserve"> следующих</w:t>
      </w:r>
      <w:r w:rsidRPr="001B70CE">
        <w:t xml:space="preserve"> частей:</w:t>
      </w:r>
    </w:p>
    <w:p w14:paraId="746EFA83" w14:textId="4103DFEE" w:rsidR="006F4476" w:rsidRDefault="00EE72A7" w:rsidP="00EE72A7">
      <w:pPr>
        <w:pStyle w:val="a2"/>
      </w:pPr>
      <w:r>
        <w:t xml:space="preserve">Выполнить задания из главы </w:t>
      </w:r>
      <w:r w:rsidR="009A0652">
        <w:t>8</w:t>
      </w:r>
      <w:r>
        <w:t xml:space="preserve"> из книги на е-курсах.</w:t>
      </w:r>
    </w:p>
    <w:p w14:paraId="608D5ED0" w14:textId="77777777" w:rsidR="006F4476" w:rsidRPr="006F4476" w:rsidRDefault="006F4476" w:rsidP="00EE72A7">
      <w:pPr>
        <w:pStyle w:val="a2"/>
        <w:numPr>
          <w:ilvl w:val="0"/>
          <w:numId w:val="0"/>
        </w:numPr>
        <w:ind w:left="936"/>
      </w:pPr>
    </w:p>
    <w:p w14:paraId="2A7B28B5" w14:textId="77777777" w:rsidR="003E5C02" w:rsidRDefault="003E5C02" w:rsidP="00EE72A7">
      <w:pPr>
        <w:pStyle w:val="a2"/>
      </w:pPr>
      <w:r>
        <w:br w:type="page"/>
      </w:r>
    </w:p>
    <w:p w14:paraId="51D564BF" w14:textId="77777777" w:rsidR="007100B9" w:rsidRPr="006F4476" w:rsidRDefault="00756D3B" w:rsidP="00B738F0">
      <w:pPr>
        <w:pStyle w:val="1"/>
      </w:pPr>
      <w:r>
        <w:lastRenderedPageBreak/>
        <w:t>ХОД РАБОТЫ</w:t>
      </w:r>
    </w:p>
    <w:p w14:paraId="0286C7AF" w14:textId="21CDC565" w:rsidR="00786952" w:rsidRDefault="00AA33F9" w:rsidP="008F24DB">
      <w:pPr>
        <w:pStyle w:val="2"/>
      </w:pPr>
      <w:r>
        <w:t xml:space="preserve">Задание </w:t>
      </w:r>
      <w:r w:rsidR="00D02E5A">
        <w:t>1</w:t>
      </w:r>
    </w:p>
    <w:p w14:paraId="07A74551" w14:textId="4FD9EEC2" w:rsidR="00786952" w:rsidRDefault="00AA33F9" w:rsidP="006F4476">
      <w:pPr>
        <w:pStyle w:val="af8"/>
      </w:pPr>
      <w:r>
        <w:t>На рисунк</w:t>
      </w:r>
      <w:r w:rsidR="000A5224">
        <w:t>ах</w:t>
      </w:r>
      <w:r>
        <w:t xml:space="preserve"> 1</w:t>
      </w:r>
      <w:r w:rsidR="000A5224">
        <w:t>, 2</w:t>
      </w:r>
      <w:r>
        <w:t xml:space="preserve"> показан результат выполнения задания.</w:t>
      </w:r>
    </w:p>
    <w:p w14:paraId="483492F8" w14:textId="77777777" w:rsidR="00507590" w:rsidRDefault="00507590" w:rsidP="00507590">
      <w:pPr>
        <w:keepNext/>
        <w:jc w:val="center"/>
      </w:pPr>
      <w:r>
        <w:rPr>
          <w:noProof/>
        </w:rPr>
        <w:drawing>
          <wp:inline distT="0" distB="0" distL="0" distR="0" wp14:anchorId="1C2FA8BD" wp14:editId="6B692284">
            <wp:extent cx="4600000" cy="12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F3F" w14:textId="42E9F9CB" w:rsidR="00507590" w:rsidRPr="00C92AC2" w:rsidRDefault="00507590" w:rsidP="0050759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</w:t>
      </w:r>
      <w:r>
        <w:fldChar w:fldCharType="end"/>
      </w:r>
      <w:r>
        <w:t xml:space="preserve"> </w:t>
      </w:r>
      <w:r w:rsidR="003A5521">
        <w:t>– Задание</w:t>
      </w:r>
    </w:p>
    <w:p w14:paraId="63751F53" w14:textId="77777777" w:rsidR="00D41A4B" w:rsidRDefault="00D41A4B" w:rsidP="00D41A4B">
      <w:pPr>
        <w:pStyle w:val="afc"/>
        <w:keepNext/>
      </w:pPr>
      <w:r>
        <w:drawing>
          <wp:inline distT="0" distB="0" distL="0" distR="0" wp14:anchorId="1434A7A9" wp14:editId="2731EB14">
            <wp:extent cx="475297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8F0A" w14:textId="166A4B9C" w:rsidR="00D41A4B" w:rsidRDefault="00D41A4B" w:rsidP="00D41A4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</w:t>
      </w:r>
      <w:r>
        <w:fldChar w:fldCharType="end"/>
      </w:r>
      <w:r w:rsidRPr="001C0CED">
        <w:t xml:space="preserve"> </w:t>
      </w:r>
      <w:r w:rsidR="00DA70E1" w:rsidRPr="00DA70E1">
        <w:t xml:space="preserve">– </w:t>
      </w:r>
      <w:r>
        <w:t>Проверка гипотезы</w:t>
      </w:r>
    </w:p>
    <w:p w14:paraId="7ACDCB90" w14:textId="1378B79C" w:rsidR="00AB65D9" w:rsidRPr="00A52814" w:rsidRDefault="00AB65D9" w:rsidP="00AB65D9">
      <w:pPr>
        <w:pStyle w:val="af8"/>
      </w:pPr>
      <w:r>
        <w:t>Проблем не возникает,</w:t>
      </w:r>
      <w:r w:rsidR="00A52814" w:rsidRPr="00A52814">
        <w:t xml:space="preserve"> </w:t>
      </w:r>
      <w:r w:rsidR="00A52814">
        <w:t>так как</w:t>
      </w:r>
      <w:r>
        <w:t xml:space="preserve"> </w:t>
      </w:r>
      <w:proofErr w:type="gramStart"/>
      <w:r>
        <w:rPr>
          <w:lang w:val="en-US"/>
        </w:rPr>
        <w:t>NULL</w:t>
      </w:r>
      <w:r w:rsidRPr="00AB65D9">
        <w:t xml:space="preserve"> !</w:t>
      </w:r>
      <w:proofErr w:type="gramEnd"/>
      <w:r w:rsidRPr="00AB65D9">
        <w:t xml:space="preserve">= </w:t>
      </w:r>
      <w:r>
        <w:rPr>
          <w:lang w:val="en-US"/>
        </w:rPr>
        <w:t>NULL</w:t>
      </w:r>
      <w:r w:rsidRPr="00A52814">
        <w:t xml:space="preserve"> </w:t>
      </w:r>
      <w:r>
        <w:t xml:space="preserve">в </w:t>
      </w:r>
      <w:r>
        <w:rPr>
          <w:lang w:val="en-US"/>
        </w:rPr>
        <w:t>postgresql</w:t>
      </w:r>
      <w:r w:rsidRPr="00A52814">
        <w:t>.</w:t>
      </w:r>
    </w:p>
    <w:p w14:paraId="3A280C08" w14:textId="062E2BB6" w:rsidR="00786952" w:rsidRDefault="00D17CC2" w:rsidP="008F24DB">
      <w:pPr>
        <w:pStyle w:val="2"/>
      </w:pPr>
      <w:r>
        <w:t xml:space="preserve">Задание </w:t>
      </w:r>
      <w:r w:rsidR="00D02E5A">
        <w:t>2</w:t>
      </w:r>
    </w:p>
    <w:p w14:paraId="2D624FDF" w14:textId="5655F1F1" w:rsidR="00D17CC2" w:rsidRDefault="00D17CC2" w:rsidP="00D17CC2">
      <w:pPr>
        <w:pStyle w:val="af8"/>
      </w:pPr>
      <w:r>
        <w:t>На рисунк</w:t>
      </w:r>
      <w:r w:rsidR="00C92AC2">
        <w:t xml:space="preserve">ах </w:t>
      </w:r>
      <w:r w:rsidR="00722F86">
        <w:t>3</w:t>
      </w:r>
      <w:r w:rsidR="00850482">
        <w:t>-5</w:t>
      </w:r>
      <w:r>
        <w:t xml:space="preserve"> показан результат выполнения задания.</w:t>
      </w:r>
    </w:p>
    <w:p w14:paraId="3285ADBC" w14:textId="77777777" w:rsidR="00DA70E1" w:rsidRDefault="00DA70E1" w:rsidP="00DA70E1">
      <w:pPr>
        <w:keepNext/>
        <w:jc w:val="center"/>
      </w:pPr>
      <w:r>
        <w:rPr>
          <w:noProof/>
        </w:rPr>
        <w:drawing>
          <wp:inline distT="0" distB="0" distL="0" distR="0" wp14:anchorId="42E135AF" wp14:editId="54D56472">
            <wp:extent cx="4609524" cy="157142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037D" w14:textId="493878C8" w:rsidR="00DA70E1" w:rsidRPr="00D560D5" w:rsidRDefault="00DA70E1" w:rsidP="00DA70E1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3</w:t>
      </w:r>
      <w:r>
        <w:fldChar w:fldCharType="end"/>
      </w:r>
      <w:r w:rsidR="008B44ED">
        <w:t xml:space="preserve"> </w:t>
      </w:r>
      <w:r w:rsidR="008B44ED" w:rsidRPr="008B44ED">
        <w:t>–</w:t>
      </w:r>
      <w:r w:rsidR="008B44ED">
        <w:t xml:space="preserve"> </w:t>
      </w:r>
      <w:r w:rsidR="00FA7042">
        <w:t>Задание</w:t>
      </w:r>
    </w:p>
    <w:p w14:paraId="4C5E8DBA" w14:textId="77777777" w:rsidR="003B25B7" w:rsidRDefault="00093E07" w:rsidP="003B25B7">
      <w:pPr>
        <w:pStyle w:val="afc"/>
        <w:keepNext/>
      </w:pPr>
      <w:r>
        <w:lastRenderedPageBreak/>
        <w:drawing>
          <wp:inline distT="0" distB="0" distL="0" distR="0" wp14:anchorId="0249D807" wp14:editId="5F456FC8">
            <wp:extent cx="2981325" cy="573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F614" w14:textId="11CC653A" w:rsidR="003B25B7" w:rsidRDefault="003B25B7" w:rsidP="003B25B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4</w:t>
      </w:r>
      <w:r>
        <w:fldChar w:fldCharType="end"/>
      </w:r>
      <w:r>
        <w:t xml:space="preserve"> — Запросы с индексированием</w:t>
      </w:r>
    </w:p>
    <w:p w14:paraId="6EDC0003" w14:textId="22E1D2BE" w:rsidR="00093E07" w:rsidRDefault="00093E07" w:rsidP="00093E07">
      <w:pPr>
        <w:pStyle w:val="afc"/>
        <w:keepNext/>
      </w:pPr>
      <w:r>
        <w:lastRenderedPageBreak/>
        <w:drawing>
          <wp:inline distT="0" distB="0" distL="0" distR="0" wp14:anchorId="65F13000" wp14:editId="7C62A1AA">
            <wp:extent cx="3333750" cy="585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2689" w14:textId="06FA48FB" w:rsidR="00093E07" w:rsidRDefault="00093E07" w:rsidP="00093E0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5</w:t>
      </w:r>
      <w:r>
        <w:fldChar w:fldCharType="end"/>
      </w:r>
      <w:r w:rsidRPr="00237ADD">
        <w:t xml:space="preserve"> — </w:t>
      </w:r>
      <w:r>
        <w:t>Запросы без индексирования</w:t>
      </w:r>
    </w:p>
    <w:p w14:paraId="6D038F47" w14:textId="2EFEF5EB" w:rsidR="00D560D5" w:rsidRPr="00237ADD" w:rsidRDefault="00D560D5" w:rsidP="00D560D5">
      <w:pPr>
        <w:pStyle w:val="af8"/>
      </w:pPr>
      <w:r>
        <w:t>Прирост</w:t>
      </w:r>
      <w:r w:rsidR="00F843F5">
        <w:t xml:space="preserve"> скорости выполнения запроса</w:t>
      </w:r>
      <w:r>
        <w:t xml:space="preserve"> в обоих случаях обусловлен сохранением части или всего количества в памяти</w:t>
      </w:r>
      <w:r w:rsidR="00231B49">
        <w:t xml:space="preserve"> результата</w:t>
      </w:r>
      <w:r>
        <w:t xml:space="preserve"> </w:t>
      </w:r>
      <w:r w:rsidR="00231B49">
        <w:t>из-за</w:t>
      </w:r>
      <w:r w:rsidR="00DB21CF">
        <w:t xml:space="preserve"> выполнения повторных запросов.</w:t>
      </w:r>
    </w:p>
    <w:p w14:paraId="743FA789" w14:textId="21569E14" w:rsidR="00786952" w:rsidRPr="006F4476" w:rsidRDefault="00D17CC2" w:rsidP="008F24DB">
      <w:pPr>
        <w:pStyle w:val="2"/>
      </w:pPr>
      <w:r>
        <w:t xml:space="preserve">Задание </w:t>
      </w:r>
      <w:r w:rsidR="00C467C8">
        <w:t>3</w:t>
      </w:r>
    </w:p>
    <w:p w14:paraId="490B1DFE" w14:textId="3D9F4460" w:rsidR="00D17CC2" w:rsidRDefault="00223958" w:rsidP="00D17CC2">
      <w:pPr>
        <w:pStyle w:val="af8"/>
      </w:pPr>
      <w:r>
        <w:t>На рисунк</w:t>
      </w:r>
      <w:r w:rsidR="002A7A69">
        <w:t>ах</w:t>
      </w:r>
      <w:r>
        <w:t xml:space="preserve"> </w:t>
      </w:r>
      <w:r w:rsidR="002B0530">
        <w:t>6-8</w:t>
      </w:r>
      <w:r>
        <w:t xml:space="preserve"> показан результат выполнения задания. </w:t>
      </w:r>
      <w:r w:rsidR="008019B5">
        <w:t>Возвращаемый результат будет представлять таблицу вставленных данных.</w:t>
      </w:r>
    </w:p>
    <w:p w14:paraId="6A08F236" w14:textId="77777777" w:rsidR="009968DB" w:rsidRDefault="009968DB" w:rsidP="004A3119"/>
    <w:p w14:paraId="015365F3" w14:textId="77777777" w:rsidR="002B0530" w:rsidRDefault="002B0530" w:rsidP="002B05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D8B127" wp14:editId="0D1109A6">
            <wp:extent cx="4371429" cy="295238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0103" w14:textId="24CFEA34" w:rsidR="002B0530" w:rsidRPr="00237ADD" w:rsidRDefault="002B0530" w:rsidP="002B053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6</w:t>
      </w:r>
      <w:r>
        <w:fldChar w:fldCharType="end"/>
      </w:r>
      <w:r>
        <w:t xml:space="preserve"> – </w:t>
      </w:r>
      <w:r w:rsidR="0038360B">
        <w:t>Задание</w:t>
      </w:r>
    </w:p>
    <w:p w14:paraId="719C847D" w14:textId="77777777" w:rsidR="002A7A69" w:rsidRDefault="002A7A69" w:rsidP="002A7A69">
      <w:pPr>
        <w:pStyle w:val="afc"/>
        <w:keepNext/>
      </w:pPr>
      <w:r>
        <w:drawing>
          <wp:inline distT="0" distB="0" distL="0" distR="0" wp14:anchorId="0CB1638C" wp14:editId="65949E44">
            <wp:extent cx="2943225" cy="425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9218" w14:textId="0786F731" w:rsidR="002A7A69" w:rsidRPr="00F5687C" w:rsidRDefault="002A7A69" w:rsidP="002A7A6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 w:rsidR="00702555" w:rsidRPr="00702555">
        <w:rPr>
          <w:lang w:val="en-US"/>
        </w:rPr>
        <w:t xml:space="preserve">– </w:t>
      </w:r>
      <w:r w:rsidR="00F5687C">
        <w:t>Запросы без индексирования</w:t>
      </w:r>
    </w:p>
    <w:p w14:paraId="1C5BC7CC" w14:textId="77777777" w:rsidR="002A7A69" w:rsidRDefault="002A7A69" w:rsidP="002A7A69">
      <w:pPr>
        <w:pStyle w:val="afc"/>
        <w:keepNext/>
      </w:pPr>
      <w:r>
        <w:lastRenderedPageBreak/>
        <w:drawing>
          <wp:inline distT="0" distB="0" distL="0" distR="0" wp14:anchorId="0C449B86" wp14:editId="6A095355">
            <wp:extent cx="377190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2FB7" w14:textId="4D96805A" w:rsidR="002A7A69" w:rsidRDefault="002A7A69" w:rsidP="002A7A6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8</w:t>
      </w:r>
      <w:r>
        <w:fldChar w:fldCharType="end"/>
      </w:r>
      <w:r w:rsidRPr="00237ADD">
        <w:t xml:space="preserve"> </w:t>
      </w:r>
      <w:r w:rsidR="0089171F" w:rsidRPr="0089171F">
        <w:t xml:space="preserve">– </w:t>
      </w:r>
      <w:r w:rsidR="00E24795">
        <w:t>Запросы с индексированием</w:t>
      </w:r>
    </w:p>
    <w:p w14:paraId="2E9AA704" w14:textId="208E0929" w:rsidR="00356CFF" w:rsidRPr="00237ADD" w:rsidRDefault="00356CFF" w:rsidP="00356CFF">
      <w:pPr>
        <w:pStyle w:val="af8"/>
      </w:pPr>
      <w:r>
        <w:t>Наблюдается положительный прирост времени</w:t>
      </w:r>
      <w:r w:rsidR="00127B5F">
        <w:t xml:space="preserve"> в 2-х из 3-х случаев.</w:t>
      </w:r>
    </w:p>
    <w:p w14:paraId="5623005E" w14:textId="49609B1F" w:rsidR="00C54C79" w:rsidRDefault="00D17CC2" w:rsidP="008F24DB">
      <w:pPr>
        <w:pStyle w:val="2"/>
      </w:pPr>
      <w:r>
        <w:t xml:space="preserve">Задание </w:t>
      </w:r>
      <w:r w:rsidR="00C467C8">
        <w:t>4</w:t>
      </w:r>
    </w:p>
    <w:p w14:paraId="583D11F7" w14:textId="496580D0" w:rsidR="008213CA" w:rsidRDefault="00D17CC2" w:rsidP="00686C48">
      <w:pPr>
        <w:pStyle w:val="af8"/>
      </w:pPr>
      <w:r>
        <w:t>На рисунк</w:t>
      </w:r>
      <w:r w:rsidR="0008542E">
        <w:t xml:space="preserve">ах с </w:t>
      </w:r>
      <w:r w:rsidR="00E94BE2">
        <w:t>9-</w:t>
      </w:r>
      <w:r w:rsidR="001256D6">
        <w:t>12</w:t>
      </w:r>
      <w:r>
        <w:t xml:space="preserve"> показан результат выполнения задания.</w:t>
      </w:r>
    </w:p>
    <w:p w14:paraId="45D83F36" w14:textId="77777777" w:rsidR="008213CA" w:rsidRDefault="008213CA" w:rsidP="00686C48">
      <w:pPr>
        <w:pStyle w:val="afc"/>
      </w:pPr>
      <w:r>
        <w:drawing>
          <wp:inline distT="0" distB="0" distL="0" distR="0" wp14:anchorId="024715A6" wp14:editId="7C162711">
            <wp:extent cx="4304762" cy="221904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CA40" w14:textId="700D923A" w:rsidR="008213CA" w:rsidRPr="00F144F2" w:rsidRDefault="008213CA" w:rsidP="008213C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9</w:t>
      </w:r>
      <w:r>
        <w:fldChar w:fldCharType="end"/>
      </w:r>
      <w:r w:rsidR="00A007BC">
        <w:t xml:space="preserve"> </w:t>
      </w:r>
      <w:r w:rsidR="00A007BC" w:rsidRPr="00A007BC">
        <w:t>–</w:t>
      </w:r>
      <w:r w:rsidR="00A007BC">
        <w:t xml:space="preserve"> Задание</w:t>
      </w:r>
    </w:p>
    <w:p w14:paraId="34252CEF" w14:textId="77777777" w:rsidR="00830F77" w:rsidRDefault="00830F77" w:rsidP="00830F77">
      <w:pPr>
        <w:pStyle w:val="afc"/>
        <w:keepNext/>
      </w:pPr>
      <w:r>
        <w:drawing>
          <wp:inline distT="0" distB="0" distL="0" distR="0" wp14:anchorId="0E504C83" wp14:editId="6FFF3539">
            <wp:extent cx="6120130" cy="13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5848" w14:textId="750DC344" w:rsidR="00830F77" w:rsidRPr="00830F77" w:rsidRDefault="00830F77" w:rsidP="00830F7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10</w:t>
      </w:r>
      <w:r>
        <w:fldChar w:fldCharType="end"/>
      </w:r>
      <w:r>
        <w:rPr>
          <w:lang w:val="en-US"/>
        </w:rPr>
        <w:t xml:space="preserve"> </w:t>
      </w:r>
      <w:r w:rsidR="009202A0" w:rsidRPr="009202A0">
        <w:rPr>
          <w:lang w:val="en-US"/>
        </w:rPr>
        <w:t xml:space="preserve">– </w:t>
      </w:r>
      <w:r>
        <w:t>Создание индекса</w:t>
      </w:r>
    </w:p>
    <w:p w14:paraId="473F9983" w14:textId="77777777" w:rsidR="00830F77" w:rsidRDefault="00830F77" w:rsidP="00830F77">
      <w:pPr>
        <w:pStyle w:val="afc"/>
        <w:keepNext/>
      </w:pPr>
      <w:r>
        <w:lastRenderedPageBreak/>
        <w:drawing>
          <wp:inline distT="0" distB="0" distL="0" distR="0" wp14:anchorId="7B067FE6" wp14:editId="2E783E6F">
            <wp:extent cx="6120130" cy="1447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161F" w14:textId="241F6B60" w:rsidR="00830F77" w:rsidRDefault="00830F77" w:rsidP="00830F7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11</w:t>
      </w:r>
      <w:r>
        <w:fldChar w:fldCharType="end"/>
      </w:r>
      <w:r>
        <w:t xml:space="preserve"> </w:t>
      </w:r>
      <w:r w:rsidR="009202A0" w:rsidRPr="009202A0">
        <w:t xml:space="preserve">– </w:t>
      </w:r>
      <w:r>
        <w:t>Запрос 1</w:t>
      </w:r>
    </w:p>
    <w:p w14:paraId="560E36FE" w14:textId="77777777" w:rsidR="00830F77" w:rsidRDefault="00830F77" w:rsidP="00830F77">
      <w:pPr>
        <w:pStyle w:val="afc"/>
        <w:keepNext/>
      </w:pPr>
      <w:r>
        <w:drawing>
          <wp:inline distT="0" distB="0" distL="0" distR="0" wp14:anchorId="43658F25" wp14:editId="23F92223">
            <wp:extent cx="6120130" cy="5549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8AEA" w14:textId="79FCC22C" w:rsidR="00830F77" w:rsidRPr="00830F77" w:rsidRDefault="00830F77" w:rsidP="00830F77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12</w:t>
      </w:r>
      <w:r>
        <w:fldChar w:fldCharType="end"/>
      </w:r>
      <w:r w:rsidR="00A334FD">
        <w:t xml:space="preserve"> </w:t>
      </w:r>
      <w:r w:rsidR="006911F0" w:rsidRPr="006911F0">
        <w:t xml:space="preserve">– </w:t>
      </w:r>
      <w:r w:rsidR="00A334FD">
        <w:t>Запрос 2</w:t>
      </w:r>
    </w:p>
    <w:p w14:paraId="0252DC53" w14:textId="1E3B055C" w:rsidR="00D17CC2" w:rsidRDefault="00D17CC2" w:rsidP="00382384">
      <w:pPr>
        <w:pStyle w:val="2"/>
      </w:pPr>
      <w:r>
        <w:t xml:space="preserve">Задание </w:t>
      </w:r>
      <w:r w:rsidR="00C467C8">
        <w:t>5</w:t>
      </w:r>
    </w:p>
    <w:p w14:paraId="3EC123EC" w14:textId="4581AE0B" w:rsidR="00356E11" w:rsidRDefault="003A2598" w:rsidP="00E27514">
      <w:pPr>
        <w:pStyle w:val="af8"/>
      </w:pPr>
      <w:r>
        <w:t>На рисунк</w:t>
      </w:r>
      <w:r w:rsidR="00764FAB">
        <w:t>ах</w:t>
      </w:r>
      <w:r>
        <w:t xml:space="preserve"> </w:t>
      </w:r>
      <w:r w:rsidR="00845431">
        <w:t>13-1</w:t>
      </w:r>
      <w:r w:rsidR="00B928CB">
        <w:t>7</w:t>
      </w:r>
      <w:r>
        <w:t xml:space="preserve"> показан результат выполнения задания.</w:t>
      </w:r>
    </w:p>
    <w:p w14:paraId="1C0A4AA8" w14:textId="77777777" w:rsidR="006911F0" w:rsidRDefault="006911F0" w:rsidP="00E27514">
      <w:pPr>
        <w:pStyle w:val="afc"/>
      </w:pPr>
      <w:r>
        <w:drawing>
          <wp:inline distT="0" distB="0" distL="0" distR="0" wp14:anchorId="41D9BEF2" wp14:editId="597F20E8">
            <wp:extent cx="4228571" cy="156190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18A1" w14:textId="4EB90BD5" w:rsidR="00FD35C4" w:rsidRDefault="006911F0" w:rsidP="006911F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13</w:t>
      </w:r>
      <w:r>
        <w:fldChar w:fldCharType="end"/>
      </w:r>
      <w:r>
        <w:t xml:space="preserve"> </w:t>
      </w:r>
      <w:r w:rsidRPr="006911F0">
        <w:t>–</w:t>
      </w:r>
      <w:r w:rsidR="00E4473F">
        <w:t xml:space="preserve"> Задание</w:t>
      </w:r>
    </w:p>
    <w:p w14:paraId="31803ED0" w14:textId="77777777" w:rsidR="00764FAB" w:rsidRDefault="00764FAB" w:rsidP="00764FAB">
      <w:pPr>
        <w:pStyle w:val="afc"/>
        <w:keepNext/>
      </w:pPr>
      <w:r>
        <w:drawing>
          <wp:inline distT="0" distB="0" distL="0" distR="0" wp14:anchorId="511ABD39" wp14:editId="10111245">
            <wp:extent cx="5219700" cy="1866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FC8F" w14:textId="74536689" w:rsidR="00F144F2" w:rsidRDefault="00764FAB" w:rsidP="00764FA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14</w:t>
      </w:r>
      <w:r>
        <w:fldChar w:fldCharType="end"/>
      </w:r>
      <w:r>
        <w:t xml:space="preserve"> </w:t>
      </w:r>
      <w:r w:rsidR="006911F0" w:rsidRPr="006911F0">
        <w:t xml:space="preserve">– </w:t>
      </w:r>
      <w:r w:rsidR="00447AED">
        <w:t>Не индексированные запросы</w:t>
      </w:r>
    </w:p>
    <w:p w14:paraId="1700D5DF" w14:textId="77777777" w:rsidR="00764FAB" w:rsidRDefault="00764FAB" w:rsidP="00764FAB">
      <w:pPr>
        <w:pStyle w:val="afc"/>
        <w:keepNext/>
      </w:pPr>
      <w:r>
        <w:drawing>
          <wp:inline distT="0" distB="0" distL="0" distR="0" wp14:anchorId="3B01967D" wp14:editId="3D8AF3E2">
            <wp:extent cx="5324475" cy="790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9718" w14:textId="79C73ED9" w:rsidR="00764FAB" w:rsidRDefault="00764FAB" w:rsidP="00764FA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15</w:t>
      </w:r>
      <w:r>
        <w:fldChar w:fldCharType="end"/>
      </w:r>
      <w:r>
        <w:t xml:space="preserve"> </w:t>
      </w:r>
      <w:r w:rsidR="006911F0" w:rsidRPr="006911F0">
        <w:t xml:space="preserve">– </w:t>
      </w:r>
      <w:r w:rsidR="009F28A9">
        <w:t>Индексация</w:t>
      </w:r>
    </w:p>
    <w:p w14:paraId="760400AC" w14:textId="77777777" w:rsidR="00764FAB" w:rsidRDefault="00764FAB" w:rsidP="00764FAB">
      <w:pPr>
        <w:pStyle w:val="afc"/>
        <w:keepNext/>
      </w:pPr>
      <w:r>
        <w:lastRenderedPageBreak/>
        <w:drawing>
          <wp:inline distT="0" distB="0" distL="0" distR="0" wp14:anchorId="46F70AB5" wp14:editId="2CEA2354">
            <wp:extent cx="5153025" cy="1885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EC89" w14:textId="472B8037" w:rsidR="00764FAB" w:rsidRDefault="00764FAB" w:rsidP="00764FA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16</w:t>
      </w:r>
      <w:r>
        <w:fldChar w:fldCharType="end"/>
      </w:r>
      <w:r>
        <w:t xml:space="preserve"> </w:t>
      </w:r>
      <w:r w:rsidR="006911F0" w:rsidRPr="006911F0">
        <w:t xml:space="preserve">– </w:t>
      </w:r>
      <w:r w:rsidR="00096E82">
        <w:t>Индексированные запросы</w:t>
      </w:r>
    </w:p>
    <w:p w14:paraId="7BCA6DB4" w14:textId="77777777" w:rsidR="00937356" w:rsidRDefault="00937356" w:rsidP="00937356">
      <w:pPr>
        <w:pStyle w:val="afc"/>
        <w:keepNext/>
      </w:pPr>
      <w:r>
        <w:drawing>
          <wp:inline distT="0" distB="0" distL="0" distR="0" wp14:anchorId="3AE67E2B" wp14:editId="293D4F1B">
            <wp:extent cx="6076950" cy="2295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2270" w14:textId="6547F9D1" w:rsidR="00937356" w:rsidRPr="00937356" w:rsidRDefault="00937356" w:rsidP="00937356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17</w:t>
      </w:r>
      <w:r>
        <w:fldChar w:fldCharType="end"/>
      </w:r>
      <w:r w:rsidR="00D25170">
        <w:t xml:space="preserve"> </w:t>
      </w:r>
      <w:r w:rsidR="006911F0" w:rsidRPr="006911F0">
        <w:t xml:space="preserve">– </w:t>
      </w:r>
      <w:r w:rsidR="00D25170">
        <w:t>Комбинированный индекс и запросы</w:t>
      </w:r>
    </w:p>
    <w:p w14:paraId="60F45285" w14:textId="6F5D5E45" w:rsidR="003A2598" w:rsidRDefault="003A2598" w:rsidP="003A2598">
      <w:pPr>
        <w:pStyle w:val="2"/>
      </w:pPr>
      <w:r>
        <w:t xml:space="preserve">Задание </w:t>
      </w:r>
      <w:r w:rsidR="00C467C8">
        <w:t>6</w:t>
      </w:r>
    </w:p>
    <w:p w14:paraId="29E12B75" w14:textId="02E66F04" w:rsidR="00247582" w:rsidRDefault="00784AD5" w:rsidP="00D41A4B">
      <w:pPr>
        <w:pStyle w:val="af8"/>
      </w:pPr>
      <w:r>
        <w:t>На рисунке 18 показано задание.</w:t>
      </w:r>
    </w:p>
    <w:p w14:paraId="57C507DF" w14:textId="77777777" w:rsidR="00150FB0" w:rsidRDefault="00E27514" w:rsidP="00150FB0">
      <w:pPr>
        <w:pStyle w:val="afc"/>
        <w:keepNext/>
      </w:pPr>
      <w:r>
        <w:drawing>
          <wp:inline distT="0" distB="0" distL="0" distR="0" wp14:anchorId="101DCA78" wp14:editId="61ED0CDF">
            <wp:extent cx="4342857" cy="61904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5504" w14:textId="035B70F2" w:rsidR="00E27514" w:rsidRDefault="00150FB0" w:rsidP="00150FB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18</w:t>
      </w:r>
      <w:r>
        <w:fldChar w:fldCharType="end"/>
      </w:r>
      <w:r w:rsidR="00262891">
        <w:t xml:space="preserve"> </w:t>
      </w:r>
      <w:r w:rsidR="00262891" w:rsidRPr="00262891">
        <w:t>–</w:t>
      </w:r>
      <w:r w:rsidR="00262891">
        <w:t xml:space="preserve"> Задание</w:t>
      </w:r>
    </w:p>
    <w:p w14:paraId="16354222" w14:textId="3D74189E" w:rsidR="00F93EC8" w:rsidRDefault="00F93EC8" w:rsidP="00D41A4B">
      <w:pPr>
        <w:pStyle w:val="af8"/>
      </w:pPr>
      <w:r w:rsidRPr="00F93EC8">
        <w:t xml:space="preserve">Предположим, авиакомпания хочет анализировать продолжительность рейсов (разницу между </w:t>
      </w:r>
      <w:r>
        <w:t>«</w:t>
      </w:r>
      <w:r w:rsidRPr="00F93EC8">
        <w:rPr>
          <w:lang w:val="en-US"/>
        </w:rPr>
        <w:t>scheduled</w:t>
      </w:r>
      <w:r w:rsidRPr="00F93EC8">
        <w:t>_</w:t>
      </w:r>
      <w:r w:rsidRPr="00F93EC8">
        <w:rPr>
          <w:lang w:val="en-US"/>
        </w:rPr>
        <w:t>arrival</w:t>
      </w:r>
      <w:r>
        <w:t>»</w:t>
      </w:r>
      <w:r w:rsidRPr="00F93EC8">
        <w:t xml:space="preserve"> и </w:t>
      </w:r>
      <w:r>
        <w:t>«</w:t>
      </w:r>
      <w:r w:rsidRPr="00F93EC8">
        <w:rPr>
          <w:lang w:val="en-US"/>
        </w:rPr>
        <w:t>scheduled</w:t>
      </w:r>
      <w:r w:rsidRPr="00F93EC8">
        <w:t>_</w:t>
      </w:r>
      <w:r w:rsidRPr="00F93EC8">
        <w:rPr>
          <w:lang w:val="en-US"/>
        </w:rPr>
        <w:t>departure</w:t>
      </w:r>
      <w:r>
        <w:t>»</w:t>
      </w:r>
      <w:r w:rsidRPr="00F93EC8">
        <w:t>) для оптимизации расписания и выявления рейсов с определённой длительностью.</w:t>
      </w:r>
    </w:p>
    <w:p w14:paraId="448B942C" w14:textId="017758C4" w:rsidR="00F93EC8" w:rsidRPr="00F93EC8" w:rsidRDefault="00F93EC8" w:rsidP="00D41A4B">
      <w:pPr>
        <w:pStyle w:val="af8"/>
      </w:pPr>
      <w:r w:rsidRPr="00F93EC8">
        <w:t>Кроме того, ей важно учитывать статус рейса (</w:t>
      </w:r>
      <w:r>
        <w:t>«</w:t>
      </w:r>
      <w:r w:rsidRPr="00F93EC8">
        <w:rPr>
          <w:lang w:val="en-US"/>
        </w:rPr>
        <w:t>status</w:t>
      </w:r>
      <w:r>
        <w:t>»</w:t>
      </w:r>
      <w:r w:rsidRPr="00F93EC8">
        <w:t>), чтобы, например, исключить отменённые рейсы (</w:t>
      </w:r>
      <w:r>
        <w:t>«</w:t>
      </w:r>
      <w:r w:rsidRPr="00F93EC8">
        <w:rPr>
          <w:lang w:val="en-US"/>
        </w:rPr>
        <w:t>status</w:t>
      </w:r>
      <w:r w:rsidRPr="00F93EC8">
        <w:t xml:space="preserve"> = '</w:t>
      </w:r>
      <w:r w:rsidRPr="00F93EC8">
        <w:rPr>
          <w:lang w:val="en-US"/>
        </w:rPr>
        <w:t>Cancelled</w:t>
      </w:r>
      <w:r w:rsidRPr="00F93EC8">
        <w:t>'</w:t>
      </w:r>
      <w:r>
        <w:t>»</w:t>
      </w:r>
      <w:r w:rsidRPr="00F93EC8">
        <w:t>) из анализа.</w:t>
      </w:r>
    </w:p>
    <w:p w14:paraId="540D3DB7" w14:textId="2B31C997" w:rsidR="00EC35ED" w:rsidRPr="00556568" w:rsidRDefault="00C1677E" w:rsidP="00D41A4B">
      <w:pPr>
        <w:pStyle w:val="af8"/>
      </w:pPr>
      <w:r>
        <w:t>На рисунк</w:t>
      </w:r>
      <w:r w:rsidR="00556568">
        <w:t>ах 1</w:t>
      </w:r>
      <w:r w:rsidR="00A7455A">
        <w:t>9</w:t>
      </w:r>
      <w:r w:rsidR="00247582">
        <w:t>-</w:t>
      </w:r>
      <w:r w:rsidR="00080C00">
        <w:t>20</w:t>
      </w:r>
      <w:r>
        <w:t xml:space="preserve"> показан результат выполнения задания.</w:t>
      </w:r>
    </w:p>
    <w:p w14:paraId="70645F40" w14:textId="77777777" w:rsidR="00556568" w:rsidRDefault="00556568" w:rsidP="00556568">
      <w:pPr>
        <w:pStyle w:val="afc"/>
        <w:keepNext/>
      </w:pPr>
      <w:r>
        <w:lastRenderedPageBreak/>
        <w:drawing>
          <wp:inline distT="0" distB="0" distL="0" distR="0" wp14:anchorId="316DE3FD" wp14:editId="369A9D84">
            <wp:extent cx="3952875" cy="952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FFC7" w14:textId="3751C83E" w:rsidR="00556568" w:rsidRDefault="00556568" w:rsidP="0055656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19</w:t>
      </w:r>
      <w:r>
        <w:fldChar w:fldCharType="end"/>
      </w:r>
      <w:r>
        <w:t xml:space="preserve"> </w:t>
      </w:r>
      <w:r w:rsidR="00EB3EFE" w:rsidRPr="00EB3EFE">
        <w:t xml:space="preserve">– </w:t>
      </w:r>
      <w:r>
        <w:t>Создание индекса</w:t>
      </w:r>
    </w:p>
    <w:p w14:paraId="0E1E1C60" w14:textId="77777777" w:rsidR="00556568" w:rsidRDefault="00556568" w:rsidP="00556568">
      <w:pPr>
        <w:pStyle w:val="afc"/>
        <w:keepNext/>
      </w:pPr>
      <w:r>
        <w:drawing>
          <wp:inline distT="0" distB="0" distL="0" distR="0" wp14:anchorId="5FD020D3" wp14:editId="3782DE6E">
            <wp:extent cx="6120130" cy="37249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6442" w14:textId="14CB12C4" w:rsidR="003658A5" w:rsidRPr="00F93EC8" w:rsidRDefault="00556568" w:rsidP="0055656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20</w:t>
      </w:r>
      <w:r>
        <w:fldChar w:fldCharType="end"/>
      </w:r>
      <w:r>
        <w:t xml:space="preserve"> </w:t>
      </w:r>
      <w:r w:rsidR="00EB3EFE" w:rsidRPr="00EB3EFE">
        <w:t xml:space="preserve">– </w:t>
      </w:r>
      <w:r w:rsidR="003D4D85">
        <w:t>Выполнение запроса с индексом и без</w:t>
      </w:r>
    </w:p>
    <w:p w14:paraId="531FB333" w14:textId="6AE88989" w:rsidR="00C1677E" w:rsidRDefault="00C1677E" w:rsidP="00C1677E">
      <w:pPr>
        <w:pStyle w:val="2"/>
      </w:pPr>
      <w:r>
        <w:t xml:space="preserve">Задание </w:t>
      </w:r>
      <w:r w:rsidR="00C467C8">
        <w:t>7</w:t>
      </w:r>
    </w:p>
    <w:p w14:paraId="6A1BE9A8" w14:textId="79195642" w:rsidR="00382384" w:rsidRDefault="00C1677E" w:rsidP="00382384">
      <w:pPr>
        <w:pStyle w:val="af8"/>
      </w:pPr>
      <w:r w:rsidRPr="00C1677E">
        <w:t>На рисунк</w:t>
      </w:r>
      <w:r w:rsidR="00046CA6">
        <w:t>ах 21-2</w:t>
      </w:r>
      <w:r w:rsidR="004917F0">
        <w:t>2</w:t>
      </w:r>
      <w:r w:rsidR="00FA33B5">
        <w:t xml:space="preserve"> </w:t>
      </w:r>
      <w:r w:rsidRPr="00C1677E">
        <w:t>показан результат выполнения задания.</w:t>
      </w:r>
    </w:p>
    <w:p w14:paraId="536969C9" w14:textId="77777777" w:rsidR="002C7CBA" w:rsidRDefault="002C7CBA" w:rsidP="002C7CBA">
      <w:pPr>
        <w:pStyle w:val="afc"/>
        <w:keepNext/>
      </w:pPr>
      <w:r>
        <w:drawing>
          <wp:inline distT="0" distB="0" distL="0" distR="0" wp14:anchorId="0DDB9A06" wp14:editId="3CB098FE">
            <wp:extent cx="4257143" cy="11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5B24" w14:textId="34BCEACC" w:rsidR="009402DC" w:rsidRDefault="002C7CBA" w:rsidP="002C7CB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21</w:t>
      </w:r>
      <w:r>
        <w:fldChar w:fldCharType="end"/>
      </w:r>
      <w:r w:rsidR="00EB3EFE">
        <w:t xml:space="preserve"> </w:t>
      </w:r>
      <w:r w:rsidR="00E43E05" w:rsidRPr="00E43E05">
        <w:t>–</w:t>
      </w:r>
      <w:r w:rsidR="00E43E05">
        <w:t xml:space="preserve"> </w:t>
      </w:r>
      <w:r w:rsidR="004B2441">
        <w:t>Задание</w:t>
      </w:r>
    </w:p>
    <w:p w14:paraId="31C322D4" w14:textId="77777777" w:rsidR="00370A4A" w:rsidRDefault="00980301" w:rsidP="00370A4A">
      <w:pPr>
        <w:pStyle w:val="afc"/>
        <w:keepNext/>
      </w:pPr>
      <w:r>
        <w:drawing>
          <wp:inline distT="0" distB="0" distL="0" distR="0" wp14:anchorId="707ED2F7" wp14:editId="0A78BBA7">
            <wp:extent cx="4886325" cy="409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05A4" w14:textId="26FE0CC2" w:rsidR="00980301" w:rsidRPr="003E186B" w:rsidRDefault="00370A4A" w:rsidP="00370A4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22</w:t>
      </w:r>
      <w:r>
        <w:fldChar w:fldCharType="end"/>
      </w:r>
      <w:r>
        <w:t xml:space="preserve"> </w:t>
      </w:r>
      <w:r w:rsidR="00E43E05" w:rsidRPr="00E43E05">
        <w:t xml:space="preserve">– </w:t>
      </w:r>
      <w:r>
        <w:t>Индекс для внешнего ключа</w:t>
      </w:r>
    </w:p>
    <w:p w14:paraId="1F1F20EF" w14:textId="4DE2C8AF" w:rsidR="00C1677E" w:rsidRDefault="00C1677E" w:rsidP="00382384">
      <w:pPr>
        <w:pStyle w:val="2"/>
      </w:pPr>
      <w:r>
        <w:lastRenderedPageBreak/>
        <w:t>Задание</w:t>
      </w:r>
      <w:r w:rsidR="00C467C8">
        <w:t xml:space="preserve"> 8</w:t>
      </w:r>
    </w:p>
    <w:p w14:paraId="083F335D" w14:textId="58D37676" w:rsidR="00C1677E" w:rsidRDefault="00C1677E" w:rsidP="00C1677E">
      <w:pPr>
        <w:pStyle w:val="af8"/>
      </w:pPr>
      <w:r w:rsidRPr="00C1677E">
        <w:t>На рисунк</w:t>
      </w:r>
      <w:r w:rsidR="007706E6">
        <w:t>ах</w:t>
      </w:r>
      <w:r w:rsidR="003863A7">
        <w:t xml:space="preserve"> </w:t>
      </w:r>
      <w:r w:rsidR="00EA1312">
        <w:t>23-</w:t>
      </w:r>
      <w:r w:rsidR="00F8648C">
        <w:t>25</w:t>
      </w:r>
      <w:r w:rsidRPr="00C1677E">
        <w:t xml:space="preserve"> показан результат выполнения задания.</w:t>
      </w:r>
    </w:p>
    <w:p w14:paraId="70807F00" w14:textId="77777777" w:rsidR="00CE6F15" w:rsidRDefault="00CE6F15" w:rsidP="00CE6F15">
      <w:pPr>
        <w:pStyle w:val="afc"/>
        <w:keepNext/>
      </w:pPr>
      <w:r>
        <w:drawing>
          <wp:inline distT="0" distB="0" distL="0" distR="0" wp14:anchorId="0F079507" wp14:editId="30ECEE5B">
            <wp:extent cx="4247619" cy="4190476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2B4" w14:textId="71EFD10D" w:rsidR="00CE6F15" w:rsidRPr="00237ADD" w:rsidRDefault="00CE6F15" w:rsidP="00CE6F15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23</w:t>
      </w:r>
      <w:r>
        <w:fldChar w:fldCharType="end"/>
      </w:r>
      <w:r w:rsidR="00996FF5">
        <w:t xml:space="preserve"> </w:t>
      </w:r>
      <w:r w:rsidR="00996FF5" w:rsidRPr="00996FF5">
        <w:t>–</w:t>
      </w:r>
      <w:r w:rsidR="00996FF5">
        <w:t xml:space="preserve"> Задание</w:t>
      </w:r>
    </w:p>
    <w:p w14:paraId="1AE7589E" w14:textId="77777777" w:rsidR="003E186B" w:rsidRDefault="003E186B" w:rsidP="003E186B">
      <w:pPr>
        <w:pStyle w:val="afc"/>
        <w:keepNext/>
      </w:pPr>
      <w:r>
        <w:drawing>
          <wp:inline distT="0" distB="0" distL="0" distR="0" wp14:anchorId="6055636F" wp14:editId="6AC68710">
            <wp:extent cx="3381375" cy="2676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63D1" w14:textId="150626E7" w:rsidR="003E186B" w:rsidRPr="003E186B" w:rsidRDefault="003E186B" w:rsidP="003E186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24</w:t>
      </w:r>
      <w:r>
        <w:fldChar w:fldCharType="end"/>
      </w:r>
      <w:r w:rsidRPr="003E186B">
        <w:t xml:space="preserve"> </w:t>
      </w:r>
      <w:r w:rsidR="00271462" w:rsidRPr="00271462">
        <w:t xml:space="preserve">– </w:t>
      </w:r>
      <w:r>
        <w:t>Обычный индекс и запрос</w:t>
      </w:r>
    </w:p>
    <w:p w14:paraId="1195494C" w14:textId="77777777" w:rsidR="003E186B" w:rsidRDefault="003E186B" w:rsidP="003E186B">
      <w:pPr>
        <w:pStyle w:val="afc"/>
        <w:keepNext/>
      </w:pPr>
      <w:r>
        <w:lastRenderedPageBreak/>
        <w:drawing>
          <wp:inline distT="0" distB="0" distL="0" distR="0" wp14:anchorId="46D471D0" wp14:editId="2D018AAD">
            <wp:extent cx="6120130" cy="239649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8588" w14:textId="3E647307" w:rsidR="003E186B" w:rsidRDefault="003E186B" w:rsidP="003E186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25</w:t>
      </w:r>
      <w:r>
        <w:fldChar w:fldCharType="end"/>
      </w:r>
      <w:r w:rsidRPr="00A31A46">
        <w:t xml:space="preserve"> </w:t>
      </w:r>
      <w:r w:rsidR="00271462" w:rsidRPr="00271462">
        <w:t xml:space="preserve">– </w:t>
      </w:r>
      <w:r w:rsidR="00A31A46">
        <w:t>Частичный индекс и запрос</w:t>
      </w:r>
    </w:p>
    <w:p w14:paraId="7DFB4C5F" w14:textId="324E1D6D" w:rsidR="00A31A46" w:rsidRPr="00A31A46" w:rsidRDefault="002120C5" w:rsidP="002120C5">
      <w:pPr>
        <w:pStyle w:val="af8"/>
      </w:pPr>
      <w:r>
        <w:t>Время не сильно отличается.</w:t>
      </w:r>
    </w:p>
    <w:p w14:paraId="6A6C5E27" w14:textId="1350323E" w:rsidR="009D6EA0" w:rsidRDefault="009D6EA0" w:rsidP="009D6EA0">
      <w:pPr>
        <w:pStyle w:val="2"/>
      </w:pPr>
      <w:r>
        <w:t xml:space="preserve">Задание </w:t>
      </w:r>
      <w:r w:rsidR="00C467C8">
        <w:t>9</w:t>
      </w:r>
    </w:p>
    <w:p w14:paraId="4559C27F" w14:textId="6597B489" w:rsidR="000B79FA" w:rsidRDefault="009D6EA0" w:rsidP="000055EA">
      <w:pPr>
        <w:pStyle w:val="af8"/>
      </w:pPr>
      <w:r w:rsidRPr="00C1677E">
        <w:t>На рисунк</w:t>
      </w:r>
      <w:r w:rsidR="00EA7E9F">
        <w:t>ах</w:t>
      </w:r>
      <w:r w:rsidR="00A278F8">
        <w:t xml:space="preserve"> </w:t>
      </w:r>
      <w:r w:rsidR="00C54297">
        <w:t>26-</w:t>
      </w:r>
      <w:r w:rsidR="00D26C9B">
        <w:t>29</w:t>
      </w:r>
      <w:r w:rsidR="00C54297">
        <w:t xml:space="preserve"> </w:t>
      </w:r>
      <w:r w:rsidRPr="00C1677E">
        <w:t>показан результат выполнения задания.</w:t>
      </w:r>
    </w:p>
    <w:p w14:paraId="36272DFE" w14:textId="77777777" w:rsidR="007109B8" w:rsidRDefault="007109B8" w:rsidP="007109B8">
      <w:pPr>
        <w:pStyle w:val="afc"/>
        <w:keepNext/>
      </w:pPr>
      <w:r>
        <w:drawing>
          <wp:inline distT="0" distB="0" distL="0" distR="0" wp14:anchorId="04A5D1DB" wp14:editId="68707255">
            <wp:extent cx="4476190" cy="2285714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1B6E" w14:textId="0EC1A373" w:rsidR="009821C5" w:rsidRDefault="007109B8" w:rsidP="007109B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="00271462">
        <w:t xml:space="preserve"> </w:t>
      </w:r>
      <w:r w:rsidR="00FE12F5" w:rsidRPr="00FE12F5">
        <w:t>–</w:t>
      </w:r>
      <w:r w:rsidR="00E52DB5">
        <w:t xml:space="preserve"> Задание</w:t>
      </w:r>
    </w:p>
    <w:p w14:paraId="73E0DA26" w14:textId="77777777" w:rsidR="00E67322" w:rsidRDefault="00E67322" w:rsidP="00E67322">
      <w:pPr>
        <w:pStyle w:val="afc"/>
        <w:keepNext/>
      </w:pPr>
      <w:r>
        <w:lastRenderedPageBreak/>
        <w:drawing>
          <wp:inline distT="0" distB="0" distL="0" distR="0" wp14:anchorId="34A0DF0D" wp14:editId="0FB7ADC4">
            <wp:extent cx="6120130" cy="295846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B8DA" w14:textId="1226CBB0" w:rsidR="00E67322" w:rsidRDefault="00E67322" w:rsidP="00E6732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27</w:t>
      </w:r>
      <w:r>
        <w:fldChar w:fldCharType="end"/>
      </w:r>
      <w:r>
        <w:t xml:space="preserve"> — Создание индекса и выполнение запроса</w:t>
      </w:r>
    </w:p>
    <w:p w14:paraId="71AF6D04" w14:textId="77777777" w:rsidR="003B70C3" w:rsidRDefault="003B70C3" w:rsidP="003B70C3">
      <w:pPr>
        <w:pStyle w:val="afc"/>
        <w:keepNext/>
      </w:pPr>
      <w:r>
        <w:drawing>
          <wp:inline distT="0" distB="0" distL="0" distR="0" wp14:anchorId="36DD90D7" wp14:editId="6065A551">
            <wp:extent cx="6120130" cy="267208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1761" w14:textId="5B0D4AC4" w:rsidR="003B70C3" w:rsidRDefault="003B70C3" w:rsidP="003B70C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28</w:t>
      </w:r>
      <w:r>
        <w:fldChar w:fldCharType="end"/>
      </w:r>
      <w:r>
        <w:t xml:space="preserve"> — Запрос 1</w:t>
      </w:r>
    </w:p>
    <w:p w14:paraId="0D1E8696" w14:textId="77777777" w:rsidR="003B70C3" w:rsidRDefault="003B70C3" w:rsidP="003B70C3">
      <w:pPr>
        <w:pStyle w:val="afc"/>
        <w:keepNext/>
      </w:pPr>
      <w:r>
        <w:drawing>
          <wp:inline distT="0" distB="0" distL="0" distR="0" wp14:anchorId="6D0A5701" wp14:editId="63F38B08">
            <wp:extent cx="6120130" cy="2246630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FA38" w14:textId="5A5ADADA" w:rsidR="003B70C3" w:rsidRPr="003B70C3" w:rsidRDefault="003B70C3" w:rsidP="003B70C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109B8">
        <w:rPr>
          <w:noProof/>
        </w:rPr>
        <w:t>29</w:t>
      </w:r>
      <w:r>
        <w:fldChar w:fldCharType="end"/>
      </w:r>
      <w:r w:rsidR="00F013C7">
        <w:t xml:space="preserve"> — Запрос 2</w:t>
      </w:r>
    </w:p>
    <w:p w14:paraId="5079D70E" w14:textId="5BA09DBE" w:rsidR="00853026" w:rsidRDefault="00853026" w:rsidP="00B41744">
      <w:r>
        <w:lastRenderedPageBreak/>
        <w:br w:type="page"/>
      </w:r>
    </w:p>
    <w:p w14:paraId="1907CAF2" w14:textId="77777777" w:rsidR="00B738F0" w:rsidRDefault="00B738F0" w:rsidP="00B738F0">
      <w:pPr>
        <w:pStyle w:val="1"/>
      </w:pPr>
      <w:r w:rsidRPr="00B738F0">
        <w:lastRenderedPageBreak/>
        <w:t>ЗАКЛЮЧЕНИЕ</w:t>
      </w:r>
    </w:p>
    <w:p w14:paraId="5B015F3C" w14:textId="6CB66F1D" w:rsidR="00B738F0" w:rsidRPr="00B738F0" w:rsidRDefault="00B738F0" w:rsidP="00BE7449">
      <w:pPr>
        <w:pStyle w:val="af8"/>
      </w:pPr>
      <w:r>
        <w:t>По результатам работы был изучен теоретический материал по теме «</w:t>
      </w:r>
      <w:r w:rsidR="00BE7449">
        <w:fldChar w:fldCharType="begin"/>
      </w:r>
      <w:r w:rsidR="00BE7449">
        <w:instrText xml:space="preserve"> REF TitleThemeName \h </w:instrText>
      </w:r>
      <w:r w:rsidR="00BE7449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-1573192404"/>
          <w:placeholder>
            <w:docPart w:val="99702269ABAF4B29849C06A1B64B3F6B"/>
          </w:placeholder>
          <w:text/>
        </w:sdtPr>
        <w:sdtContent>
          <w:r w:rsidR="00B67BD9">
            <w:rPr>
              <w:kern w:val="0"/>
            </w:rPr>
            <w:t>Индексы</w:t>
          </w:r>
        </w:sdtContent>
      </w:sdt>
      <w:r w:rsidR="00BE7449">
        <w:fldChar w:fldCharType="end"/>
      </w:r>
      <w:r>
        <w:t>». Все поставленные цели и задачи были выполнены.</w:t>
      </w:r>
    </w:p>
    <w:sectPr w:rsidR="00B738F0" w:rsidRPr="00B738F0" w:rsidSect="00552A03">
      <w:footerReference w:type="default" r:id="rId3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44FE" w14:textId="77777777" w:rsidR="000048E8" w:rsidRDefault="000048E8" w:rsidP="00552A03">
      <w:r>
        <w:separator/>
      </w:r>
    </w:p>
  </w:endnote>
  <w:endnote w:type="continuationSeparator" w:id="0">
    <w:p w14:paraId="49D3DBCA" w14:textId="77777777" w:rsidR="000048E8" w:rsidRDefault="000048E8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4461832C" w14:textId="77777777" w:rsidR="00552A03" w:rsidRDefault="00552A0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20620" w14:textId="77777777" w:rsidR="00552A03" w:rsidRDefault="00552A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C25E" w14:textId="77777777" w:rsidR="000048E8" w:rsidRDefault="000048E8" w:rsidP="00552A03">
      <w:r>
        <w:separator/>
      </w:r>
    </w:p>
  </w:footnote>
  <w:footnote w:type="continuationSeparator" w:id="0">
    <w:p w14:paraId="6DB82B2F" w14:textId="77777777" w:rsidR="000048E8" w:rsidRDefault="000048E8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9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23CA"/>
    <w:multiLevelType w:val="multilevel"/>
    <w:tmpl w:val="52E45878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C646CC"/>
    <w:multiLevelType w:val="multilevel"/>
    <w:tmpl w:val="48B8390A"/>
    <w:numStyleLink w:val="a0"/>
  </w:abstractNum>
  <w:abstractNum w:abstractNumId="13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8"/>
  </w:num>
  <w:num w:numId="2" w16cid:durableId="123432637">
    <w:abstractNumId w:val="4"/>
  </w:num>
  <w:num w:numId="3" w16cid:durableId="1693459548">
    <w:abstractNumId w:val="6"/>
  </w:num>
  <w:num w:numId="4" w16cid:durableId="1765226476">
    <w:abstractNumId w:val="7"/>
  </w:num>
  <w:num w:numId="5" w16cid:durableId="1273396711">
    <w:abstractNumId w:val="9"/>
  </w:num>
  <w:num w:numId="6" w16cid:durableId="596790296">
    <w:abstractNumId w:val="11"/>
  </w:num>
  <w:num w:numId="7" w16cid:durableId="1648824150">
    <w:abstractNumId w:val="0"/>
  </w:num>
  <w:num w:numId="8" w16cid:durableId="295180872">
    <w:abstractNumId w:val="14"/>
  </w:num>
  <w:num w:numId="9" w16cid:durableId="656306490">
    <w:abstractNumId w:val="3"/>
  </w:num>
  <w:num w:numId="10" w16cid:durableId="1764061334">
    <w:abstractNumId w:val="12"/>
  </w:num>
  <w:num w:numId="11" w16cid:durableId="801851286">
    <w:abstractNumId w:val="5"/>
  </w:num>
  <w:num w:numId="12" w16cid:durableId="366565868">
    <w:abstractNumId w:val="10"/>
  </w:num>
  <w:num w:numId="13" w16cid:durableId="12722795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1"/>
  </w:num>
  <w:num w:numId="15" w16cid:durableId="1994792360">
    <w:abstractNumId w:val="2"/>
  </w:num>
  <w:num w:numId="16" w16cid:durableId="305858085">
    <w:abstractNumId w:val="13"/>
  </w:num>
  <w:num w:numId="17" w16cid:durableId="4268478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7"/>
    <w:rsid w:val="0000239A"/>
    <w:rsid w:val="000048E8"/>
    <w:rsid w:val="000055EA"/>
    <w:rsid w:val="000079CF"/>
    <w:rsid w:val="00011348"/>
    <w:rsid w:val="0001689D"/>
    <w:rsid w:val="00022D55"/>
    <w:rsid w:val="00026513"/>
    <w:rsid w:val="00031F67"/>
    <w:rsid w:val="000343EE"/>
    <w:rsid w:val="0004285D"/>
    <w:rsid w:val="00044426"/>
    <w:rsid w:val="00046CA6"/>
    <w:rsid w:val="00047D12"/>
    <w:rsid w:val="00053232"/>
    <w:rsid w:val="00062105"/>
    <w:rsid w:val="000624C2"/>
    <w:rsid w:val="00062F21"/>
    <w:rsid w:val="00071B64"/>
    <w:rsid w:val="00072E49"/>
    <w:rsid w:val="00077476"/>
    <w:rsid w:val="00080C00"/>
    <w:rsid w:val="0008542E"/>
    <w:rsid w:val="00090DEB"/>
    <w:rsid w:val="00093E07"/>
    <w:rsid w:val="00096E82"/>
    <w:rsid w:val="000A5224"/>
    <w:rsid w:val="000B0F16"/>
    <w:rsid w:val="000B79FA"/>
    <w:rsid w:val="000E183D"/>
    <w:rsid w:val="000F6603"/>
    <w:rsid w:val="00104690"/>
    <w:rsid w:val="00106BF8"/>
    <w:rsid w:val="00107562"/>
    <w:rsid w:val="00115BB8"/>
    <w:rsid w:val="001212D8"/>
    <w:rsid w:val="001256D6"/>
    <w:rsid w:val="00127B5F"/>
    <w:rsid w:val="00130BD1"/>
    <w:rsid w:val="0013397C"/>
    <w:rsid w:val="00136D4E"/>
    <w:rsid w:val="00150FB0"/>
    <w:rsid w:val="001544E8"/>
    <w:rsid w:val="001578BD"/>
    <w:rsid w:val="00161B64"/>
    <w:rsid w:val="00165711"/>
    <w:rsid w:val="00172FBB"/>
    <w:rsid w:val="00187214"/>
    <w:rsid w:val="001A0581"/>
    <w:rsid w:val="001A3672"/>
    <w:rsid w:val="001B329E"/>
    <w:rsid w:val="001B70CE"/>
    <w:rsid w:val="001C0CED"/>
    <w:rsid w:val="001C45D2"/>
    <w:rsid w:val="001D2C69"/>
    <w:rsid w:val="001E35DA"/>
    <w:rsid w:val="001E419C"/>
    <w:rsid w:val="001E6C0C"/>
    <w:rsid w:val="001F4DAC"/>
    <w:rsid w:val="00203346"/>
    <w:rsid w:val="00203B00"/>
    <w:rsid w:val="00210E40"/>
    <w:rsid w:val="002120C5"/>
    <w:rsid w:val="00223958"/>
    <w:rsid w:val="002244DF"/>
    <w:rsid w:val="002247D9"/>
    <w:rsid w:val="00231B49"/>
    <w:rsid w:val="00232A9F"/>
    <w:rsid w:val="00237ADD"/>
    <w:rsid w:val="00244E33"/>
    <w:rsid w:val="00246EAF"/>
    <w:rsid w:val="00247582"/>
    <w:rsid w:val="00255425"/>
    <w:rsid w:val="002564CB"/>
    <w:rsid w:val="00262891"/>
    <w:rsid w:val="00264ABF"/>
    <w:rsid w:val="00271462"/>
    <w:rsid w:val="00276640"/>
    <w:rsid w:val="00277092"/>
    <w:rsid w:val="002A7A69"/>
    <w:rsid w:val="002B0530"/>
    <w:rsid w:val="002C62BE"/>
    <w:rsid w:val="002C74A4"/>
    <w:rsid w:val="002C7CBA"/>
    <w:rsid w:val="002D0B2A"/>
    <w:rsid w:val="002D526D"/>
    <w:rsid w:val="002E1DE3"/>
    <w:rsid w:val="002E5571"/>
    <w:rsid w:val="002E78BF"/>
    <w:rsid w:val="00304F0A"/>
    <w:rsid w:val="00316540"/>
    <w:rsid w:val="00323516"/>
    <w:rsid w:val="0033222B"/>
    <w:rsid w:val="0033407A"/>
    <w:rsid w:val="00343771"/>
    <w:rsid w:val="00356CFF"/>
    <w:rsid w:val="00356E11"/>
    <w:rsid w:val="003615EE"/>
    <w:rsid w:val="00363FDD"/>
    <w:rsid w:val="003658A5"/>
    <w:rsid w:val="00370A4A"/>
    <w:rsid w:val="00372B18"/>
    <w:rsid w:val="00373FCE"/>
    <w:rsid w:val="003776BF"/>
    <w:rsid w:val="003808B4"/>
    <w:rsid w:val="00382384"/>
    <w:rsid w:val="003831C7"/>
    <w:rsid w:val="0038360B"/>
    <w:rsid w:val="00384283"/>
    <w:rsid w:val="003863A7"/>
    <w:rsid w:val="00390326"/>
    <w:rsid w:val="003923EC"/>
    <w:rsid w:val="003A2598"/>
    <w:rsid w:val="003A42B9"/>
    <w:rsid w:val="003A4ECA"/>
    <w:rsid w:val="003A5521"/>
    <w:rsid w:val="003B25B7"/>
    <w:rsid w:val="003B345A"/>
    <w:rsid w:val="003B70C3"/>
    <w:rsid w:val="003D3CBE"/>
    <w:rsid w:val="003D4D85"/>
    <w:rsid w:val="003E186B"/>
    <w:rsid w:val="003E1C00"/>
    <w:rsid w:val="003E5C02"/>
    <w:rsid w:val="003F0E3D"/>
    <w:rsid w:val="0042366A"/>
    <w:rsid w:val="0042455C"/>
    <w:rsid w:val="00432F37"/>
    <w:rsid w:val="00433D0C"/>
    <w:rsid w:val="004351AD"/>
    <w:rsid w:val="00447AED"/>
    <w:rsid w:val="004524A3"/>
    <w:rsid w:val="00453A98"/>
    <w:rsid w:val="00453B1A"/>
    <w:rsid w:val="00460242"/>
    <w:rsid w:val="00470539"/>
    <w:rsid w:val="00474777"/>
    <w:rsid w:val="00480C27"/>
    <w:rsid w:val="00480E26"/>
    <w:rsid w:val="004856A4"/>
    <w:rsid w:val="004864F8"/>
    <w:rsid w:val="00487EC5"/>
    <w:rsid w:val="004917F0"/>
    <w:rsid w:val="004941CD"/>
    <w:rsid w:val="004A3119"/>
    <w:rsid w:val="004A537F"/>
    <w:rsid w:val="004A56FE"/>
    <w:rsid w:val="004B197A"/>
    <w:rsid w:val="004B2441"/>
    <w:rsid w:val="004C7014"/>
    <w:rsid w:val="004D13C8"/>
    <w:rsid w:val="004E3601"/>
    <w:rsid w:val="00507590"/>
    <w:rsid w:val="00523066"/>
    <w:rsid w:val="0052403E"/>
    <w:rsid w:val="00542743"/>
    <w:rsid w:val="00552A03"/>
    <w:rsid w:val="00556568"/>
    <w:rsid w:val="005675F3"/>
    <w:rsid w:val="00576BF8"/>
    <w:rsid w:val="005900F1"/>
    <w:rsid w:val="00596F7D"/>
    <w:rsid w:val="005A1A81"/>
    <w:rsid w:val="005B23D4"/>
    <w:rsid w:val="005D1260"/>
    <w:rsid w:val="005D21FB"/>
    <w:rsid w:val="005D63A9"/>
    <w:rsid w:val="005F1304"/>
    <w:rsid w:val="005F48D2"/>
    <w:rsid w:val="005F69A1"/>
    <w:rsid w:val="00612DCB"/>
    <w:rsid w:val="00621384"/>
    <w:rsid w:val="006404B3"/>
    <w:rsid w:val="00647452"/>
    <w:rsid w:val="006479F4"/>
    <w:rsid w:val="00654819"/>
    <w:rsid w:val="0065777A"/>
    <w:rsid w:val="006630D9"/>
    <w:rsid w:val="00670AE7"/>
    <w:rsid w:val="00674E53"/>
    <w:rsid w:val="00686C48"/>
    <w:rsid w:val="006911F0"/>
    <w:rsid w:val="00693E16"/>
    <w:rsid w:val="006A0E48"/>
    <w:rsid w:val="006A1588"/>
    <w:rsid w:val="006B0563"/>
    <w:rsid w:val="006D1F90"/>
    <w:rsid w:val="006E69B7"/>
    <w:rsid w:val="006F0E03"/>
    <w:rsid w:val="006F4476"/>
    <w:rsid w:val="006F5216"/>
    <w:rsid w:val="00702555"/>
    <w:rsid w:val="007100B9"/>
    <w:rsid w:val="007109B8"/>
    <w:rsid w:val="00715107"/>
    <w:rsid w:val="00715EAA"/>
    <w:rsid w:val="00720E9D"/>
    <w:rsid w:val="00722F86"/>
    <w:rsid w:val="00731C20"/>
    <w:rsid w:val="00741E4C"/>
    <w:rsid w:val="00752A75"/>
    <w:rsid w:val="00756D3B"/>
    <w:rsid w:val="00757D27"/>
    <w:rsid w:val="00764FAB"/>
    <w:rsid w:val="007706E6"/>
    <w:rsid w:val="00781B86"/>
    <w:rsid w:val="00784AD5"/>
    <w:rsid w:val="00786952"/>
    <w:rsid w:val="00791CCE"/>
    <w:rsid w:val="007A0DE4"/>
    <w:rsid w:val="007A5986"/>
    <w:rsid w:val="007B150C"/>
    <w:rsid w:val="007B4C94"/>
    <w:rsid w:val="007C017A"/>
    <w:rsid w:val="007D16E4"/>
    <w:rsid w:val="007D489E"/>
    <w:rsid w:val="007E09A5"/>
    <w:rsid w:val="007E1AEB"/>
    <w:rsid w:val="00800BA6"/>
    <w:rsid w:val="008019B5"/>
    <w:rsid w:val="00803F7A"/>
    <w:rsid w:val="0080678D"/>
    <w:rsid w:val="00807EEA"/>
    <w:rsid w:val="00814C77"/>
    <w:rsid w:val="0081748B"/>
    <w:rsid w:val="008213CA"/>
    <w:rsid w:val="008305FD"/>
    <w:rsid w:val="00830F77"/>
    <w:rsid w:val="008338AC"/>
    <w:rsid w:val="00843F09"/>
    <w:rsid w:val="0084426B"/>
    <w:rsid w:val="00845431"/>
    <w:rsid w:val="008460BD"/>
    <w:rsid w:val="00850482"/>
    <w:rsid w:val="00853026"/>
    <w:rsid w:val="00856040"/>
    <w:rsid w:val="00862C79"/>
    <w:rsid w:val="00883BEB"/>
    <w:rsid w:val="0089095B"/>
    <w:rsid w:val="0089171F"/>
    <w:rsid w:val="008A44C9"/>
    <w:rsid w:val="008B2E19"/>
    <w:rsid w:val="008B44ED"/>
    <w:rsid w:val="008D0398"/>
    <w:rsid w:val="008D50E1"/>
    <w:rsid w:val="008F24DB"/>
    <w:rsid w:val="008F4C6F"/>
    <w:rsid w:val="009153C4"/>
    <w:rsid w:val="0091735A"/>
    <w:rsid w:val="009202A0"/>
    <w:rsid w:val="00923747"/>
    <w:rsid w:val="00935C17"/>
    <w:rsid w:val="00937356"/>
    <w:rsid w:val="009402DC"/>
    <w:rsid w:val="009414F4"/>
    <w:rsid w:val="00941B28"/>
    <w:rsid w:val="00942E0E"/>
    <w:rsid w:val="009548A5"/>
    <w:rsid w:val="009574F5"/>
    <w:rsid w:val="00963AA7"/>
    <w:rsid w:val="00965BEA"/>
    <w:rsid w:val="00980301"/>
    <w:rsid w:val="009821C5"/>
    <w:rsid w:val="00993A3B"/>
    <w:rsid w:val="009967C9"/>
    <w:rsid w:val="009968DB"/>
    <w:rsid w:val="00996FF5"/>
    <w:rsid w:val="00997CBF"/>
    <w:rsid w:val="009A0652"/>
    <w:rsid w:val="009B4609"/>
    <w:rsid w:val="009D03A2"/>
    <w:rsid w:val="009D203F"/>
    <w:rsid w:val="009D6EA0"/>
    <w:rsid w:val="009E143E"/>
    <w:rsid w:val="009E2576"/>
    <w:rsid w:val="009F1370"/>
    <w:rsid w:val="009F265B"/>
    <w:rsid w:val="009F28A9"/>
    <w:rsid w:val="00A007BC"/>
    <w:rsid w:val="00A1060C"/>
    <w:rsid w:val="00A13A79"/>
    <w:rsid w:val="00A268E0"/>
    <w:rsid w:val="00A278F8"/>
    <w:rsid w:val="00A30298"/>
    <w:rsid w:val="00A31A46"/>
    <w:rsid w:val="00A334FD"/>
    <w:rsid w:val="00A33CFA"/>
    <w:rsid w:val="00A371DC"/>
    <w:rsid w:val="00A42D1B"/>
    <w:rsid w:val="00A52814"/>
    <w:rsid w:val="00A6163A"/>
    <w:rsid w:val="00A623E8"/>
    <w:rsid w:val="00A7432B"/>
    <w:rsid w:val="00A7455A"/>
    <w:rsid w:val="00A92185"/>
    <w:rsid w:val="00A92533"/>
    <w:rsid w:val="00AA33F9"/>
    <w:rsid w:val="00AB6306"/>
    <w:rsid w:val="00AB65D9"/>
    <w:rsid w:val="00AB74E1"/>
    <w:rsid w:val="00AC1D69"/>
    <w:rsid w:val="00AD4CF2"/>
    <w:rsid w:val="00AE3E57"/>
    <w:rsid w:val="00AF053F"/>
    <w:rsid w:val="00AF133A"/>
    <w:rsid w:val="00AF1659"/>
    <w:rsid w:val="00AF602F"/>
    <w:rsid w:val="00B02CC7"/>
    <w:rsid w:val="00B24DD9"/>
    <w:rsid w:val="00B25615"/>
    <w:rsid w:val="00B41744"/>
    <w:rsid w:val="00B417E5"/>
    <w:rsid w:val="00B50C2B"/>
    <w:rsid w:val="00B570AD"/>
    <w:rsid w:val="00B67BD9"/>
    <w:rsid w:val="00B67C50"/>
    <w:rsid w:val="00B738F0"/>
    <w:rsid w:val="00B75EBF"/>
    <w:rsid w:val="00B86039"/>
    <w:rsid w:val="00B928CB"/>
    <w:rsid w:val="00BA6482"/>
    <w:rsid w:val="00BA7359"/>
    <w:rsid w:val="00BB0F6C"/>
    <w:rsid w:val="00BB2D12"/>
    <w:rsid w:val="00BB44C2"/>
    <w:rsid w:val="00BB4713"/>
    <w:rsid w:val="00BD28EC"/>
    <w:rsid w:val="00BE7449"/>
    <w:rsid w:val="00BF08CB"/>
    <w:rsid w:val="00C01D90"/>
    <w:rsid w:val="00C12FDB"/>
    <w:rsid w:val="00C14977"/>
    <w:rsid w:val="00C1677E"/>
    <w:rsid w:val="00C2469A"/>
    <w:rsid w:val="00C303B2"/>
    <w:rsid w:val="00C42E19"/>
    <w:rsid w:val="00C467C8"/>
    <w:rsid w:val="00C54297"/>
    <w:rsid w:val="00C54C79"/>
    <w:rsid w:val="00C55A5D"/>
    <w:rsid w:val="00C77ADB"/>
    <w:rsid w:val="00C92AC2"/>
    <w:rsid w:val="00C94957"/>
    <w:rsid w:val="00CA3AE3"/>
    <w:rsid w:val="00CA4E89"/>
    <w:rsid w:val="00CB2CA7"/>
    <w:rsid w:val="00CB3644"/>
    <w:rsid w:val="00CC1B11"/>
    <w:rsid w:val="00CE6F15"/>
    <w:rsid w:val="00CF0896"/>
    <w:rsid w:val="00CF0C2E"/>
    <w:rsid w:val="00D00844"/>
    <w:rsid w:val="00D02E5A"/>
    <w:rsid w:val="00D03132"/>
    <w:rsid w:val="00D1320A"/>
    <w:rsid w:val="00D14DCF"/>
    <w:rsid w:val="00D17CC2"/>
    <w:rsid w:val="00D25170"/>
    <w:rsid w:val="00D25BC0"/>
    <w:rsid w:val="00D26C9B"/>
    <w:rsid w:val="00D37D56"/>
    <w:rsid w:val="00D41A4B"/>
    <w:rsid w:val="00D560D5"/>
    <w:rsid w:val="00D610E5"/>
    <w:rsid w:val="00D6230F"/>
    <w:rsid w:val="00D93592"/>
    <w:rsid w:val="00D94C4D"/>
    <w:rsid w:val="00DA469A"/>
    <w:rsid w:val="00DA50BA"/>
    <w:rsid w:val="00DA5490"/>
    <w:rsid w:val="00DA70E1"/>
    <w:rsid w:val="00DB1A86"/>
    <w:rsid w:val="00DB21CF"/>
    <w:rsid w:val="00DB2CFB"/>
    <w:rsid w:val="00DB3D4D"/>
    <w:rsid w:val="00DC04B1"/>
    <w:rsid w:val="00DC5A4A"/>
    <w:rsid w:val="00DD5C36"/>
    <w:rsid w:val="00DD7AD0"/>
    <w:rsid w:val="00DE076A"/>
    <w:rsid w:val="00DE53D3"/>
    <w:rsid w:val="00DF25DA"/>
    <w:rsid w:val="00DF7C89"/>
    <w:rsid w:val="00E009C9"/>
    <w:rsid w:val="00E04BE6"/>
    <w:rsid w:val="00E21CC5"/>
    <w:rsid w:val="00E24795"/>
    <w:rsid w:val="00E25EBA"/>
    <w:rsid w:val="00E27514"/>
    <w:rsid w:val="00E402E5"/>
    <w:rsid w:val="00E417C8"/>
    <w:rsid w:val="00E43E05"/>
    <w:rsid w:val="00E4473F"/>
    <w:rsid w:val="00E52DB5"/>
    <w:rsid w:val="00E52EC3"/>
    <w:rsid w:val="00E60242"/>
    <w:rsid w:val="00E67322"/>
    <w:rsid w:val="00E7074D"/>
    <w:rsid w:val="00E73AAC"/>
    <w:rsid w:val="00E83760"/>
    <w:rsid w:val="00E839D0"/>
    <w:rsid w:val="00E872C7"/>
    <w:rsid w:val="00E872F7"/>
    <w:rsid w:val="00E91235"/>
    <w:rsid w:val="00E94BE2"/>
    <w:rsid w:val="00EA1312"/>
    <w:rsid w:val="00EA2E4F"/>
    <w:rsid w:val="00EA7D37"/>
    <w:rsid w:val="00EA7E9F"/>
    <w:rsid w:val="00EB3EFE"/>
    <w:rsid w:val="00EC35ED"/>
    <w:rsid w:val="00ED1C51"/>
    <w:rsid w:val="00ED1F73"/>
    <w:rsid w:val="00ED40D9"/>
    <w:rsid w:val="00EE1CB9"/>
    <w:rsid w:val="00EE72A7"/>
    <w:rsid w:val="00F013C7"/>
    <w:rsid w:val="00F144F2"/>
    <w:rsid w:val="00F148E7"/>
    <w:rsid w:val="00F21661"/>
    <w:rsid w:val="00F32DEB"/>
    <w:rsid w:val="00F37493"/>
    <w:rsid w:val="00F447C2"/>
    <w:rsid w:val="00F47208"/>
    <w:rsid w:val="00F5687C"/>
    <w:rsid w:val="00F656BB"/>
    <w:rsid w:val="00F679E8"/>
    <w:rsid w:val="00F75CAD"/>
    <w:rsid w:val="00F75F25"/>
    <w:rsid w:val="00F843F5"/>
    <w:rsid w:val="00F8648C"/>
    <w:rsid w:val="00F90843"/>
    <w:rsid w:val="00F93EC8"/>
    <w:rsid w:val="00F97727"/>
    <w:rsid w:val="00FA33B5"/>
    <w:rsid w:val="00FA7042"/>
    <w:rsid w:val="00FB35B0"/>
    <w:rsid w:val="00FB5892"/>
    <w:rsid w:val="00FB6FF9"/>
    <w:rsid w:val="00FB7011"/>
    <w:rsid w:val="00FC2D70"/>
    <w:rsid w:val="00FD0F87"/>
    <w:rsid w:val="00FD35C4"/>
    <w:rsid w:val="00FD5EC6"/>
    <w:rsid w:val="00FD615D"/>
    <w:rsid w:val="00FE0EDB"/>
    <w:rsid w:val="00FE12F5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29B"/>
  <w14:defaultImageDpi w14:val="32767"/>
  <w15:chartTrackingRefBased/>
  <w15:docId w15:val="{E810A5C1-0A2D-417A-8366-B626258E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351AD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4351AD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4351AD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351AD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43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43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4351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4351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4351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4351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351AD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4351A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4351AD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4351AD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4351AD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4351AD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4351AD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4351AD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4351AD"/>
    <w:rPr>
      <w:rFonts w:ascii="Times New Roman" w:eastAsiaTheme="majorEastAsia" w:hAnsi="Times New Roman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4351AD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4351AD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4351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4351AD"/>
    <w:rPr>
      <w:rFonts w:ascii="Times New Roman" w:eastAsiaTheme="majorEastAsia" w:hAnsi="Times New Roman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43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4351AD"/>
    <w:rPr>
      <w:rFonts w:ascii="Times New Roman" w:hAnsi="Times New Roman"/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4351AD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4351AD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43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4351AD"/>
    <w:rPr>
      <w:rFonts w:ascii="Times New Roman" w:hAnsi="Times New Roman"/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4351AD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4351AD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4351AD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435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line number"/>
    <w:basedOn w:val="a4"/>
    <w:uiPriority w:val="99"/>
    <w:semiHidden/>
    <w:unhideWhenUsed/>
    <w:rsid w:val="004351AD"/>
  </w:style>
  <w:style w:type="paragraph" w:styleId="af3">
    <w:name w:val="header"/>
    <w:basedOn w:val="a3"/>
    <w:link w:val="af4"/>
    <w:uiPriority w:val="99"/>
    <w:unhideWhenUsed/>
    <w:rsid w:val="004351A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4351AD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4351AD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4351AD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4351AD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4351AD"/>
    <w:pPr>
      <w:ind w:firstLine="709"/>
      <w:contextualSpacing/>
    </w:pPr>
  </w:style>
  <w:style w:type="character" w:customStyle="1" w:styleId="af9">
    <w:name w:val="Абзац Знак"/>
    <w:basedOn w:val="a4"/>
    <w:link w:val="af8"/>
    <w:rsid w:val="004351AD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4351AD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4351AD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4351AD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4351AD"/>
    <w:pPr>
      <w:numPr>
        <w:numId w:val="17"/>
      </w:numPr>
    </w:pPr>
  </w:style>
  <w:style w:type="character" w:customStyle="1" w:styleId="afb">
    <w:name w:val="Списочек Знак"/>
    <w:basedOn w:val="a4"/>
    <w:link w:val="a2"/>
    <w:rsid w:val="004351AD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4351AD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4351AD"/>
    <w:rPr>
      <w:rFonts w:ascii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 w:rsidR="00AD3584" w:rsidRDefault="00000000">
          <w:pPr>
            <w:pStyle w:val="D84159BBAEDF420C9A1F65AD544F52D4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 w:rsidR="00AD3584" w:rsidRDefault="00000000">
          <w:pPr>
            <w:pStyle w:val="F52C6BC6B61541B38A956148C55B8709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8A82D03344465BE823ADE8DA9E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8C06-07F3-4CC6-A7E6-DBF678CE011A}"/>
      </w:docPartPr>
      <w:docPartBody>
        <w:p w:rsidR="00AD3584" w:rsidRDefault="00000000">
          <w:pPr>
            <w:pStyle w:val="F308A82D03344465BE823ADE8DA9ECFE"/>
          </w:pPr>
          <w:r>
            <w:t>Пересунько Е. О.</w:t>
          </w:r>
        </w:p>
      </w:docPartBody>
    </w:docPart>
    <w:docPart>
      <w:docPartPr>
        <w:name w:val="7729D85F1F2D433FA83F632E0EB8E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41771-76C9-4013-B45F-D1E8CF038432}"/>
      </w:docPartPr>
      <w:docPartBody>
        <w:p w:rsidR="00AD3584" w:rsidRDefault="00000000">
          <w:pPr>
            <w:pStyle w:val="7729D85F1F2D433FA83F632E0EB8E51F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 w:rsidR="00AD3584" w:rsidRDefault="00000000">
          <w:pPr>
            <w:pStyle w:val="0B804F642F7642E5977BCD5DCE8C93B2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058579689BE342A18AE3D6381C893E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F17A5-AA92-46B5-A946-0B7EB75AE5F2}"/>
      </w:docPartPr>
      <w:docPartBody>
        <w:p w:rsidR="00110BF1" w:rsidRDefault="000E7A46" w:rsidP="000E7A46">
          <w:pPr>
            <w:pStyle w:val="058579689BE342A18AE3D6381C893E20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702269ABAF4B29849C06A1B64B3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355B18-EFD6-47CE-A663-D8A3CB663A2C}"/>
      </w:docPartPr>
      <w:docPartBody>
        <w:p w:rsidR="00110BF1" w:rsidRDefault="000E7A46" w:rsidP="000E7A46">
          <w:pPr>
            <w:pStyle w:val="99702269ABAF4B29849C06A1B64B3F6B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3"/>
    <w:rsid w:val="00063A50"/>
    <w:rsid w:val="000E7A46"/>
    <w:rsid w:val="000F4584"/>
    <w:rsid w:val="00110BF1"/>
    <w:rsid w:val="00161B64"/>
    <w:rsid w:val="00162783"/>
    <w:rsid w:val="00245482"/>
    <w:rsid w:val="002C62BE"/>
    <w:rsid w:val="002D526D"/>
    <w:rsid w:val="002E78BF"/>
    <w:rsid w:val="003220AF"/>
    <w:rsid w:val="00390326"/>
    <w:rsid w:val="003C4883"/>
    <w:rsid w:val="00401138"/>
    <w:rsid w:val="0040608E"/>
    <w:rsid w:val="004D0B5F"/>
    <w:rsid w:val="00522F6D"/>
    <w:rsid w:val="00670AE7"/>
    <w:rsid w:val="006D2102"/>
    <w:rsid w:val="0076272D"/>
    <w:rsid w:val="00862C79"/>
    <w:rsid w:val="008A7F11"/>
    <w:rsid w:val="00984C55"/>
    <w:rsid w:val="009967C9"/>
    <w:rsid w:val="00AD3584"/>
    <w:rsid w:val="00B32A6B"/>
    <w:rsid w:val="00BB4713"/>
    <w:rsid w:val="00D571B7"/>
    <w:rsid w:val="00DD7AD0"/>
    <w:rsid w:val="00F032CE"/>
    <w:rsid w:val="00FA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7A46"/>
    <w:rPr>
      <w:color w:val="666666"/>
    </w:rPr>
  </w:style>
  <w:style w:type="paragraph" w:customStyle="1" w:styleId="D84159BBAEDF420C9A1F65AD544F52D4">
    <w:name w:val="D84159BBAEDF420C9A1F65AD544F52D4"/>
  </w:style>
  <w:style w:type="paragraph" w:customStyle="1" w:styleId="F52C6BC6B61541B38A956148C55B8709">
    <w:name w:val="F52C6BC6B61541B38A956148C55B8709"/>
  </w:style>
  <w:style w:type="paragraph" w:customStyle="1" w:styleId="F308A82D03344465BE823ADE8DA9ECFE">
    <w:name w:val="F308A82D03344465BE823ADE8DA9ECFE"/>
  </w:style>
  <w:style w:type="paragraph" w:customStyle="1" w:styleId="7729D85F1F2D433FA83F632E0EB8E51F">
    <w:name w:val="7729D85F1F2D433FA83F632E0EB8E51F"/>
  </w:style>
  <w:style w:type="paragraph" w:customStyle="1" w:styleId="0B804F642F7642E5977BCD5DCE8C93B2">
    <w:name w:val="0B804F642F7642E5977BCD5DCE8C93B2"/>
  </w:style>
  <w:style w:type="paragraph" w:customStyle="1" w:styleId="058579689BE342A18AE3D6381C893E20">
    <w:name w:val="058579689BE342A18AE3D6381C893E20"/>
    <w:rsid w:val="000E7A46"/>
  </w:style>
  <w:style w:type="paragraph" w:customStyle="1" w:styleId="99702269ABAF4B29849C06A1B64B3F6B">
    <w:name w:val="99702269ABAF4B29849C06A1B64B3F6B"/>
    <w:rsid w:val="000E7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616</TotalTime>
  <Pages>15</Pages>
  <Words>583</Words>
  <Characters>3639</Characters>
  <Application>Microsoft Office Word</Application>
  <DocSecurity>0</DocSecurity>
  <Lines>214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Александр Лысаковский</cp:lastModifiedBy>
  <cp:revision>214</cp:revision>
  <cp:lastPrinted>2025-03-07T15:09:00Z</cp:lastPrinted>
  <dcterms:created xsi:type="dcterms:W3CDTF">2025-03-01T08:16:00Z</dcterms:created>
  <dcterms:modified xsi:type="dcterms:W3CDTF">2025-04-19T09:41:00Z</dcterms:modified>
</cp:coreProperties>
</file>