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48B0655339F46E8A0D81F39CE905DF3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Программная инженерия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  <w:t xml:space="preserve"> №10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5DA195C2E848492282A5CA0715FD4F92"/>
                </w:placeholder>
                <w:tag w:val="Тема практической"/>
                <w:rPr/>
              </w:sdtPr>
              <w:sdtContent>
                <w:r>
                  <w:t xml:space="preserve">Проектирование базы данных и ее реализация в среде СУБД PostgreSQL</w:t>
                </w:r>
              </w:sdtContent>
            </w:sdt>
            <w:r/>
            <w:bookmarkEnd w:id="0"/>
            <w:r/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0"/>
                <w:szCs w:val="20"/>
              </w:rPr>
              <w:t xml:space="preserve">тема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А. </w:t>
            </w:r>
            <w:r>
              <w:t xml:space="preserve">Д</w:t>
            </w:r>
            <w:r>
              <w:t xml:space="preserve">. Вожжов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КИ23-17/1б, </w:t>
            </w:r>
            <w:r>
              <w:t xml:space="preserve">032322546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Е. А. 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4DCDC1D13F9342C9BCF9128F0F6837FE"/>
                </w:placeholder>
                <w:tag w:val="Титульник. Дата"/>
                <w:date w:fullDate="2025-05-31T08:15:29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753"/>
        <w:pBdr/>
        <w:spacing/>
        <w:ind/>
        <w:rPr/>
      </w:pPr>
      <w:r>
        <w:t xml:space="preserve">ВВЕДЕНИЕ</w:t>
      </w:r>
      <w:r/>
    </w:p>
    <w:p>
      <w:pPr>
        <w:pStyle w:val="754"/>
        <w:pBdr/>
        <w:spacing/>
        <w:ind/>
        <w:rPr/>
      </w:pPr>
      <w:r>
        <w:t xml:space="preserve">Цель работы</w:t>
      </w:r>
      <w:r/>
    </w:p>
    <w:p>
      <w:pPr>
        <w:pStyle w:val="794"/>
        <w:pBdr/>
        <w:spacing/>
        <w:ind/>
        <w:rPr/>
      </w:pPr>
      <w:r>
        <w:t xml:space="preserve">Изучить теоретический материал по</w:t>
      </w:r>
      <w:r>
        <w:t xml:space="preserve"> </w:t>
      </w:r>
      <w:r>
        <w:t xml:space="preserve">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1244912787"/>
          <w:placeholder>
            <w:docPart w:val="16485E74DB53470B9486FEE832C400FA"/>
          </w:placeholder>
          <w:tag w:val="Тема практической"/>
          <w:rPr/>
        </w:sdtPr>
        <w:sdtContent>
          <w:r>
            <w:t xml:space="preserve">Проектирование базы данных и ее реализация в среде СУБД PostgreSQL</w:t>
          </w:r>
        </w:sdtContent>
      </w:sdt>
      <w:r>
        <w:fldChar w:fldCharType="end"/>
      </w:r>
      <w:r>
        <w:t xml:space="preserve">»</w:t>
      </w:r>
      <w:r>
        <w:t xml:space="preserve">.</w:t>
      </w:r>
      <w:r>
        <w:t xml:space="preserve"> Выполнить задания.</w:t>
      </w:r>
      <w:r/>
    </w:p>
    <w:p>
      <w:pPr>
        <w:pStyle w:val="754"/>
        <w:pBdr/>
        <w:spacing/>
        <w:ind/>
        <w:rPr/>
      </w:pPr>
      <w:r>
        <w:t xml:space="preserve">Задачи</w:t>
      </w:r>
      <w:r/>
    </w:p>
    <w:p>
      <w:pPr>
        <w:pStyle w:val="794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799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799"/>
        <w:pBdr/>
        <w:spacing/>
        <w:ind/>
        <w:rPr/>
      </w:pPr>
      <w:r>
        <w:t xml:space="preserve">выполнить задание;</w:t>
      </w:r>
      <w:r/>
    </w:p>
    <w:p>
      <w:pPr>
        <w:pStyle w:val="799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Задание</w:t>
      </w:r>
      <w:r/>
    </w:p>
    <w:p>
      <w:pPr>
        <w:pStyle w:val="794"/>
        <w:pBdr/>
        <w:spacing/>
        <w:ind/>
        <w:rPr/>
      </w:pPr>
      <w:r>
        <w:t xml:space="preserve">Задание данной практической работы состоит из </w:t>
      </w:r>
      <w:r>
        <w:t xml:space="preserve">следующих</w:t>
      </w:r>
      <w:r>
        <w:t xml:space="preserve"> частей:</w:t>
      </w:r>
      <w:r/>
    </w:p>
    <w:p>
      <w:pPr>
        <w:pStyle w:val="799"/>
        <w:numPr>
          <w:ilvl w:val="0"/>
          <w:numId w:val="17"/>
        </w:numPr>
        <w:pBdr/>
        <w:spacing/>
        <w:ind/>
        <w:rPr/>
      </w:pPr>
      <w:r>
        <w:t xml:space="preserve">Изучить материал лекций</w:t>
      </w:r>
      <w:r>
        <w:t xml:space="preserve"> 6-8</w:t>
      </w:r>
      <w:r>
        <w:rPr>
          <w:lang w:val="en-US"/>
        </w:rPr>
        <w:t xml:space="preserve">;</w:t>
      </w:r>
      <w:r/>
    </w:p>
    <w:p>
      <w:pPr>
        <w:pStyle w:val="799"/>
        <w:numPr>
          <w:ilvl w:val="0"/>
          <w:numId w:val="17"/>
        </w:numPr>
        <w:pBdr/>
        <w:spacing/>
        <w:ind/>
        <w:rPr/>
      </w:pPr>
      <w:r>
        <w:t xml:space="preserve">Выбрать предметную область, которая вам интересна и в которой вы разбираетесь;</w:t>
      </w:r>
      <w:r/>
    </w:p>
    <w:p>
      <w:pPr>
        <w:pStyle w:val="799"/>
        <w:numPr>
          <w:ilvl w:val="0"/>
          <w:numId w:val="17"/>
        </w:numPr>
        <w:pBdr/>
        <w:spacing/>
        <w:ind/>
        <w:rPr/>
      </w:pPr>
      <w:r>
        <w:t xml:space="preserve">Спроектировать базу данных для выбранной предметной области</w:t>
      </w:r>
      <w:r>
        <w:t xml:space="preserve"> с учётом требований</w:t>
      </w:r>
      <w:r>
        <w:t xml:space="preserve">;</w:t>
      </w:r>
      <w:r/>
    </w:p>
    <w:p>
      <w:pPr>
        <w:pStyle w:val="799"/>
        <w:numPr>
          <w:ilvl w:val="0"/>
          <w:numId w:val="17"/>
        </w:numPr>
        <w:pBdr/>
        <w:spacing/>
        <w:ind/>
        <w:rPr/>
      </w:pPr>
      <w:r>
        <w:t xml:space="preserve">Ввести небольшое количество записей в таблицы базы данных, чтобы можно было продемонстрировать типичные запросы к базе данных;</w:t>
      </w:r>
      <w:r/>
    </w:p>
    <w:p>
      <w:pPr>
        <w:pStyle w:val="799"/>
        <w:numPr>
          <w:ilvl w:val="0"/>
          <w:numId w:val="17"/>
        </w:numPr>
        <w:pBdr/>
        <w:spacing/>
        <w:ind/>
        <w:rPr/>
      </w:pPr>
      <w:r>
        <w:t xml:space="preserve">П</w:t>
      </w:r>
      <w:r>
        <w:t xml:space="preserve">одготовить несколько типичных запросов к базе данных и сохранить их в отдельных текстовых файлах. Для демонстрации этих запросов их можно вызывать как извне утилиты</w:t>
      </w:r>
      <w:r>
        <w:t xml:space="preserve"> </w:t>
      </w:r>
      <w:r>
        <w:t xml:space="preserve">«</w:t>
      </w:r>
      <w:r>
        <w:t xml:space="preserve">psql</w:t>
      </w:r>
      <w:r>
        <w:t xml:space="preserve">»</w:t>
      </w:r>
      <w:r>
        <w:t xml:space="preserve">, так и изнутри нее</w:t>
      </w:r>
      <w:r>
        <w:t xml:space="preserve">.</w:t>
      </w:r>
      <w:r/>
    </w:p>
    <w:p>
      <w:pPr>
        <w:pStyle w:val="794"/>
        <w:pBdr/>
        <w:spacing/>
        <w:ind/>
        <w:rPr/>
      </w:pPr>
      <w:r>
        <w:t xml:space="preserve">Для каждого </w:t>
      </w:r>
      <w:r>
        <w:t xml:space="preserve">отношения (таблицы) необходимо указать номер нормальной формы, в которой это отношение находится, и кратко обосновать, из чего это следует. Если какое-либо отношение не находится хотя бы в 3НФ, необходимо обосновать, почему принято такое проектное решение.</w:t>
      </w:r>
      <w:r/>
    </w:p>
    <w:p>
      <w:pPr>
        <w:pStyle w:val="799"/>
        <w:pBdr/>
        <w:spacing/>
        <w:ind/>
        <w:rPr/>
      </w:pPr>
      <w:r>
        <w:br w:type="page" w:clear="all"/>
      </w:r>
      <w:r/>
    </w:p>
    <w:p>
      <w:pPr>
        <w:pStyle w:val="753"/>
        <w:pBdr/>
        <w:spacing/>
        <w:ind/>
        <w:rPr/>
      </w:pPr>
      <w:r>
        <w:t xml:space="preserve">ХОД РАБОТЫ</w:t>
      </w:r>
      <w:r/>
    </w:p>
    <w:p>
      <w:pPr>
        <w:pStyle w:val="754"/>
        <w:pBdr/>
        <w:spacing/>
        <w:ind/>
        <w:rPr/>
      </w:pPr>
      <w:r>
        <w:t xml:space="preserve">Предметная область</w:t>
      </w:r>
      <w:r/>
    </w:p>
    <w:p>
      <w:pPr>
        <w:pStyle w:val="794"/>
        <w:pBdr/>
        <w:spacing/>
        <w:ind/>
        <w:rPr/>
      </w:pPr>
      <w:r>
        <w:t xml:space="preserve">В качестве предметной области была выбрана </w:t>
      </w:r>
      <w:r>
        <w:t xml:space="preserve">система выдачи и хранения книг</w:t>
      </w:r>
      <w:r>
        <w:t xml:space="preserve">.</w:t>
      </w:r>
      <w:r/>
    </w:p>
    <w:p>
      <w:pPr>
        <w:pStyle w:val="754"/>
        <w:pBdr/>
        <w:spacing/>
        <w:ind/>
        <w:rPr/>
      </w:pPr>
      <w:r>
        <w:t xml:space="preserve">Концептуальная модель</w:t>
      </w:r>
      <w:r/>
    </w:p>
    <w:p>
      <w:pPr>
        <w:pStyle w:val="794"/>
        <w:pBdr/>
        <w:spacing/>
        <w:ind/>
        <w:rPr/>
      </w:pPr>
      <w:r>
        <w:t xml:space="preserve">Концептуальная модель представлена на рисунке 1.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781165"/>
                <wp:effectExtent l="0" t="0" r="0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6120130" cy="678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533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Концептуальная модель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Логическая модель</w:t>
      </w:r>
      <w:r/>
    </w:p>
    <w:p>
      <w:pPr>
        <w:pStyle w:val="794"/>
        <w:pBdr/>
        <w:spacing/>
        <w:ind/>
        <w:rPr/>
      </w:pPr>
      <w:r>
        <w:t xml:space="preserve">Логическая модель представлена на рисунке 2.</w:t>
      </w:r>
      <w:r/>
    </w:p>
    <w:p>
      <w:pPr>
        <w:pStyle w:val="801"/>
        <w:keepNext w:val="true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3771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30" cy="453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357.3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86"/>
        <w:pBdr/>
        <w:spacing/>
        <w:ind/>
        <w:rPr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 xml:space="preserve">2</w:t>
      </w:r>
      <w:r>
        <w:fldChar w:fldCharType="end"/>
      </w:r>
      <w:r>
        <w:t xml:space="preserve"> </w:t>
      </w:r>
      <w:r>
        <w:t xml:space="preserve">–</w:t>
      </w:r>
      <w:r>
        <w:t xml:space="preserve"> Логическая модель</w:t>
      </w:r>
      <w:r/>
    </w:p>
    <w:p>
      <w:pPr>
        <w:pStyle w:val="754"/>
        <w:pBdr/>
        <w:spacing/>
        <w:ind/>
        <w:rPr/>
      </w:pPr>
      <w:r>
        <w:t xml:space="preserve">Физическая модель</w:t>
      </w:r>
      <w:r/>
    </w:p>
    <w:p>
      <w:pPr>
        <w:pStyle w:val="794"/>
        <w:pBdr/>
        <w:spacing/>
        <w:ind/>
        <w:rPr>
          <w:lang w:val="en-US"/>
        </w:rPr>
      </w:pPr>
      <w:r>
        <w:t xml:space="preserve">Физическая модель представлена н</w:t>
      </w:r>
      <w:r>
        <w:t xml:space="preserve">иже</w:t>
      </w:r>
      <w:r>
        <w:t xml:space="preserve">.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SCHEMA library;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library.readers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id SERIAL PRIMARY KEY,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last_name VARCHAR(100)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first_name VARCHAR(100)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middle_name VARCHAR(100),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check_last_name CHECK (TRIM(last_name) &lt;&gt; ''),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check_first_name CHECK (TRIM(first_name) &lt;&gt; ''),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check_middle_name CHECK (middle_name IS NULL OR TRIM(middle_name) &lt;&gt; '')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library.readers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читателей</w:t>
      </w:r>
      <w:r>
        <w:rPr>
          <w:lang w:val="en-US"/>
        </w:rPr>
        <w:t xml:space="preserve"> </w:t>
      </w:r>
      <w:r>
        <w:t xml:space="preserve">библиотечной</w:t>
      </w:r>
      <w:r>
        <w:rPr>
          <w:lang w:val="en-US"/>
        </w:rPr>
        <w:t xml:space="preserve"> </w:t>
      </w:r>
      <w:r>
        <w:t xml:space="preserve">системы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library.readers.last_name IS '</w:t>
      </w:r>
      <w:r>
        <w:t xml:space="preserve">Фамилия</w:t>
      </w:r>
      <w:r>
        <w:rPr>
          <w:lang w:val="en-US"/>
        </w:rPr>
        <w:t xml:space="preserve"> </w:t>
      </w:r>
      <w:r>
        <w:t xml:space="preserve">читателя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library.readers.first_name IS '</w:t>
      </w:r>
      <w:r>
        <w:t xml:space="preserve">Имя</w:t>
      </w:r>
      <w:r>
        <w:rPr>
          <w:lang w:val="en-US"/>
        </w:rPr>
        <w:t xml:space="preserve"> </w:t>
      </w:r>
      <w:r>
        <w:t xml:space="preserve">читателя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library.readers.middle_name IS '</w:t>
      </w:r>
      <w:r>
        <w:t xml:space="preserve">Отчество</w:t>
      </w:r>
      <w:r>
        <w:rPr>
          <w:lang w:val="en-US"/>
        </w:rPr>
        <w:t xml:space="preserve"> </w:t>
      </w:r>
      <w:r>
        <w:t xml:space="preserve">читателя</w:t>
      </w:r>
      <w:r>
        <w:rPr>
          <w:lang w:val="en-US"/>
        </w:rPr>
        <w:t xml:space="preserve"> (</w:t>
      </w:r>
      <w:r>
        <w:t xml:space="preserve">опционально</w:t>
      </w:r>
      <w:r>
        <w:rPr>
          <w:lang w:val="en-US"/>
        </w:rPr>
        <w:t xml:space="preserve">)';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library.tickets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id SERIAL PRIMARY KEY,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reader_id INTEGER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created_at TIMESTAMPTZ NOT NULL DEFAULT CURRENT_TIMESTAMP,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expires_at TIMESTAMPTZ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FOREIGN KEY (reader_id) REFERENCES library.readers(id) ON DELETE CASCADE,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check_created_at CHECK (created_at &lt;= expires_at)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library.tickets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читательских</w:t>
      </w:r>
      <w:r>
        <w:rPr>
          <w:lang w:val="en-US"/>
        </w:rPr>
        <w:t xml:space="preserve"> </w:t>
      </w:r>
      <w:r>
        <w:t xml:space="preserve">билетов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library.tickets.reader_id IS '</w:t>
      </w:r>
      <w:r>
        <w:t xml:space="preserve">Идентификатор</w:t>
      </w:r>
      <w:r>
        <w:rPr>
          <w:lang w:val="en-US"/>
        </w:rPr>
        <w:t xml:space="preserve"> </w:t>
      </w:r>
      <w:r>
        <w:t xml:space="preserve">читателя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library.tickets.created_at IS '</w:t>
      </w:r>
      <w:r>
        <w:t xml:space="preserve">Дата</w:t>
      </w:r>
      <w:r>
        <w:rPr>
          <w:lang w:val="en-US"/>
        </w:rPr>
        <w:t xml:space="preserve"> </w:t>
      </w:r>
      <w:r>
        <w:t xml:space="preserve">создания</w:t>
      </w:r>
      <w:r>
        <w:rPr>
          <w:lang w:val="en-US"/>
        </w:rPr>
        <w:t xml:space="preserve"> </w:t>
      </w:r>
      <w:r>
        <w:t xml:space="preserve">билета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library.tickets.expires_at IS '</w:t>
      </w:r>
      <w:r>
        <w:t xml:space="preserve">Дата</w:t>
      </w:r>
      <w:r>
        <w:rPr>
          <w:lang w:val="en-US"/>
        </w:rPr>
        <w:t xml:space="preserve"> </w:t>
      </w:r>
      <w:r>
        <w:t xml:space="preserve">истечения</w:t>
      </w:r>
      <w:r>
        <w:rPr>
          <w:lang w:val="en-US"/>
        </w:rPr>
        <w:t xml:space="preserve"> </w:t>
      </w:r>
      <w:r>
        <w:t xml:space="preserve">срока</w:t>
      </w:r>
      <w:r>
        <w:rPr>
          <w:lang w:val="en-US"/>
        </w:rPr>
        <w:t xml:space="preserve"> </w:t>
      </w:r>
      <w:r>
        <w:t xml:space="preserve">действия</w:t>
      </w:r>
      <w:r>
        <w:rPr>
          <w:lang w:val="en-US"/>
        </w:rPr>
        <w:t xml:space="preserve"> </w:t>
      </w:r>
      <w:r>
        <w:t xml:space="preserve">билета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library.books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id SERIAL PRIMARY KEY,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title VARCHAR(255) NOT NULL UNIQUE,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check_title CHECK (TRIM(title) &lt;&gt; '')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library.books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книг</w:t>
      </w:r>
      <w:r>
        <w:rPr>
          <w:lang w:val="en-US"/>
        </w:rPr>
        <w:t xml:space="preserve"> </w:t>
      </w:r>
      <w:r>
        <w:t xml:space="preserve">с</w:t>
      </w:r>
      <w:r>
        <w:rPr>
          <w:lang w:val="en-US"/>
        </w:rPr>
        <w:t xml:space="preserve"> </w:t>
      </w:r>
      <w:r>
        <w:t xml:space="preserve">их</w:t>
      </w:r>
      <w:r>
        <w:rPr>
          <w:lang w:val="en-US"/>
        </w:rPr>
        <w:t xml:space="preserve"> </w:t>
      </w:r>
      <w:r>
        <w:t xml:space="preserve">заголовками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library.books.title IS '</w:t>
      </w:r>
      <w:r>
        <w:t xml:space="preserve">Название</w:t>
      </w:r>
      <w:r>
        <w:rPr>
          <w:lang w:val="en-US"/>
        </w:rPr>
        <w:t xml:space="preserve"> </w:t>
      </w:r>
      <w:r>
        <w:t xml:space="preserve">книги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library.genres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id SERIAL PRIMARY KEY,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name VARCHAR(30) NOT NULL UNIQUE,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description TEXT,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check_name CHECK (TRIM(name) &lt;&gt; ''),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check_description CHECK (description IS NULL OR TRIM(description) &lt;&gt; '')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library.genres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книжных</w:t>
      </w:r>
      <w:r>
        <w:rPr>
          <w:lang w:val="en-US"/>
        </w:rPr>
        <w:t xml:space="preserve"> </w:t>
      </w:r>
      <w:r>
        <w:t xml:space="preserve">жанров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library.genres.name IS '</w:t>
      </w:r>
      <w:r>
        <w:t xml:space="preserve">Название</w:t>
      </w:r>
      <w:r>
        <w:rPr>
          <w:lang w:val="en-US"/>
        </w:rPr>
        <w:t xml:space="preserve"> </w:t>
      </w:r>
      <w:r>
        <w:t xml:space="preserve">жанра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library.genres.description IS '</w:t>
      </w:r>
      <w:r>
        <w:t xml:space="preserve">Описание</w:t>
      </w:r>
      <w:r>
        <w:rPr>
          <w:lang w:val="en-US"/>
        </w:rPr>
        <w:t xml:space="preserve"> </w:t>
      </w:r>
      <w:r>
        <w:t xml:space="preserve">жанра</w:t>
      </w:r>
      <w:r>
        <w:rPr>
          <w:lang w:val="en-US"/>
        </w:rPr>
        <w:t xml:space="preserve"> (</w:t>
      </w:r>
      <w:r>
        <w:t xml:space="preserve">опционально</w:t>
      </w:r>
      <w:r>
        <w:rPr>
          <w:lang w:val="en-US"/>
        </w:rPr>
        <w:t xml:space="preserve">)';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library.book_genres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book_id INTEGER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genre_id INTEGER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PRIMARY KEY (book_id, genre_id),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FOREIGN KEY (book_id) REFERENCES library.books(id) ON DELETE CASCADE,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FOREIGN KEY (genre_id) REFERENCES library.genres(id) ON DELETE CASCADE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library.book_genres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связей</w:t>
      </w:r>
      <w:r>
        <w:rPr>
          <w:lang w:val="en-US"/>
        </w:rPr>
        <w:t xml:space="preserve"> </w:t>
      </w:r>
      <w:r>
        <w:t xml:space="preserve">между</w:t>
      </w:r>
      <w:r>
        <w:rPr>
          <w:lang w:val="en-US"/>
        </w:rPr>
        <w:t xml:space="preserve"> </w:t>
      </w:r>
      <w:r>
        <w:t xml:space="preserve">книгами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жанрами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library.authors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id SERIAL PRIMARY KEY,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last_name VARCHAR(100)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first_name VARCHAR(100)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middle_name VARCHAR(100),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born_at DATE,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check_last_name CHECK (TRIM(last_name) &lt;&gt; ''),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check_first_name CHECK (TRIM(first_name) &lt;&gt; ''),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check_middle_name CHECK (middle_name IS NULL OR TRIM(middle_name) &lt;&gt; ''),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check_born_at CHECK (born_at IS NULL OR born_at &lt;= CURRENT_DATE)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library.authors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авторов</w:t>
      </w:r>
      <w:r>
        <w:rPr>
          <w:lang w:val="en-US"/>
        </w:rPr>
        <w:t xml:space="preserve"> </w:t>
      </w:r>
      <w:r>
        <w:t xml:space="preserve">книг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library.authors.last_name IS '</w:t>
      </w:r>
      <w:r>
        <w:t xml:space="preserve">Фамилия</w:t>
      </w:r>
      <w:r>
        <w:rPr>
          <w:lang w:val="en-US"/>
        </w:rPr>
        <w:t xml:space="preserve"> </w:t>
      </w:r>
      <w:r>
        <w:t xml:space="preserve">автора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library.authors.first_name IS '</w:t>
      </w:r>
      <w:r>
        <w:t xml:space="preserve">Имя</w:t>
      </w:r>
      <w:r>
        <w:rPr>
          <w:lang w:val="en-US"/>
        </w:rPr>
        <w:t xml:space="preserve"> </w:t>
      </w:r>
      <w:r>
        <w:t xml:space="preserve">автора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library.authors.middle_name IS '</w:t>
      </w:r>
      <w:r>
        <w:t xml:space="preserve">Отчество</w:t>
      </w:r>
      <w:r>
        <w:rPr>
          <w:lang w:val="en-US"/>
        </w:rPr>
        <w:t xml:space="preserve"> </w:t>
      </w:r>
      <w:r>
        <w:t xml:space="preserve">автора</w:t>
      </w:r>
      <w:r>
        <w:rPr>
          <w:lang w:val="en-US"/>
        </w:rPr>
        <w:t xml:space="preserve"> (</w:t>
      </w:r>
      <w:r>
        <w:t xml:space="preserve">опционально</w:t>
      </w:r>
      <w:r>
        <w:rPr>
          <w:lang w:val="en-US"/>
        </w:rPr>
        <w:t xml:space="preserve">)';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library.authors.born_at IS '</w:t>
      </w:r>
      <w:r>
        <w:t xml:space="preserve">Дата</w:t>
      </w:r>
      <w:r>
        <w:rPr>
          <w:lang w:val="en-US"/>
        </w:rPr>
        <w:t xml:space="preserve"> </w:t>
      </w:r>
      <w:r>
        <w:t xml:space="preserve">рождения</w:t>
      </w:r>
      <w:r>
        <w:rPr>
          <w:lang w:val="en-US"/>
        </w:rPr>
        <w:t xml:space="preserve"> </w:t>
      </w:r>
      <w:r>
        <w:t xml:space="preserve">автора</w:t>
      </w:r>
      <w:r>
        <w:rPr>
          <w:lang w:val="en-US"/>
        </w:rPr>
        <w:t xml:space="preserve"> (</w:t>
      </w:r>
      <w:r>
        <w:t xml:space="preserve">опционально</w:t>
      </w:r>
      <w:r>
        <w:rPr>
          <w:lang w:val="en-US"/>
        </w:rPr>
        <w:t xml:space="preserve">)';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library.book_authors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book_id INTEGER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author_id INTEGER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PRIMARY KEY (book_id, author_id),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FOREIGN KEY (book_id) REFERENCES library.books(id) ON DELETE CASCADE,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FOREIGN KEY (author_id) REFERENCES library.authors(id) ON DELETE CASCADE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library.book_authors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связей</w:t>
      </w:r>
      <w:r>
        <w:rPr>
          <w:lang w:val="en-US"/>
        </w:rPr>
        <w:t xml:space="preserve"> </w:t>
      </w:r>
      <w:r>
        <w:t xml:space="preserve">между</w:t>
      </w:r>
      <w:r>
        <w:rPr>
          <w:lang w:val="en-US"/>
        </w:rPr>
        <w:t xml:space="preserve"> </w:t>
      </w:r>
      <w:r>
        <w:t xml:space="preserve">книгами</w:t>
      </w:r>
      <w:r>
        <w:rPr>
          <w:lang w:val="en-US"/>
        </w:rPr>
        <w:t xml:space="preserve"> </w:t>
      </w:r>
      <w:r>
        <w:t xml:space="preserve">и</w:t>
      </w:r>
      <w:r>
        <w:rPr>
          <w:lang w:val="en-US"/>
        </w:rPr>
        <w:t xml:space="preserve"> </w:t>
      </w:r>
      <w:r>
        <w:t xml:space="preserve">авторами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TABLE library.book_loans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id SERIAL PRIMARY KEY,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book_id INTEGER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ticket_id INTEGER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picked_at TIMESTAMPTZ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pick_days INT NOT NULL,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returned_at TIMESTAMPTZ,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UNIQUE (book_id, ticket_id, picked_at),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FOREIGN KEY (book_id) REFERENCES library.books(id) ON DELETE CASCADE,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FOREIGN KEY (ticket_id) REFERENCES library.tickets(id) ON DELETE CASCADE,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check_picked_at CHECK (picked_at &lt;= CURRENT_TIMESTAMP),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check_pick_days CHECK (pick_days &gt; 0),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CONSTRAINT check_returned_at CHECK (returned_at IS NULL OR returned_at &gt;= picked_at)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TABLE library.book_loans IS '</w:t>
      </w:r>
      <w:r>
        <w:t xml:space="preserve">Таблица</w:t>
      </w:r>
      <w:r>
        <w:rPr>
          <w:lang w:val="en-US"/>
        </w:rPr>
        <w:t xml:space="preserve"> </w:t>
      </w:r>
      <w:r>
        <w:t xml:space="preserve">выдачи</w:t>
      </w:r>
      <w:r>
        <w:rPr>
          <w:lang w:val="en-US"/>
        </w:rPr>
        <w:t xml:space="preserve"> </w:t>
      </w:r>
      <w:r>
        <w:t xml:space="preserve">книг</w:t>
      </w:r>
      <w:r>
        <w:rPr>
          <w:lang w:val="en-US"/>
        </w:rPr>
        <w:t xml:space="preserve"> </w:t>
      </w:r>
      <w:r>
        <w:t xml:space="preserve">по</w:t>
      </w:r>
      <w:r>
        <w:rPr>
          <w:lang w:val="en-US"/>
        </w:rPr>
        <w:t xml:space="preserve"> </w:t>
      </w:r>
      <w:r>
        <w:t xml:space="preserve">читательским</w:t>
      </w:r>
      <w:r>
        <w:rPr>
          <w:lang w:val="en-US"/>
        </w:rPr>
        <w:t xml:space="preserve"> </w:t>
      </w:r>
      <w:r>
        <w:t xml:space="preserve">билетам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library.book_loans.book_id IS '</w:t>
      </w:r>
      <w:r>
        <w:t xml:space="preserve">Идентификатор</w:t>
      </w:r>
      <w:r>
        <w:rPr>
          <w:lang w:val="en-US"/>
        </w:rPr>
        <w:t xml:space="preserve"> </w:t>
      </w:r>
      <w:r>
        <w:t xml:space="preserve">книги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library.book_loans.ticket_id IS '</w:t>
      </w:r>
      <w:r>
        <w:t xml:space="preserve">Идентификатор</w:t>
      </w:r>
      <w:r>
        <w:rPr>
          <w:lang w:val="en-US"/>
        </w:rPr>
        <w:t xml:space="preserve"> </w:t>
      </w:r>
      <w:r>
        <w:t xml:space="preserve">билета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library.book_loans.picked_at IS '</w:t>
      </w:r>
      <w:r>
        <w:t xml:space="preserve">Дата</w:t>
      </w:r>
      <w:r>
        <w:rPr>
          <w:lang w:val="en-US"/>
        </w:rPr>
        <w:t xml:space="preserve"> </w:t>
      </w:r>
      <w:r>
        <w:t xml:space="preserve">выдачи</w:t>
      </w:r>
      <w:r>
        <w:rPr>
          <w:lang w:val="en-US"/>
        </w:rPr>
        <w:t xml:space="preserve"> </w:t>
      </w:r>
      <w:r>
        <w:t xml:space="preserve">книги</w:t>
      </w:r>
      <w:r>
        <w:rPr>
          <w:lang w:val="en-US"/>
        </w:rPr>
        <w:t xml:space="preserve">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library.book_loans.pick_days IS '</w:t>
      </w:r>
      <w:r>
        <w:t xml:space="preserve">Срок</w:t>
      </w:r>
      <w:r>
        <w:rPr>
          <w:lang w:val="en-US"/>
        </w:rPr>
        <w:t xml:space="preserve"> </w:t>
      </w:r>
      <w:r>
        <w:t xml:space="preserve">выдачи</w:t>
      </w:r>
      <w:r>
        <w:rPr>
          <w:lang w:val="en-US"/>
        </w:rPr>
        <w:t xml:space="preserve"> (</w:t>
      </w:r>
      <w:r>
        <w:t xml:space="preserve">в</w:t>
      </w:r>
      <w:r>
        <w:rPr>
          <w:lang w:val="en-US"/>
        </w:rPr>
        <w:t xml:space="preserve"> </w:t>
      </w:r>
      <w:r>
        <w:t xml:space="preserve">днях</w:t>
      </w:r>
      <w:r>
        <w:rPr>
          <w:lang w:val="en-US"/>
        </w:rPr>
        <w:t xml:space="preserve">)';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COMMENT ON COLUMN library.book_loans.returned_at IS '</w:t>
      </w:r>
      <w:r>
        <w:t xml:space="preserve">Дата</w:t>
      </w:r>
      <w:r>
        <w:rPr>
          <w:lang w:val="en-US"/>
        </w:rPr>
        <w:t xml:space="preserve"> </w:t>
      </w:r>
      <w:r>
        <w:t xml:space="preserve">возврата</w:t>
      </w:r>
      <w:r>
        <w:rPr>
          <w:lang w:val="en-US"/>
        </w:rPr>
        <w:t xml:space="preserve"> </w:t>
      </w:r>
      <w:r>
        <w:t xml:space="preserve">книги</w:t>
      </w:r>
      <w:r>
        <w:rPr>
          <w:lang w:val="en-US"/>
        </w:rPr>
        <w:t xml:space="preserve"> (</w:t>
      </w:r>
      <w:r>
        <w:t xml:space="preserve">опционально</w:t>
      </w:r>
      <w:r>
        <w:rPr>
          <w:lang w:val="en-US"/>
        </w:rPr>
        <w:t xml:space="preserve">)';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-- </w:t>
      </w:r>
      <w:r>
        <w:t xml:space="preserve">Индексы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</w:t>
      </w:r>
      <w:r>
        <w:t xml:space="preserve">оптимизации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INDEX idx_tickets_reader_id ON library.tickets(reader_id);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INDEX idx_book_genres_book_id ON library.book_genres(book_id);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INDEX idx_book_authors_book_id ON library.book_authors(book_id);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INDEX idx_book_loans_ticket_id ON library.book_loans(ticket_id);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INDEX idx_book_loans_book_id ON library.book_loans(book_id);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t xml:space="preserve">-- Триггер для проверки выдачи книги на срок, превышающий срок действия читательского билета</w:t>
      </w:r>
      <w:r/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FUNCTION check_loan_expiry() RETURNS TRIGGER AS $$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BEGIN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IF NEW.picked_at + NEW.pick_days * INTERVAL '1 day' &gt; (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    SELECT expires_at FROM library.tickets WHERE id = NEW.ticket_id</w:t>
      </w:r>
      <w:r>
        <w:rPr>
          <w:lang w:val="en-US"/>
        </w:rPr>
      </w:r>
    </w:p>
    <w:p>
      <w:pPr>
        <w:pStyle w:val="794"/>
        <w:pBdr/>
        <w:spacing/>
        <w:ind/>
        <w:rPr/>
      </w:pPr>
      <w:r>
        <w:rPr>
          <w:lang w:val="en-US"/>
        </w:rPr>
        <w:t xml:space="preserve">    </w:t>
      </w:r>
      <w:r>
        <w:t xml:space="preserve">) THEN</w:t>
      </w:r>
      <w:r/>
    </w:p>
    <w:p>
      <w:pPr>
        <w:pStyle w:val="794"/>
        <w:pBdr/>
        <w:spacing/>
        <w:ind/>
        <w:rPr/>
      </w:pPr>
      <w:r>
        <w:t xml:space="preserve">        RAISE EXCEPTION 'Период выдачи книги превышает срок действия читательского билета';</w:t>
      </w:r>
      <w:r/>
    </w:p>
    <w:p>
      <w:pPr>
        <w:pStyle w:val="794"/>
        <w:pBdr/>
        <w:spacing/>
        <w:ind/>
        <w:rPr>
          <w:lang w:val="en-US"/>
        </w:rPr>
      </w:pPr>
      <w:r>
        <w:t xml:space="preserve">    </w:t>
      </w:r>
      <w:r>
        <w:rPr>
          <w:lang w:val="en-US"/>
        </w:rPr>
        <w:t xml:space="preserve">END IF;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    RETURN NEW;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END;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$$ LANGUAGE plpgsql;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CREATE TRIGGER trigger_check_loan_expiry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BEFORE INSERT OR UPDATE ON library.book_loans</w:t>
      </w:r>
      <w:r>
        <w:rPr>
          <w:lang w:val="en-US"/>
        </w:rPr>
      </w:r>
    </w:p>
    <w:p>
      <w:pPr>
        <w:pStyle w:val="794"/>
        <w:pBdr/>
        <w:spacing/>
        <w:ind/>
        <w:rPr>
          <w:lang w:val="en-US"/>
        </w:rPr>
      </w:pPr>
      <w:r>
        <w:rPr>
          <w:lang w:val="en-US"/>
        </w:rPr>
        <w:t xml:space="preserve">FOR EACH ROW EXECUTE FUNCTION check_loan_expiry();</w:t>
      </w:r>
      <w:r>
        <w:rPr>
          <w:lang w:val="en-US"/>
        </w:rPr>
      </w:r>
    </w:p>
    <w:p>
      <w:pPr>
        <w:pStyle w:val="754"/>
        <w:pBdr/>
        <w:spacing/>
        <w:ind/>
        <w:rPr/>
      </w:pPr>
      <w:r>
        <w:t xml:space="preserve">Нормальные формы</w:t>
      </w:r>
      <w:r/>
    </w:p>
    <w:p>
      <w:pPr>
        <w:pStyle w:val="794"/>
        <w:pBdr/>
        <w:spacing/>
        <w:ind/>
        <w:rPr/>
      </w:pPr>
      <w:r>
        <w:t xml:space="preserve">Нормальные формы для таблиц представлены в таблице 1.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</w:t>
      </w:r>
      <w:r>
        <w:rPr>
          <w:rStyle w:val="805"/>
          <w:lang w:val="ru-RU"/>
        </w:rPr>
        <w:t xml:space="preserve">–</w:t>
      </w:r>
      <w:r>
        <w:t xml:space="preserve"> </w:t>
      </w:r>
      <w:r>
        <w:t xml:space="preserve">нормальные формы таблиц базы данных</w:t>
      </w:r>
      <w:r/>
    </w:p>
    <w:tbl>
      <w:tblPr>
        <w:tblStyle w:val="787"/>
        <w:tblW w:w="0" w:type="auto"/>
        <w:tblBorders/>
        <w:tblLook w:val="04A0" w:firstRow="1" w:lastRow="0" w:firstColumn="1" w:lastColumn="0" w:noHBand="0" w:noVBand="1"/>
      </w:tblPr>
      <w:tblGrid>
        <w:gridCol w:w="4814"/>
        <w:gridCol w:w="4814"/>
      </w:tblGrid>
      <w:tr>
        <w:trPr/>
        <w:tc>
          <w:tcPr>
            <w:tcBorders>
              <w:bottom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Таблица</w:t>
            </w:r>
            <w:r>
              <w:rPr>
                <w:b/>
                <w:bCs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Нормальные формы таблицы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readers</w:t>
            </w:r>
            <w:r>
              <w:rPr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tickets</w:t>
            </w:r>
            <w:r>
              <w:rPr>
                <w:lang w:val="en-US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books</w:t>
            </w:r>
            <w:r>
              <w:rPr>
                <w:lang w:val="en-US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genres</w:t>
            </w:r>
            <w:r>
              <w:rPr>
                <w:lang w:val="en-US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book_genres</w:t>
            </w:r>
            <w:r>
              <w:rPr>
                <w:lang w:val="en-US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authors</w:t>
            </w:r>
            <w:r>
              <w:rPr>
                <w:lang w:val="en-US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book_authors</w:t>
            </w:r>
            <w:r>
              <w:rPr>
                <w:lang w:val="en-US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  <w:tr>
        <w:trPr/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book_loans</w:t>
            </w:r>
            <w:r>
              <w:rPr>
                <w:lang w:val="en-US"/>
              </w:rPr>
            </w:r>
          </w:p>
        </w:tc>
        <w:tc>
          <w:tcPr>
            <w:tcBorders/>
            <w:tcW w:w="48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1, 2, 3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Style w:val="753"/>
        <w:pBdr/>
        <w:spacing/>
        <w:ind/>
        <w:rPr/>
      </w:pPr>
      <w:r>
        <w:t xml:space="preserve">ЗАКЛЮЧЕНИЕ</w:t>
      </w:r>
      <w:r/>
    </w:p>
    <w:p>
      <w:pPr>
        <w:pStyle w:val="794"/>
        <w:pBdr/>
        <w:spacing/>
        <w:ind/>
        <w:rPr/>
      </w:pPr>
      <w:r>
        <w:t xml:space="preserve">По результатам работы был изучен теоретический материал по теме «</w:t>
      </w:r>
      <w:r>
        <w:fldChar w:fldCharType="begin"/>
      </w:r>
      <w:r>
        <w:instrText xml:space="preserve"> REF TitleThemeName \h </w:instrText>
      </w:r>
      <w:r>
        <w:fldChar w:fldCharType="separate"/>
      </w:r>
      <w:sdt>
        <w:sdtPr>
          <w:alias w:val="Тема практической"/>
          <w15:appearance w15:val="boundingBox"/>
          <w:id w:val="797654096"/>
          <w:placeholder>
            <w:docPart w:val="DB5D49AE9E924B7098C0414ECF87F064"/>
          </w:placeholder>
          <w:tag w:val="Тема практической"/>
          <w:rPr/>
        </w:sdtPr>
        <w:sdtContent>
          <w:r>
            <w:t xml:space="preserve">Проектирование базы данных и ее реализация в среде СУБД PostgreSQL</w:t>
          </w:r>
        </w:sdtContent>
      </w:sdt>
      <w:r>
        <w:fldChar w:fldCharType="end"/>
      </w:r>
      <w:r>
        <w:t xml:space="preserve">». Все поставленные цели и задачи были выполнены.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791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9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9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798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8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80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799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798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53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754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755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0">
    <w:name w:val="Subtle Emphasis"/>
    <w:basedOn w:val="7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footnote text"/>
    <w:basedOn w:val="75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2"/>
    <w:next w:val="752"/>
    <w:uiPriority w:val="39"/>
    <w:unhideWhenUsed/>
    <w:pPr>
      <w:pBdr/>
      <w:spacing w:after="100"/>
      <w:ind/>
    </w:pPr>
  </w:style>
  <w:style w:type="paragraph" w:styleId="189">
    <w:name w:val="toc 2"/>
    <w:basedOn w:val="752"/>
    <w:next w:val="752"/>
    <w:uiPriority w:val="39"/>
    <w:unhideWhenUsed/>
    <w:pPr>
      <w:pBdr/>
      <w:spacing w:after="100"/>
      <w:ind w:left="220"/>
    </w:pPr>
  </w:style>
  <w:style w:type="paragraph" w:styleId="190">
    <w:name w:val="toc 3"/>
    <w:basedOn w:val="752"/>
    <w:next w:val="752"/>
    <w:uiPriority w:val="39"/>
    <w:unhideWhenUsed/>
    <w:pPr>
      <w:pBdr/>
      <w:spacing w:after="100"/>
      <w:ind w:left="440"/>
    </w:pPr>
  </w:style>
  <w:style w:type="paragraph" w:styleId="191">
    <w:name w:val="toc 4"/>
    <w:basedOn w:val="752"/>
    <w:next w:val="752"/>
    <w:uiPriority w:val="39"/>
    <w:unhideWhenUsed/>
    <w:pPr>
      <w:pBdr/>
      <w:spacing w:after="100"/>
      <w:ind w:left="660"/>
    </w:pPr>
  </w:style>
  <w:style w:type="paragraph" w:styleId="192">
    <w:name w:val="toc 5"/>
    <w:basedOn w:val="752"/>
    <w:next w:val="752"/>
    <w:uiPriority w:val="39"/>
    <w:unhideWhenUsed/>
    <w:pPr>
      <w:pBdr/>
      <w:spacing w:after="100"/>
      <w:ind w:left="880"/>
    </w:pPr>
  </w:style>
  <w:style w:type="paragraph" w:styleId="193">
    <w:name w:val="toc 6"/>
    <w:basedOn w:val="752"/>
    <w:next w:val="752"/>
    <w:uiPriority w:val="39"/>
    <w:unhideWhenUsed/>
    <w:pPr>
      <w:pBdr/>
      <w:spacing w:after="100"/>
      <w:ind w:left="1100"/>
    </w:pPr>
  </w:style>
  <w:style w:type="paragraph" w:styleId="194">
    <w:name w:val="toc 7"/>
    <w:basedOn w:val="752"/>
    <w:next w:val="752"/>
    <w:uiPriority w:val="39"/>
    <w:unhideWhenUsed/>
    <w:pPr>
      <w:pBdr/>
      <w:spacing w:after="100"/>
      <w:ind w:left="1320"/>
    </w:pPr>
  </w:style>
  <w:style w:type="paragraph" w:styleId="195">
    <w:name w:val="toc 8"/>
    <w:basedOn w:val="752"/>
    <w:next w:val="752"/>
    <w:uiPriority w:val="39"/>
    <w:unhideWhenUsed/>
    <w:pPr>
      <w:pBdr/>
      <w:spacing w:after="100"/>
      <w:ind w:left="1540"/>
    </w:pPr>
  </w:style>
  <w:style w:type="paragraph" w:styleId="196">
    <w:name w:val="toc 9"/>
    <w:basedOn w:val="752"/>
    <w:next w:val="75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2"/>
    <w:next w:val="752"/>
    <w:uiPriority w:val="99"/>
    <w:unhideWhenUsed/>
    <w:pPr>
      <w:pBdr/>
      <w:spacing w:after="0" w:afterAutospacing="0"/>
      <w:ind/>
    </w:pPr>
  </w:style>
  <w:style w:type="paragraph" w:styleId="752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753">
    <w:name w:val="Heading 1"/>
    <w:basedOn w:val="752"/>
    <w:next w:val="752"/>
    <w:link w:val="765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754">
    <w:name w:val="Heading 2"/>
    <w:basedOn w:val="752"/>
    <w:next w:val="752"/>
    <w:link w:val="766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 w:before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755">
    <w:name w:val="Heading 3"/>
    <w:basedOn w:val="752"/>
    <w:next w:val="752"/>
    <w:link w:val="767"/>
    <w:uiPriority w:val="9"/>
    <w:semiHidden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756">
    <w:name w:val="Heading 4"/>
    <w:basedOn w:val="752"/>
    <w:next w:val="752"/>
    <w:link w:val="7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57">
    <w:name w:val="Heading 5"/>
    <w:basedOn w:val="752"/>
    <w:next w:val="752"/>
    <w:link w:val="76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58">
    <w:name w:val="Heading 6"/>
    <w:basedOn w:val="752"/>
    <w:next w:val="752"/>
    <w:link w:val="770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9">
    <w:name w:val="Heading 7"/>
    <w:basedOn w:val="752"/>
    <w:next w:val="752"/>
    <w:link w:val="771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60">
    <w:name w:val="Heading 8"/>
    <w:basedOn w:val="752"/>
    <w:next w:val="752"/>
    <w:link w:val="772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1">
    <w:name w:val="Heading 9"/>
    <w:basedOn w:val="752"/>
    <w:next w:val="752"/>
    <w:link w:val="773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2" w:default="1">
    <w:name w:val="Default Paragraph Font"/>
    <w:uiPriority w:val="1"/>
    <w:semiHidden/>
    <w:unhideWhenUsed/>
    <w:pPr>
      <w:pBdr/>
      <w:spacing/>
      <w:ind/>
    </w:pPr>
  </w:style>
  <w:style w:type="table" w:styleId="7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4" w:default="1">
    <w:name w:val="No List"/>
    <w:uiPriority w:val="99"/>
    <w:semiHidden/>
    <w:unhideWhenUsed/>
    <w:pPr>
      <w:pBdr/>
      <w:spacing/>
      <w:ind/>
    </w:pPr>
  </w:style>
  <w:style w:type="character" w:styleId="765" w:customStyle="1">
    <w:name w:val="Heading 1 Char"/>
    <w:basedOn w:val="762"/>
    <w:link w:val="753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766" w:customStyle="1">
    <w:name w:val="Heading 2 Char"/>
    <w:basedOn w:val="762"/>
    <w:link w:val="754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767" w:customStyle="1">
    <w:name w:val="Heading 3 Char"/>
    <w:basedOn w:val="762"/>
    <w:link w:val="755"/>
    <w:uiPriority w:val="9"/>
    <w:semiHidden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768" w:customStyle="1">
    <w:name w:val="Heading 4 Char"/>
    <w:basedOn w:val="762"/>
    <w:link w:val="75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69" w:customStyle="1">
    <w:name w:val="Heading 5 Char"/>
    <w:basedOn w:val="762"/>
    <w:link w:val="75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70" w:customStyle="1">
    <w:name w:val="Heading 6 Char"/>
    <w:basedOn w:val="762"/>
    <w:link w:val="75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71" w:customStyle="1">
    <w:name w:val="Heading 7 Char"/>
    <w:basedOn w:val="762"/>
    <w:link w:val="75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2" w:customStyle="1">
    <w:name w:val="Heading 8 Char"/>
    <w:basedOn w:val="762"/>
    <w:link w:val="76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73" w:customStyle="1">
    <w:name w:val="Heading 9 Char"/>
    <w:basedOn w:val="762"/>
    <w:link w:val="76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74">
    <w:name w:val="Title"/>
    <w:basedOn w:val="752"/>
    <w:next w:val="752"/>
    <w:link w:val="775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775" w:customStyle="1">
    <w:name w:val="Title Char"/>
    <w:basedOn w:val="762"/>
    <w:link w:val="774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776">
    <w:name w:val="Subtitle"/>
    <w:basedOn w:val="752"/>
    <w:next w:val="752"/>
    <w:link w:val="777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777" w:customStyle="1">
    <w:name w:val="Subtitle Char"/>
    <w:basedOn w:val="762"/>
    <w:link w:val="77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778">
    <w:name w:val="Quote"/>
    <w:basedOn w:val="752"/>
    <w:next w:val="752"/>
    <w:link w:val="779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79" w:customStyle="1">
    <w:name w:val="Quote Char"/>
    <w:basedOn w:val="762"/>
    <w:link w:val="7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80">
    <w:name w:val="List Paragraph"/>
    <w:basedOn w:val="752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781">
    <w:name w:val="Intense Emphasis"/>
    <w:basedOn w:val="762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782">
    <w:name w:val="Intense Quote"/>
    <w:basedOn w:val="752"/>
    <w:next w:val="752"/>
    <w:link w:val="783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83" w:customStyle="1">
    <w:name w:val="Intense Quote Char"/>
    <w:basedOn w:val="762"/>
    <w:link w:val="7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84">
    <w:name w:val="Intense Reference"/>
    <w:basedOn w:val="762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85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786">
    <w:name w:val="Caption"/>
    <w:basedOn w:val="752"/>
    <w:next w:val="752"/>
    <w:link w:val="804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787">
    <w:name w:val="Table Grid"/>
    <w:basedOn w:val="763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line number"/>
    <w:basedOn w:val="762"/>
    <w:uiPriority w:val="99"/>
    <w:semiHidden/>
    <w:unhideWhenUsed/>
    <w:pPr>
      <w:pBdr/>
      <w:spacing/>
      <w:ind/>
    </w:pPr>
  </w:style>
  <w:style w:type="paragraph" w:styleId="789">
    <w:name w:val="Header"/>
    <w:basedOn w:val="752"/>
    <w:link w:val="79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0" w:customStyle="1">
    <w:name w:val="Header Char"/>
    <w:basedOn w:val="762"/>
    <w:link w:val="789"/>
    <w:uiPriority w:val="99"/>
    <w:pPr>
      <w:pBdr/>
      <w:spacing/>
      <w:ind/>
    </w:pPr>
    <w:rPr>
      <w:rFonts w:ascii="Times New Roman" w:hAnsi="Times New Roman"/>
    </w:rPr>
  </w:style>
  <w:style w:type="paragraph" w:styleId="791">
    <w:name w:val="Footer"/>
    <w:basedOn w:val="752"/>
    <w:link w:val="7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792" w:customStyle="1">
    <w:name w:val="Footer Char"/>
    <w:basedOn w:val="762"/>
    <w:link w:val="791"/>
    <w:uiPriority w:val="99"/>
    <w:pPr>
      <w:pBdr/>
      <w:spacing/>
      <w:ind/>
    </w:pPr>
    <w:rPr>
      <w:rFonts w:ascii="Times New Roman" w:hAnsi="Times New Roman"/>
    </w:rPr>
  </w:style>
  <w:style w:type="character" w:styleId="793">
    <w:name w:val="Placeholder Text"/>
    <w:basedOn w:val="762"/>
    <w:uiPriority w:val="99"/>
    <w:semiHidden/>
    <w:pPr>
      <w:pBdr/>
      <w:spacing/>
      <w:ind/>
    </w:pPr>
    <w:rPr>
      <w:color w:val="666666"/>
    </w:rPr>
  </w:style>
  <w:style w:type="paragraph" w:styleId="794" w:customStyle="1">
    <w:name w:val="Абзац"/>
    <w:basedOn w:val="752"/>
    <w:link w:val="795"/>
    <w:qFormat/>
    <w:pPr>
      <w:pBdr/>
      <w:spacing/>
      <w:ind w:firstLine="709"/>
      <w:contextualSpacing w:val="true"/>
    </w:pPr>
  </w:style>
  <w:style w:type="character" w:styleId="795" w:customStyle="1">
    <w:name w:val="Абзац Знак"/>
    <w:basedOn w:val="762"/>
    <w:link w:val="794"/>
    <w:pPr>
      <w:pBdr/>
      <w:spacing/>
      <w:ind/>
    </w:pPr>
    <w:rPr>
      <w:rFonts w:ascii="Times New Roman" w:hAnsi="Times New Roman"/>
    </w:rPr>
  </w:style>
  <w:style w:type="paragraph" w:styleId="796">
    <w:name w:val="List"/>
    <w:basedOn w:val="752"/>
    <w:uiPriority w:val="99"/>
    <w:unhideWhenUsed/>
    <w:pPr>
      <w:pBdr/>
      <w:spacing/>
      <w:ind w:hanging="283" w:left="283"/>
      <w:contextualSpacing w:val="true"/>
    </w:pPr>
  </w:style>
  <w:style w:type="paragraph" w:styleId="797">
    <w:name w:val="List Number"/>
    <w:basedOn w:val="752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798" w:customStyle="1">
    <w:name w:val="Список элементов"/>
    <w:basedOn w:val="764"/>
    <w:uiPriority w:val="99"/>
    <w:pPr>
      <w:numPr>
        <w:numId w:val="9"/>
      </w:numPr>
      <w:pBdr/>
      <w:spacing/>
      <w:ind/>
    </w:pPr>
  </w:style>
  <w:style w:type="paragraph" w:styleId="799" w:customStyle="1">
    <w:name w:val="Списочек"/>
    <w:basedOn w:val="752"/>
    <w:link w:val="800"/>
    <w:qFormat/>
    <w:pPr>
      <w:numPr>
        <w:numId w:val="12"/>
      </w:numPr>
      <w:pBdr/>
      <w:spacing/>
      <w:ind/>
    </w:pPr>
  </w:style>
  <w:style w:type="character" w:styleId="800" w:customStyle="1">
    <w:name w:val="Списочек Знак"/>
    <w:basedOn w:val="762"/>
    <w:link w:val="799"/>
    <w:pPr>
      <w:pBdr/>
      <w:spacing/>
      <w:ind/>
    </w:pPr>
    <w:rPr>
      <w:rFonts w:ascii="Times New Roman" w:hAnsi="Times New Roman"/>
    </w:rPr>
  </w:style>
  <w:style w:type="paragraph" w:styleId="801" w:customStyle="1">
    <w:name w:val="Изображение"/>
    <w:basedOn w:val="752"/>
    <w:link w:val="802"/>
    <w:qFormat/>
    <w:pPr>
      <w:pBdr/>
      <w:spacing w:before="400"/>
      <w:ind/>
      <w:contextualSpacing w:val="true"/>
      <w:jc w:val="center"/>
    </w:pPr>
  </w:style>
  <w:style w:type="character" w:styleId="802" w:customStyle="1">
    <w:name w:val="Изображение Знак"/>
    <w:basedOn w:val="762"/>
    <w:link w:val="801"/>
    <w:pPr>
      <w:pBdr/>
      <w:spacing/>
      <w:ind/>
    </w:pPr>
    <w:rPr>
      <w:rFonts w:ascii="Times New Roman" w:hAnsi="Times New Roman"/>
    </w:rPr>
  </w:style>
  <w:style w:type="paragraph" w:styleId="803" w:customStyle="1">
    <w:name w:val="Название таблицы"/>
    <w:basedOn w:val="786"/>
    <w:link w:val="805"/>
    <w:qFormat/>
    <w:pPr>
      <w:pBdr/>
      <w:spacing w:after="0" w:before="320"/>
      <w:ind/>
      <w:jc w:val="left"/>
    </w:pPr>
    <w:rPr>
      <w:lang w:val="en-US"/>
    </w:rPr>
  </w:style>
  <w:style w:type="character" w:styleId="804" w:customStyle="1">
    <w:name w:val="Caption Char"/>
    <w:basedOn w:val="762"/>
    <w:link w:val="786"/>
    <w:uiPriority w:val="35"/>
    <w:pPr>
      <w:pBdr/>
      <w:spacing/>
      <w:ind/>
    </w:pPr>
    <w:rPr>
      <w:rFonts w:ascii="Times New Roman" w:hAnsi="Times New Roman"/>
      <w:iCs/>
      <w:szCs w:val="18"/>
    </w:rPr>
  </w:style>
  <w:style w:type="character" w:styleId="805" w:customStyle="1">
    <w:name w:val="Название таблицы Знак"/>
    <w:basedOn w:val="804"/>
    <w:link w:val="803"/>
    <w:pPr>
      <w:pBdr/>
      <w:spacing/>
      <w:ind/>
    </w:pPr>
    <w:rPr>
      <w:rFonts w:ascii="Times New Roman" w:hAnsi="Times New Roman"/>
      <w:iCs/>
      <w:szCs w:val="18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media1.sv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48B0655339F46E8A0D81F39CE905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1539A-3FE8-4E36-92B0-25C5BBB178DD}"/>
      </w:docPartPr>
      <w:docPartBody>
        <w:p>
          <w:pPr>
            <w:pStyle w:val="1274"/>
            <w:pBdr/>
            <w:spacing/>
            <w:ind/>
            <w:rPr/>
          </w:pPr>
          <w:r>
            <w:rPr>
              <w:rStyle w:val="1273"/>
            </w:rPr>
            <w:t xml:space="preserve">Место для ввода текста.</w:t>
          </w:r>
          <w:r/>
        </w:p>
      </w:docPartBody>
    </w:docPart>
    <w:docPart>
      <w:docPartPr>
        <w:name w:val="5DA195C2E848492282A5CA0715FD4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3F2E0E-F937-4599-98F6-43AF18270CC3}"/>
      </w:docPartPr>
      <w:docPartBody>
        <w:p>
          <w:pPr>
            <w:pStyle w:val="1275"/>
            <w:pBdr/>
            <w:spacing/>
            <w:ind/>
            <w:rPr/>
          </w:pPr>
          <w:r>
            <w:rPr>
              <w:rStyle w:val="1273"/>
            </w:rPr>
            <w:t xml:space="preserve">Место для ввода текста.</w:t>
          </w:r>
          <w:r/>
        </w:p>
      </w:docPartBody>
    </w:docPart>
    <w:docPart>
      <w:docPartPr>
        <w:name w:val="4DCDC1D13F9342C9BCF9128F0F683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EE9D-67B2-4F01-8212-A58C4E0DD6E4}"/>
      </w:docPartPr>
      <w:docPartBody>
        <w:p>
          <w:pPr>
            <w:pStyle w:val="1278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  <w:docPart>
      <w:docPartPr>
        <w:name w:val="16485E74DB53470B9486FEE832C40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C110D-CE0A-454F-9FC5-4001EBDCF2C4}"/>
      </w:docPartPr>
      <w:docPartBody>
        <w:p>
          <w:pPr>
            <w:pStyle w:val="1279"/>
            <w:pBdr/>
            <w:spacing/>
            <w:ind/>
            <w:rPr/>
          </w:pPr>
          <w:r>
            <w:rPr>
              <w:rStyle w:val="1273"/>
            </w:rPr>
            <w:t xml:space="preserve">Место для ввода текста.</w:t>
          </w:r>
          <w:r/>
        </w:p>
      </w:docPartBody>
    </w:docPart>
    <w:docPart>
      <w:docPartPr>
        <w:name w:val="DB5D49AE9E924B7098C0414ECF87F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1BCA9-343D-4275-AF91-F32688B39A6F}"/>
      </w:docPartPr>
      <w:docPartBody>
        <w:p>
          <w:pPr>
            <w:pStyle w:val="1280"/>
            <w:pBdr/>
            <w:spacing/>
            <w:ind/>
            <w:rPr/>
          </w:pPr>
          <w:r>
            <w:rPr>
              <w:rStyle w:val="1273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8">
    <w:name w:val="Table Grid"/>
    <w:basedOn w:val="12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9">
    <w:name w:val="Table Grid Light"/>
    <w:basedOn w:val="12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Plain Table 1"/>
    <w:basedOn w:val="12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Plain Table 2"/>
    <w:basedOn w:val="12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Grid Table 1 Light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Grid Table 1 Light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2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3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4"/>
    <w:basedOn w:val="12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4 - Accent 1"/>
    <w:basedOn w:val="12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 - Accent 2"/>
    <w:basedOn w:val="12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3"/>
    <w:basedOn w:val="12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4"/>
    <w:basedOn w:val="12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5"/>
    <w:basedOn w:val="12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6"/>
    <w:basedOn w:val="12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5 Dark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5 Dark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6 Colorful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6 Colorful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7 Colorful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7 Colorful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List Table 1 Light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List Table 1 Light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2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3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4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5 Dark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5 Dark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6 Colorful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6 Colorful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7 Colorful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7 Colorful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ned - Accent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ned - Accent 1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 2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3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4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5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6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Bordered &amp; Lined - Accent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Bordered &amp; Lined - Accent 1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 2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3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4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5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6"/>
    <w:basedOn w:val="12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- Accent 1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 - Accent 2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3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4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5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6"/>
    <w:basedOn w:val="12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5">
    <w:name w:val="Heading 1"/>
    <w:basedOn w:val="1269"/>
    <w:next w:val="1269"/>
    <w:link w:val="40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6">
    <w:name w:val="Heading 2"/>
    <w:basedOn w:val="1269"/>
    <w:next w:val="1269"/>
    <w:link w:val="40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7">
    <w:name w:val="Heading 3"/>
    <w:basedOn w:val="1269"/>
    <w:next w:val="1269"/>
    <w:link w:val="40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398">
    <w:name w:val="Heading 4"/>
    <w:basedOn w:val="1269"/>
    <w:next w:val="1269"/>
    <w:link w:val="40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399">
    <w:name w:val="Heading 5"/>
    <w:basedOn w:val="1269"/>
    <w:next w:val="1269"/>
    <w:link w:val="41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0">
    <w:name w:val="Heading 6"/>
    <w:basedOn w:val="1269"/>
    <w:next w:val="1269"/>
    <w:link w:val="41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1">
    <w:name w:val="Heading 7"/>
    <w:basedOn w:val="1269"/>
    <w:next w:val="1269"/>
    <w:link w:val="41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2">
    <w:name w:val="Heading 8"/>
    <w:basedOn w:val="1269"/>
    <w:next w:val="1269"/>
    <w:link w:val="41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3">
    <w:name w:val="Heading 9"/>
    <w:basedOn w:val="1269"/>
    <w:next w:val="1269"/>
    <w:link w:val="41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>
    <w:name w:val="Heading 1 Char"/>
    <w:basedOn w:val="1270"/>
    <w:link w:val="3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7">
    <w:name w:val="Heading 2 Char"/>
    <w:basedOn w:val="1270"/>
    <w:link w:val="3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08">
    <w:name w:val="Heading 3 Char"/>
    <w:basedOn w:val="1270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09">
    <w:name w:val="Heading 4 Char"/>
    <w:basedOn w:val="1270"/>
    <w:link w:val="3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0">
    <w:name w:val="Heading 5 Char"/>
    <w:basedOn w:val="1270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1">
    <w:name w:val="Heading 6 Char"/>
    <w:basedOn w:val="1270"/>
    <w:link w:val="4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2">
    <w:name w:val="Heading 7 Char"/>
    <w:basedOn w:val="1270"/>
    <w:link w:val="40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3">
    <w:name w:val="Heading 8 Char"/>
    <w:basedOn w:val="1270"/>
    <w:link w:val="4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4">
    <w:name w:val="Heading 9 Char"/>
    <w:basedOn w:val="1270"/>
    <w:link w:val="40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5">
    <w:name w:val="Title"/>
    <w:basedOn w:val="1269"/>
    <w:next w:val="1269"/>
    <w:link w:val="41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6">
    <w:name w:val="Title Char"/>
    <w:basedOn w:val="1270"/>
    <w:link w:val="4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7">
    <w:name w:val="Subtitle"/>
    <w:basedOn w:val="1269"/>
    <w:next w:val="1269"/>
    <w:link w:val="41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18">
    <w:name w:val="Subtitle Char"/>
    <w:basedOn w:val="1270"/>
    <w:link w:val="41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19">
    <w:name w:val="Quote"/>
    <w:basedOn w:val="1269"/>
    <w:next w:val="1269"/>
    <w:link w:val="4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0">
    <w:name w:val="Quote Char"/>
    <w:basedOn w:val="1270"/>
    <w:link w:val="4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1">
    <w:name w:val="List Paragraph"/>
    <w:basedOn w:val="1269"/>
    <w:uiPriority w:val="34"/>
    <w:qFormat/>
    <w:pPr>
      <w:pBdr/>
      <w:spacing/>
      <w:ind w:left="720"/>
      <w:contextualSpacing w:val="true"/>
    </w:pPr>
  </w:style>
  <w:style w:type="character" w:styleId="422">
    <w:name w:val="Intense Emphasis"/>
    <w:basedOn w:val="12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3">
    <w:name w:val="Intense Quote"/>
    <w:basedOn w:val="1269"/>
    <w:next w:val="1269"/>
    <w:link w:val="4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4">
    <w:name w:val="Intense Quote Char"/>
    <w:basedOn w:val="1270"/>
    <w:link w:val="4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5">
    <w:name w:val="Intense Reference"/>
    <w:basedOn w:val="12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6">
    <w:name w:val="No Spacing"/>
    <w:basedOn w:val="1269"/>
    <w:uiPriority w:val="1"/>
    <w:qFormat/>
    <w:pPr>
      <w:pBdr/>
      <w:spacing w:after="0" w:line="240" w:lineRule="auto"/>
      <w:ind/>
    </w:pPr>
  </w:style>
  <w:style w:type="character" w:styleId="427">
    <w:name w:val="Subtle Emphasis"/>
    <w:basedOn w:val="12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28">
    <w:name w:val="Emphasis"/>
    <w:basedOn w:val="1270"/>
    <w:uiPriority w:val="20"/>
    <w:qFormat/>
    <w:pPr>
      <w:pBdr/>
      <w:spacing/>
      <w:ind/>
    </w:pPr>
    <w:rPr>
      <w:i/>
      <w:iCs/>
    </w:rPr>
  </w:style>
  <w:style w:type="character" w:styleId="429">
    <w:name w:val="Strong"/>
    <w:basedOn w:val="1270"/>
    <w:uiPriority w:val="22"/>
    <w:qFormat/>
    <w:pPr>
      <w:pBdr/>
      <w:spacing/>
      <w:ind/>
    </w:pPr>
    <w:rPr>
      <w:b/>
      <w:bCs/>
    </w:rPr>
  </w:style>
  <w:style w:type="character" w:styleId="430">
    <w:name w:val="Subtle Reference"/>
    <w:basedOn w:val="12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1">
    <w:name w:val="Book Title"/>
    <w:basedOn w:val="12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2">
    <w:name w:val="Header"/>
    <w:basedOn w:val="1269"/>
    <w:link w:val="4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3">
    <w:name w:val="Header Char"/>
    <w:basedOn w:val="1270"/>
    <w:link w:val="432"/>
    <w:uiPriority w:val="99"/>
    <w:pPr>
      <w:pBdr/>
      <w:spacing/>
      <w:ind/>
    </w:pPr>
  </w:style>
  <w:style w:type="paragraph" w:styleId="434">
    <w:name w:val="Footer"/>
    <w:basedOn w:val="1269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Footer Char"/>
    <w:basedOn w:val="1270"/>
    <w:link w:val="434"/>
    <w:uiPriority w:val="99"/>
    <w:pPr>
      <w:pBdr/>
      <w:spacing/>
      <w:ind/>
    </w:pPr>
  </w:style>
  <w:style w:type="paragraph" w:styleId="436">
    <w:name w:val="Caption"/>
    <w:basedOn w:val="1269"/>
    <w:next w:val="12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7">
    <w:name w:val="footnote text"/>
    <w:basedOn w:val="1269"/>
    <w:link w:val="4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38">
    <w:name w:val="Footnote Text Char"/>
    <w:basedOn w:val="1270"/>
    <w:link w:val="437"/>
    <w:uiPriority w:val="99"/>
    <w:semiHidden/>
    <w:pPr>
      <w:pBdr/>
      <w:spacing/>
      <w:ind/>
    </w:pPr>
    <w:rPr>
      <w:sz w:val="20"/>
      <w:szCs w:val="20"/>
    </w:rPr>
  </w:style>
  <w:style w:type="character" w:styleId="439">
    <w:name w:val="footnote reference"/>
    <w:basedOn w:val="1270"/>
    <w:uiPriority w:val="99"/>
    <w:semiHidden/>
    <w:unhideWhenUsed/>
    <w:pPr>
      <w:pBdr/>
      <w:spacing/>
      <w:ind/>
    </w:pPr>
    <w:rPr>
      <w:vertAlign w:val="superscript"/>
    </w:rPr>
  </w:style>
  <w:style w:type="paragraph" w:styleId="440">
    <w:name w:val="endnote text"/>
    <w:basedOn w:val="1269"/>
    <w:link w:val="4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1">
    <w:name w:val="Endnote Text Char"/>
    <w:basedOn w:val="1270"/>
    <w:link w:val="440"/>
    <w:uiPriority w:val="99"/>
    <w:semiHidden/>
    <w:pPr>
      <w:pBdr/>
      <w:spacing/>
      <w:ind/>
    </w:pPr>
    <w:rPr>
      <w:sz w:val="20"/>
      <w:szCs w:val="20"/>
    </w:rPr>
  </w:style>
  <w:style w:type="character" w:styleId="442">
    <w:name w:val="endnote reference"/>
    <w:basedOn w:val="1270"/>
    <w:uiPriority w:val="99"/>
    <w:semiHidden/>
    <w:unhideWhenUsed/>
    <w:pPr>
      <w:pBdr/>
      <w:spacing/>
      <w:ind/>
    </w:pPr>
    <w:rPr>
      <w:vertAlign w:val="superscript"/>
    </w:rPr>
  </w:style>
  <w:style w:type="character" w:styleId="443">
    <w:name w:val="Hyperlink"/>
    <w:basedOn w:val="12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4">
    <w:name w:val="FollowedHyperlink"/>
    <w:basedOn w:val="12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5">
    <w:name w:val="toc 1"/>
    <w:basedOn w:val="1269"/>
    <w:next w:val="1269"/>
    <w:uiPriority w:val="39"/>
    <w:unhideWhenUsed/>
    <w:pPr>
      <w:pBdr/>
      <w:spacing w:after="100"/>
      <w:ind/>
    </w:pPr>
  </w:style>
  <w:style w:type="paragraph" w:styleId="446">
    <w:name w:val="toc 2"/>
    <w:basedOn w:val="1269"/>
    <w:next w:val="1269"/>
    <w:uiPriority w:val="39"/>
    <w:unhideWhenUsed/>
    <w:pPr>
      <w:pBdr/>
      <w:spacing w:after="100"/>
      <w:ind w:left="220"/>
    </w:pPr>
  </w:style>
  <w:style w:type="paragraph" w:styleId="447">
    <w:name w:val="toc 3"/>
    <w:basedOn w:val="1269"/>
    <w:next w:val="1269"/>
    <w:uiPriority w:val="39"/>
    <w:unhideWhenUsed/>
    <w:pPr>
      <w:pBdr/>
      <w:spacing w:after="100"/>
      <w:ind w:left="440"/>
    </w:pPr>
  </w:style>
  <w:style w:type="paragraph" w:styleId="448">
    <w:name w:val="toc 4"/>
    <w:basedOn w:val="1269"/>
    <w:next w:val="1269"/>
    <w:uiPriority w:val="39"/>
    <w:unhideWhenUsed/>
    <w:pPr>
      <w:pBdr/>
      <w:spacing w:after="100"/>
      <w:ind w:left="660"/>
    </w:pPr>
  </w:style>
  <w:style w:type="paragraph" w:styleId="449">
    <w:name w:val="toc 5"/>
    <w:basedOn w:val="1269"/>
    <w:next w:val="1269"/>
    <w:uiPriority w:val="39"/>
    <w:unhideWhenUsed/>
    <w:pPr>
      <w:pBdr/>
      <w:spacing w:after="100"/>
      <w:ind w:left="880"/>
    </w:pPr>
  </w:style>
  <w:style w:type="paragraph" w:styleId="450">
    <w:name w:val="toc 6"/>
    <w:basedOn w:val="1269"/>
    <w:next w:val="1269"/>
    <w:uiPriority w:val="39"/>
    <w:unhideWhenUsed/>
    <w:pPr>
      <w:pBdr/>
      <w:spacing w:after="100"/>
      <w:ind w:left="1100"/>
    </w:pPr>
  </w:style>
  <w:style w:type="paragraph" w:styleId="451">
    <w:name w:val="toc 7"/>
    <w:basedOn w:val="1269"/>
    <w:next w:val="1269"/>
    <w:uiPriority w:val="39"/>
    <w:unhideWhenUsed/>
    <w:pPr>
      <w:pBdr/>
      <w:spacing w:after="100"/>
      <w:ind w:left="1320"/>
    </w:pPr>
  </w:style>
  <w:style w:type="paragraph" w:styleId="452">
    <w:name w:val="toc 8"/>
    <w:basedOn w:val="1269"/>
    <w:next w:val="1269"/>
    <w:uiPriority w:val="39"/>
    <w:unhideWhenUsed/>
    <w:pPr>
      <w:pBdr/>
      <w:spacing w:after="100"/>
      <w:ind w:left="1540"/>
    </w:pPr>
  </w:style>
  <w:style w:type="paragraph" w:styleId="453">
    <w:name w:val="toc 9"/>
    <w:basedOn w:val="1269"/>
    <w:next w:val="1269"/>
    <w:uiPriority w:val="39"/>
    <w:unhideWhenUsed/>
    <w:pPr>
      <w:pBdr/>
      <w:spacing w:after="100"/>
      <w:ind w:left="1760"/>
    </w:pPr>
  </w:style>
  <w:style w:type="paragraph" w:styleId="463">
    <w:name w:val="TOC Heading"/>
    <w:uiPriority w:val="39"/>
    <w:unhideWhenUsed/>
    <w:pPr>
      <w:pBdr/>
      <w:spacing/>
      <w:ind/>
    </w:pPr>
  </w:style>
  <w:style w:type="paragraph" w:styleId="464">
    <w:name w:val="table of figures"/>
    <w:basedOn w:val="1269"/>
    <w:next w:val="1269"/>
    <w:uiPriority w:val="99"/>
    <w:unhideWhenUsed/>
    <w:pPr>
      <w:pBdr/>
      <w:spacing w:after="0" w:afterAutospacing="0"/>
      <w:ind/>
    </w:pPr>
  </w:style>
  <w:style w:type="paragraph" w:styleId="1269" w:default="1">
    <w:name w:val="Normal"/>
    <w:qFormat/>
    <w:pPr>
      <w:pBdr/>
      <w:spacing/>
      <w:ind/>
    </w:pPr>
  </w:style>
  <w:style w:type="character" w:styleId="1270" w:default="1">
    <w:name w:val="Default Paragraph Font"/>
    <w:uiPriority w:val="1"/>
    <w:semiHidden/>
    <w:unhideWhenUsed/>
    <w:pPr>
      <w:pBdr/>
      <w:spacing/>
      <w:ind/>
    </w:pPr>
  </w:style>
  <w:style w:type="table" w:styleId="12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272" w:default="1">
    <w:name w:val="No List"/>
    <w:uiPriority w:val="99"/>
    <w:semiHidden/>
    <w:unhideWhenUsed/>
    <w:pPr>
      <w:pBdr/>
      <w:spacing/>
      <w:ind/>
    </w:pPr>
  </w:style>
  <w:style w:type="character" w:styleId="1273">
    <w:name w:val="Placeholder Text"/>
    <w:basedOn w:val="1270"/>
    <w:uiPriority w:val="99"/>
    <w:semiHidden/>
    <w:pPr>
      <w:pBdr/>
      <w:spacing/>
      <w:ind/>
    </w:pPr>
    <w:rPr>
      <w:color w:val="666666"/>
    </w:rPr>
  </w:style>
  <w:style w:type="paragraph" w:styleId="1274" w:customStyle="1">
    <w:name w:val="D48B0655339F46E8A0D81F39CE905DF3"/>
    <w:pPr>
      <w:pBdr/>
      <w:spacing/>
      <w:ind/>
    </w:pPr>
  </w:style>
  <w:style w:type="paragraph" w:styleId="1275" w:customStyle="1">
    <w:name w:val="5DA195C2E848492282A5CA0715FD4F92"/>
    <w:pPr>
      <w:pBdr/>
      <w:spacing/>
      <w:ind/>
    </w:pPr>
  </w:style>
  <w:style w:type="paragraph" w:styleId="1276" w:customStyle="1">
    <w:name w:val="19FBE21D1B444C7EB90962EF8B7A23C7"/>
    <w:pPr>
      <w:pBdr/>
      <w:spacing/>
      <w:ind/>
    </w:pPr>
  </w:style>
  <w:style w:type="paragraph" w:styleId="1277" w:customStyle="1">
    <w:name w:val="8BDCDCE4D889464AB5D3722F4588E85D"/>
    <w:pPr>
      <w:pBdr/>
      <w:spacing/>
      <w:ind/>
    </w:pPr>
  </w:style>
  <w:style w:type="paragraph" w:styleId="1278" w:customStyle="1">
    <w:name w:val="4DCDC1D13F9342C9BCF9128F0F6837FE"/>
    <w:pPr>
      <w:pBdr/>
      <w:spacing/>
      <w:ind/>
    </w:pPr>
  </w:style>
  <w:style w:type="paragraph" w:styleId="1279" w:customStyle="1">
    <w:name w:val="16485E74DB53470B9486FEE832C400FA"/>
    <w:pPr>
      <w:pBdr/>
      <w:spacing/>
      <w:ind/>
    </w:pPr>
  </w:style>
  <w:style w:type="paragraph" w:styleId="1280" w:customStyle="1">
    <w:name w:val="DB5D49AE9E924B7098C0414ECF87F064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о практической работе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revision>69</cp:revision>
  <dcterms:created xsi:type="dcterms:W3CDTF">2025-03-07T15:51:00Z</dcterms:created>
  <dcterms:modified xsi:type="dcterms:W3CDTF">2025-05-31T08:15:30Z</dcterms:modified>
</cp:coreProperties>
</file>