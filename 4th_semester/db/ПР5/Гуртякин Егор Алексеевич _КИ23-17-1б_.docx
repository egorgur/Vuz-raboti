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80"/>
        <w:gridCol w:w="3709"/>
        <w:gridCol w:w="272"/>
        <w:gridCol w:w="1671"/>
        <w:gridCol w:w="272"/>
        <w:gridCol w:w="2534"/>
      </w:tblGrid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t xml:space="preserve">Министерство науки и высшего образования РФ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Федеральное государственное автономное</w:t>
            </w:r>
            <w:r/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образовательное учреждение высшего образования</w:t>
            </w:r>
            <w:r/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«СИБИРСКИЙ ФЕДЕРАЛЬНЫЙ УНИВЕРСИТЕТ»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bottom w:val="single" w:color="auto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Институт космических и информационных технологий</w:t>
            </w:r>
            <w:r/>
          </w:p>
        </w:tc>
      </w:tr>
      <w:tr>
        <w:trPr/>
        <w:tc>
          <w:tcPr>
            <w:gridSpan w:val="6"/>
            <w:tcBorders>
              <w:top w:val="single" w:color="auto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институт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>
              <w:bottom w:val="single" w:color="auto" w:sz="4" w:space="0"/>
            </w:tcBorders>
            <w:tcW w:w="9638" w:type="dxa"/>
            <w:textDirection w:val="lrTb"/>
            <w:noWrap w:val="false"/>
          </w:tcPr>
          <w:sdt>
            <w:sdtPr>
              <w:alias w:val="Кафедра"/>
              <w15:appearance w15:val="boundingBox"/>
              <w:id w:val="-120006703"/>
              <w:placeholder>
                <w:docPart w:val="D84159BBAEDF420C9A1F65AD544F52D4"/>
              </w:placeholder>
              <w:tag w:val="Кафедра"/>
              <w:rPr/>
            </w:sdtPr>
            <w:sdtContent>
              <w:p>
                <w:pPr>
                  <w:pBdr/>
                  <w:spacing/>
                  <w:ind/>
                  <w:jc w:val="center"/>
                  <w:rPr/>
                </w:pPr>
                <w:r>
                  <w:t xml:space="preserve">Программная инженерия</w:t>
                </w:r>
                <w:r/>
              </w:p>
            </w:sdtContent>
          </w:sdt>
        </w:tc>
      </w:tr>
      <w:tr>
        <w:trPr/>
        <w:tc>
          <w:tcPr>
            <w:gridSpan w:val="6"/>
            <w:tcBorders>
              <w:top w:val="single" w:color="auto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кафедра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ОТЧЕТ О ПРАКТИЧЕСКОЙ РАБОТЕ №5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/>
            <w:bookmarkStart w:id="0" w:name="TitleThemeName"/>
            <w:r/>
            <w:sdt>
              <w:sdtPr>
                <w:alias w:val="Тема практической"/>
                <w15:appearance w15:val="boundingBox"/>
                <w:id w:val="1819542302"/>
                <w:placeholder>
                  <w:docPart w:val="F52C6BC6B61541B38A956148C55B8709"/>
                </w:placeholder>
                <w:tag w:val="Тема практической"/>
                <w:rPr/>
              </w:sdtPr>
              <w:sdtContent>
                <w:r>
                  <w:t xml:space="preserve">Изменение данных</w:t>
                </w:r>
              </w:sdtContent>
            </w:sdt>
            <w:r/>
            <w:bookmarkEnd w:id="0"/>
            <w:r/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  <w:szCs w:val="20"/>
              </w:rPr>
              <w:t xml:space="preserve">тема</w:t>
            </w:r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323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Преподаватель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А. Д. Вожжов</w:t>
            </w:r>
            <w:r/>
          </w:p>
        </w:tc>
      </w:tr>
      <w:tr>
        <w:trPr>
          <w:trHeight w:val="322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подпись, дата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</w:t>
            </w:r>
            <w:r>
              <w:rPr>
                <w:sz w:val="20"/>
                <w:szCs w:val="20"/>
              </w:rPr>
              <w:t xml:space="preserve">нициалы, фамилия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Студент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370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КИ23-17/1б, </w:t>
            </w:r>
            <w:r>
              <w:t xml:space="preserve">032322546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Е. А. </w:t>
            </w:r>
            <w:r>
              <w:t xml:space="preserve">Гуртякин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7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группы, зачётной книжки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подпись, дата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инициалы, фамилия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Красноярск </w:t>
            </w:r>
            <w:sdt>
              <w:sdtPr>
                <w:alias w:val="Титульник. Дата"/>
                <w15:appearance w15:val="boundingBox"/>
                <w15:color w:val="000000"/>
                <w:id w:val="338363742"/>
                <w:placeholder>
                  <w:docPart w:val="0B804F642F7642E5977BCD5DCE8C93B2"/>
                </w:placeholder>
                <w:tag w:val="Титульник. Дата"/>
                <w:date w:fullDate="2025-05-22T10:22:28Z">
                  <w:calendar w:val="gregorian"/>
                  <w:dateFormat w:val="yyyy"/>
                  <w:lid w:val="ru-RU"/>
                </w:date>
                <w:rPr/>
              </w:sdtPr>
              <w:sdtContent>
                <w:r>
                  <w:t xml:space="preserve">2025</w:t>
                </w:r>
              </w:sdtContent>
            </w:sdt>
            <w:r/>
            <w:r/>
          </w:p>
        </w:tc>
      </w:tr>
    </w:tbl>
    <w:p>
      <w:pPr>
        <w:pStyle w:val="753"/>
        <w:pBdr/>
        <w:spacing/>
        <w:ind/>
        <w:rPr/>
      </w:pPr>
      <w:r>
        <w:t xml:space="preserve">ВВЕДЕНИЕ</w:t>
      </w:r>
      <w:r/>
    </w:p>
    <w:p>
      <w:pPr>
        <w:pStyle w:val="754"/>
        <w:pBdr/>
        <w:spacing/>
        <w:ind/>
        <w:rPr/>
      </w:pPr>
      <w:r>
        <w:t xml:space="preserve">Цель работы</w:t>
      </w:r>
      <w:r/>
    </w:p>
    <w:p>
      <w:pPr>
        <w:pStyle w:val="794"/>
        <w:pBdr/>
        <w:spacing/>
        <w:ind/>
        <w:rPr/>
      </w:pPr>
      <w:r>
        <w:t xml:space="preserve">Изучить теоретический материал по</w:t>
      </w:r>
      <w:r>
        <w:t xml:space="preserve"> </w:t>
      </w:r>
      <w:r>
        <w:t xml:space="preserve">теме «</w:t>
      </w:r>
      <w:r>
        <w:fldChar w:fldCharType="begin"/>
      </w:r>
      <w:r>
        <w:instrText xml:space="preserve"> REF TitleThemeName \h </w:instrText>
      </w:r>
      <w:r>
        <w:fldChar w:fldCharType="separate"/>
      </w:r>
      <w:sdt>
        <w:sdtPr>
          <w:alias w:val="Тема практической"/>
          <w15:appearance w15:val="boundingBox"/>
          <w:id w:val="910508765"/>
          <w:placeholder>
            <w:docPart w:val="2D9CA415BFC74AEA89D766FF229F87E0"/>
          </w:placeholder>
          <w:tag w:val="Тема практической"/>
          <w:rPr/>
        </w:sdtPr>
        <w:sdtContent>
          <w:r>
            <w:t xml:space="preserve">Изменение данных</w:t>
          </w:r>
        </w:sdtContent>
      </w:sdt>
      <w:r>
        <w:fldChar w:fldCharType="end"/>
      </w:r>
      <w:r>
        <w:t xml:space="preserve">»</w:t>
      </w:r>
      <w:r>
        <w:t xml:space="preserve">.</w:t>
      </w:r>
      <w:r>
        <w:t xml:space="preserve"> Выполнить задания.</w:t>
      </w:r>
      <w:r/>
    </w:p>
    <w:p>
      <w:pPr>
        <w:pStyle w:val="754"/>
        <w:pBdr/>
        <w:spacing/>
        <w:ind/>
        <w:rPr/>
      </w:pPr>
      <w:r>
        <w:t xml:space="preserve">Задачи</w:t>
      </w:r>
      <w:r/>
    </w:p>
    <w:p>
      <w:pPr>
        <w:pStyle w:val="794"/>
        <w:pBdr/>
        <w:spacing/>
        <w:ind/>
        <w:rPr/>
      </w:pPr>
      <w:r>
        <w:t xml:space="preserve">В рамках данной практической работы необходимо выполнить следующие задачи:</w:t>
      </w:r>
      <w:r/>
    </w:p>
    <w:p>
      <w:pPr>
        <w:pStyle w:val="799"/>
        <w:pBdr/>
        <w:spacing/>
        <w:ind/>
        <w:rPr/>
      </w:pPr>
      <w:r>
        <w:t xml:space="preserve">изучить теоретический материал по предложенной теме;</w:t>
      </w:r>
      <w:r/>
    </w:p>
    <w:p>
      <w:pPr>
        <w:pStyle w:val="799"/>
        <w:pBdr/>
        <w:spacing/>
        <w:ind/>
        <w:rPr/>
      </w:pPr>
      <w:r>
        <w:t xml:space="preserve">выполнить задание;</w:t>
      </w:r>
      <w:r/>
    </w:p>
    <w:p>
      <w:pPr>
        <w:pStyle w:val="799"/>
        <w:pBdr/>
        <w:spacing/>
        <w:ind/>
        <w:rPr>
          <w:lang w:val="en-US"/>
        </w:rPr>
      </w:pPr>
      <w:r>
        <w:t xml:space="preserve">предоставить отчёт преподавателю.</w:t>
      </w:r>
      <w:r>
        <w:rPr>
          <w:lang w:val="en-US"/>
        </w:rPr>
      </w:r>
    </w:p>
    <w:p>
      <w:pPr>
        <w:pStyle w:val="754"/>
        <w:pBdr/>
        <w:spacing/>
        <w:ind/>
        <w:rPr/>
      </w:pPr>
      <w:r>
        <w:t xml:space="preserve">Задание</w:t>
      </w:r>
      <w:r/>
    </w:p>
    <w:p>
      <w:pPr>
        <w:pStyle w:val="794"/>
        <w:pBdr/>
        <w:spacing/>
        <w:ind/>
        <w:rPr/>
      </w:pPr>
      <w:r>
        <w:t xml:space="preserve">Задание данной практической работы состоит из </w:t>
      </w:r>
      <w:r>
        <w:t xml:space="preserve">следующих</w:t>
      </w:r>
      <w:r>
        <w:t xml:space="preserve"> частей:</w:t>
      </w:r>
      <w:r/>
    </w:p>
    <w:p>
      <w:pPr>
        <w:pStyle w:val="799"/>
        <w:pBdr/>
        <w:spacing/>
        <w:ind/>
        <w:rPr/>
      </w:pPr>
      <w:r>
        <w:t xml:space="preserve">Выполнить задания из главы </w:t>
      </w:r>
      <w:r>
        <w:t xml:space="preserve">7</w:t>
      </w:r>
      <w:r>
        <w:t xml:space="preserve"> из книги на е-курсах.</w:t>
      </w:r>
      <w:r/>
    </w:p>
    <w:p>
      <w:pPr>
        <w:pStyle w:val="799"/>
        <w:numPr>
          <w:ilvl w:val="0"/>
          <w:numId w:val="0"/>
        </w:numPr>
        <w:pBdr/>
        <w:spacing/>
        <w:ind w:left="936"/>
        <w:rPr/>
      </w:pPr>
      <w:r/>
      <w:r/>
    </w:p>
    <w:p>
      <w:pPr>
        <w:pStyle w:val="799"/>
        <w:pBdr/>
        <w:spacing/>
        <w:ind/>
        <w:rPr/>
      </w:pPr>
      <w:r>
        <w:br w:type="page" w:clear="all"/>
      </w:r>
      <w:r/>
    </w:p>
    <w:p>
      <w:pPr>
        <w:pStyle w:val="753"/>
        <w:pBdr/>
        <w:spacing/>
        <w:ind/>
        <w:rPr/>
      </w:pPr>
      <w:r>
        <w:t xml:space="preserve">ХОД РАБОТЫ</w:t>
      </w:r>
      <w:r/>
    </w:p>
    <w:p>
      <w:pPr>
        <w:pStyle w:val="754"/>
        <w:pBdr/>
        <w:spacing/>
        <w:ind/>
        <w:rPr/>
      </w:pPr>
      <w:r>
        <w:t xml:space="preserve">Задание </w:t>
      </w:r>
      <w:r>
        <w:t xml:space="preserve">1</w:t>
      </w:r>
      <w:r/>
    </w:p>
    <w:p>
      <w:pPr>
        <w:pBdr/>
        <w:spacing/>
        <w:ind w:firstLine="708"/>
        <w:rPr/>
      </w:pPr>
      <w:r>
        <w:t xml:space="preserve">Добавьте в определение таблицы aircrafts_log значение по умолчанию</w:t>
      </w:r>
      <w:r/>
    </w:p>
    <w:p>
      <w:pPr>
        <w:pBdr/>
        <w:spacing/>
        <w:ind/>
        <w:rPr/>
      </w:pPr>
      <w:r>
        <w:t xml:space="preserve">current_timestamp и соответствующим образом измените команды INSERT,</w:t>
      </w:r>
      <w:r/>
    </w:p>
    <w:p>
      <w:pPr>
        <w:pBdr/>
        <w:spacing w:after="160" w:afterAutospacing="0"/>
        <w:ind/>
        <w:rPr/>
      </w:pPr>
      <w:r>
        <w:t xml:space="preserve">приведенные в тексте главы.</w:t>
      </w:r>
      <w:r/>
      <w:r/>
      <w:r/>
    </w:p>
    <w:p>
      <w:pPr>
        <w:pStyle w:val="794"/>
        <w:pBdr/>
        <w:spacing/>
        <w:ind/>
        <w:rPr/>
      </w:pPr>
      <w:r>
        <w:t xml:space="preserve">На рисунк</w:t>
      </w:r>
      <w:r>
        <w:t xml:space="preserve">ах</w:t>
      </w:r>
      <w:r>
        <w:t xml:space="preserve"> 1</w:t>
      </w:r>
      <w:r>
        <w:t xml:space="preserve">, 2, 3</w:t>
      </w:r>
      <w:r>
        <w:t xml:space="preserve"> показан результат выполнения задания.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95550" cy="533400"/>
                <wp:effectExtent l="0" t="0" r="0" b="0"/>
                <wp:docPr id="1" name="Рисунок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49555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96.50pt;height:42.00pt;mso-wrap-distance-left:0.00pt;mso-wrap-distance-top:0.00pt;mso-wrap-distance-right:0.00pt;mso-wrap-distance-bottom:0.00pt;z-index:1;" stroked="f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</w:t>
      </w:r>
      <w:r>
        <w:fldChar w:fldCharType="end"/>
      </w:r>
      <w:r>
        <w:rPr>
          <w:lang w:val="en-US"/>
        </w:rPr>
        <w:t xml:space="preserve"> — </w:t>
      </w:r>
      <w:r>
        <w:t xml:space="preserve">Модификация таблицы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95850" cy="1885950"/>
                <wp:effectExtent l="0" t="0" r="0" b="0"/>
                <wp:docPr id="2" name="Рисунок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895850" cy="1885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85.50pt;height:148.50pt;mso-wrap-distance-left:0.00pt;mso-wrap-distance-top:0.00pt;mso-wrap-distance-right:0.00pt;mso-wrap-distance-bottom:0.00pt;z-index:1;" stroked="f"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2</w:t>
      </w:r>
      <w:r>
        <w:fldChar w:fldCharType="end"/>
      </w:r>
      <w:r>
        <w:t xml:space="preserve"> —</w:t>
      </w:r>
      <w:r>
        <w:rPr>
          <w:lang w:val="en-US"/>
        </w:rPr>
        <w:t xml:space="preserve"> </w:t>
      </w:r>
      <w:r>
        <w:t xml:space="preserve">Модификация</w:t>
      </w:r>
      <w:r>
        <w:t xml:space="preserve"> запроса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05375" cy="1200150"/>
                <wp:effectExtent l="0" t="0" r="9525" b="0"/>
                <wp:docPr id="3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905375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86.25pt;height:94.50pt;mso-wrap-distance-left:0.00pt;mso-wrap-distance-top:0.00pt;mso-wrap-distance-right:0.00pt;mso-wrap-distance-bottom:0.00pt;z-index:1;" stroked="f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3</w:t>
      </w:r>
      <w:r>
        <w:fldChar w:fldCharType="end"/>
      </w:r>
      <w:r>
        <w:t xml:space="preserve"> —</w:t>
      </w:r>
      <w:r>
        <w:t xml:space="preserve"> </w:t>
      </w:r>
      <w:r>
        <w:t xml:space="preserve">Модификация запроса</w:t>
      </w:r>
      <w:r/>
    </w:p>
    <w:p>
      <w:pPr>
        <w:pStyle w:val="754"/>
        <w:pBdr/>
        <w:spacing/>
        <w:ind/>
        <w:rPr/>
      </w:pPr>
      <w:r>
        <w:t xml:space="preserve">Задание </w:t>
      </w:r>
      <w:r>
        <w:t xml:space="preserve">2</w:t>
      </w:r>
      <w:r/>
    </w:p>
    <w:p>
      <w:pPr>
        <w:pBdr/>
        <w:spacing/>
        <w:ind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98613" cy="2877779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006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498613" cy="2877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32.96pt;height:226.6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  <w:r/>
    </w:p>
    <w:p>
      <w:pPr>
        <w:pStyle w:val="794"/>
        <w:pBdr/>
        <w:spacing/>
        <w:ind/>
        <w:rPr/>
      </w:pPr>
      <w:r>
        <w:t xml:space="preserve">На рисунк</w:t>
      </w:r>
      <w:r>
        <w:t xml:space="preserve">е</w:t>
      </w:r>
      <w:r>
        <w:t xml:space="preserve"> </w:t>
      </w:r>
      <w:r>
        <w:t xml:space="preserve">4</w:t>
      </w:r>
      <w:r>
        <w:t xml:space="preserve"> показан результат выполнения задания.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57525" cy="1085850"/>
                <wp:effectExtent l="0" t="0" r="9525" b="0"/>
                <wp:docPr id="5" name="Рисунок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057525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40.75pt;height:85.50pt;mso-wrap-distance-left:0.00pt;mso-wrap-distance-top:0.00pt;mso-wrap-distance-right:0.00pt;mso-wrap-distance-bottom:0.00pt;z-index:1;" stroked="f">
                <v:imagedata r:id="rId16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4</w:t>
      </w:r>
      <w:r>
        <w:fldChar w:fldCharType="end"/>
      </w:r>
      <w:r>
        <w:t xml:space="preserve"> — Модифицированный запрос</w:t>
      </w:r>
      <w:r/>
    </w:p>
    <w:p>
      <w:pPr>
        <w:pStyle w:val="754"/>
        <w:pBdr/>
        <w:spacing/>
        <w:ind/>
        <w:rPr/>
      </w:pPr>
      <w:r>
        <w:t xml:space="preserve">Задание </w:t>
      </w:r>
      <w:r>
        <w:t xml:space="preserve">4</w:t>
      </w:r>
      <w:r/>
    </w:p>
    <w:p>
      <w:pPr>
        <w:pBdr/>
        <w:spacing w:after="160" w:afterAutospacing="0"/>
        <w:ind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65715" cy="207752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54944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265714" cy="2077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14.62pt;height:163.58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/>
      <w:r/>
    </w:p>
    <w:p>
      <w:pPr>
        <w:pStyle w:val="794"/>
        <w:pBdr/>
        <w:spacing/>
        <w:ind/>
        <w:rPr/>
      </w:pPr>
      <w:r>
        <w:t xml:space="preserve">На рисунк</w:t>
      </w:r>
      <w:r>
        <w:t xml:space="preserve">ах с 6 по 10</w:t>
      </w:r>
      <w:r>
        <w:t xml:space="preserve"> показан результат выполнения задания.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90900" cy="1724025"/>
                <wp:effectExtent l="0" t="0" r="0" b="9525"/>
                <wp:docPr id="7" name="Рисунок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390900" cy="172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267.00pt;height:135.75pt;mso-wrap-distance-left:0.00pt;mso-wrap-distance-top:0.00pt;mso-wrap-distance-right:0.00pt;mso-wrap-distance-bottom:0.00pt;z-index:1;" stroked="f">
                <v:imagedata r:id="rId18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6</w:t>
      </w:r>
      <w:r>
        <w:fldChar w:fldCharType="end"/>
      </w:r>
      <w:r>
        <w:t xml:space="preserve"> — Создание таблицы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69365" cy="435914"/>
                <wp:effectExtent l="0" t="0" r="0" b="0"/>
                <wp:docPr id="8" name="Рисунок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6169365" cy="4359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85.78pt;height:34.32pt;mso-wrap-distance-left:0.00pt;mso-wrap-distance-top:0.00pt;mso-wrap-distance-right:0.00pt;mso-wrap-distance-bottom:0.00pt;z-index:1;" stroked="f">
                <v:imagedata r:id="rId19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7</w:t>
      </w:r>
      <w:r>
        <w:fldChar w:fldCharType="end"/>
      </w:r>
      <w:r>
        <w:t xml:space="preserve"> — Добавление ограничений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81550" cy="695325"/>
                <wp:effectExtent l="0" t="0" r="0" b="9525"/>
                <wp:docPr id="9" name="Рисунок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478155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376.50pt;height:54.75pt;mso-wrap-distance-left:0.00pt;mso-wrap-distance-top:0.00pt;mso-wrap-distance-right:0.00pt;mso-wrap-distance-bottom:0.00pt;z-index:1;" stroked="f">
                <v:imagedata r:id="rId20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8</w:t>
      </w:r>
      <w:r>
        <w:fldChar w:fldCharType="end"/>
      </w:r>
      <w:r>
        <w:t xml:space="preserve"> — Вставка вариантом 1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52975" cy="676275"/>
                <wp:effectExtent l="0" t="0" r="9525" b="9525"/>
                <wp:docPr id="10" name="Рисунок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7529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374.25pt;height:53.25pt;mso-wrap-distance-left:0.00pt;mso-wrap-distance-top:0.00pt;mso-wrap-distance-right:0.00pt;mso-wrap-distance-bottom:0.00pt;z-index:1;" stroked="f">
                <v:imagedata r:id="rId21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9</w:t>
      </w:r>
      <w:r>
        <w:fldChar w:fldCharType="end"/>
      </w:r>
      <w:r>
        <w:t xml:space="preserve"> — Вставка вариантом 2</w:t>
      </w:r>
      <w:r/>
    </w:p>
    <w:p>
      <w:pPr>
        <w:pStyle w:val="754"/>
        <w:pBdr/>
        <w:spacing/>
        <w:ind/>
        <w:rPr/>
      </w:pPr>
      <w:r>
        <w:t xml:space="preserve">Задание </w:t>
      </w:r>
      <w:r>
        <w:t xml:space="preserve">5</w:t>
      </w:r>
      <w:r/>
    </w:p>
    <w:p>
      <w:pPr>
        <w:pBdr/>
        <w:spacing/>
        <w:ind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57219" cy="747543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41108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5857219" cy="7475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61.20pt;height:58.86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/>
      <w:r/>
    </w:p>
    <w:p>
      <w:pPr>
        <w:pStyle w:val="794"/>
        <w:pBdr/>
        <w:spacing/>
        <w:ind/>
        <w:rPr/>
      </w:pPr>
      <w:r>
        <w:t xml:space="preserve">На рисунк</w:t>
      </w:r>
      <w:r>
        <w:t xml:space="preserve">е</w:t>
      </w:r>
      <w:r>
        <w:t xml:space="preserve"> </w:t>
      </w:r>
      <w:r>
        <w:t xml:space="preserve">1</w:t>
      </w:r>
      <w:r>
        <w:t xml:space="preserve">0</w:t>
      </w:r>
      <w:r>
        <w:t xml:space="preserve"> показан результат выполнения задания.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61905" cy="809524"/>
                <wp:effectExtent l="0" t="0" r="635" b="0"/>
                <wp:docPr id="12" name="Рисунок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4761904" cy="809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374.95pt;height:63.74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10</w:t>
      </w:r>
      <w:r>
        <w:fldChar w:fldCharType="end"/>
      </w:r>
      <w:r>
        <w:t xml:space="preserve"> — Применение </w:t>
      </w:r>
      <w:r>
        <w:rPr>
          <w:lang w:val="en-US"/>
        </w:rPr>
        <w:t xml:space="preserve">WHERE</w:t>
      </w:r>
      <w:r>
        <w:rPr>
          <w:lang w:val="en-US"/>
        </w:rPr>
      </w:r>
    </w:p>
    <w:p>
      <w:pPr>
        <w:pStyle w:val="754"/>
        <w:pBdr/>
        <w:spacing/>
        <w:ind/>
        <w:rPr/>
      </w:pPr>
      <w:r>
        <w:t xml:space="preserve">Задание </w:t>
      </w:r>
      <w:r>
        <w:t xml:space="preserve">6</w:t>
      </w:r>
      <w:r/>
    </w:p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3491966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65170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6120129" cy="34919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481.90pt;height:274.96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/>
      <w:r/>
    </w:p>
    <w:p>
      <w:pPr>
        <w:pStyle w:val="794"/>
        <w:pBdr/>
        <w:spacing/>
        <w:ind/>
        <w:rPr/>
      </w:pPr>
      <w:r>
        <w:t xml:space="preserve">На рисунк</w:t>
      </w:r>
      <w:r>
        <w:t xml:space="preserve">е 1</w:t>
      </w:r>
      <w:r>
        <w:t xml:space="preserve">1</w:t>
      </w:r>
      <w:r>
        <w:t xml:space="preserve">, показан результат выполнения задания.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33333" cy="1495238"/>
                <wp:effectExtent l="0" t="0" r="635" b="0"/>
                <wp:docPr id="14" name="Рисунок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2933333" cy="14952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230.97pt;height:117.74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11</w:t>
      </w:r>
      <w:r>
        <w:fldChar w:fldCharType="end"/>
      </w:r>
      <w:r>
        <w:t xml:space="preserve"> </w:t>
      </w:r>
      <w:r>
        <w:t xml:space="preserve">— </w:t>
      </w:r>
      <w:r>
        <w:t xml:space="preserve">Пример вывода</w:t>
      </w:r>
      <w:r/>
    </w:p>
    <w:p>
      <w:pPr>
        <w:pStyle w:val="794"/>
        <w:pBdr/>
        <w:spacing/>
        <w:ind/>
        <w:rPr/>
      </w:pPr>
      <w:r>
        <w:t xml:space="preserve">Смещение вправо происходит из-за того, что «</w:t>
      </w:r>
      <w:r>
        <w:rPr>
          <w:lang w:val="en-US"/>
        </w:rPr>
        <w:t xml:space="preserve">P</w:t>
      </w:r>
      <w:r>
        <w:rPr>
          <w:lang w:val="en-US"/>
        </w:rPr>
        <w:t xml:space="preserve">ostgre</w:t>
      </w:r>
      <w:r>
        <w:rPr>
          <w:lang w:val="en-US"/>
        </w:rPr>
        <w:t xml:space="preserve">SQL</w:t>
      </w:r>
      <w:r>
        <w:t xml:space="preserve">»</w:t>
      </w:r>
      <w:r>
        <w:t xml:space="preserve"> </w:t>
      </w:r>
      <w:r>
        <w:t xml:space="preserve">разделяет </w:t>
      </w:r>
      <w:r>
        <w:rPr>
          <w:lang w:val="en-US"/>
        </w:rPr>
        <w:t xml:space="preserve">csv</w:t>
      </w:r>
      <w:r>
        <w:t xml:space="preserve"> </w:t>
      </w:r>
      <w:r>
        <w:t xml:space="preserve">файл по разделителю, пробел он считает частью строки. Поэтому и не удаляет.</w:t>
      </w:r>
      <w:r/>
    </w:p>
    <w:p>
      <w:pPr>
        <w:pStyle w:val="754"/>
        <w:pBdr/>
        <w:spacing/>
        <w:ind/>
        <w:rPr/>
      </w:pPr>
      <w:r>
        <w:t xml:space="preserve">Задание </w:t>
      </w:r>
      <w:r>
        <w:t xml:space="preserve">7</w:t>
      </w:r>
      <w:r/>
    </w:p>
    <w:p>
      <w:pPr>
        <w:pBdr/>
        <w:spacing/>
        <w:ind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71058" cy="7005204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93805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5171058" cy="70052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407.17pt;height:551.59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/>
      <w:r/>
    </w:p>
    <w:p>
      <w:pPr>
        <w:pStyle w:val="794"/>
        <w:pBdr/>
        <w:spacing/>
        <w:ind/>
        <w:rPr/>
      </w:pPr>
      <w:r>
        <w:t xml:space="preserve">На рисунках </w:t>
      </w:r>
      <w:r>
        <w:t xml:space="preserve">1</w:t>
      </w:r>
      <w:r>
        <w:t xml:space="preserve">2</w:t>
      </w:r>
      <w:r>
        <w:t xml:space="preserve">–14</w:t>
      </w:r>
      <w:r>
        <w:t xml:space="preserve"> показан результат выполнения задания.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43525" cy="2286000"/>
                <wp:effectExtent l="0" t="0" r="9525" b="0"/>
                <wp:docPr id="16" name="Рисунок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343525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420.75pt;height:180.00pt;mso-wrap-distance-left:0.00pt;mso-wrap-distance-top:0.00pt;mso-wrap-distance-right:0.00pt;mso-wrap-distance-bottom:0.00pt;z-index:1;" stroked="f">
                <v:imagedata r:id="rId27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12</w:t>
      </w:r>
      <w:r>
        <w:fldChar w:fldCharType="end"/>
      </w:r>
      <w:r>
        <w:t xml:space="preserve"> </w:t>
      </w:r>
      <w:r>
        <w:t xml:space="preserve">—</w:t>
      </w:r>
      <w:r>
        <w:t xml:space="preserve"> Выборка данных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33875" cy="3219450"/>
                <wp:effectExtent l="0" t="0" r="9525" b="0"/>
                <wp:docPr id="17" name="Рисунок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4333875" cy="32194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341.25pt;height:253.50pt;mso-wrap-distance-left:0.00pt;mso-wrap-distance-top:0.00pt;mso-wrap-distance-right:0.00pt;mso-wrap-distance-bottom:0.00pt;z-index:1;" stroked="f">
                <v:imagedata r:id="rId28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13</w:t>
      </w:r>
      <w:r>
        <w:fldChar w:fldCharType="end"/>
      </w:r>
      <w:r>
        <w:t xml:space="preserve"> </w:t>
      </w:r>
      <w:r>
        <w:t xml:space="preserve">—</w:t>
      </w:r>
      <w:r>
        <w:t xml:space="preserve"> Обновление данных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3903980"/>
                <wp:effectExtent l="0" t="0" r="0" b="1270"/>
                <wp:docPr id="18" name="Рисунок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6120130" cy="3903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481.90pt;height:307.40pt;mso-wrap-distance-left:0.00pt;mso-wrap-distance-top:0.00pt;mso-wrap-distance-right:0.00pt;mso-wrap-distance-bottom:0.00pt;z-index:1;" stroked="f">
                <v:imagedata r:id="rId29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14</w:t>
      </w:r>
      <w:r>
        <w:fldChar w:fldCharType="end"/>
      </w:r>
      <w:r>
        <w:rPr>
          <w:lang w:val="en-US"/>
        </w:rPr>
        <w:t xml:space="preserve"> — </w:t>
      </w:r>
      <w:r>
        <w:t xml:space="preserve">Проверка гипотезы</w:t>
      </w:r>
      <w:r/>
    </w:p>
    <w:p>
      <w:pPr>
        <w:pStyle w:val="754"/>
        <w:pBdr/>
        <w:spacing/>
        <w:ind/>
        <w:rPr/>
      </w:pPr>
      <w:r>
        <w:t xml:space="preserve">Задание</w:t>
      </w:r>
      <w:r>
        <w:t xml:space="preserve"> 8</w:t>
      </w:r>
      <w:r/>
    </w:p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788774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62916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6120129" cy="788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481.90pt;height:62.11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/>
      <w:r/>
    </w:p>
    <w:p>
      <w:pPr>
        <w:pStyle w:val="794"/>
        <w:pBdr/>
        <w:spacing/>
        <w:ind/>
        <w:rPr/>
      </w:pPr>
      <w:r>
        <w:t xml:space="preserve">На рисунк</w:t>
      </w:r>
      <w:r>
        <w:t xml:space="preserve">е 15</w:t>
      </w:r>
      <w:r>
        <w:t xml:space="preserve"> показан результат выполнения задания.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4429125"/>
                <wp:effectExtent l="0" t="0" r="0" b="9525"/>
                <wp:docPr id="20" name="Рисунок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6120130" cy="442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481.90pt;height:348.75pt;mso-wrap-distance-left:0.00pt;mso-wrap-distance-top:0.00pt;mso-wrap-distance-right:0.00pt;mso-wrap-distance-bottom:0.00pt;z-index:1;" stroked="f">
                <v:imagedata r:id="rId31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15</w:t>
      </w:r>
      <w:r>
        <w:fldChar w:fldCharType="end"/>
      </w:r>
      <w:r>
        <w:t xml:space="preserve"> — Модифицированный запрос</w:t>
      </w:r>
      <w:r/>
    </w:p>
    <w:p>
      <w:pPr>
        <w:pStyle w:val="754"/>
        <w:pBdr/>
        <w:spacing/>
        <w:ind/>
        <w:rPr/>
      </w:pPr>
      <w:r>
        <w:t xml:space="preserve">Задание </w:t>
      </w:r>
      <w:r>
        <w:t xml:space="preserve">9</w:t>
      </w:r>
      <w:r/>
    </w:p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1184235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19741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6120129" cy="118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481.90pt;height:93.25pt;mso-wrap-distance-left:0.00pt;mso-wrap-distance-top:0.00pt;mso-wrap-distance-right:0.00pt;mso-wrap-distance-bottom:0.00pt;z-index:1;" stroked="false">
                <v:imagedata r:id="rId32" o:title=""/>
                <o:lock v:ext="edit" rotation="t"/>
              </v:shape>
            </w:pict>
          </mc:Fallback>
        </mc:AlternateContent>
      </w:r>
      <w:r/>
      <w:r/>
    </w:p>
    <w:p>
      <w:pPr>
        <w:pStyle w:val="794"/>
        <w:pBdr/>
        <w:spacing/>
        <w:ind/>
        <w:rPr/>
      </w:pPr>
      <w:r>
        <w:t xml:space="preserve">На рисунк</w:t>
      </w:r>
      <w:r>
        <w:t xml:space="preserve">е 21 </w:t>
      </w:r>
      <w:r>
        <w:t xml:space="preserve">показан результат выполнения задания.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67075" cy="1476375"/>
                <wp:effectExtent l="0" t="0" r="9525" b="9525"/>
                <wp:docPr id="22" name="Рисунок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3267075" cy="147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257.25pt;height:116.25pt;mso-wrap-distance-left:0.00pt;mso-wrap-distance-top:0.00pt;mso-wrap-distance-right:0.00pt;mso-wrap-distance-bottom:0.00pt;z-index:1;" stroked="f">
                <v:imagedata r:id="rId33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16</w:t>
      </w:r>
      <w:r>
        <w:fldChar w:fldCharType="end"/>
      </w:r>
      <w:r>
        <w:t xml:space="preserve"> — </w:t>
      </w:r>
      <w:r>
        <w:t xml:space="preserve">Создание представления для упрощения запроса</w:t>
      </w:r>
      <w:r/>
    </w:p>
    <w:p>
      <w:pPr>
        <w:pStyle w:val="801"/>
        <w:keepNext w:val="true"/>
        <w:pBdr/>
        <w:spacing/>
        <w:ind/>
        <w:jc w:val="left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1743075"/>
                <wp:effectExtent l="0" t="0" r="0" b="9525"/>
                <wp:docPr id="23" name="Рисунок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6120130" cy="174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2" o:spid="_x0000_s22" type="#_x0000_t75" style="width:481.90pt;height:137.25pt;mso-wrap-distance-left:0.00pt;mso-wrap-distance-top:0.00pt;mso-wrap-distance-right:0.00pt;mso-wrap-distance-bottom:0.00pt;z-index:1;" stroked="f">
                <v:imagedata r:id="rId34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17</w:t>
      </w:r>
      <w:r>
        <w:fldChar w:fldCharType="end"/>
      </w:r>
      <w:r>
        <w:rPr>
          <w:lang w:val="en-US"/>
        </w:rPr>
        <w:t xml:space="preserve"> — </w:t>
      </w:r>
      <w:r>
        <w:t xml:space="preserve">Упрощённый запрос</w:t>
      </w:r>
      <w:r>
        <w:rPr>
          <w:lang w:val="en-US"/>
        </w:rPr>
      </w:r>
    </w:p>
    <w:p>
      <w:pPr>
        <w:pStyle w:val="754"/>
        <w:pBdr/>
        <w:spacing/>
        <w:ind/>
        <w:rPr/>
      </w:pPr>
      <w:r>
        <w:t xml:space="preserve">Задание </w:t>
      </w:r>
      <w:r>
        <w:t xml:space="preserve">10</w:t>
      </w:r>
      <w:r/>
    </w:p>
    <w:p>
      <w:pPr>
        <w:pBdr/>
        <w:spacing/>
        <w:ind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474703"/>
                <wp:effectExtent l="0" t="0" r="0" b="0"/>
                <wp:docPr id="2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23417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6120129" cy="24747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3" o:spid="_x0000_s23" type="#_x0000_t75" style="width:481.90pt;height:194.86pt;mso-wrap-distance-left:0.00pt;mso-wrap-distance-top:0.00pt;mso-wrap-distance-right:0.00pt;mso-wrap-distance-bottom:0.00pt;z-index:1;" stroked="false">
                <v:imagedata r:id="rId35" o:title=""/>
                <o:lock v:ext="edit" rotation="t"/>
              </v:shape>
            </w:pict>
          </mc:Fallback>
        </mc:AlternateContent>
      </w:r>
      <w:r/>
      <w:r/>
    </w:p>
    <w:p>
      <w:pPr>
        <w:pStyle w:val="794"/>
        <w:pBdr/>
        <w:spacing/>
        <w:ind/>
        <w:rPr/>
      </w:pPr>
      <w:r>
        <w:t xml:space="preserve">На рисунках </w:t>
      </w:r>
      <w:r>
        <w:t xml:space="preserve">18</w:t>
      </w:r>
      <w:r>
        <w:t xml:space="preserve"> </w:t>
      </w:r>
      <w:r>
        <w:t xml:space="preserve">показан результат выполнения задания.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515870"/>
                <wp:effectExtent l="0" t="0" r="0" b="0"/>
                <wp:docPr id="25" name="Рисунок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6120130" cy="2515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4" o:spid="_x0000_s24" type="#_x0000_t75" style="width:481.90pt;height:198.10pt;mso-wrap-distance-left:0.00pt;mso-wrap-distance-top:0.00pt;mso-wrap-distance-right:0.00pt;mso-wrap-distance-bottom:0.00pt;z-index:1;" stroked="f">
                <v:imagedata r:id="rId36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18</w:t>
      </w:r>
      <w:r>
        <w:fldChar w:fldCharType="end"/>
      </w:r>
      <w:r>
        <w:rPr>
          <w:lang w:val="en-US"/>
        </w:rPr>
        <w:t xml:space="preserve"> — </w:t>
      </w:r>
      <w:r>
        <w:t xml:space="preserve">Улучшенный запрос</w:t>
      </w:r>
      <w:r/>
    </w:p>
    <w:p>
      <w:pPr>
        <w:pStyle w:val="754"/>
        <w:numPr>
          <w:ilvl w:val="0"/>
          <w:numId w:val="0"/>
        </w:numPr>
        <w:pBdr/>
        <w:spacing/>
        <w:ind w:left="709"/>
        <w:rPr/>
      </w:pPr>
      <w:r>
        <w:br w:type="page" w:clear="all"/>
      </w:r>
      <w:r/>
    </w:p>
    <w:p>
      <w:pPr>
        <w:pStyle w:val="753"/>
        <w:pBdr/>
        <w:spacing/>
        <w:ind/>
        <w:rPr/>
      </w:pPr>
      <w:r>
        <w:t xml:space="preserve">ЗАКЛЮЧЕНИЕ</w:t>
      </w:r>
      <w:r/>
    </w:p>
    <w:p>
      <w:pPr>
        <w:pStyle w:val="794"/>
        <w:pBdr/>
        <w:spacing/>
        <w:ind/>
        <w:rPr/>
      </w:pPr>
      <w:r>
        <w:t xml:space="preserve">По результатам работы был изучен теоретический материал по теме «</w:t>
      </w:r>
      <w:r>
        <w:fldChar w:fldCharType="begin"/>
      </w:r>
      <w:r>
        <w:instrText xml:space="preserve"> REF TitleThemeName \h </w:instrText>
      </w:r>
      <w:r>
        <w:fldChar w:fldCharType="separate"/>
      </w:r>
      <w:sdt>
        <w:sdtPr>
          <w:alias w:val="Тема практической"/>
          <w15:appearance w15:val="boundingBox"/>
          <w:id w:val="1673141220"/>
          <w:placeholder>
            <w:docPart w:val="E0CE2573E83A47EFB0A596751FBBB238"/>
          </w:placeholder>
          <w:tag w:val="Тема практической"/>
          <w:rPr/>
        </w:sdtPr>
        <w:sdtContent>
          <w:r>
            <w:t xml:space="preserve">Изменение данных</w:t>
          </w:r>
        </w:sdtContent>
      </w:sdt>
      <w:r>
        <w:fldChar w:fldCharType="end"/>
      </w:r>
      <w:r>
        <w:t xml:space="preserve">». Все поставленные цели и задачи были выполнены.</w:t>
      </w:r>
      <w:r/>
    </w:p>
    <w:sectPr>
      <w:footerReference w:type="default" r:id="rId10"/>
      <w:footnotePr/>
      <w:endnotePr/>
      <w:type w:val="nextPage"/>
      <w:pgSz w:h="16838" w:orient="portrait" w:w="11906"/>
      <w:pgMar w:top="1134" w:right="567" w:bottom="1134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528229505"/>
      <w:docPartObj>
        <w:docPartGallery w:val="Page Numbers (Bottom of Page)"/>
        <w:docPartUnique w:val="true"/>
      </w:docPartObj>
      <w:rPr/>
    </w:sdtPr>
    <w:sdtContent>
      <w:p>
        <w:pPr>
          <w:pStyle w:val="791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791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797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"/>
      <w:numFmt w:val="decimal"/>
      <w:pPr>
        <w:pBdr/>
        <w:spacing/>
        <w:ind w:hanging="360" w:left="1068"/>
      </w:pPr>
      <w:rPr>
        <w:rFonts w:hint="default" w:asciiTheme="minorHAnsi" w:hAnsiTheme="minorHAnsi"/>
        <w:b/>
        <w:bCs/>
        <w:i w:val="0"/>
        <w:color w:val="000000" w:themeColor="text1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2"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rFonts w:hint="default"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1428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2856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4284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5352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67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7848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9276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10704"/>
      </w:pPr>
      <w:rPr>
        <w:rFonts w:hint="default"/>
      </w:rPr>
      <w:start w:val="1"/>
      <w:suff w:val="tab"/>
    </w:lvl>
  </w:abstractNum>
  <w:abstractNum w:abstractNumId="3">
    <w:styleLink w:val="798"/>
    <w:lvl w:ilvl="0">
      <w:isLgl w:val="false"/>
      <w:lvlJc w:val="left"/>
      <w:lvlText w:val="%1"/>
      <w:numFmt w:val="decimal"/>
      <w:pPr>
        <w:pBdr/>
        <w:spacing/>
        <w:ind w:hanging="227" w:left="936"/>
      </w:pPr>
      <w:pStyle w:val="798"/>
      <w:rPr>
        <w:rFonts w:hint="default" w:asciiTheme="minorHAnsi" w:hAnsiTheme="minorHAnsi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">
    <w:lvl w:ilvl="0">
      <w:isLgl w:val="false"/>
      <w:lvlJc w:val="left"/>
      <w:lvlText w:val="%1"/>
      <w:numFmt w:val="decimal"/>
      <w:pPr>
        <w:pBdr/>
        <w:spacing/>
        <w:ind w:hanging="420" w:left="420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420" w:left="420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2160"/>
      </w:pPr>
      <w:rPr>
        <w:rFonts w:hint="default"/>
      </w:rPr>
      <w:start w:val="1"/>
      <w:suff w:val="tab"/>
    </w:lvl>
  </w:abstractNum>
  <w:abstractNum w:abstractNumId="5">
    <w:lvl w:ilvl="0">
      <w:isLgl w:val="false"/>
      <w:lvlJc w:val="left"/>
      <w:lvlText w:val="%1"/>
      <w:numFmt w:val="decimal"/>
      <w:pPr>
        <w:pBdr/>
        <w:spacing/>
        <w:ind w:hanging="227" w:left="936"/>
      </w:pPr>
      <w:rPr>
        <w:rFonts w:hint="default" w:asciiTheme="minorHAnsi" w:hAnsiTheme="minorHAnsi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6">
    <w:lvl w:ilvl="0">
      <w:isLgl w:val="false"/>
      <w:lvlJc w:val="left"/>
      <w:lvlText w:val="%1"/>
      <w:numFmt w:val="decimal"/>
      <w:pPr>
        <w:pBdr/>
        <w:spacing/>
        <w:ind w:hanging="227" w:left="936"/>
      </w:pPr>
      <w:pStyle w:val="780"/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7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8">
    <w:lvl w:ilvl="0">
      <w:isLgl w:val="false"/>
      <w:lvlJc w:val="left"/>
      <w:lvlText w:val="%1"/>
      <w:numFmt w:val="decimal"/>
      <w:pPr>
        <w:pBdr/>
        <w:spacing/>
        <w:ind w:hanging="709" w:left="709"/>
      </w:pPr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hanging="1077" w:left="1786"/>
      </w:pPr>
      <w:rPr>
        <w:rFonts w:hint="default"/>
      </w:rPr>
      <w:start w:val="1"/>
      <w:suff w:val="tab"/>
    </w:lvl>
    <w:lvl w:ilvl="2">
      <w:isLgl w:val="false"/>
      <w:lvlJc w:val="right"/>
      <w:lvlText w:val="%3.%2.1"/>
      <w:numFmt w:val="decimal"/>
      <w:pPr>
        <w:pBdr/>
        <w:spacing/>
        <w:ind w:hanging="709" w:left="2863"/>
      </w:pPr>
      <w:rPr>
        <w:rFonts w:hint="default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709" w:left="3940"/>
      </w:pPr>
      <w:rPr>
        <w:rFonts w:hint="default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709" w:left="5017"/>
      </w:pPr>
      <w:rPr>
        <w:rFonts w:hint="default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709" w:left="6094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709" w:left="7171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709" w:left="8248"/>
      </w:pPr>
      <w:rPr>
        <w:rFonts w:hint="default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709" w:left="9325"/>
      </w:pPr>
      <w:rPr>
        <w:rFonts w:hint="default"/>
      </w:rPr>
      <w:start w:val="1"/>
      <w:suff w:val="tab"/>
    </w:lvl>
  </w:abstractNum>
  <w:abstractNum w:abstractNumId="9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"/>
      <w:numFmt w:val="decimal"/>
      <w:pPr>
        <w:pBdr/>
        <w:spacing/>
        <w:ind w:hanging="227" w:left="936"/>
      </w:pPr>
      <w:pStyle w:val="799"/>
      <w:rPr>
        <w:rFonts w:hint="default" w:asciiTheme="minorHAnsi" w:hAnsiTheme="minorHAnsi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1">
    <w:lvl w:ilvl="0">
      <w:isLgl w:val="false"/>
      <w:lvlJc w:val="left"/>
      <w:lvlText w:val="%1"/>
      <w:numFmt w:val="decimal"/>
      <w:pPr>
        <w:pBdr/>
        <w:spacing/>
        <w:ind w:hanging="360" w:left="1428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8"/>
      </w:pPr>
      <w:rPr/>
      <w:start w:val="1"/>
      <w:suff w:val="tab"/>
    </w:lvl>
  </w:abstractNum>
  <w:abstractNum w:abstractNumId="12">
    <w:numStyleLink w:val="798"/>
    <w:lvl w:ilvl="0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3">
    <w:lvl w:ilvl="0">
      <w:isLgl w:val="false"/>
      <w:lvlJc w:val="left"/>
      <w:lvlText w:val="%1"/>
      <w:numFmt w:val="decimal"/>
      <w:pPr>
        <w:pBdr/>
        <w:spacing/>
        <w:ind w:firstLine="709" w:left="0"/>
      </w:pPr>
      <w:pStyle w:val="753"/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firstLine="709" w:left="0"/>
      </w:pPr>
      <w:pStyle w:val="754"/>
      <w:rPr>
        <w:rFonts w:hint="default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firstLine="709" w:left="0"/>
      </w:pPr>
      <w:pStyle w:val="755"/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</w:abstractNum>
  <w:abstractNum w:abstractNumId="14"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7"/>
  </w:num>
  <w:num w:numId="5">
    <w:abstractNumId w:val="9"/>
  </w:num>
  <w:num w:numId="6">
    <w:abstractNumId w:val="11"/>
  </w:num>
  <w:num w:numId="7">
    <w:abstractNumId w:val="0"/>
  </w:num>
  <w:num w:numId="8">
    <w:abstractNumId w:val="14"/>
  </w:num>
  <w:num w:numId="9">
    <w:abstractNumId w:val="3"/>
  </w:num>
  <w:num w:numId="10">
    <w:abstractNumId w:val="12"/>
  </w:num>
  <w:num w:numId="11">
    <w:abstractNumId w:val="5"/>
  </w:num>
  <w:num w:numId="12">
    <w:abstractNumId w:val="1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2"/>
  </w:num>
  <w:num w:numId="16">
    <w:abstractNumId w:val="13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color w:val="000000" w:themeColor="text1"/>
        <w:sz w:val="28"/>
        <w:szCs w:val="28"/>
        <w:lang w:val="ru-RU" w:eastAsia="en-US" w:bidi="ar-SA"/>
        <w14:ligatures w14:val="standardContextual"/>
      </w:rPr>
    </w:rPrDefault>
    <w:pPrDefault>
      <w:pPr>
        <w:pBdr/>
        <w:spacing/>
        <w:ind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9">
    <w:name w:val="Heading 1 Char"/>
    <w:basedOn w:val="762"/>
    <w:link w:val="75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62"/>
    <w:link w:val="75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62"/>
    <w:link w:val="75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62"/>
    <w:link w:val="75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62"/>
    <w:link w:val="75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62"/>
    <w:link w:val="75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62"/>
    <w:link w:val="75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62"/>
    <w:link w:val="76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62"/>
    <w:link w:val="76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62"/>
    <w:link w:val="77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762"/>
    <w:link w:val="77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">
    <w:name w:val="Quote Char"/>
    <w:basedOn w:val="762"/>
    <w:link w:val="77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7">
    <w:name w:val="Intense Quote Char"/>
    <w:basedOn w:val="762"/>
    <w:link w:val="78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70">
    <w:name w:val="Subtle Emphasis"/>
    <w:basedOn w:val="76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62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62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6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62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62"/>
    <w:link w:val="789"/>
    <w:uiPriority w:val="99"/>
    <w:pPr>
      <w:pBdr/>
      <w:spacing/>
      <w:ind/>
    </w:pPr>
  </w:style>
  <w:style w:type="character" w:styleId="178">
    <w:name w:val="Footer Char"/>
    <w:basedOn w:val="762"/>
    <w:link w:val="791"/>
    <w:uiPriority w:val="99"/>
    <w:pPr>
      <w:pBdr/>
      <w:spacing/>
      <w:ind/>
    </w:pPr>
  </w:style>
  <w:style w:type="paragraph" w:styleId="180">
    <w:name w:val="footnote text"/>
    <w:basedOn w:val="752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62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62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52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62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62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6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6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52"/>
    <w:next w:val="752"/>
    <w:uiPriority w:val="39"/>
    <w:unhideWhenUsed/>
    <w:pPr>
      <w:pBdr/>
      <w:spacing w:after="100"/>
      <w:ind/>
    </w:pPr>
  </w:style>
  <w:style w:type="paragraph" w:styleId="189">
    <w:name w:val="toc 2"/>
    <w:basedOn w:val="752"/>
    <w:next w:val="752"/>
    <w:uiPriority w:val="39"/>
    <w:unhideWhenUsed/>
    <w:pPr>
      <w:pBdr/>
      <w:spacing w:after="100"/>
      <w:ind w:left="220"/>
    </w:pPr>
  </w:style>
  <w:style w:type="paragraph" w:styleId="190">
    <w:name w:val="toc 3"/>
    <w:basedOn w:val="752"/>
    <w:next w:val="752"/>
    <w:uiPriority w:val="39"/>
    <w:unhideWhenUsed/>
    <w:pPr>
      <w:pBdr/>
      <w:spacing w:after="100"/>
      <w:ind w:left="440"/>
    </w:pPr>
  </w:style>
  <w:style w:type="paragraph" w:styleId="191">
    <w:name w:val="toc 4"/>
    <w:basedOn w:val="752"/>
    <w:next w:val="752"/>
    <w:uiPriority w:val="39"/>
    <w:unhideWhenUsed/>
    <w:pPr>
      <w:pBdr/>
      <w:spacing w:after="100"/>
      <w:ind w:left="660"/>
    </w:pPr>
  </w:style>
  <w:style w:type="paragraph" w:styleId="192">
    <w:name w:val="toc 5"/>
    <w:basedOn w:val="752"/>
    <w:next w:val="752"/>
    <w:uiPriority w:val="39"/>
    <w:unhideWhenUsed/>
    <w:pPr>
      <w:pBdr/>
      <w:spacing w:after="100"/>
      <w:ind w:left="880"/>
    </w:pPr>
  </w:style>
  <w:style w:type="paragraph" w:styleId="193">
    <w:name w:val="toc 6"/>
    <w:basedOn w:val="752"/>
    <w:next w:val="752"/>
    <w:uiPriority w:val="39"/>
    <w:unhideWhenUsed/>
    <w:pPr>
      <w:pBdr/>
      <w:spacing w:after="100"/>
      <w:ind w:left="1100"/>
    </w:pPr>
  </w:style>
  <w:style w:type="paragraph" w:styleId="194">
    <w:name w:val="toc 7"/>
    <w:basedOn w:val="752"/>
    <w:next w:val="752"/>
    <w:uiPriority w:val="39"/>
    <w:unhideWhenUsed/>
    <w:pPr>
      <w:pBdr/>
      <w:spacing w:after="100"/>
      <w:ind w:left="1320"/>
    </w:pPr>
  </w:style>
  <w:style w:type="paragraph" w:styleId="195">
    <w:name w:val="toc 8"/>
    <w:basedOn w:val="752"/>
    <w:next w:val="752"/>
    <w:uiPriority w:val="39"/>
    <w:unhideWhenUsed/>
    <w:pPr>
      <w:pBdr/>
      <w:spacing w:after="100"/>
      <w:ind w:left="1540"/>
    </w:pPr>
  </w:style>
  <w:style w:type="paragraph" w:styleId="196">
    <w:name w:val="toc 9"/>
    <w:basedOn w:val="752"/>
    <w:next w:val="752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52"/>
    <w:next w:val="752"/>
    <w:uiPriority w:val="99"/>
    <w:unhideWhenUsed/>
    <w:pPr>
      <w:pBdr/>
      <w:spacing w:after="0" w:afterAutospacing="0"/>
      <w:ind/>
    </w:pPr>
  </w:style>
  <w:style w:type="paragraph" w:styleId="752" w:default="1">
    <w:name w:val="Normal"/>
    <w:qFormat/>
    <w:pPr>
      <w:pBdr/>
      <w:spacing/>
      <w:ind/>
    </w:pPr>
    <w:rPr>
      <w:rFonts w:ascii="Times New Roman" w:hAnsi="Times New Roman"/>
    </w:rPr>
  </w:style>
  <w:style w:type="paragraph" w:styleId="753">
    <w:name w:val="Heading 1"/>
    <w:basedOn w:val="752"/>
    <w:next w:val="752"/>
    <w:link w:val="765"/>
    <w:uiPriority w:val="9"/>
    <w:qFormat/>
    <w:pPr>
      <w:keepNext w:val="true"/>
      <w:keepLines w:val="true"/>
      <w:numPr>
        <w:numId w:val="16"/>
      </w:numPr>
      <w:pBdr/>
      <w:spacing w:after="280" w:before="280"/>
      <w:ind w:firstLine="0"/>
      <w:contextualSpacing w:val="true"/>
      <w:jc w:val="center"/>
      <w:outlineLvl w:val="0"/>
    </w:pPr>
    <w:rPr>
      <w:rFonts w:eastAsiaTheme="majorEastAsia" w:cstheme="majorBidi"/>
      <w:b/>
      <w:caps/>
      <w:szCs w:val="40"/>
    </w:rPr>
  </w:style>
  <w:style w:type="paragraph" w:styleId="754">
    <w:name w:val="Heading 2"/>
    <w:basedOn w:val="752"/>
    <w:next w:val="752"/>
    <w:link w:val="766"/>
    <w:uiPriority w:val="9"/>
    <w:unhideWhenUsed/>
    <w:qFormat/>
    <w:pPr>
      <w:keepNext w:val="true"/>
      <w:keepLines w:val="true"/>
      <w:numPr>
        <w:ilvl w:val="1"/>
        <w:numId w:val="16"/>
      </w:numPr>
      <w:pBdr/>
      <w:spacing w:after="280" w:before="280"/>
      <w:ind/>
      <w:contextualSpacing w:val="true"/>
      <w:outlineLvl w:val="1"/>
    </w:pPr>
    <w:rPr>
      <w:rFonts w:eastAsiaTheme="majorEastAsia" w:cstheme="majorBidi"/>
      <w:b/>
      <w:bCs/>
      <w:szCs w:val="32"/>
    </w:rPr>
  </w:style>
  <w:style w:type="paragraph" w:styleId="755">
    <w:name w:val="Heading 3"/>
    <w:basedOn w:val="752"/>
    <w:next w:val="752"/>
    <w:link w:val="767"/>
    <w:uiPriority w:val="9"/>
    <w:semiHidden/>
    <w:unhideWhenUsed/>
    <w:qFormat/>
    <w:pPr>
      <w:keepNext w:val="true"/>
      <w:keepLines w:val="true"/>
      <w:numPr>
        <w:ilvl w:val="2"/>
        <w:numId w:val="16"/>
      </w:numPr>
      <w:pBdr/>
      <w:spacing w:after="280" w:before="280"/>
      <w:ind/>
      <w:contextualSpacing w:val="true"/>
      <w:outlineLvl w:val="2"/>
    </w:pPr>
    <w:rPr>
      <w:rFonts w:eastAsiaTheme="majorEastAsia" w:cstheme="majorBidi"/>
      <w:b/>
    </w:rPr>
  </w:style>
  <w:style w:type="paragraph" w:styleId="756">
    <w:name w:val="Heading 4"/>
    <w:basedOn w:val="752"/>
    <w:next w:val="752"/>
    <w:link w:val="768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57">
    <w:name w:val="Heading 5"/>
    <w:basedOn w:val="752"/>
    <w:next w:val="752"/>
    <w:link w:val="769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758">
    <w:name w:val="Heading 6"/>
    <w:basedOn w:val="752"/>
    <w:next w:val="752"/>
    <w:link w:val="770"/>
    <w:uiPriority w:val="9"/>
    <w:semiHidden/>
    <w:unhideWhenUsed/>
    <w:qFormat/>
    <w:pPr>
      <w:keepNext w:val="true"/>
      <w:keepLines w:val="true"/>
      <w:pBdr/>
      <w:spacing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59">
    <w:name w:val="Heading 7"/>
    <w:basedOn w:val="752"/>
    <w:next w:val="752"/>
    <w:link w:val="771"/>
    <w:uiPriority w:val="9"/>
    <w:semiHidden/>
    <w:unhideWhenUsed/>
    <w:qFormat/>
    <w:pPr>
      <w:keepNext w:val="true"/>
      <w:keepLines w:val="true"/>
      <w:pBdr/>
      <w:spacing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760">
    <w:name w:val="Heading 8"/>
    <w:basedOn w:val="752"/>
    <w:next w:val="752"/>
    <w:link w:val="772"/>
    <w:uiPriority w:val="9"/>
    <w:semiHidden/>
    <w:unhideWhenUsed/>
    <w:qFormat/>
    <w:pPr>
      <w:keepNext w:val="true"/>
      <w:keepLines w:val="true"/>
      <w:pBdr/>
      <w:spacing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761">
    <w:name w:val="Heading 9"/>
    <w:basedOn w:val="752"/>
    <w:next w:val="752"/>
    <w:link w:val="773"/>
    <w:uiPriority w:val="9"/>
    <w:semiHidden/>
    <w:unhideWhenUsed/>
    <w:qFormat/>
    <w:pPr>
      <w:keepNext w:val="true"/>
      <w:keepLines w:val="true"/>
      <w:pBdr/>
      <w:spacing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762" w:default="1">
    <w:name w:val="Default Paragraph Font"/>
    <w:uiPriority w:val="1"/>
    <w:semiHidden/>
    <w:unhideWhenUsed/>
    <w:pPr>
      <w:pBdr/>
      <w:spacing/>
      <w:ind/>
    </w:pPr>
  </w:style>
  <w:style w:type="table" w:styleId="76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64" w:default="1">
    <w:name w:val="No List"/>
    <w:uiPriority w:val="99"/>
    <w:semiHidden/>
    <w:unhideWhenUsed/>
    <w:pPr>
      <w:pBdr/>
      <w:spacing/>
      <w:ind/>
    </w:pPr>
  </w:style>
  <w:style w:type="character" w:styleId="765" w:customStyle="1">
    <w:name w:val="Заголовок 1 Знак"/>
    <w:basedOn w:val="762"/>
    <w:link w:val="753"/>
    <w:uiPriority w:val="9"/>
    <w:pPr>
      <w:pBdr/>
      <w:spacing/>
      <w:ind/>
    </w:pPr>
    <w:rPr>
      <w:rFonts w:ascii="Times New Roman" w:hAnsi="Times New Roman" w:eastAsiaTheme="majorEastAsia" w:cstheme="majorBidi"/>
      <w:b/>
      <w:caps/>
      <w:szCs w:val="40"/>
    </w:rPr>
  </w:style>
  <w:style w:type="character" w:styleId="766" w:customStyle="1">
    <w:name w:val="Заголовок 2 Знак"/>
    <w:basedOn w:val="762"/>
    <w:link w:val="754"/>
    <w:uiPriority w:val="9"/>
    <w:pPr>
      <w:pBdr/>
      <w:spacing/>
      <w:ind/>
    </w:pPr>
    <w:rPr>
      <w:rFonts w:ascii="Times New Roman" w:hAnsi="Times New Roman" w:eastAsiaTheme="majorEastAsia" w:cstheme="majorBidi"/>
      <w:b/>
      <w:bCs/>
      <w:szCs w:val="32"/>
    </w:rPr>
  </w:style>
  <w:style w:type="character" w:styleId="767" w:customStyle="1">
    <w:name w:val="Заголовок 3 Знак"/>
    <w:basedOn w:val="762"/>
    <w:link w:val="755"/>
    <w:uiPriority w:val="9"/>
    <w:semiHidden/>
    <w:pPr>
      <w:pBdr/>
      <w:spacing/>
      <w:ind/>
    </w:pPr>
    <w:rPr>
      <w:rFonts w:ascii="Times New Roman" w:hAnsi="Times New Roman" w:eastAsiaTheme="majorEastAsia" w:cstheme="majorBidi"/>
      <w:b/>
    </w:rPr>
  </w:style>
  <w:style w:type="character" w:styleId="768" w:customStyle="1">
    <w:name w:val="Заголовок 4 Знак"/>
    <w:basedOn w:val="762"/>
    <w:link w:val="756"/>
    <w:uiPriority w:val="9"/>
    <w:semiHidden/>
    <w:pPr>
      <w:pBdr/>
      <w:spacing/>
      <w:ind/>
    </w:pPr>
    <w:rPr>
      <w:rFonts w:ascii="Times New Roman" w:hAnsi="Times New Roman" w:eastAsiaTheme="majorEastAsia" w:cstheme="majorBidi"/>
      <w:i/>
      <w:iCs/>
      <w:color w:val="0f4761" w:themeColor="accent1" w:themeShade="BF"/>
    </w:rPr>
  </w:style>
  <w:style w:type="character" w:styleId="769" w:customStyle="1">
    <w:name w:val="Заголовок 5 Знак"/>
    <w:basedOn w:val="762"/>
    <w:link w:val="757"/>
    <w:uiPriority w:val="9"/>
    <w:semiHidden/>
    <w:pPr>
      <w:pBdr/>
      <w:spacing/>
      <w:ind/>
    </w:pPr>
    <w:rPr>
      <w:rFonts w:ascii="Times New Roman" w:hAnsi="Times New Roman" w:eastAsiaTheme="majorEastAsia" w:cstheme="majorBidi"/>
      <w:color w:val="0f4761" w:themeColor="accent1" w:themeShade="BF"/>
    </w:rPr>
  </w:style>
  <w:style w:type="character" w:styleId="770" w:customStyle="1">
    <w:name w:val="Заголовок 6 Знак"/>
    <w:basedOn w:val="762"/>
    <w:link w:val="758"/>
    <w:uiPriority w:val="9"/>
    <w:semiHidden/>
    <w:pPr>
      <w:pBdr/>
      <w:spacing/>
      <w:ind/>
    </w:pPr>
    <w:rPr>
      <w:rFonts w:ascii="Times New Roman" w:hAnsi="Times New Roman" w:eastAsiaTheme="majorEastAsia" w:cstheme="majorBidi"/>
      <w:i/>
      <w:iCs/>
      <w:color w:val="595959" w:themeColor="text1" w:themeTint="A6"/>
    </w:rPr>
  </w:style>
  <w:style w:type="character" w:styleId="771" w:customStyle="1">
    <w:name w:val="Заголовок 7 Знак"/>
    <w:basedOn w:val="762"/>
    <w:link w:val="759"/>
    <w:uiPriority w:val="9"/>
    <w:semiHidden/>
    <w:pPr>
      <w:pBdr/>
      <w:spacing/>
      <w:ind/>
    </w:pPr>
    <w:rPr>
      <w:rFonts w:ascii="Times New Roman" w:hAnsi="Times New Roman" w:eastAsiaTheme="majorEastAsia" w:cstheme="majorBidi"/>
      <w:color w:val="595959" w:themeColor="text1" w:themeTint="A6"/>
    </w:rPr>
  </w:style>
  <w:style w:type="character" w:styleId="772" w:customStyle="1">
    <w:name w:val="Заголовок 8 Знак"/>
    <w:basedOn w:val="762"/>
    <w:link w:val="760"/>
    <w:uiPriority w:val="9"/>
    <w:semiHidden/>
    <w:pPr>
      <w:pBdr/>
      <w:spacing/>
      <w:ind/>
    </w:pPr>
    <w:rPr>
      <w:rFonts w:ascii="Times New Roman" w:hAnsi="Times New Roman" w:eastAsiaTheme="majorEastAsia" w:cstheme="majorBidi"/>
      <w:i/>
      <w:iCs/>
      <w:color w:val="272727" w:themeColor="text1" w:themeTint="D8"/>
    </w:rPr>
  </w:style>
  <w:style w:type="character" w:styleId="773" w:customStyle="1">
    <w:name w:val="Заголовок 9 Знак"/>
    <w:basedOn w:val="762"/>
    <w:link w:val="761"/>
    <w:uiPriority w:val="9"/>
    <w:semiHidden/>
    <w:pPr>
      <w:pBdr/>
      <w:spacing/>
      <w:ind/>
    </w:pPr>
    <w:rPr>
      <w:rFonts w:ascii="Times New Roman" w:hAnsi="Times New Roman" w:eastAsiaTheme="majorEastAsia" w:cstheme="majorBidi"/>
      <w:color w:val="272727" w:themeColor="text1" w:themeTint="D8"/>
    </w:rPr>
  </w:style>
  <w:style w:type="paragraph" w:styleId="774">
    <w:name w:val="Title"/>
    <w:basedOn w:val="752"/>
    <w:next w:val="752"/>
    <w:link w:val="775"/>
    <w:uiPriority w:val="10"/>
    <w:qFormat/>
    <w:pPr>
      <w:pBdr/>
      <w:spacing w:after="280"/>
      <w:ind/>
      <w:contextualSpacing w:val="true"/>
      <w:jc w:val="center"/>
    </w:pPr>
    <w:rPr>
      <w:rFonts w:eastAsiaTheme="majorEastAsia" w:cstheme="majorBidi"/>
      <w:b/>
      <w:spacing w:val="-10"/>
      <w:szCs w:val="56"/>
    </w:rPr>
  </w:style>
  <w:style w:type="character" w:styleId="775" w:customStyle="1">
    <w:name w:val="Заголовок Знак"/>
    <w:basedOn w:val="762"/>
    <w:link w:val="774"/>
    <w:uiPriority w:val="10"/>
    <w:pPr>
      <w:pBdr/>
      <w:spacing/>
      <w:ind/>
    </w:pPr>
    <w:rPr>
      <w:rFonts w:ascii="Times New Roman" w:hAnsi="Times New Roman" w:eastAsiaTheme="majorEastAsia" w:cstheme="majorBidi"/>
      <w:b/>
      <w:spacing w:val="-10"/>
      <w:szCs w:val="56"/>
    </w:rPr>
  </w:style>
  <w:style w:type="paragraph" w:styleId="776">
    <w:name w:val="Subtitle"/>
    <w:basedOn w:val="752"/>
    <w:next w:val="752"/>
    <w:link w:val="777"/>
    <w:uiPriority w:val="11"/>
    <w:pPr>
      <w:numPr>
        <w:ilvl w:val="1"/>
      </w:numPr>
      <w:pBdr/>
      <w:spacing w:after="160"/>
      <w:ind/>
    </w:pPr>
    <w:rPr>
      <w:rFonts w:eastAsiaTheme="majorEastAsia" w:cstheme="majorBidi"/>
      <w:color w:val="595959" w:themeColor="text1" w:themeTint="A6"/>
      <w:spacing w:val="15"/>
    </w:rPr>
  </w:style>
  <w:style w:type="character" w:styleId="777" w:customStyle="1">
    <w:name w:val="Подзаголовок Знак"/>
    <w:basedOn w:val="762"/>
    <w:link w:val="776"/>
    <w:uiPriority w:val="11"/>
    <w:pPr>
      <w:pBdr/>
      <w:spacing/>
      <w:ind/>
    </w:pPr>
    <w:rPr>
      <w:rFonts w:ascii="Times New Roman" w:hAnsi="Times New Roman" w:eastAsiaTheme="majorEastAsia" w:cstheme="majorBidi"/>
      <w:color w:val="595959" w:themeColor="text1" w:themeTint="A6"/>
      <w:spacing w:val="15"/>
    </w:rPr>
  </w:style>
  <w:style w:type="paragraph" w:styleId="778">
    <w:name w:val="Quote"/>
    <w:basedOn w:val="752"/>
    <w:next w:val="752"/>
    <w:link w:val="779"/>
    <w:uiPriority w:val="29"/>
    <w:pPr>
      <w:pBdr/>
      <w:spacing w:after="160" w:before="160"/>
      <w:ind/>
      <w:jc w:val="center"/>
    </w:pPr>
    <w:rPr>
      <w:i/>
      <w:iCs/>
      <w:color w:val="404040" w:themeColor="text1" w:themeTint="BF"/>
    </w:rPr>
  </w:style>
  <w:style w:type="character" w:styleId="779" w:customStyle="1">
    <w:name w:val="Цитата 2 Знак"/>
    <w:basedOn w:val="762"/>
    <w:link w:val="778"/>
    <w:uiPriority w:val="29"/>
    <w:pPr>
      <w:pBdr/>
      <w:spacing/>
      <w:ind/>
    </w:pPr>
    <w:rPr>
      <w:rFonts w:ascii="Times New Roman" w:hAnsi="Times New Roman"/>
      <w:i/>
      <w:iCs/>
      <w:color w:val="404040" w:themeColor="text1" w:themeTint="BF"/>
    </w:rPr>
  </w:style>
  <w:style w:type="paragraph" w:styleId="780">
    <w:name w:val="List Paragraph"/>
    <w:basedOn w:val="752"/>
    <w:uiPriority w:val="34"/>
    <w:qFormat/>
    <w:pPr>
      <w:numPr>
        <w:numId w:val="3"/>
      </w:numPr>
      <w:pBdr/>
      <w:spacing/>
      <w:ind w:left="935"/>
      <w:contextualSpacing w:val="true"/>
    </w:pPr>
  </w:style>
  <w:style w:type="character" w:styleId="781">
    <w:name w:val="Intense Emphasis"/>
    <w:basedOn w:val="762"/>
    <w:uiPriority w:val="21"/>
    <w:pPr>
      <w:pBdr/>
      <w:spacing/>
      <w:ind/>
    </w:pPr>
    <w:rPr>
      <w:i/>
      <w:iCs/>
      <w:color w:val="0f4761" w:themeColor="accent1" w:themeShade="BF"/>
    </w:rPr>
  </w:style>
  <w:style w:type="paragraph" w:styleId="782">
    <w:name w:val="Intense Quote"/>
    <w:basedOn w:val="752"/>
    <w:next w:val="752"/>
    <w:link w:val="783"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783" w:customStyle="1">
    <w:name w:val="Выделенная цитата Знак"/>
    <w:basedOn w:val="762"/>
    <w:link w:val="782"/>
    <w:uiPriority w:val="30"/>
    <w:pPr>
      <w:pBdr/>
      <w:spacing/>
      <w:ind/>
    </w:pPr>
    <w:rPr>
      <w:rFonts w:ascii="Times New Roman" w:hAnsi="Times New Roman"/>
      <w:i/>
      <w:iCs/>
      <w:color w:val="0f4761" w:themeColor="accent1" w:themeShade="BF"/>
    </w:rPr>
  </w:style>
  <w:style w:type="character" w:styleId="784">
    <w:name w:val="Intense Reference"/>
    <w:basedOn w:val="762"/>
    <w:uiPriority w:val="32"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785">
    <w:name w:val="No Spacing"/>
    <w:uiPriority w:val="1"/>
    <w:pPr>
      <w:pBdr/>
      <w:spacing/>
      <w:ind/>
    </w:pPr>
    <w:rPr>
      <w:rFonts w:ascii="Times New Roman" w:hAnsi="Times New Roman"/>
    </w:rPr>
  </w:style>
  <w:style w:type="paragraph" w:styleId="786">
    <w:name w:val="Caption"/>
    <w:basedOn w:val="752"/>
    <w:next w:val="752"/>
    <w:uiPriority w:val="35"/>
    <w:unhideWhenUsed/>
    <w:qFormat/>
    <w:pPr>
      <w:pBdr/>
      <w:spacing w:after="280"/>
      <w:ind/>
      <w:contextualSpacing w:val="true"/>
      <w:jc w:val="center"/>
    </w:pPr>
    <w:rPr>
      <w:iCs/>
      <w:szCs w:val="18"/>
    </w:rPr>
  </w:style>
  <w:style w:type="table" w:styleId="787">
    <w:name w:val="Table Grid"/>
    <w:basedOn w:val="763"/>
    <w:uiPriority w:val="3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88">
    <w:name w:val="line number"/>
    <w:basedOn w:val="762"/>
    <w:uiPriority w:val="99"/>
    <w:semiHidden/>
    <w:unhideWhenUsed/>
    <w:pPr>
      <w:pBdr/>
      <w:spacing/>
      <w:ind/>
    </w:pPr>
  </w:style>
  <w:style w:type="paragraph" w:styleId="789">
    <w:name w:val="Header"/>
    <w:basedOn w:val="752"/>
    <w:link w:val="790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790" w:customStyle="1">
    <w:name w:val="Верхний колонтитул Знак"/>
    <w:basedOn w:val="762"/>
    <w:link w:val="789"/>
    <w:uiPriority w:val="99"/>
    <w:pPr>
      <w:pBdr/>
      <w:spacing/>
      <w:ind/>
    </w:pPr>
    <w:rPr>
      <w:rFonts w:ascii="Times New Roman" w:hAnsi="Times New Roman"/>
    </w:rPr>
  </w:style>
  <w:style w:type="paragraph" w:styleId="791">
    <w:name w:val="Footer"/>
    <w:basedOn w:val="752"/>
    <w:link w:val="792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792" w:customStyle="1">
    <w:name w:val="Нижний колонтитул Знак"/>
    <w:basedOn w:val="762"/>
    <w:link w:val="791"/>
    <w:uiPriority w:val="99"/>
    <w:pPr>
      <w:pBdr/>
      <w:spacing/>
      <w:ind/>
    </w:pPr>
    <w:rPr>
      <w:rFonts w:ascii="Times New Roman" w:hAnsi="Times New Roman"/>
    </w:rPr>
  </w:style>
  <w:style w:type="character" w:styleId="793">
    <w:name w:val="Placeholder Text"/>
    <w:basedOn w:val="762"/>
    <w:uiPriority w:val="99"/>
    <w:semiHidden/>
    <w:pPr>
      <w:pBdr/>
      <w:spacing/>
      <w:ind/>
    </w:pPr>
    <w:rPr>
      <w:color w:val="666666"/>
    </w:rPr>
  </w:style>
  <w:style w:type="paragraph" w:styleId="794" w:customStyle="1">
    <w:name w:val="Абзац"/>
    <w:basedOn w:val="752"/>
    <w:link w:val="795"/>
    <w:qFormat/>
    <w:pPr>
      <w:pBdr/>
      <w:spacing/>
      <w:ind w:firstLine="709"/>
      <w:contextualSpacing w:val="true"/>
    </w:pPr>
  </w:style>
  <w:style w:type="character" w:styleId="795" w:customStyle="1">
    <w:name w:val="Абзац Знак"/>
    <w:basedOn w:val="762"/>
    <w:link w:val="794"/>
    <w:pPr>
      <w:pBdr/>
      <w:spacing/>
      <w:ind/>
    </w:pPr>
    <w:rPr>
      <w:rFonts w:ascii="Times New Roman" w:hAnsi="Times New Roman"/>
    </w:rPr>
  </w:style>
  <w:style w:type="paragraph" w:styleId="796">
    <w:name w:val="List"/>
    <w:basedOn w:val="752"/>
    <w:uiPriority w:val="99"/>
    <w:unhideWhenUsed/>
    <w:pPr>
      <w:pBdr/>
      <w:spacing/>
      <w:ind w:hanging="283" w:left="283"/>
      <w:contextualSpacing w:val="true"/>
    </w:pPr>
  </w:style>
  <w:style w:type="paragraph" w:styleId="797">
    <w:name w:val="List Number"/>
    <w:basedOn w:val="752"/>
    <w:uiPriority w:val="99"/>
    <w:unhideWhenUsed/>
    <w:pPr>
      <w:numPr>
        <w:numId w:val="7"/>
      </w:numPr>
      <w:pBdr/>
      <w:spacing/>
      <w:ind/>
      <w:contextualSpacing w:val="true"/>
    </w:pPr>
  </w:style>
  <w:style w:type="numbering" w:styleId="798" w:customStyle="1">
    <w:name w:val="Список элементов"/>
    <w:basedOn w:val="764"/>
    <w:uiPriority w:val="99"/>
    <w:pPr>
      <w:numPr>
        <w:numId w:val="9"/>
      </w:numPr>
      <w:pBdr/>
      <w:spacing/>
      <w:ind/>
    </w:pPr>
  </w:style>
  <w:style w:type="paragraph" w:styleId="799" w:customStyle="1">
    <w:name w:val="Списочек"/>
    <w:basedOn w:val="752"/>
    <w:link w:val="800"/>
    <w:qFormat/>
    <w:pPr>
      <w:numPr>
        <w:numId w:val="17"/>
      </w:numPr>
      <w:pBdr/>
      <w:spacing/>
      <w:ind/>
    </w:pPr>
  </w:style>
  <w:style w:type="character" w:styleId="800" w:customStyle="1">
    <w:name w:val="Списочек Знак"/>
    <w:basedOn w:val="762"/>
    <w:link w:val="799"/>
    <w:pPr>
      <w:pBdr/>
      <w:spacing/>
      <w:ind/>
    </w:pPr>
    <w:rPr>
      <w:rFonts w:ascii="Times New Roman" w:hAnsi="Times New Roman"/>
    </w:rPr>
  </w:style>
  <w:style w:type="paragraph" w:styleId="801" w:customStyle="1">
    <w:name w:val="Изображение"/>
    <w:basedOn w:val="752"/>
    <w:link w:val="802"/>
    <w:qFormat/>
    <w:pPr>
      <w:pBdr/>
      <w:spacing w:before="400"/>
      <w:ind/>
      <w:contextualSpacing w:val="true"/>
      <w:jc w:val="center"/>
    </w:pPr>
  </w:style>
  <w:style w:type="character" w:styleId="802" w:customStyle="1">
    <w:name w:val="Изображение Знак"/>
    <w:basedOn w:val="762"/>
    <w:link w:val="801"/>
    <w:pPr>
      <w:pBdr/>
      <w:spacing/>
      <w:ind/>
    </w:pPr>
    <w:rPr>
      <w:rFonts w:ascii="Times New Roman" w:hAnsi="Times New Roma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84159BBAEDF420C9A1F65AD544F52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A91C98-1418-478C-9E6A-FDD7E83E2A57}"/>
      </w:docPartPr>
      <w:docPartBody>
        <w:p>
          <w:pPr>
            <w:pStyle w:val="1271"/>
            <w:pBdr/>
            <w:spacing/>
            <w:ind/>
            <w:rPr/>
          </w:pPr>
          <w:r>
            <w:rPr>
              <w:rStyle w:val="1270"/>
            </w:rPr>
            <w:t xml:space="preserve">Место для ввода текста.</w:t>
          </w:r>
          <w:r/>
        </w:p>
      </w:docPartBody>
    </w:docPart>
    <w:docPart>
      <w:docPartPr>
        <w:name w:val="F52C6BC6B61541B38A956148C55B87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935432-C509-4B7D-9430-A6A5FB8041B4}"/>
      </w:docPartPr>
      <w:docPartBody>
        <w:p>
          <w:pPr>
            <w:pStyle w:val="1272"/>
            <w:pBdr/>
            <w:spacing/>
            <w:ind/>
            <w:rPr/>
          </w:pPr>
          <w:r>
            <w:rPr>
              <w:rStyle w:val="1270"/>
            </w:rPr>
            <w:t xml:space="preserve">Место для ввода текста.</w:t>
          </w:r>
          <w:r/>
        </w:p>
      </w:docPartBody>
    </w:docPart>
    <w:docPart>
      <w:docPartPr>
        <w:name w:val="0B804F642F7642E5977BCD5DCE8C93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1ABFC3-7FDF-4160-82C4-E04837501535}"/>
      </w:docPartPr>
      <w:docPartBody>
        <w:p>
          <w:pPr>
            <w:pStyle w:val="1275"/>
            <w:pBdr/>
            <w:spacing/>
            <w:ind/>
            <w:rPr/>
          </w:pPr>
          <w:r>
            <w:rPr>
              <w:color w:val="000000" w:themeColor="text1"/>
            </w:rPr>
            <w:t xml:space="preserve">202</w:t>
          </w:r>
          <w:r>
            <w:t xml:space="preserve">4</w:t>
          </w:r>
          <w:r/>
        </w:p>
      </w:docPartBody>
    </w:docPart>
    <w:docPart>
      <w:docPartPr>
        <w:name w:val="2D9CA415BFC74AEA89D766FF229F87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693457-510B-44C5-9361-336A3E791B55}"/>
      </w:docPartPr>
      <w:docPartBody>
        <w:p>
          <w:pPr>
            <w:pStyle w:val="1276"/>
            <w:pBdr/>
            <w:spacing/>
            <w:ind/>
            <w:rPr/>
          </w:pPr>
          <w:r>
            <w:rPr>
              <w:rStyle w:val="1270"/>
            </w:rPr>
            <w:t xml:space="preserve">Место для ввода текста.</w:t>
          </w:r>
          <w:r/>
        </w:p>
      </w:docPartBody>
    </w:docPart>
    <w:docPart>
      <w:docPartPr>
        <w:name w:val="E0CE2573E83A47EFB0A596751FBBB2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2C8D69-8908-4394-B4FA-40FB14610838}"/>
      </w:docPartPr>
      <w:docPartBody>
        <w:p>
          <w:pPr>
            <w:pStyle w:val="1277"/>
            <w:pBdr/>
            <w:spacing/>
            <w:ind/>
            <w:rPr/>
          </w:pPr>
          <w:r>
            <w:rPr>
              <w:rStyle w:val="1270"/>
            </w:rPr>
            <w:t xml:space="preserve">Место для ввода текста.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ru-RU" w:eastAsia="ru-RU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68">
    <w:name w:val="Table Grid"/>
    <w:basedOn w:val="126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9">
    <w:name w:val="Table Grid Light"/>
    <w:basedOn w:val="12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0">
    <w:name w:val="Plain Table 1"/>
    <w:basedOn w:val="12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">
    <w:name w:val="Plain Table 2"/>
    <w:basedOn w:val="12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">
    <w:name w:val="Plain Table 3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">
    <w:name w:val="Plain Table 4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">
    <w:name w:val="Plain Table 5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">
    <w:name w:val="Grid Table 1 Light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">
    <w:name w:val="Grid Table 1 Light - Accent 1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">
    <w:name w:val="Grid Table 1 Light - Accent 2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">
    <w:name w:val="Grid Table 1 Light - Accent 3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">
    <w:name w:val="Grid Table 1 Light - Accent 4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">
    <w:name w:val="Grid Table 1 Light - Accent 5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">
    <w:name w:val="Grid Table 1 Light - Accent 6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">
    <w:name w:val="Grid Table 2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">
    <w:name w:val="Grid Table 2 - Accent 1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4">
    <w:name w:val="Grid Table 2 - Accent 2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5">
    <w:name w:val="Grid Table 2 - Accent 3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6">
    <w:name w:val="Grid Table 2 - Accent 4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7">
    <w:name w:val="Grid Table 2 - Accent 5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8">
    <w:name w:val="Grid Table 2 - Accent 6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9">
    <w:name w:val="Grid Table 3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0">
    <w:name w:val="Grid Table 3 - Accent 1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1">
    <w:name w:val="Grid Table 3 - Accent 2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2">
    <w:name w:val="Grid Table 3 - Accent 3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3">
    <w:name w:val="Grid Table 3 - Accent 4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4">
    <w:name w:val="Grid Table 3 - Accent 5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5">
    <w:name w:val="Grid Table 3 - Accent 6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6">
    <w:name w:val="Grid Table 4"/>
    <w:basedOn w:val="12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7">
    <w:name w:val="Grid Table 4 - Accent 1"/>
    <w:basedOn w:val="12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8">
    <w:name w:val="Grid Table 4 - Accent 2"/>
    <w:basedOn w:val="12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9">
    <w:name w:val="Grid Table 4 - Accent 3"/>
    <w:basedOn w:val="12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0">
    <w:name w:val="Grid Table 4 - Accent 4"/>
    <w:basedOn w:val="12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1">
    <w:name w:val="Grid Table 4 - Accent 5"/>
    <w:basedOn w:val="12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2">
    <w:name w:val="Grid Table 4 - Accent 6"/>
    <w:basedOn w:val="12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3">
    <w:name w:val="Grid Table 5 Dark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4">
    <w:name w:val="Grid Table 5 Dark- Accent 1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5">
    <w:name w:val="Grid Table 5 Dark - Accent 2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6">
    <w:name w:val="Grid Table 5 Dark - Accent 3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7">
    <w:name w:val="Grid Table 5 Dark- Accent 4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8">
    <w:name w:val="Grid Table 5 Dark - Accent 5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9">
    <w:name w:val="Grid Table 5 Dark - Accent 6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0">
    <w:name w:val="Grid Table 6 Colorful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1">
    <w:name w:val="Grid Table 6 Colorful - Accent 1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2">
    <w:name w:val="Grid Table 6 Colorful - Accent 2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3">
    <w:name w:val="Grid Table 6 Colorful - Accent 3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4">
    <w:name w:val="Grid Table 6 Colorful - Accent 4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5">
    <w:name w:val="Grid Table 6 Colorful - Accent 5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6">
    <w:name w:val="Grid Table 6 Colorful - Accent 6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7">
    <w:name w:val="Grid Table 7 Colorful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8">
    <w:name w:val="Grid Table 7 Colorful - Accent 1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9">
    <w:name w:val="Grid Table 7 Colorful - Accent 2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0">
    <w:name w:val="Grid Table 7 Colorful - Accent 3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1">
    <w:name w:val="Grid Table 7 Colorful - Accent 4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2">
    <w:name w:val="Grid Table 7 Colorful - Accent 5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3">
    <w:name w:val="Grid Table 7 Colorful - Accent 6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4">
    <w:name w:val="List Table 1 Light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5">
    <w:name w:val="List Table 1 Light - Accent 1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6">
    <w:name w:val="List Table 1 Light - Accent 2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7">
    <w:name w:val="List Table 1 Light - Accent 3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8">
    <w:name w:val="List Table 1 Light - Accent 4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9">
    <w:name w:val="List Table 1 Light - Accent 5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0">
    <w:name w:val="List Table 1 Light - Accent 6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1">
    <w:name w:val="List Table 2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2">
    <w:name w:val="List Table 2 - Accent 1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3">
    <w:name w:val="List Table 2 - Accent 2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4">
    <w:name w:val="List Table 2 - Accent 3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5">
    <w:name w:val="List Table 2 - Accent 4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6">
    <w:name w:val="List Table 2 - Accent 5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7">
    <w:name w:val="List Table 2 - Accent 6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8">
    <w:name w:val="List Table 3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9">
    <w:name w:val="List Table 3 - Accent 1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0">
    <w:name w:val="List Table 3 - Accent 2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1">
    <w:name w:val="List Table 3 - Accent 3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2">
    <w:name w:val="List Table 3 - Accent 4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3">
    <w:name w:val="List Table 3 - Accent 5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4">
    <w:name w:val="List Table 3 - Accent 6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5">
    <w:name w:val="List Table 4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6">
    <w:name w:val="List Table 4 - Accent 1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7">
    <w:name w:val="List Table 4 - Accent 2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8">
    <w:name w:val="List Table 4 - Accent 3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9">
    <w:name w:val="List Table 4 - Accent 4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0">
    <w:name w:val="List Table 4 - Accent 5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1">
    <w:name w:val="List Table 4 - Accent 6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2">
    <w:name w:val="List Table 5 Dark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3">
    <w:name w:val="List Table 5 Dark - Accent 1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4">
    <w:name w:val="List Table 5 Dark - Accent 2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5">
    <w:name w:val="List Table 5 Dark - Accent 3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6">
    <w:name w:val="List Table 5 Dark - Accent 4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7">
    <w:name w:val="List Table 5 Dark - Accent 5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8">
    <w:name w:val="List Table 5 Dark - Accent 6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9">
    <w:name w:val="List Table 6 Colorful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0">
    <w:name w:val="List Table 6 Colorful - Accent 1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1">
    <w:name w:val="List Table 6 Colorful - Accent 2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2">
    <w:name w:val="List Table 6 Colorful - Accent 3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3">
    <w:name w:val="List Table 6 Colorful - Accent 4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4">
    <w:name w:val="List Table 6 Colorful - Accent 5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5">
    <w:name w:val="List Table 6 Colorful - Accent 6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6">
    <w:name w:val="List Table 7 Colorful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7">
    <w:name w:val="List Table 7 Colorful - Accent 1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8">
    <w:name w:val="List Table 7 Colorful - Accent 2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9">
    <w:name w:val="List Table 7 Colorful - Accent 3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0">
    <w:name w:val="List Table 7 Colorful - Accent 4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1">
    <w:name w:val="List Table 7 Colorful - Accent 5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2">
    <w:name w:val="List Table 7 Colorful - Accent 6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3">
    <w:name w:val="Lined - Accent"/>
    <w:basedOn w:val="12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4">
    <w:name w:val="Lined - Accent 1"/>
    <w:basedOn w:val="12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5">
    <w:name w:val="Lined - Accent 2"/>
    <w:basedOn w:val="12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6">
    <w:name w:val="Lined - Accent 3"/>
    <w:basedOn w:val="12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7">
    <w:name w:val="Lined - Accent 4"/>
    <w:basedOn w:val="12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8">
    <w:name w:val="Lined - Accent 5"/>
    <w:basedOn w:val="12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9">
    <w:name w:val="Lined - Accent 6"/>
    <w:basedOn w:val="12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0">
    <w:name w:val="Bordered &amp; Lined - Accent"/>
    <w:basedOn w:val="12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1">
    <w:name w:val="Bordered &amp; Lined - Accent 1"/>
    <w:basedOn w:val="12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2">
    <w:name w:val="Bordered &amp; Lined - Accent 2"/>
    <w:basedOn w:val="12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3">
    <w:name w:val="Bordered &amp; Lined - Accent 3"/>
    <w:basedOn w:val="12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4">
    <w:name w:val="Bordered &amp; Lined - Accent 4"/>
    <w:basedOn w:val="12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5">
    <w:name w:val="Bordered &amp; Lined - Accent 5"/>
    <w:basedOn w:val="12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6">
    <w:name w:val="Bordered &amp; Lined - Accent 6"/>
    <w:basedOn w:val="12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7">
    <w:name w:val="Bordered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8">
    <w:name w:val="Bordered - Accent 1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9">
    <w:name w:val="Bordered - Accent 2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0">
    <w:name w:val="Bordered - Accent 3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1">
    <w:name w:val="Bordered - Accent 4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2">
    <w:name w:val="Bordered - Accent 5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3">
    <w:name w:val="Bordered - Accent 6"/>
    <w:basedOn w:val="12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395">
    <w:name w:val="Heading 1"/>
    <w:basedOn w:val="1266"/>
    <w:next w:val="1266"/>
    <w:link w:val="40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396">
    <w:name w:val="Heading 2"/>
    <w:basedOn w:val="1266"/>
    <w:next w:val="1266"/>
    <w:link w:val="40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397">
    <w:name w:val="Heading 3"/>
    <w:basedOn w:val="1266"/>
    <w:next w:val="1266"/>
    <w:link w:val="40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398">
    <w:name w:val="Heading 4"/>
    <w:basedOn w:val="1266"/>
    <w:next w:val="1266"/>
    <w:link w:val="40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399">
    <w:name w:val="Heading 5"/>
    <w:basedOn w:val="1266"/>
    <w:next w:val="1266"/>
    <w:link w:val="41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400">
    <w:name w:val="Heading 6"/>
    <w:basedOn w:val="1266"/>
    <w:next w:val="1266"/>
    <w:link w:val="41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401">
    <w:name w:val="Heading 7"/>
    <w:basedOn w:val="1266"/>
    <w:next w:val="1266"/>
    <w:link w:val="41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402">
    <w:name w:val="Heading 8"/>
    <w:basedOn w:val="1266"/>
    <w:next w:val="1266"/>
    <w:link w:val="41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403">
    <w:name w:val="Heading 9"/>
    <w:basedOn w:val="1266"/>
    <w:next w:val="1266"/>
    <w:link w:val="41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406">
    <w:name w:val="Heading 1 Char"/>
    <w:basedOn w:val="1267"/>
    <w:link w:val="3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407">
    <w:name w:val="Heading 2 Char"/>
    <w:basedOn w:val="1267"/>
    <w:link w:val="3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408">
    <w:name w:val="Heading 3 Char"/>
    <w:basedOn w:val="1267"/>
    <w:link w:val="3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409">
    <w:name w:val="Heading 4 Char"/>
    <w:basedOn w:val="1267"/>
    <w:link w:val="39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410">
    <w:name w:val="Heading 5 Char"/>
    <w:basedOn w:val="1267"/>
    <w:link w:val="3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411">
    <w:name w:val="Heading 6 Char"/>
    <w:basedOn w:val="1267"/>
    <w:link w:val="40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412">
    <w:name w:val="Heading 7 Char"/>
    <w:basedOn w:val="1267"/>
    <w:link w:val="40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413">
    <w:name w:val="Heading 8 Char"/>
    <w:basedOn w:val="1267"/>
    <w:link w:val="4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414">
    <w:name w:val="Heading 9 Char"/>
    <w:basedOn w:val="1267"/>
    <w:link w:val="40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415">
    <w:name w:val="Title"/>
    <w:basedOn w:val="1266"/>
    <w:next w:val="1266"/>
    <w:link w:val="41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416">
    <w:name w:val="Title Char"/>
    <w:basedOn w:val="1267"/>
    <w:link w:val="41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417">
    <w:name w:val="Subtitle"/>
    <w:basedOn w:val="1266"/>
    <w:next w:val="1266"/>
    <w:link w:val="41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418">
    <w:name w:val="Subtitle Char"/>
    <w:basedOn w:val="1267"/>
    <w:link w:val="41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419">
    <w:name w:val="Quote"/>
    <w:basedOn w:val="1266"/>
    <w:next w:val="1266"/>
    <w:link w:val="42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420">
    <w:name w:val="Quote Char"/>
    <w:basedOn w:val="1267"/>
    <w:link w:val="41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421">
    <w:name w:val="List Paragraph"/>
    <w:basedOn w:val="1266"/>
    <w:uiPriority w:val="34"/>
    <w:qFormat/>
    <w:pPr>
      <w:pBdr/>
      <w:spacing/>
      <w:ind w:left="720"/>
      <w:contextualSpacing w:val="true"/>
    </w:pPr>
  </w:style>
  <w:style w:type="character" w:styleId="422">
    <w:name w:val="Intense Emphasis"/>
    <w:basedOn w:val="126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423">
    <w:name w:val="Intense Quote"/>
    <w:basedOn w:val="1266"/>
    <w:next w:val="1266"/>
    <w:link w:val="42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424">
    <w:name w:val="Intense Quote Char"/>
    <w:basedOn w:val="1267"/>
    <w:link w:val="42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425">
    <w:name w:val="Intense Reference"/>
    <w:basedOn w:val="126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426">
    <w:name w:val="No Spacing"/>
    <w:basedOn w:val="1266"/>
    <w:uiPriority w:val="1"/>
    <w:qFormat/>
    <w:pPr>
      <w:pBdr/>
      <w:spacing w:after="0" w:line="240" w:lineRule="auto"/>
      <w:ind/>
    </w:pPr>
  </w:style>
  <w:style w:type="character" w:styleId="427">
    <w:name w:val="Subtle Emphasis"/>
    <w:basedOn w:val="126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28">
    <w:name w:val="Emphasis"/>
    <w:basedOn w:val="1267"/>
    <w:uiPriority w:val="20"/>
    <w:qFormat/>
    <w:pPr>
      <w:pBdr/>
      <w:spacing/>
      <w:ind/>
    </w:pPr>
    <w:rPr>
      <w:i/>
      <w:iCs/>
    </w:rPr>
  </w:style>
  <w:style w:type="character" w:styleId="429">
    <w:name w:val="Strong"/>
    <w:basedOn w:val="1267"/>
    <w:uiPriority w:val="22"/>
    <w:qFormat/>
    <w:pPr>
      <w:pBdr/>
      <w:spacing/>
      <w:ind/>
    </w:pPr>
    <w:rPr>
      <w:b/>
      <w:bCs/>
    </w:rPr>
  </w:style>
  <w:style w:type="character" w:styleId="430">
    <w:name w:val="Subtle Reference"/>
    <w:basedOn w:val="126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31">
    <w:name w:val="Book Title"/>
    <w:basedOn w:val="126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432">
    <w:name w:val="Header"/>
    <w:basedOn w:val="1266"/>
    <w:link w:val="43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3">
    <w:name w:val="Header Char"/>
    <w:basedOn w:val="1267"/>
    <w:link w:val="432"/>
    <w:uiPriority w:val="99"/>
    <w:pPr>
      <w:pBdr/>
      <w:spacing/>
      <w:ind/>
    </w:pPr>
  </w:style>
  <w:style w:type="paragraph" w:styleId="434">
    <w:name w:val="Footer"/>
    <w:basedOn w:val="1266"/>
    <w:link w:val="43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5">
    <w:name w:val="Footer Char"/>
    <w:basedOn w:val="1267"/>
    <w:link w:val="434"/>
    <w:uiPriority w:val="99"/>
    <w:pPr>
      <w:pBdr/>
      <w:spacing/>
      <w:ind/>
    </w:pPr>
  </w:style>
  <w:style w:type="paragraph" w:styleId="436">
    <w:name w:val="Caption"/>
    <w:basedOn w:val="1266"/>
    <w:next w:val="126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437">
    <w:name w:val="footnote text"/>
    <w:basedOn w:val="1266"/>
    <w:link w:val="4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38">
    <w:name w:val="Footnote Text Char"/>
    <w:basedOn w:val="1267"/>
    <w:link w:val="437"/>
    <w:uiPriority w:val="99"/>
    <w:semiHidden/>
    <w:pPr>
      <w:pBdr/>
      <w:spacing/>
      <w:ind/>
    </w:pPr>
    <w:rPr>
      <w:sz w:val="20"/>
      <w:szCs w:val="20"/>
    </w:rPr>
  </w:style>
  <w:style w:type="character" w:styleId="439">
    <w:name w:val="footnote reference"/>
    <w:basedOn w:val="1267"/>
    <w:uiPriority w:val="99"/>
    <w:semiHidden/>
    <w:unhideWhenUsed/>
    <w:pPr>
      <w:pBdr/>
      <w:spacing/>
      <w:ind/>
    </w:pPr>
    <w:rPr>
      <w:vertAlign w:val="superscript"/>
    </w:rPr>
  </w:style>
  <w:style w:type="paragraph" w:styleId="440">
    <w:name w:val="endnote text"/>
    <w:basedOn w:val="1266"/>
    <w:link w:val="44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41">
    <w:name w:val="Endnote Text Char"/>
    <w:basedOn w:val="1267"/>
    <w:link w:val="440"/>
    <w:uiPriority w:val="99"/>
    <w:semiHidden/>
    <w:pPr>
      <w:pBdr/>
      <w:spacing/>
      <w:ind/>
    </w:pPr>
    <w:rPr>
      <w:sz w:val="20"/>
      <w:szCs w:val="20"/>
    </w:rPr>
  </w:style>
  <w:style w:type="character" w:styleId="442">
    <w:name w:val="endnote reference"/>
    <w:basedOn w:val="1267"/>
    <w:uiPriority w:val="99"/>
    <w:semiHidden/>
    <w:unhideWhenUsed/>
    <w:pPr>
      <w:pBdr/>
      <w:spacing/>
      <w:ind/>
    </w:pPr>
    <w:rPr>
      <w:vertAlign w:val="superscript"/>
    </w:rPr>
  </w:style>
  <w:style w:type="character" w:styleId="443">
    <w:name w:val="Hyperlink"/>
    <w:basedOn w:val="126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444">
    <w:name w:val="FollowedHyperlink"/>
    <w:basedOn w:val="126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445">
    <w:name w:val="toc 1"/>
    <w:basedOn w:val="1266"/>
    <w:next w:val="1266"/>
    <w:uiPriority w:val="39"/>
    <w:unhideWhenUsed/>
    <w:pPr>
      <w:pBdr/>
      <w:spacing w:after="100"/>
      <w:ind/>
    </w:pPr>
  </w:style>
  <w:style w:type="paragraph" w:styleId="446">
    <w:name w:val="toc 2"/>
    <w:basedOn w:val="1266"/>
    <w:next w:val="1266"/>
    <w:uiPriority w:val="39"/>
    <w:unhideWhenUsed/>
    <w:pPr>
      <w:pBdr/>
      <w:spacing w:after="100"/>
      <w:ind w:left="220"/>
    </w:pPr>
  </w:style>
  <w:style w:type="paragraph" w:styleId="447">
    <w:name w:val="toc 3"/>
    <w:basedOn w:val="1266"/>
    <w:next w:val="1266"/>
    <w:uiPriority w:val="39"/>
    <w:unhideWhenUsed/>
    <w:pPr>
      <w:pBdr/>
      <w:spacing w:after="100"/>
      <w:ind w:left="440"/>
    </w:pPr>
  </w:style>
  <w:style w:type="paragraph" w:styleId="448">
    <w:name w:val="toc 4"/>
    <w:basedOn w:val="1266"/>
    <w:next w:val="1266"/>
    <w:uiPriority w:val="39"/>
    <w:unhideWhenUsed/>
    <w:pPr>
      <w:pBdr/>
      <w:spacing w:after="100"/>
      <w:ind w:left="660"/>
    </w:pPr>
  </w:style>
  <w:style w:type="paragraph" w:styleId="449">
    <w:name w:val="toc 5"/>
    <w:basedOn w:val="1266"/>
    <w:next w:val="1266"/>
    <w:uiPriority w:val="39"/>
    <w:unhideWhenUsed/>
    <w:pPr>
      <w:pBdr/>
      <w:spacing w:after="100"/>
      <w:ind w:left="880"/>
    </w:pPr>
  </w:style>
  <w:style w:type="paragraph" w:styleId="450">
    <w:name w:val="toc 6"/>
    <w:basedOn w:val="1266"/>
    <w:next w:val="1266"/>
    <w:uiPriority w:val="39"/>
    <w:unhideWhenUsed/>
    <w:pPr>
      <w:pBdr/>
      <w:spacing w:after="100"/>
      <w:ind w:left="1100"/>
    </w:pPr>
  </w:style>
  <w:style w:type="paragraph" w:styleId="451">
    <w:name w:val="toc 7"/>
    <w:basedOn w:val="1266"/>
    <w:next w:val="1266"/>
    <w:uiPriority w:val="39"/>
    <w:unhideWhenUsed/>
    <w:pPr>
      <w:pBdr/>
      <w:spacing w:after="100"/>
      <w:ind w:left="1320"/>
    </w:pPr>
  </w:style>
  <w:style w:type="paragraph" w:styleId="452">
    <w:name w:val="toc 8"/>
    <w:basedOn w:val="1266"/>
    <w:next w:val="1266"/>
    <w:uiPriority w:val="39"/>
    <w:unhideWhenUsed/>
    <w:pPr>
      <w:pBdr/>
      <w:spacing w:after="100"/>
      <w:ind w:left="1540"/>
    </w:pPr>
  </w:style>
  <w:style w:type="paragraph" w:styleId="453">
    <w:name w:val="toc 9"/>
    <w:basedOn w:val="1266"/>
    <w:next w:val="1266"/>
    <w:uiPriority w:val="39"/>
    <w:unhideWhenUsed/>
    <w:pPr>
      <w:pBdr/>
      <w:spacing w:after="100"/>
      <w:ind w:left="1760"/>
    </w:pPr>
  </w:style>
  <w:style w:type="paragraph" w:styleId="463">
    <w:name w:val="TOC Heading"/>
    <w:uiPriority w:val="39"/>
    <w:unhideWhenUsed/>
    <w:pPr>
      <w:pBdr/>
      <w:spacing/>
      <w:ind/>
    </w:pPr>
  </w:style>
  <w:style w:type="paragraph" w:styleId="464">
    <w:name w:val="table of figures"/>
    <w:basedOn w:val="1266"/>
    <w:next w:val="1266"/>
    <w:uiPriority w:val="99"/>
    <w:unhideWhenUsed/>
    <w:pPr>
      <w:pBdr/>
      <w:spacing w:after="0" w:afterAutospacing="0"/>
      <w:ind/>
    </w:pPr>
  </w:style>
  <w:style w:type="paragraph" w:styleId="1266" w:default="1">
    <w:name w:val="Normal"/>
    <w:qFormat/>
    <w:pPr>
      <w:pBdr/>
      <w:spacing/>
      <w:ind/>
    </w:pPr>
  </w:style>
  <w:style w:type="character" w:styleId="1267" w:default="1">
    <w:name w:val="Default Paragraph Font"/>
    <w:uiPriority w:val="1"/>
    <w:semiHidden/>
    <w:unhideWhenUsed/>
    <w:pPr>
      <w:pBdr/>
      <w:spacing/>
      <w:ind/>
    </w:pPr>
  </w:style>
  <w:style w:type="table" w:styleId="126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269" w:default="1">
    <w:name w:val="No List"/>
    <w:uiPriority w:val="99"/>
    <w:semiHidden/>
    <w:unhideWhenUsed/>
    <w:pPr>
      <w:pBdr/>
      <w:spacing/>
      <w:ind/>
    </w:pPr>
  </w:style>
  <w:style w:type="character" w:styleId="1270">
    <w:name w:val="Placeholder Text"/>
    <w:basedOn w:val="1267"/>
    <w:uiPriority w:val="99"/>
    <w:semiHidden/>
    <w:pPr>
      <w:pBdr/>
      <w:spacing/>
      <w:ind/>
    </w:pPr>
    <w:rPr>
      <w:color w:val="666666"/>
    </w:rPr>
  </w:style>
  <w:style w:type="paragraph" w:styleId="1271" w:customStyle="1">
    <w:name w:val="D84159BBAEDF420C9A1F65AD544F52D4"/>
    <w:pPr>
      <w:pBdr/>
      <w:spacing/>
      <w:ind/>
    </w:pPr>
  </w:style>
  <w:style w:type="paragraph" w:styleId="1272" w:customStyle="1">
    <w:name w:val="F52C6BC6B61541B38A956148C55B8709"/>
    <w:pPr>
      <w:pBdr/>
      <w:spacing/>
      <w:ind/>
    </w:pPr>
  </w:style>
  <w:style w:type="paragraph" w:styleId="1273" w:customStyle="1">
    <w:name w:val="F308A82D03344465BE823ADE8DA9ECFE"/>
    <w:pPr>
      <w:pBdr/>
      <w:spacing/>
      <w:ind/>
    </w:pPr>
  </w:style>
  <w:style w:type="paragraph" w:styleId="1274" w:customStyle="1">
    <w:name w:val="7729D85F1F2D433FA83F632E0EB8E51F"/>
    <w:pPr>
      <w:pBdr/>
      <w:spacing/>
      <w:ind/>
    </w:pPr>
  </w:style>
  <w:style w:type="paragraph" w:styleId="1275" w:customStyle="1">
    <w:name w:val="0B804F642F7642E5977BCD5DCE8C93B2"/>
    <w:pPr>
      <w:pBdr/>
      <w:spacing/>
      <w:ind/>
    </w:pPr>
  </w:style>
  <w:style w:type="paragraph" w:styleId="1276" w:customStyle="1">
    <w:name w:val="2D9CA415BFC74AEA89D766FF229F87E0"/>
    <w:pPr>
      <w:pBdr/>
      <w:spacing/>
      <w:ind/>
    </w:pPr>
  </w:style>
  <w:style w:type="paragraph" w:styleId="1277" w:customStyle="1">
    <w:name w:val="E0CE2573E83A47EFB0A596751FBBB238"/>
    <w:pPr>
      <w:pBdr/>
      <w:spacing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SFU">
      <a:majorFont>
        <a:latin typeface="Times New Roman"/>
        <a:ea typeface="Arial"/>
        <a:cs typeface="Arial"/>
      </a:majorFont>
      <a:minorFont>
        <a:latin typeface="Times New Roman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7611D-196F-4872-944C-545E556CF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по практической работе.dotm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Лысаковский</dc:creator>
  <cp:keywords/>
  <dc:description/>
  <cp:revision>113</cp:revision>
  <dcterms:created xsi:type="dcterms:W3CDTF">2025-03-01T08:16:00Z</dcterms:created>
  <dcterms:modified xsi:type="dcterms:W3CDTF">2025-05-22T10:22:28Z</dcterms:modified>
</cp:coreProperties>
</file>